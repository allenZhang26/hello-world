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="115" w:tblpY="2189"/>
        <w:tblW w:w="9046" w:type="dxa"/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249"/>
        <w:gridCol w:w="6804"/>
        <w:gridCol w:w="993"/>
      </w:tblGrid>
      <w:tr w:rsidR="00C57CB3" w:rsidRPr="00C02635" w14:paraId="694ADDAE" w14:textId="77777777" w:rsidTr="00FC70C6">
        <w:trPr>
          <w:trHeight w:val="703"/>
        </w:trPr>
        <w:tc>
          <w:tcPr>
            <w:tcW w:w="1249" w:type="dxa"/>
            <w:vAlign w:val="center"/>
          </w:tcPr>
          <w:p w14:paraId="5865AA67" w14:textId="77777777" w:rsidR="00C57CB3" w:rsidRPr="00C02635" w:rsidRDefault="00C57CB3" w:rsidP="00C57CB3">
            <w:pPr>
              <w:pStyle w:val="CoverpageTitle"/>
              <w:ind w:left="0"/>
              <w:jc w:val="center"/>
              <w:rPr>
                <w:rFonts w:ascii="Times New Roman" w:eastAsiaTheme="minorEastAsia" w:hAnsi="Times New Roman"/>
                <w:color w:val="40637A"/>
                <w:sz w:val="44"/>
                <w:szCs w:val="44"/>
                <w:lang w:eastAsia="zh-CN"/>
              </w:rPr>
            </w:pPr>
          </w:p>
        </w:tc>
        <w:tc>
          <w:tcPr>
            <w:tcW w:w="6804" w:type="dxa"/>
            <w:vAlign w:val="bottom"/>
          </w:tcPr>
          <w:p w14:paraId="4F470F61" w14:textId="3D2951DF" w:rsidR="00C57CB3" w:rsidRPr="00C02635" w:rsidRDefault="00C57CB3" w:rsidP="003A2ABE">
            <w:pPr>
              <w:pStyle w:val="CoverpageTitle"/>
              <w:jc w:val="center"/>
              <w:rPr>
                <w:rFonts w:ascii="Times New Roman" w:eastAsiaTheme="minorEastAsia" w:hAnsi="Times New Roman"/>
                <w:color w:val="40637A"/>
                <w:sz w:val="44"/>
                <w:szCs w:val="44"/>
                <w:lang w:eastAsia="zh-CN"/>
              </w:rPr>
            </w:pPr>
          </w:p>
        </w:tc>
        <w:tc>
          <w:tcPr>
            <w:tcW w:w="993" w:type="dxa"/>
            <w:vAlign w:val="bottom"/>
          </w:tcPr>
          <w:p w14:paraId="7425CD88" w14:textId="77777777" w:rsidR="00C57CB3" w:rsidRPr="00C02635" w:rsidRDefault="00C57CB3" w:rsidP="003A2ABE">
            <w:pPr>
              <w:pStyle w:val="CoverpageTitle"/>
              <w:jc w:val="center"/>
              <w:rPr>
                <w:rFonts w:ascii="Times New Roman" w:eastAsiaTheme="minorEastAsia" w:hAnsi="Times New Roman"/>
                <w:color w:val="40637A"/>
                <w:sz w:val="44"/>
                <w:szCs w:val="44"/>
                <w:lang w:eastAsia="zh-CN"/>
              </w:rPr>
            </w:pPr>
          </w:p>
        </w:tc>
      </w:tr>
      <w:tr w:rsidR="00141A83" w:rsidRPr="00C02635" w14:paraId="05ADC9EE" w14:textId="77777777" w:rsidTr="00FC70C6">
        <w:trPr>
          <w:trHeight w:val="4576"/>
        </w:trPr>
        <w:tc>
          <w:tcPr>
            <w:tcW w:w="9046" w:type="dxa"/>
            <w:gridSpan w:val="3"/>
            <w:vAlign w:val="bottom"/>
          </w:tcPr>
          <w:p w14:paraId="32792C63" w14:textId="3330CD0B" w:rsidR="00584BBC" w:rsidRDefault="00E114E8" w:rsidP="009A4259">
            <w:pPr>
              <w:pStyle w:val="CoverpageTitle"/>
              <w:jc w:val="center"/>
              <w:rPr>
                <w:rFonts w:ascii="Times New Roman" w:eastAsiaTheme="minorEastAsia" w:hAnsi="Times New Roman"/>
                <w:color w:val="40637A"/>
                <w:sz w:val="36"/>
                <w:szCs w:val="36"/>
                <w:lang w:eastAsia="zh-CN"/>
              </w:rPr>
            </w:pPr>
            <w:r>
              <w:rPr>
                <w:rFonts w:ascii="Times New Roman" w:eastAsiaTheme="minorEastAsia" w:hAnsi="Times New Roman" w:hint="eastAsia"/>
                <w:color w:val="40637A"/>
                <w:sz w:val="36"/>
                <w:szCs w:val="36"/>
                <w:lang w:eastAsia="zh-CN"/>
              </w:rPr>
              <w:t>上海龙旗科技股份有限公司</w:t>
            </w:r>
          </w:p>
          <w:p w14:paraId="14AA52E1" w14:textId="3908878B" w:rsidR="00584BBC" w:rsidRPr="00C02635" w:rsidRDefault="00584BBC" w:rsidP="00584BBC">
            <w:pPr>
              <w:pStyle w:val="CoverpageTitle"/>
              <w:jc w:val="center"/>
              <w:rPr>
                <w:rFonts w:ascii="Times New Roman" w:eastAsiaTheme="minorEastAsia" w:hAnsi="Times New Roman"/>
                <w:color w:val="40637A"/>
                <w:sz w:val="36"/>
                <w:szCs w:val="36"/>
                <w:lang w:eastAsia="zh-CN"/>
              </w:rPr>
            </w:pPr>
            <w:r>
              <w:rPr>
                <w:rFonts w:ascii="Times New Roman" w:eastAsiaTheme="minorEastAsia" w:hAnsi="Times New Roman" w:hint="eastAsia"/>
                <w:color w:val="40637A"/>
                <w:sz w:val="36"/>
                <w:szCs w:val="36"/>
                <w:lang w:eastAsia="zh-CN"/>
              </w:rPr>
              <w:t>PLM</w:t>
            </w:r>
            <w:r w:rsidR="009A4259" w:rsidRPr="00C02635">
              <w:rPr>
                <w:rFonts w:ascii="Times New Roman" w:eastAsiaTheme="minorEastAsia" w:hAnsi="Times New Roman"/>
                <w:color w:val="40637A"/>
                <w:sz w:val="36"/>
                <w:szCs w:val="36"/>
                <w:lang w:eastAsia="zh-CN"/>
              </w:rPr>
              <w:t>系统</w:t>
            </w:r>
          </w:p>
          <w:p w14:paraId="653A391C" w14:textId="60776427" w:rsidR="00141A83" w:rsidRPr="00C02635" w:rsidRDefault="00D05D77" w:rsidP="00A03CAE">
            <w:pPr>
              <w:pStyle w:val="CoverpageTitle"/>
              <w:jc w:val="center"/>
              <w:rPr>
                <w:rFonts w:ascii="Times New Roman" w:eastAsiaTheme="minorEastAsia" w:hAnsi="Times New Roman"/>
                <w:lang w:eastAsia="zh-CN"/>
              </w:rPr>
            </w:pPr>
            <w:r w:rsidRPr="00C02635">
              <w:rPr>
                <w:rFonts w:ascii="Times New Roman" w:eastAsiaTheme="minorEastAsia" w:hAnsi="Times New Roman"/>
                <w:color w:val="40637A"/>
                <w:sz w:val="36"/>
                <w:szCs w:val="36"/>
                <w:lang w:eastAsia="zh-CN"/>
              </w:rPr>
              <w:t>详细设计文档</w:t>
            </w:r>
          </w:p>
        </w:tc>
      </w:tr>
      <w:tr w:rsidR="00526E7E" w:rsidRPr="00C02635" w14:paraId="65B88837" w14:textId="77777777" w:rsidTr="00FC70C6">
        <w:trPr>
          <w:trHeight w:hRule="exact" w:val="2005"/>
        </w:trPr>
        <w:tc>
          <w:tcPr>
            <w:tcW w:w="9046" w:type="dxa"/>
            <w:gridSpan w:val="3"/>
          </w:tcPr>
          <w:p w14:paraId="7728725E" w14:textId="77777777" w:rsidR="00526E7E" w:rsidRPr="00C02635" w:rsidRDefault="00526E7E" w:rsidP="0094631A">
            <w:pPr>
              <w:pStyle w:val="CustomerInfo"/>
              <w:framePr w:hSpace="0" w:wrap="auto" w:vAnchor="margin" w:hAnchor="text" w:xAlign="left" w:yAlign="inline"/>
              <w:jc w:val="center"/>
              <w:rPr>
                <w:rFonts w:ascii="Times New Roman" w:eastAsiaTheme="minorEastAsia" w:hAnsi="Times New Roman" w:cs="Times New Roman"/>
                <w:lang w:eastAsia="zh-CN"/>
              </w:rPr>
            </w:pPr>
          </w:p>
        </w:tc>
      </w:tr>
      <w:tr w:rsidR="00D23E8B" w:rsidRPr="00C02635" w14:paraId="2A7B340F" w14:textId="77777777" w:rsidTr="00FC70C6">
        <w:trPr>
          <w:trHeight w:hRule="exact" w:val="491"/>
        </w:trPr>
        <w:tc>
          <w:tcPr>
            <w:tcW w:w="9046" w:type="dxa"/>
            <w:gridSpan w:val="3"/>
          </w:tcPr>
          <w:p w14:paraId="734EA0C9" w14:textId="77777777" w:rsidR="00D23E8B" w:rsidRPr="00C02635" w:rsidRDefault="00D23E8B" w:rsidP="0094631A">
            <w:pPr>
              <w:pStyle w:val="SDD"/>
              <w:spacing w:line="276" w:lineRule="auto"/>
              <w:ind w:leftChars="0" w:left="0" w:firstLine="0"/>
              <w:jc w:val="center"/>
              <w:rPr>
                <w:rFonts w:eastAsiaTheme="minorEastAsia"/>
                <w:b/>
                <w:bCs/>
                <w:color w:val="40637A"/>
                <w:kern w:val="32"/>
                <w:sz w:val="22"/>
                <w:szCs w:val="28"/>
              </w:rPr>
            </w:pPr>
          </w:p>
        </w:tc>
      </w:tr>
      <w:tr w:rsidR="00D23E8B" w:rsidRPr="00C02635" w14:paraId="47D763A9" w14:textId="77777777" w:rsidTr="00FC70C6">
        <w:trPr>
          <w:trHeight w:hRule="exact" w:val="491"/>
        </w:trPr>
        <w:tc>
          <w:tcPr>
            <w:tcW w:w="9046" w:type="dxa"/>
            <w:gridSpan w:val="3"/>
          </w:tcPr>
          <w:p w14:paraId="5388F2CC" w14:textId="77777777" w:rsidR="00D23E8B" w:rsidRPr="00C02635" w:rsidRDefault="00D23E8B" w:rsidP="0094631A">
            <w:pPr>
              <w:pStyle w:val="SDD"/>
              <w:spacing w:line="276" w:lineRule="auto"/>
              <w:ind w:leftChars="0" w:left="0" w:firstLine="0"/>
              <w:jc w:val="center"/>
              <w:rPr>
                <w:rFonts w:eastAsiaTheme="minorEastAsia"/>
                <w:b/>
                <w:bCs/>
                <w:color w:val="40637A"/>
                <w:kern w:val="32"/>
                <w:sz w:val="22"/>
                <w:szCs w:val="28"/>
              </w:rPr>
            </w:pPr>
          </w:p>
        </w:tc>
      </w:tr>
      <w:tr w:rsidR="00141A83" w:rsidRPr="00C02635" w14:paraId="6BFE21A8" w14:textId="77777777" w:rsidTr="00FC70C6">
        <w:trPr>
          <w:trHeight w:hRule="exact" w:val="491"/>
        </w:trPr>
        <w:tc>
          <w:tcPr>
            <w:tcW w:w="9046" w:type="dxa"/>
            <w:gridSpan w:val="3"/>
          </w:tcPr>
          <w:p w14:paraId="2D172549" w14:textId="77777777" w:rsidR="00141A83" w:rsidRPr="00C02635" w:rsidRDefault="00141A83" w:rsidP="0094631A">
            <w:pPr>
              <w:pStyle w:val="SDD"/>
              <w:spacing w:line="276" w:lineRule="auto"/>
              <w:ind w:leftChars="0" w:left="0" w:firstLine="0"/>
              <w:jc w:val="center"/>
              <w:rPr>
                <w:rFonts w:eastAsiaTheme="minorEastAsia"/>
                <w:b/>
                <w:bCs/>
                <w:color w:val="40637A"/>
                <w:kern w:val="32"/>
                <w:sz w:val="22"/>
                <w:szCs w:val="28"/>
              </w:rPr>
            </w:pPr>
          </w:p>
        </w:tc>
      </w:tr>
      <w:tr w:rsidR="00141A83" w:rsidRPr="00C02635" w14:paraId="279033B0" w14:textId="77777777" w:rsidTr="00FC70C6">
        <w:trPr>
          <w:trHeight w:hRule="exact" w:val="491"/>
        </w:trPr>
        <w:tc>
          <w:tcPr>
            <w:tcW w:w="9046" w:type="dxa"/>
            <w:gridSpan w:val="3"/>
          </w:tcPr>
          <w:p w14:paraId="0F5E1675" w14:textId="77777777" w:rsidR="00141A83" w:rsidRPr="00C02635" w:rsidRDefault="00141A83" w:rsidP="0094631A">
            <w:pPr>
              <w:pStyle w:val="SDD"/>
              <w:spacing w:line="276" w:lineRule="auto"/>
              <w:ind w:leftChars="0" w:left="0" w:firstLine="0"/>
              <w:jc w:val="center"/>
              <w:rPr>
                <w:rFonts w:eastAsiaTheme="minorEastAsia"/>
                <w:b/>
                <w:bCs/>
                <w:color w:val="40637A"/>
                <w:kern w:val="32"/>
                <w:sz w:val="22"/>
                <w:szCs w:val="28"/>
              </w:rPr>
            </w:pPr>
          </w:p>
        </w:tc>
      </w:tr>
      <w:tr w:rsidR="00141A83" w:rsidRPr="00C02635" w14:paraId="5B0AA322" w14:textId="77777777" w:rsidTr="00FC70C6">
        <w:trPr>
          <w:trHeight w:hRule="exact" w:val="491"/>
        </w:trPr>
        <w:tc>
          <w:tcPr>
            <w:tcW w:w="9046" w:type="dxa"/>
            <w:gridSpan w:val="3"/>
          </w:tcPr>
          <w:p w14:paraId="621BAEB8" w14:textId="77777777" w:rsidR="00141A83" w:rsidRPr="00C02635" w:rsidRDefault="00141A83" w:rsidP="0094631A">
            <w:pPr>
              <w:pStyle w:val="SDD"/>
              <w:spacing w:line="276" w:lineRule="auto"/>
              <w:ind w:leftChars="0" w:left="0" w:firstLine="0"/>
              <w:jc w:val="center"/>
              <w:rPr>
                <w:rFonts w:eastAsiaTheme="minorEastAsia"/>
                <w:b/>
                <w:sz w:val="22"/>
              </w:rPr>
            </w:pPr>
          </w:p>
        </w:tc>
      </w:tr>
      <w:tr w:rsidR="00141A83" w:rsidRPr="00C02635" w14:paraId="0C80F6A0" w14:textId="77777777" w:rsidTr="00FC70C6">
        <w:trPr>
          <w:trHeight w:hRule="exact" w:val="491"/>
        </w:trPr>
        <w:tc>
          <w:tcPr>
            <w:tcW w:w="9046" w:type="dxa"/>
            <w:gridSpan w:val="3"/>
          </w:tcPr>
          <w:p w14:paraId="42212478" w14:textId="77777777" w:rsidR="00141A83" w:rsidRPr="00C02635" w:rsidRDefault="00141A83" w:rsidP="0094631A">
            <w:pPr>
              <w:pStyle w:val="SDD"/>
              <w:spacing w:line="276" w:lineRule="auto"/>
              <w:ind w:leftChars="0" w:left="0" w:firstLine="0"/>
              <w:jc w:val="center"/>
              <w:rPr>
                <w:rFonts w:eastAsiaTheme="minorEastAsia"/>
                <w:bCs/>
                <w:color w:val="595959"/>
                <w:kern w:val="32"/>
                <w:sz w:val="22"/>
                <w:szCs w:val="28"/>
              </w:rPr>
            </w:pPr>
          </w:p>
        </w:tc>
      </w:tr>
      <w:tr w:rsidR="00141A83" w:rsidRPr="00C02635" w14:paraId="789C94C8" w14:textId="77777777" w:rsidTr="00FC70C6">
        <w:trPr>
          <w:trHeight w:hRule="exact" w:val="491"/>
        </w:trPr>
        <w:tc>
          <w:tcPr>
            <w:tcW w:w="9046" w:type="dxa"/>
            <w:gridSpan w:val="3"/>
          </w:tcPr>
          <w:p w14:paraId="4A82023C" w14:textId="77777777" w:rsidR="00141A83" w:rsidRPr="00C02635" w:rsidRDefault="00141A83" w:rsidP="0094631A">
            <w:pPr>
              <w:pStyle w:val="SDD"/>
              <w:spacing w:line="276" w:lineRule="auto"/>
              <w:ind w:leftChars="0" w:left="0" w:firstLine="0"/>
              <w:jc w:val="center"/>
              <w:rPr>
                <w:rFonts w:eastAsiaTheme="minorEastAsia"/>
                <w:bCs/>
                <w:color w:val="595959"/>
                <w:kern w:val="32"/>
                <w:sz w:val="22"/>
                <w:szCs w:val="28"/>
              </w:rPr>
            </w:pPr>
          </w:p>
        </w:tc>
      </w:tr>
      <w:tr w:rsidR="00141A83" w:rsidRPr="00C02635" w14:paraId="0F729C44" w14:textId="77777777" w:rsidTr="00FC70C6">
        <w:trPr>
          <w:trHeight w:hRule="exact" w:val="491"/>
        </w:trPr>
        <w:tc>
          <w:tcPr>
            <w:tcW w:w="9046" w:type="dxa"/>
            <w:gridSpan w:val="3"/>
          </w:tcPr>
          <w:p w14:paraId="2A04A675" w14:textId="77777777" w:rsidR="00141A83" w:rsidRPr="00C02635" w:rsidRDefault="00141A83" w:rsidP="0094631A">
            <w:pPr>
              <w:pStyle w:val="SDD"/>
              <w:spacing w:line="276" w:lineRule="auto"/>
              <w:ind w:leftChars="0" w:left="0" w:firstLine="0"/>
              <w:jc w:val="center"/>
              <w:rPr>
                <w:rFonts w:eastAsiaTheme="minorEastAsia"/>
                <w:bCs/>
                <w:color w:val="595959"/>
                <w:kern w:val="32"/>
                <w:sz w:val="22"/>
                <w:szCs w:val="28"/>
              </w:rPr>
            </w:pPr>
          </w:p>
        </w:tc>
      </w:tr>
      <w:tr w:rsidR="00141A83" w:rsidRPr="00C02635" w14:paraId="7B031F44" w14:textId="77777777" w:rsidTr="00FC70C6">
        <w:trPr>
          <w:trHeight w:hRule="exact" w:val="491"/>
        </w:trPr>
        <w:tc>
          <w:tcPr>
            <w:tcW w:w="9046" w:type="dxa"/>
            <w:gridSpan w:val="3"/>
          </w:tcPr>
          <w:p w14:paraId="3AE1944D" w14:textId="77777777" w:rsidR="00141A83" w:rsidRPr="00C02635" w:rsidRDefault="00141A83" w:rsidP="0094631A">
            <w:pPr>
              <w:pStyle w:val="SDD"/>
              <w:spacing w:line="276" w:lineRule="auto"/>
              <w:ind w:leftChars="0" w:left="0" w:firstLine="0"/>
              <w:jc w:val="center"/>
              <w:rPr>
                <w:rFonts w:eastAsiaTheme="minorEastAsia"/>
                <w:bCs/>
                <w:color w:val="595959"/>
                <w:kern w:val="32"/>
                <w:sz w:val="22"/>
                <w:szCs w:val="28"/>
              </w:rPr>
            </w:pPr>
          </w:p>
        </w:tc>
      </w:tr>
      <w:tr w:rsidR="00584BBC" w:rsidRPr="00C02635" w14:paraId="688837A6" w14:textId="77777777" w:rsidTr="00FC70C6">
        <w:trPr>
          <w:trHeight w:hRule="exact" w:val="491"/>
        </w:trPr>
        <w:tc>
          <w:tcPr>
            <w:tcW w:w="9046" w:type="dxa"/>
            <w:gridSpan w:val="3"/>
          </w:tcPr>
          <w:p w14:paraId="178BFEA4" w14:textId="77777777" w:rsidR="00584BBC" w:rsidRPr="007E4BB8" w:rsidRDefault="00584BBC" w:rsidP="00584BBC">
            <w:pPr>
              <w:pStyle w:val="SDD"/>
              <w:spacing w:line="276" w:lineRule="auto"/>
              <w:ind w:leftChars="0" w:left="0" w:firstLine="0"/>
              <w:jc w:val="center"/>
              <w:rPr>
                <w:rFonts w:ascii="微软雅黑" w:eastAsia="微软雅黑" w:hAnsi="微软雅黑" w:cs="宋体"/>
                <w:bCs/>
                <w:color w:val="595959"/>
                <w:kern w:val="32"/>
                <w:sz w:val="22"/>
                <w:szCs w:val="28"/>
              </w:rPr>
            </w:pPr>
            <w:proofErr w:type="gramStart"/>
            <w:r>
              <w:rPr>
                <w:rFonts w:ascii="微软雅黑" w:eastAsia="微软雅黑" w:hAnsi="微软雅黑" w:cs="宋体" w:hint="eastAsia"/>
                <w:bCs/>
                <w:color w:val="595959"/>
                <w:kern w:val="32"/>
                <w:sz w:val="22"/>
                <w:szCs w:val="28"/>
              </w:rPr>
              <w:t>上海菱众信息技术</w:t>
            </w:r>
            <w:proofErr w:type="gramEnd"/>
            <w:r>
              <w:rPr>
                <w:rFonts w:ascii="微软雅黑" w:eastAsia="微软雅黑" w:hAnsi="微软雅黑" w:cs="宋体" w:hint="eastAsia"/>
                <w:bCs/>
                <w:color w:val="595959"/>
                <w:kern w:val="32"/>
                <w:sz w:val="22"/>
                <w:szCs w:val="28"/>
              </w:rPr>
              <w:t>有限公司</w:t>
            </w:r>
          </w:p>
          <w:p w14:paraId="41D376FA" w14:textId="75BABA5A" w:rsidR="00584BBC" w:rsidRPr="00C02635" w:rsidRDefault="00584BBC" w:rsidP="00584BBC">
            <w:pPr>
              <w:pStyle w:val="SDD"/>
              <w:spacing w:line="276" w:lineRule="auto"/>
              <w:ind w:leftChars="0" w:left="0" w:firstLine="0"/>
              <w:jc w:val="center"/>
              <w:rPr>
                <w:b/>
                <w:bCs/>
                <w:color w:val="595959"/>
                <w:kern w:val="32"/>
                <w:sz w:val="28"/>
                <w:szCs w:val="28"/>
              </w:rPr>
            </w:pPr>
          </w:p>
        </w:tc>
      </w:tr>
      <w:tr w:rsidR="00584BBC" w:rsidRPr="00C02635" w14:paraId="325AC53C" w14:textId="77777777" w:rsidTr="00584BBC">
        <w:trPr>
          <w:trHeight w:hRule="exact" w:val="491"/>
        </w:trPr>
        <w:tc>
          <w:tcPr>
            <w:tcW w:w="9046" w:type="dxa"/>
            <w:gridSpan w:val="3"/>
          </w:tcPr>
          <w:p w14:paraId="414C9772" w14:textId="70B49B70" w:rsidR="00584BBC" w:rsidRPr="00C02635" w:rsidRDefault="00584BBC" w:rsidP="00584BBC">
            <w:pPr>
              <w:pStyle w:val="SDD"/>
              <w:spacing w:line="276" w:lineRule="auto"/>
              <w:ind w:leftChars="0" w:left="0" w:firstLine="0"/>
              <w:jc w:val="center"/>
              <w:rPr>
                <w:b/>
                <w:bCs/>
                <w:color w:val="595959"/>
                <w:kern w:val="32"/>
                <w:sz w:val="28"/>
                <w:szCs w:val="28"/>
              </w:rPr>
            </w:pPr>
            <w:r w:rsidRPr="007E4BB8">
              <w:rPr>
                <w:rFonts w:ascii="微软雅黑" w:eastAsia="微软雅黑" w:hAnsi="微软雅黑" w:cs="宋体" w:hint="eastAsia"/>
                <w:bCs/>
                <w:color w:val="595959"/>
                <w:kern w:val="32"/>
                <w:sz w:val="22"/>
                <w:szCs w:val="28"/>
              </w:rPr>
              <w:t>www.</w:t>
            </w:r>
            <w:r>
              <w:rPr>
                <w:rFonts w:ascii="微软雅黑" w:eastAsia="微软雅黑" w:hAnsi="微软雅黑" w:cs="宋体" w:hint="eastAsia"/>
                <w:bCs/>
                <w:color w:val="595959"/>
                <w:kern w:val="32"/>
                <w:sz w:val="22"/>
                <w:szCs w:val="28"/>
              </w:rPr>
              <w:t>shlcm</w:t>
            </w:r>
            <w:r w:rsidRPr="007E4BB8">
              <w:rPr>
                <w:rFonts w:ascii="微软雅黑" w:eastAsia="微软雅黑" w:hAnsi="微软雅黑" w:cs="宋体" w:hint="eastAsia"/>
                <w:bCs/>
                <w:color w:val="595959"/>
                <w:kern w:val="32"/>
                <w:sz w:val="22"/>
                <w:szCs w:val="28"/>
              </w:rPr>
              <w:t>.com</w:t>
            </w:r>
          </w:p>
        </w:tc>
      </w:tr>
    </w:tbl>
    <w:p w14:paraId="5F4D59F3" w14:textId="77777777" w:rsidR="00526E7E" w:rsidRPr="00C02635" w:rsidRDefault="00526E7E" w:rsidP="000631B7">
      <w:pPr>
        <w:pStyle w:val="FMHeader"/>
        <w:rPr>
          <w:rFonts w:ascii="Times New Roman" w:hAnsi="Times New Roman"/>
        </w:rPr>
      </w:pPr>
      <w:r w:rsidRPr="00C02635">
        <w:rPr>
          <w:rFonts w:ascii="Times New Roman" w:hAnsi="Times New Roman"/>
        </w:rPr>
        <w:br w:type="page"/>
      </w:r>
      <w:r w:rsidR="00093E6D" w:rsidRPr="00C02635">
        <w:rPr>
          <w:rFonts w:ascii="Times New Roman" w:hAnsi="Times New Roman"/>
        </w:rPr>
        <w:lastRenderedPageBreak/>
        <w:t>文档属性</w:t>
      </w:r>
    </w:p>
    <w:tbl>
      <w:tblPr>
        <w:tblW w:w="0" w:type="auto"/>
        <w:tblInd w:w="648" w:type="dxa"/>
        <w:tblBorders>
          <w:top w:val="single" w:sz="4" w:space="0" w:color="4D4D4F"/>
          <w:left w:val="single" w:sz="4" w:space="0" w:color="4D4D4F"/>
          <w:bottom w:val="single" w:sz="4" w:space="0" w:color="4D4D4F"/>
          <w:right w:val="single" w:sz="4" w:space="0" w:color="4D4D4F"/>
          <w:insideH w:val="single" w:sz="4" w:space="0" w:color="4D4D4F"/>
          <w:insideV w:val="single" w:sz="4" w:space="0" w:color="4D4D4F"/>
        </w:tblBorders>
        <w:tblCellMar>
          <w:top w:w="29" w:type="dxa"/>
          <w:left w:w="43" w:type="dxa"/>
          <w:bottom w:w="29" w:type="dxa"/>
          <w:right w:w="43" w:type="dxa"/>
        </w:tblCellMar>
        <w:tblLook w:val="01E0" w:firstRow="1" w:lastRow="1" w:firstColumn="1" w:lastColumn="1" w:noHBand="0" w:noVBand="0"/>
      </w:tblPr>
      <w:tblGrid>
        <w:gridCol w:w="5993"/>
        <w:gridCol w:w="2704"/>
      </w:tblGrid>
      <w:tr w:rsidR="005E02DE" w:rsidRPr="00C02635" w14:paraId="085B370C" w14:textId="77777777" w:rsidTr="00AC2634">
        <w:tc>
          <w:tcPr>
            <w:tcW w:w="6058" w:type="dxa"/>
            <w:tcBorders>
              <w:right w:val="single" w:sz="4" w:space="0" w:color="FFFFFF"/>
            </w:tcBorders>
            <w:shd w:val="clear" w:color="auto" w:fill="215868"/>
          </w:tcPr>
          <w:p w14:paraId="3580A03C" w14:textId="77777777" w:rsidR="00526E7E" w:rsidRPr="00C02635" w:rsidRDefault="00093E6D" w:rsidP="008A2DB3">
            <w:pPr>
              <w:jc w:val="both"/>
              <w:rPr>
                <w:rFonts w:ascii="Times New Roman" w:eastAsiaTheme="minorEastAsia" w:hAnsi="Times New Roman"/>
                <w:b/>
                <w:color w:val="FFFFFF"/>
              </w:rPr>
            </w:pPr>
            <w:r w:rsidRPr="00C02635">
              <w:rPr>
                <w:rFonts w:ascii="Times New Roman" w:eastAsiaTheme="minorEastAsia" w:hAnsi="Times New Roman"/>
                <w:b/>
                <w:color w:val="FFFFFF"/>
              </w:rPr>
              <w:t>文档名称</w:t>
            </w:r>
          </w:p>
        </w:tc>
        <w:tc>
          <w:tcPr>
            <w:tcW w:w="2735" w:type="dxa"/>
            <w:tcBorders>
              <w:left w:val="single" w:sz="4" w:space="0" w:color="FFFFFF"/>
            </w:tcBorders>
            <w:shd w:val="clear" w:color="auto" w:fill="215868"/>
          </w:tcPr>
          <w:p w14:paraId="228FF949" w14:textId="77777777" w:rsidR="00526E7E" w:rsidRPr="00C02635" w:rsidRDefault="00093E6D" w:rsidP="008A2DB3">
            <w:pPr>
              <w:jc w:val="both"/>
              <w:rPr>
                <w:rFonts w:ascii="Times New Roman" w:eastAsiaTheme="minorEastAsia" w:hAnsi="Times New Roman"/>
                <w:b/>
                <w:color w:val="FFFFFF"/>
              </w:rPr>
            </w:pPr>
            <w:r w:rsidRPr="00C02635">
              <w:rPr>
                <w:rFonts w:ascii="Times New Roman" w:eastAsiaTheme="minorEastAsia" w:hAnsi="Times New Roman"/>
                <w:b/>
                <w:color w:val="FFFFFF"/>
              </w:rPr>
              <w:t>状态</w:t>
            </w:r>
          </w:p>
        </w:tc>
      </w:tr>
      <w:tr w:rsidR="00526E7E" w:rsidRPr="00C02635" w14:paraId="643291E3" w14:textId="77777777" w:rsidTr="00AC2634">
        <w:trPr>
          <w:trHeight w:val="397"/>
        </w:trPr>
        <w:tc>
          <w:tcPr>
            <w:tcW w:w="6058" w:type="dxa"/>
            <w:shd w:val="clear" w:color="auto" w:fill="auto"/>
            <w:vAlign w:val="center"/>
          </w:tcPr>
          <w:p w14:paraId="2E5B6C73" w14:textId="11537A5B" w:rsidR="00526E7E" w:rsidRPr="00C02635" w:rsidRDefault="00935675" w:rsidP="00DE1461">
            <w:pPr>
              <w:jc w:val="both"/>
              <w:rPr>
                <w:rFonts w:ascii="Times New Roman" w:eastAsiaTheme="minorEastAsia" w:hAnsi="Times New Roman"/>
                <w:color w:val="595959"/>
                <w:sz w:val="18"/>
              </w:rPr>
            </w:pPr>
            <w:r w:rsidRPr="00C02635">
              <w:rPr>
                <w:rFonts w:ascii="Times New Roman" w:hAnsi="Times New Roman"/>
              </w:rPr>
              <w:fldChar w:fldCharType="begin"/>
            </w:r>
            <w:r w:rsidRPr="00C02635">
              <w:rPr>
                <w:rFonts w:ascii="Times New Roman" w:hAnsi="Times New Roman"/>
              </w:rPr>
              <w:instrText xml:space="preserve"> FILENAME   \* MERGEFORMAT </w:instrText>
            </w:r>
            <w:r w:rsidRPr="00C02635">
              <w:rPr>
                <w:rFonts w:ascii="Times New Roman" w:hAnsi="Times New Roman"/>
              </w:rPr>
              <w:fldChar w:fldCharType="end"/>
            </w:r>
            <w:r w:rsidR="00DE1461" w:rsidRPr="00DE1461">
              <w:rPr>
                <w:rFonts w:ascii="Times New Roman" w:eastAsiaTheme="minorEastAsia" w:hAnsi="Times New Roman" w:hint="eastAsia"/>
                <w:noProof/>
                <w:color w:val="595959"/>
                <w:sz w:val="18"/>
              </w:rPr>
              <w:t xml:space="preserve"> </w:t>
            </w:r>
            <w:r w:rsidR="00C52301" w:rsidRPr="00C52301">
              <w:rPr>
                <w:rFonts w:ascii="Times New Roman" w:eastAsiaTheme="minorEastAsia" w:hAnsi="Times New Roman" w:hint="eastAsia"/>
                <w:noProof/>
                <w:color w:val="595959"/>
                <w:sz w:val="18"/>
              </w:rPr>
              <w:t>龙旗</w:t>
            </w:r>
            <w:r w:rsidR="00C52301" w:rsidRPr="00C52301">
              <w:rPr>
                <w:rFonts w:ascii="Times New Roman" w:eastAsiaTheme="minorEastAsia" w:hAnsi="Times New Roman" w:hint="eastAsia"/>
                <w:noProof/>
                <w:color w:val="595959"/>
                <w:sz w:val="18"/>
              </w:rPr>
              <w:t>PLM</w:t>
            </w:r>
            <w:r w:rsidR="00C52301" w:rsidRPr="00C52301">
              <w:rPr>
                <w:rFonts w:ascii="Times New Roman" w:eastAsiaTheme="minorEastAsia" w:hAnsi="Times New Roman" w:hint="eastAsia"/>
                <w:noProof/>
                <w:color w:val="595959"/>
                <w:sz w:val="18"/>
              </w:rPr>
              <w:t>项目</w:t>
            </w:r>
            <w:r w:rsidR="00C52301" w:rsidRPr="00C52301">
              <w:rPr>
                <w:rFonts w:ascii="Times New Roman" w:eastAsiaTheme="minorEastAsia" w:hAnsi="Times New Roman" w:hint="eastAsia"/>
                <w:noProof/>
                <w:color w:val="595959"/>
                <w:sz w:val="18"/>
              </w:rPr>
              <w:t>-</w:t>
            </w:r>
            <w:r w:rsidR="0029594E">
              <w:rPr>
                <w:rFonts w:ascii="Times New Roman" w:eastAsiaTheme="minorEastAsia" w:hAnsi="Times New Roman" w:hint="eastAsia"/>
                <w:noProof/>
                <w:color w:val="595959"/>
                <w:sz w:val="18"/>
              </w:rPr>
              <w:t>料号申请流程</w:t>
            </w:r>
            <w:r w:rsidR="000D4FF7">
              <w:rPr>
                <w:rFonts w:ascii="Times New Roman" w:eastAsiaTheme="minorEastAsia" w:hAnsi="Times New Roman" w:hint="eastAsia"/>
                <w:noProof/>
                <w:color w:val="595959"/>
                <w:sz w:val="18"/>
              </w:rPr>
              <w:t>迁移</w:t>
            </w:r>
            <w:r w:rsidR="00C52301" w:rsidRPr="00C52301">
              <w:rPr>
                <w:rFonts w:ascii="Times New Roman" w:eastAsiaTheme="minorEastAsia" w:hAnsi="Times New Roman" w:hint="eastAsia"/>
                <w:noProof/>
                <w:color w:val="595959"/>
                <w:sz w:val="18"/>
              </w:rPr>
              <w:t>详细设计</w:t>
            </w:r>
            <w:r w:rsidR="005F2750">
              <w:rPr>
                <w:rFonts w:ascii="Times New Roman" w:eastAsiaTheme="minorEastAsia" w:hAnsi="Times New Roman" w:hint="eastAsia"/>
                <w:noProof/>
                <w:color w:val="595959"/>
                <w:sz w:val="18"/>
              </w:rPr>
              <w:t>文档</w:t>
            </w:r>
            <w:r w:rsidR="00C52301" w:rsidRPr="00C52301">
              <w:rPr>
                <w:rFonts w:ascii="Times New Roman" w:eastAsiaTheme="minorEastAsia" w:hAnsi="Times New Roman" w:hint="eastAsia"/>
                <w:noProof/>
                <w:color w:val="595959"/>
                <w:sz w:val="18"/>
              </w:rPr>
              <w:t>-V0.1.docx</w:t>
            </w:r>
          </w:p>
        </w:tc>
        <w:tc>
          <w:tcPr>
            <w:tcW w:w="2735" w:type="dxa"/>
            <w:shd w:val="clear" w:color="auto" w:fill="auto"/>
            <w:vAlign w:val="center"/>
          </w:tcPr>
          <w:p w14:paraId="045C4E40" w14:textId="77777777" w:rsidR="00526E7E" w:rsidRPr="00C02635" w:rsidRDefault="008A2DB3" w:rsidP="008F1DCF">
            <w:pPr>
              <w:rPr>
                <w:rFonts w:ascii="Times New Roman" w:eastAsiaTheme="minorEastAsia" w:hAnsi="Times New Roman"/>
                <w:color w:val="595959"/>
                <w:sz w:val="18"/>
                <w:szCs w:val="20"/>
              </w:rPr>
            </w:pPr>
            <w:r w:rsidRPr="00C02635">
              <w:rPr>
                <w:rFonts w:ascii="Times New Roman" w:eastAsiaTheme="minorEastAsia" w:hAnsi="Times New Roman"/>
                <w:b/>
                <w:color w:val="595959"/>
                <w:sz w:val="18"/>
                <w:bdr w:val="single" w:sz="4" w:space="0" w:color="auto"/>
                <w:shd w:val="pct15" w:color="auto" w:fill="FFFFFF"/>
              </w:rPr>
              <w:t>初稿</w:t>
            </w:r>
            <w:r w:rsidR="00EB6F96" w:rsidRPr="00C02635">
              <w:rPr>
                <w:rFonts w:ascii="Times New Roman" w:eastAsiaTheme="minorEastAsia" w:hAnsi="Times New Roman"/>
                <w:b/>
                <w:color w:val="595959"/>
                <w:sz w:val="18"/>
              </w:rPr>
              <w:t xml:space="preserve">  / </w:t>
            </w:r>
            <w:r w:rsidR="008F1DCF" w:rsidRPr="00C02635">
              <w:rPr>
                <w:rFonts w:ascii="Times New Roman" w:eastAsiaTheme="minorEastAsia" w:hAnsi="Times New Roman"/>
                <w:b/>
                <w:color w:val="595959"/>
                <w:sz w:val="18"/>
              </w:rPr>
              <w:t>审核</w:t>
            </w:r>
            <w:r w:rsidR="008F1DCF" w:rsidRPr="00C02635">
              <w:rPr>
                <w:rFonts w:ascii="Times New Roman" w:eastAsiaTheme="minorEastAsia" w:hAnsi="Times New Roman"/>
                <w:b/>
                <w:color w:val="595959"/>
                <w:sz w:val="18"/>
              </w:rPr>
              <w:t xml:space="preserve"> </w:t>
            </w:r>
            <w:r w:rsidR="00EB6F96" w:rsidRPr="00C02635">
              <w:rPr>
                <w:rFonts w:ascii="Times New Roman" w:eastAsiaTheme="minorEastAsia" w:hAnsi="Times New Roman"/>
                <w:b/>
                <w:color w:val="595959"/>
                <w:sz w:val="18"/>
              </w:rPr>
              <w:t xml:space="preserve">/ </w:t>
            </w:r>
            <w:r w:rsidRPr="00C02635">
              <w:rPr>
                <w:rFonts w:ascii="Times New Roman" w:eastAsiaTheme="minorEastAsia" w:hAnsi="Times New Roman"/>
                <w:b/>
                <w:color w:val="595959"/>
                <w:sz w:val="18"/>
              </w:rPr>
              <w:t>定稿</w:t>
            </w:r>
          </w:p>
        </w:tc>
      </w:tr>
    </w:tbl>
    <w:p w14:paraId="0313AADA" w14:textId="77777777" w:rsidR="00526E7E" w:rsidRPr="00C02635" w:rsidRDefault="008A2DB3" w:rsidP="000631B7">
      <w:pPr>
        <w:pStyle w:val="FMHeader"/>
        <w:rPr>
          <w:rFonts w:ascii="Times New Roman" w:hAnsi="Times New Roman"/>
        </w:rPr>
      </w:pPr>
      <w:r w:rsidRPr="00C02635">
        <w:rPr>
          <w:rFonts w:ascii="Times New Roman" w:hAnsi="Times New Roman"/>
        </w:rPr>
        <w:t>变更</w:t>
      </w:r>
      <w:r w:rsidR="00093E6D" w:rsidRPr="00C02635">
        <w:rPr>
          <w:rFonts w:ascii="Times New Roman" w:hAnsi="Times New Roman"/>
        </w:rPr>
        <w:t>记录</w:t>
      </w:r>
    </w:p>
    <w:tbl>
      <w:tblPr>
        <w:tblW w:w="0" w:type="auto"/>
        <w:tblInd w:w="648" w:type="dxa"/>
        <w:tblBorders>
          <w:top w:val="single" w:sz="4" w:space="0" w:color="4D4D4F"/>
          <w:left w:val="single" w:sz="4" w:space="0" w:color="4D4D4F"/>
          <w:bottom w:val="single" w:sz="4" w:space="0" w:color="4D4D4F"/>
          <w:right w:val="single" w:sz="4" w:space="0" w:color="4D4D4F"/>
          <w:insideH w:val="single" w:sz="4" w:space="0" w:color="4D4D4F"/>
          <w:insideV w:val="single" w:sz="4" w:space="0" w:color="4D4D4F"/>
        </w:tblBorders>
        <w:tblCellMar>
          <w:top w:w="29" w:type="dxa"/>
          <w:left w:w="43" w:type="dxa"/>
          <w:bottom w:w="29" w:type="dxa"/>
          <w:right w:w="43" w:type="dxa"/>
        </w:tblCellMar>
        <w:tblLook w:val="01E0" w:firstRow="1" w:lastRow="1" w:firstColumn="1" w:lastColumn="1" w:noHBand="0" w:noVBand="0"/>
      </w:tblPr>
      <w:tblGrid>
        <w:gridCol w:w="1370"/>
        <w:gridCol w:w="2660"/>
        <w:gridCol w:w="894"/>
        <w:gridCol w:w="3773"/>
      </w:tblGrid>
      <w:tr w:rsidR="00526E7E" w:rsidRPr="00C02635" w14:paraId="5C623842" w14:textId="77777777" w:rsidTr="006C1A23">
        <w:tc>
          <w:tcPr>
            <w:tcW w:w="1370" w:type="dxa"/>
            <w:tcBorders>
              <w:right w:val="single" w:sz="4" w:space="0" w:color="FFFFFF"/>
            </w:tcBorders>
            <w:shd w:val="clear" w:color="auto" w:fill="215868"/>
          </w:tcPr>
          <w:p w14:paraId="248E2A90" w14:textId="77777777" w:rsidR="00526E7E" w:rsidRPr="00C02635" w:rsidRDefault="00093E6D" w:rsidP="00EB6F96">
            <w:pPr>
              <w:jc w:val="both"/>
              <w:rPr>
                <w:rFonts w:ascii="Times New Roman" w:eastAsiaTheme="minorEastAsia" w:hAnsi="Times New Roman"/>
                <w:b/>
                <w:color w:val="FFFFFF"/>
              </w:rPr>
            </w:pPr>
            <w:r w:rsidRPr="00C02635">
              <w:rPr>
                <w:rFonts w:ascii="Times New Roman" w:eastAsiaTheme="minorEastAsia" w:hAnsi="Times New Roman"/>
                <w:b/>
                <w:color w:val="FFFFFF"/>
              </w:rPr>
              <w:t>日期</w:t>
            </w:r>
          </w:p>
        </w:tc>
        <w:tc>
          <w:tcPr>
            <w:tcW w:w="2660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215868"/>
          </w:tcPr>
          <w:p w14:paraId="7D03A716" w14:textId="77777777" w:rsidR="00526E7E" w:rsidRPr="00C02635" w:rsidRDefault="00093E6D" w:rsidP="00EB6F96">
            <w:pPr>
              <w:jc w:val="both"/>
              <w:rPr>
                <w:rFonts w:ascii="Times New Roman" w:eastAsiaTheme="minorEastAsia" w:hAnsi="Times New Roman"/>
                <w:b/>
                <w:color w:val="FFFFFF"/>
              </w:rPr>
            </w:pPr>
            <w:r w:rsidRPr="00C02635">
              <w:rPr>
                <w:rFonts w:ascii="Times New Roman" w:eastAsiaTheme="minorEastAsia" w:hAnsi="Times New Roman"/>
                <w:b/>
                <w:color w:val="FFFFFF"/>
              </w:rPr>
              <w:t>作者</w:t>
            </w:r>
          </w:p>
        </w:tc>
        <w:tc>
          <w:tcPr>
            <w:tcW w:w="89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215868"/>
          </w:tcPr>
          <w:p w14:paraId="102DE07F" w14:textId="77777777" w:rsidR="00526E7E" w:rsidRPr="00C02635" w:rsidRDefault="00093E6D" w:rsidP="00EB6F96">
            <w:pPr>
              <w:jc w:val="both"/>
              <w:rPr>
                <w:rFonts w:ascii="Times New Roman" w:eastAsiaTheme="minorEastAsia" w:hAnsi="Times New Roman"/>
                <w:b/>
                <w:color w:val="FFFFFF"/>
              </w:rPr>
            </w:pPr>
            <w:r w:rsidRPr="00C02635">
              <w:rPr>
                <w:rFonts w:ascii="Times New Roman" w:eastAsiaTheme="minorEastAsia" w:hAnsi="Times New Roman"/>
                <w:b/>
                <w:color w:val="FFFFFF"/>
              </w:rPr>
              <w:t>版本</w:t>
            </w:r>
          </w:p>
        </w:tc>
        <w:tc>
          <w:tcPr>
            <w:tcW w:w="3773" w:type="dxa"/>
            <w:tcBorders>
              <w:left w:val="single" w:sz="4" w:space="0" w:color="FFFFFF"/>
            </w:tcBorders>
            <w:shd w:val="clear" w:color="auto" w:fill="215868"/>
          </w:tcPr>
          <w:p w14:paraId="4B0A1205" w14:textId="77777777" w:rsidR="00526E7E" w:rsidRPr="00C02635" w:rsidRDefault="00093E6D" w:rsidP="00EB6F96">
            <w:pPr>
              <w:jc w:val="both"/>
              <w:rPr>
                <w:rFonts w:ascii="Times New Roman" w:eastAsiaTheme="minorEastAsia" w:hAnsi="Times New Roman"/>
                <w:b/>
                <w:color w:val="FFFFFF"/>
              </w:rPr>
            </w:pPr>
            <w:r w:rsidRPr="00C02635">
              <w:rPr>
                <w:rFonts w:ascii="Times New Roman" w:eastAsiaTheme="minorEastAsia" w:hAnsi="Times New Roman"/>
                <w:b/>
                <w:color w:val="FFFFFF"/>
              </w:rPr>
              <w:t>描述</w:t>
            </w:r>
          </w:p>
        </w:tc>
      </w:tr>
      <w:tr w:rsidR="00DE1461" w:rsidRPr="00C02635" w14:paraId="48A4FF6E" w14:textId="77777777" w:rsidTr="006C1A23">
        <w:trPr>
          <w:trHeight w:val="340"/>
        </w:trPr>
        <w:tc>
          <w:tcPr>
            <w:tcW w:w="1370" w:type="dxa"/>
            <w:shd w:val="clear" w:color="auto" w:fill="auto"/>
            <w:vAlign w:val="center"/>
          </w:tcPr>
          <w:p w14:paraId="0BF36E22" w14:textId="6C032C31" w:rsidR="00DE1461" w:rsidRPr="00C02635" w:rsidRDefault="00DC4CF0" w:rsidP="00DE1461">
            <w:pPr>
              <w:pStyle w:val="ae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2</w:t>
            </w:r>
            <w:r>
              <w:rPr>
                <w:rFonts w:ascii="Times New Roman" w:eastAsiaTheme="minorEastAsia" w:hAnsi="Times New Roman" w:cs="Times New Roman"/>
              </w:rPr>
              <w:t>019</w:t>
            </w:r>
            <w:r>
              <w:rPr>
                <w:rFonts w:ascii="Times New Roman" w:eastAsiaTheme="minorEastAsia" w:hAnsi="Times New Roman" w:cs="Times New Roman" w:hint="eastAsia"/>
              </w:rPr>
              <w:t>-</w:t>
            </w:r>
            <w:r w:rsidR="001B4E33">
              <w:rPr>
                <w:rFonts w:ascii="Times New Roman" w:eastAsiaTheme="minorEastAsia" w:hAnsi="Times New Roman" w:cs="Times New Roman"/>
              </w:rPr>
              <w:t>4</w:t>
            </w:r>
            <w:r w:rsidR="001B4E33">
              <w:rPr>
                <w:rFonts w:ascii="Times New Roman" w:eastAsiaTheme="minorEastAsia" w:hAnsi="Times New Roman" w:cs="Times New Roman" w:hint="eastAsia"/>
              </w:rPr>
              <w:t>-</w:t>
            </w:r>
            <w:r w:rsidR="001B4E33">
              <w:rPr>
                <w:rFonts w:ascii="Times New Roman" w:eastAsiaTheme="minorEastAsia" w:hAnsi="Times New Roman" w:cs="Times New Roman"/>
              </w:rPr>
              <w:t>26</w:t>
            </w:r>
          </w:p>
        </w:tc>
        <w:tc>
          <w:tcPr>
            <w:tcW w:w="2660" w:type="dxa"/>
            <w:shd w:val="clear" w:color="auto" w:fill="auto"/>
            <w:vAlign w:val="center"/>
          </w:tcPr>
          <w:p w14:paraId="14D4B40B" w14:textId="54B7E711" w:rsidR="00DE1461" w:rsidRPr="00C02635" w:rsidRDefault="001B4E33" w:rsidP="00DE1461">
            <w:pPr>
              <w:pStyle w:val="ae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张永杰</w:t>
            </w:r>
          </w:p>
        </w:tc>
        <w:tc>
          <w:tcPr>
            <w:tcW w:w="894" w:type="dxa"/>
            <w:shd w:val="clear" w:color="auto" w:fill="auto"/>
            <w:vAlign w:val="center"/>
          </w:tcPr>
          <w:p w14:paraId="3F0BCB7C" w14:textId="62EF3035" w:rsidR="00DE1461" w:rsidRPr="00C02635" w:rsidRDefault="00DC4CF0" w:rsidP="00DE1461">
            <w:pPr>
              <w:pStyle w:val="ae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0</w:t>
            </w:r>
            <w:r>
              <w:rPr>
                <w:rFonts w:ascii="Times New Roman" w:eastAsiaTheme="minorEastAsia" w:hAnsi="Times New Roman" w:cs="Times New Roman"/>
              </w:rPr>
              <w:t>.</w:t>
            </w:r>
            <w:r w:rsidR="00AC0039"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3773" w:type="dxa"/>
            <w:shd w:val="clear" w:color="auto" w:fill="auto"/>
            <w:vAlign w:val="center"/>
          </w:tcPr>
          <w:p w14:paraId="428A2472" w14:textId="752E628D" w:rsidR="00DE1461" w:rsidRPr="00C02635" w:rsidRDefault="00AC0039" w:rsidP="00DE1461">
            <w:pPr>
              <w:pStyle w:val="ae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初稿</w:t>
            </w:r>
          </w:p>
        </w:tc>
      </w:tr>
      <w:tr w:rsidR="00DE1461" w:rsidRPr="00C02635" w14:paraId="73E2139A" w14:textId="77777777" w:rsidTr="006C1A23">
        <w:trPr>
          <w:trHeight w:val="340"/>
        </w:trPr>
        <w:tc>
          <w:tcPr>
            <w:tcW w:w="1370" w:type="dxa"/>
            <w:shd w:val="clear" w:color="auto" w:fill="auto"/>
            <w:vAlign w:val="center"/>
          </w:tcPr>
          <w:p w14:paraId="7CE80CE1" w14:textId="305E21CF" w:rsidR="00DE1461" w:rsidRPr="00C02635" w:rsidRDefault="00DE1461" w:rsidP="00DE1461">
            <w:pPr>
              <w:pStyle w:val="ae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2660" w:type="dxa"/>
            <w:shd w:val="clear" w:color="auto" w:fill="auto"/>
            <w:vAlign w:val="center"/>
          </w:tcPr>
          <w:p w14:paraId="6D42FF7C" w14:textId="7D0E8054" w:rsidR="00DE1461" w:rsidRPr="00C02635" w:rsidRDefault="00DE1461" w:rsidP="00DE1461">
            <w:pPr>
              <w:pStyle w:val="ae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894" w:type="dxa"/>
            <w:shd w:val="clear" w:color="auto" w:fill="auto"/>
            <w:vAlign w:val="center"/>
          </w:tcPr>
          <w:p w14:paraId="3E5019AE" w14:textId="6DD41AA1" w:rsidR="00DE1461" w:rsidRPr="00C02635" w:rsidRDefault="00DE1461" w:rsidP="00DE1461">
            <w:pPr>
              <w:pStyle w:val="ae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773" w:type="dxa"/>
            <w:shd w:val="clear" w:color="auto" w:fill="auto"/>
            <w:vAlign w:val="center"/>
          </w:tcPr>
          <w:p w14:paraId="21F5F5C4" w14:textId="50C34252" w:rsidR="00DE1461" w:rsidRPr="00C02635" w:rsidRDefault="00DE1461" w:rsidP="00DE1461">
            <w:pPr>
              <w:pStyle w:val="ae"/>
              <w:rPr>
                <w:rFonts w:ascii="Times New Roman" w:eastAsiaTheme="minorEastAsia" w:hAnsi="Times New Roman" w:cs="Times New Roman"/>
              </w:rPr>
            </w:pPr>
          </w:p>
        </w:tc>
      </w:tr>
      <w:tr w:rsidR="00DE1461" w:rsidRPr="00C02635" w14:paraId="75460262" w14:textId="77777777" w:rsidTr="006C1A23">
        <w:trPr>
          <w:trHeight w:val="340"/>
        </w:trPr>
        <w:tc>
          <w:tcPr>
            <w:tcW w:w="1370" w:type="dxa"/>
            <w:shd w:val="clear" w:color="auto" w:fill="auto"/>
            <w:vAlign w:val="center"/>
          </w:tcPr>
          <w:p w14:paraId="4316EC03" w14:textId="4391B5BB" w:rsidR="00DE1461" w:rsidRPr="00C02635" w:rsidRDefault="00DE1461" w:rsidP="00DE1461">
            <w:pPr>
              <w:pStyle w:val="ae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2660" w:type="dxa"/>
            <w:shd w:val="clear" w:color="auto" w:fill="auto"/>
            <w:vAlign w:val="center"/>
          </w:tcPr>
          <w:p w14:paraId="61690CAC" w14:textId="79D03517" w:rsidR="00DE1461" w:rsidRPr="00C02635" w:rsidRDefault="00DE1461" w:rsidP="00DE1461">
            <w:pPr>
              <w:pStyle w:val="ae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894" w:type="dxa"/>
            <w:shd w:val="clear" w:color="auto" w:fill="auto"/>
            <w:vAlign w:val="center"/>
          </w:tcPr>
          <w:p w14:paraId="16181DAB" w14:textId="127A5309" w:rsidR="00DE1461" w:rsidRPr="00C02635" w:rsidRDefault="00DE1461" w:rsidP="00DE1461">
            <w:pPr>
              <w:pStyle w:val="ae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773" w:type="dxa"/>
            <w:shd w:val="clear" w:color="auto" w:fill="auto"/>
            <w:vAlign w:val="center"/>
          </w:tcPr>
          <w:p w14:paraId="3636F446" w14:textId="2643CF74" w:rsidR="00DE1461" w:rsidRPr="00C02635" w:rsidRDefault="00DE1461" w:rsidP="00DE1461">
            <w:pPr>
              <w:pStyle w:val="ae"/>
              <w:rPr>
                <w:rFonts w:ascii="Times New Roman" w:eastAsiaTheme="minorEastAsia" w:hAnsi="Times New Roman" w:cs="Times New Roman"/>
              </w:rPr>
            </w:pPr>
          </w:p>
        </w:tc>
      </w:tr>
      <w:tr w:rsidR="00DE1461" w:rsidRPr="00C02635" w14:paraId="02D16434" w14:textId="77777777" w:rsidTr="006C1A23">
        <w:trPr>
          <w:trHeight w:val="340"/>
        </w:trPr>
        <w:tc>
          <w:tcPr>
            <w:tcW w:w="1370" w:type="dxa"/>
            <w:shd w:val="clear" w:color="auto" w:fill="auto"/>
            <w:vAlign w:val="center"/>
          </w:tcPr>
          <w:p w14:paraId="19D66B74" w14:textId="4B1ED525" w:rsidR="00DE1461" w:rsidRPr="00C02635" w:rsidRDefault="00DE1461" w:rsidP="00DE1461">
            <w:pPr>
              <w:pStyle w:val="ae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2660" w:type="dxa"/>
            <w:shd w:val="clear" w:color="auto" w:fill="auto"/>
            <w:vAlign w:val="center"/>
          </w:tcPr>
          <w:p w14:paraId="51E512BD" w14:textId="0ECF8B47" w:rsidR="00DE1461" w:rsidRPr="00C02635" w:rsidRDefault="00DE1461" w:rsidP="00DE1461">
            <w:pPr>
              <w:pStyle w:val="ae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894" w:type="dxa"/>
            <w:shd w:val="clear" w:color="auto" w:fill="auto"/>
            <w:vAlign w:val="center"/>
          </w:tcPr>
          <w:p w14:paraId="5C0CAF14" w14:textId="357619FB" w:rsidR="00DE1461" w:rsidRPr="00C02635" w:rsidRDefault="00DE1461" w:rsidP="00DE1461">
            <w:pPr>
              <w:pStyle w:val="ae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773" w:type="dxa"/>
            <w:shd w:val="clear" w:color="auto" w:fill="auto"/>
            <w:vAlign w:val="center"/>
          </w:tcPr>
          <w:p w14:paraId="6DA58AF9" w14:textId="47F5A2DF" w:rsidR="00DE1461" w:rsidRPr="00C02635" w:rsidRDefault="00DE1461" w:rsidP="00DE1461">
            <w:pPr>
              <w:pStyle w:val="ae"/>
              <w:rPr>
                <w:rFonts w:ascii="Times New Roman" w:eastAsiaTheme="minorEastAsia" w:hAnsi="Times New Roman" w:cs="Times New Roman"/>
              </w:rPr>
            </w:pPr>
          </w:p>
        </w:tc>
      </w:tr>
      <w:tr w:rsidR="00DE1461" w:rsidRPr="00C02635" w14:paraId="57EF71B0" w14:textId="77777777" w:rsidTr="006C1A23">
        <w:trPr>
          <w:trHeight w:val="340"/>
        </w:trPr>
        <w:tc>
          <w:tcPr>
            <w:tcW w:w="1370" w:type="dxa"/>
            <w:shd w:val="clear" w:color="auto" w:fill="auto"/>
            <w:vAlign w:val="center"/>
          </w:tcPr>
          <w:p w14:paraId="35FDC82D" w14:textId="77777777" w:rsidR="00DE1461" w:rsidRPr="00C02635" w:rsidRDefault="00DE1461" w:rsidP="00DE1461">
            <w:pPr>
              <w:pStyle w:val="ae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2660" w:type="dxa"/>
            <w:shd w:val="clear" w:color="auto" w:fill="auto"/>
            <w:vAlign w:val="center"/>
          </w:tcPr>
          <w:p w14:paraId="63F54369" w14:textId="77777777" w:rsidR="00DE1461" w:rsidRPr="00C02635" w:rsidRDefault="00DE1461" w:rsidP="00DE1461">
            <w:pPr>
              <w:pStyle w:val="ae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894" w:type="dxa"/>
            <w:shd w:val="clear" w:color="auto" w:fill="auto"/>
            <w:vAlign w:val="center"/>
          </w:tcPr>
          <w:p w14:paraId="5327F48D" w14:textId="77777777" w:rsidR="00DE1461" w:rsidRPr="00C02635" w:rsidRDefault="00DE1461" w:rsidP="00DE1461">
            <w:pPr>
              <w:pStyle w:val="ae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773" w:type="dxa"/>
            <w:shd w:val="clear" w:color="auto" w:fill="auto"/>
            <w:vAlign w:val="center"/>
          </w:tcPr>
          <w:p w14:paraId="3EDDA428" w14:textId="77777777" w:rsidR="00DE1461" w:rsidRPr="00C02635" w:rsidRDefault="00DE1461" w:rsidP="00DE1461">
            <w:pPr>
              <w:pStyle w:val="ae"/>
              <w:rPr>
                <w:rFonts w:ascii="Times New Roman" w:eastAsiaTheme="minorEastAsia" w:hAnsi="Times New Roman" w:cs="Times New Roman"/>
              </w:rPr>
            </w:pPr>
          </w:p>
        </w:tc>
      </w:tr>
      <w:tr w:rsidR="00DE1461" w:rsidRPr="00C02635" w14:paraId="758A7B2E" w14:textId="77777777" w:rsidTr="006C1A23">
        <w:trPr>
          <w:trHeight w:val="340"/>
        </w:trPr>
        <w:tc>
          <w:tcPr>
            <w:tcW w:w="1370" w:type="dxa"/>
            <w:shd w:val="clear" w:color="auto" w:fill="auto"/>
            <w:vAlign w:val="center"/>
          </w:tcPr>
          <w:p w14:paraId="17E96101" w14:textId="77777777" w:rsidR="00DE1461" w:rsidRPr="00C02635" w:rsidRDefault="00DE1461" w:rsidP="00DE1461">
            <w:pPr>
              <w:pStyle w:val="ae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2660" w:type="dxa"/>
            <w:shd w:val="clear" w:color="auto" w:fill="auto"/>
            <w:vAlign w:val="center"/>
          </w:tcPr>
          <w:p w14:paraId="6F3B24B3" w14:textId="77777777" w:rsidR="00DE1461" w:rsidRPr="00C02635" w:rsidRDefault="00DE1461" w:rsidP="00DE1461">
            <w:pPr>
              <w:pStyle w:val="ae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894" w:type="dxa"/>
            <w:shd w:val="clear" w:color="auto" w:fill="auto"/>
            <w:vAlign w:val="center"/>
          </w:tcPr>
          <w:p w14:paraId="4AFBCFDA" w14:textId="77777777" w:rsidR="00DE1461" w:rsidRPr="00C02635" w:rsidRDefault="00DE1461" w:rsidP="00DE1461">
            <w:pPr>
              <w:pStyle w:val="ae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773" w:type="dxa"/>
            <w:shd w:val="clear" w:color="auto" w:fill="auto"/>
            <w:vAlign w:val="center"/>
          </w:tcPr>
          <w:p w14:paraId="3961BC88" w14:textId="77777777" w:rsidR="00DE1461" w:rsidRPr="00C02635" w:rsidRDefault="00DE1461" w:rsidP="00DE1461">
            <w:pPr>
              <w:pStyle w:val="ae"/>
              <w:rPr>
                <w:rFonts w:ascii="Times New Roman" w:eastAsiaTheme="minorEastAsia" w:hAnsi="Times New Roman" w:cs="Times New Roman"/>
              </w:rPr>
            </w:pPr>
          </w:p>
        </w:tc>
      </w:tr>
    </w:tbl>
    <w:p w14:paraId="5CA48261" w14:textId="77777777" w:rsidR="00526E7E" w:rsidRPr="00C02635" w:rsidRDefault="00EB6F96" w:rsidP="000631B7">
      <w:pPr>
        <w:pStyle w:val="FMHeader"/>
        <w:rPr>
          <w:rFonts w:ascii="Times New Roman" w:hAnsi="Times New Roman"/>
        </w:rPr>
      </w:pPr>
      <w:bookmarkStart w:id="0" w:name="_Toc189647478"/>
      <w:r w:rsidRPr="00C02635">
        <w:rPr>
          <w:rFonts w:ascii="Times New Roman" w:hAnsi="Times New Roman"/>
        </w:rPr>
        <w:t>文档审核</w:t>
      </w:r>
      <w:r w:rsidR="00526E7E" w:rsidRPr="00C02635">
        <w:rPr>
          <w:rFonts w:ascii="Times New Roman" w:hAnsi="Times New Roman"/>
        </w:rPr>
        <w:t xml:space="preserve"> </w:t>
      </w:r>
    </w:p>
    <w:tbl>
      <w:tblPr>
        <w:tblW w:w="0" w:type="auto"/>
        <w:tblInd w:w="648" w:type="dxa"/>
        <w:tblBorders>
          <w:top w:val="single" w:sz="4" w:space="0" w:color="4D4D4F"/>
          <w:left w:val="single" w:sz="4" w:space="0" w:color="4D4D4F"/>
          <w:bottom w:val="single" w:sz="4" w:space="0" w:color="4D4D4F"/>
          <w:right w:val="single" w:sz="4" w:space="0" w:color="4D4D4F"/>
          <w:insideH w:val="single" w:sz="4" w:space="0" w:color="4D4D4F"/>
          <w:insideV w:val="single" w:sz="4" w:space="0" w:color="4D4D4F"/>
        </w:tblBorders>
        <w:tblCellMar>
          <w:top w:w="29" w:type="dxa"/>
          <w:left w:w="43" w:type="dxa"/>
          <w:bottom w:w="29" w:type="dxa"/>
          <w:right w:w="43" w:type="dxa"/>
        </w:tblCellMar>
        <w:tblLook w:val="01E0" w:firstRow="1" w:lastRow="1" w:firstColumn="1" w:lastColumn="1" w:noHBand="0" w:noVBand="0"/>
      </w:tblPr>
      <w:tblGrid>
        <w:gridCol w:w="1367"/>
        <w:gridCol w:w="3575"/>
        <w:gridCol w:w="3755"/>
      </w:tblGrid>
      <w:tr w:rsidR="005E02DE" w:rsidRPr="00C02635" w14:paraId="50BBAA98" w14:textId="77777777" w:rsidTr="00891195">
        <w:tc>
          <w:tcPr>
            <w:tcW w:w="1380" w:type="dxa"/>
            <w:tcBorders>
              <w:right w:val="single" w:sz="4" w:space="0" w:color="FFFFFF"/>
            </w:tcBorders>
            <w:shd w:val="clear" w:color="auto" w:fill="215868"/>
          </w:tcPr>
          <w:p w14:paraId="2E2AA805" w14:textId="77777777" w:rsidR="00526E7E" w:rsidRPr="00C02635" w:rsidRDefault="00F9465A" w:rsidP="00EB6F96">
            <w:pPr>
              <w:jc w:val="both"/>
              <w:rPr>
                <w:rFonts w:ascii="Times New Roman" w:eastAsiaTheme="minorEastAsia" w:hAnsi="Times New Roman"/>
                <w:b/>
                <w:color w:val="FFFFFF"/>
              </w:rPr>
            </w:pPr>
            <w:r w:rsidRPr="00C02635">
              <w:rPr>
                <w:rFonts w:ascii="Times New Roman" w:eastAsiaTheme="minorEastAsia" w:hAnsi="Times New Roman"/>
                <w:b/>
                <w:color w:val="FFFFFF"/>
              </w:rPr>
              <w:t>审核</w:t>
            </w:r>
          </w:p>
        </w:tc>
        <w:tc>
          <w:tcPr>
            <w:tcW w:w="3615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215868"/>
          </w:tcPr>
          <w:p w14:paraId="357C870F" w14:textId="77777777" w:rsidR="00526E7E" w:rsidRPr="00C02635" w:rsidRDefault="00F9465A" w:rsidP="00EB6F96">
            <w:pPr>
              <w:jc w:val="both"/>
              <w:rPr>
                <w:rFonts w:ascii="Times New Roman" w:eastAsiaTheme="minorEastAsia" w:hAnsi="Times New Roman"/>
                <w:b/>
                <w:color w:val="FFFFFF"/>
              </w:rPr>
            </w:pPr>
            <w:r w:rsidRPr="00C02635">
              <w:rPr>
                <w:rFonts w:ascii="Times New Roman" w:eastAsiaTheme="minorEastAsia" w:hAnsi="Times New Roman"/>
                <w:b/>
                <w:color w:val="FFFFFF"/>
              </w:rPr>
              <w:t>审核</w:t>
            </w:r>
            <w:r w:rsidR="00093E6D" w:rsidRPr="00C02635">
              <w:rPr>
                <w:rFonts w:ascii="Times New Roman" w:eastAsiaTheme="minorEastAsia" w:hAnsi="Times New Roman"/>
                <w:b/>
                <w:color w:val="FFFFFF"/>
              </w:rPr>
              <w:t>日期</w:t>
            </w:r>
          </w:p>
        </w:tc>
        <w:tc>
          <w:tcPr>
            <w:tcW w:w="3798" w:type="dxa"/>
            <w:tcBorders>
              <w:left w:val="single" w:sz="4" w:space="0" w:color="FFFFFF"/>
            </w:tcBorders>
            <w:shd w:val="clear" w:color="auto" w:fill="215868"/>
          </w:tcPr>
          <w:p w14:paraId="0556099E" w14:textId="77777777" w:rsidR="00526E7E" w:rsidRPr="00C02635" w:rsidRDefault="00F9465A" w:rsidP="00EB6F96">
            <w:pPr>
              <w:jc w:val="both"/>
              <w:rPr>
                <w:rFonts w:ascii="Times New Roman" w:eastAsiaTheme="minorEastAsia" w:hAnsi="Times New Roman"/>
                <w:b/>
                <w:color w:val="FFFFFF"/>
              </w:rPr>
            </w:pPr>
            <w:r w:rsidRPr="00C02635">
              <w:rPr>
                <w:rFonts w:ascii="Times New Roman" w:eastAsiaTheme="minorEastAsia" w:hAnsi="Times New Roman"/>
                <w:b/>
                <w:color w:val="FFFFFF"/>
              </w:rPr>
              <w:t>审核意见</w:t>
            </w:r>
          </w:p>
        </w:tc>
      </w:tr>
      <w:tr w:rsidR="00526E7E" w:rsidRPr="00C02635" w14:paraId="56D8DAD2" w14:textId="77777777" w:rsidTr="00F9465A">
        <w:trPr>
          <w:trHeight w:val="340"/>
        </w:trPr>
        <w:tc>
          <w:tcPr>
            <w:tcW w:w="1380" w:type="dxa"/>
            <w:shd w:val="clear" w:color="auto" w:fill="auto"/>
            <w:vAlign w:val="center"/>
          </w:tcPr>
          <w:p w14:paraId="4A8C6BE6" w14:textId="77777777" w:rsidR="00526E7E" w:rsidRPr="00C02635" w:rsidRDefault="00526E7E" w:rsidP="00EF5A04">
            <w:pPr>
              <w:pStyle w:val="ae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615" w:type="dxa"/>
            <w:shd w:val="clear" w:color="auto" w:fill="auto"/>
            <w:vAlign w:val="center"/>
          </w:tcPr>
          <w:p w14:paraId="081438DD" w14:textId="77777777" w:rsidR="00526E7E" w:rsidRPr="00C02635" w:rsidRDefault="00526E7E" w:rsidP="00EF5A04">
            <w:pPr>
              <w:pStyle w:val="ae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798" w:type="dxa"/>
            <w:shd w:val="clear" w:color="auto" w:fill="auto"/>
            <w:vAlign w:val="center"/>
          </w:tcPr>
          <w:p w14:paraId="0AD635C1" w14:textId="77777777" w:rsidR="00526E7E" w:rsidRPr="00C02635" w:rsidRDefault="00526E7E" w:rsidP="00EF5A04">
            <w:pPr>
              <w:pStyle w:val="ae"/>
              <w:rPr>
                <w:rFonts w:ascii="Times New Roman" w:eastAsiaTheme="minorEastAsia" w:hAnsi="Times New Roman" w:cs="Times New Roman"/>
              </w:rPr>
            </w:pPr>
          </w:p>
        </w:tc>
      </w:tr>
      <w:tr w:rsidR="00526E7E" w:rsidRPr="00C02635" w14:paraId="51BFA3A3" w14:textId="77777777" w:rsidTr="00F9465A">
        <w:trPr>
          <w:trHeight w:val="340"/>
        </w:trPr>
        <w:tc>
          <w:tcPr>
            <w:tcW w:w="1380" w:type="dxa"/>
            <w:shd w:val="clear" w:color="auto" w:fill="auto"/>
            <w:vAlign w:val="center"/>
          </w:tcPr>
          <w:p w14:paraId="584F7C7C" w14:textId="77777777" w:rsidR="00526E7E" w:rsidRPr="00C02635" w:rsidRDefault="00526E7E" w:rsidP="00EF5A04">
            <w:pPr>
              <w:pStyle w:val="ae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615" w:type="dxa"/>
            <w:shd w:val="clear" w:color="auto" w:fill="auto"/>
            <w:vAlign w:val="center"/>
          </w:tcPr>
          <w:p w14:paraId="7C6784D9" w14:textId="77777777" w:rsidR="00526E7E" w:rsidRPr="00C02635" w:rsidRDefault="00526E7E" w:rsidP="00EF5A04">
            <w:pPr>
              <w:pStyle w:val="ae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798" w:type="dxa"/>
            <w:shd w:val="clear" w:color="auto" w:fill="auto"/>
            <w:vAlign w:val="center"/>
          </w:tcPr>
          <w:p w14:paraId="2A6076F0" w14:textId="77777777" w:rsidR="00526E7E" w:rsidRPr="00C02635" w:rsidRDefault="00526E7E" w:rsidP="00EF5A04">
            <w:pPr>
              <w:pStyle w:val="ae"/>
              <w:rPr>
                <w:rFonts w:ascii="Times New Roman" w:eastAsiaTheme="minorEastAsia" w:hAnsi="Times New Roman" w:cs="Times New Roman"/>
              </w:rPr>
            </w:pPr>
          </w:p>
        </w:tc>
      </w:tr>
      <w:tr w:rsidR="00526E7E" w:rsidRPr="00C02635" w14:paraId="1A1E2454" w14:textId="77777777" w:rsidTr="00F9465A">
        <w:trPr>
          <w:trHeight w:val="340"/>
        </w:trPr>
        <w:tc>
          <w:tcPr>
            <w:tcW w:w="1380" w:type="dxa"/>
            <w:shd w:val="clear" w:color="auto" w:fill="auto"/>
            <w:vAlign w:val="center"/>
          </w:tcPr>
          <w:p w14:paraId="3FF584DF" w14:textId="77777777" w:rsidR="00526E7E" w:rsidRPr="00C02635" w:rsidRDefault="00526E7E" w:rsidP="00EF5A04">
            <w:pPr>
              <w:pStyle w:val="ae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615" w:type="dxa"/>
            <w:shd w:val="clear" w:color="auto" w:fill="auto"/>
            <w:vAlign w:val="center"/>
          </w:tcPr>
          <w:p w14:paraId="48F744FD" w14:textId="77777777" w:rsidR="00526E7E" w:rsidRPr="00C02635" w:rsidRDefault="00526E7E" w:rsidP="00EF5A04">
            <w:pPr>
              <w:pStyle w:val="ae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798" w:type="dxa"/>
            <w:shd w:val="clear" w:color="auto" w:fill="auto"/>
            <w:vAlign w:val="center"/>
          </w:tcPr>
          <w:p w14:paraId="511E7FEA" w14:textId="77777777" w:rsidR="00526E7E" w:rsidRPr="00C02635" w:rsidRDefault="00526E7E" w:rsidP="00EF5A04">
            <w:pPr>
              <w:pStyle w:val="ae"/>
              <w:rPr>
                <w:rFonts w:ascii="Times New Roman" w:eastAsiaTheme="minorEastAsia" w:hAnsi="Times New Roman" w:cs="Times New Roman"/>
              </w:rPr>
            </w:pPr>
          </w:p>
        </w:tc>
      </w:tr>
    </w:tbl>
    <w:p w14:paraId="116468B6" w14:textId="1E61C9AC" w:rsidR="00526E7E" w:rsidRPr="00C02635" w:rsidRDefault="00526E7E" w:rsidP="000631B7">
      <w:pPr>
        <w:pStyle w:val="FMHeader"/>
        <w:jc w:val="center"/>
        <w:rPr>
          <w:rFonts w:ascii="Times New Roman" w:hAnsi="Times New Roman"/>
        </w:rPr>
      </w:pPr>
      <w:r w:rsidRPr="00C02635">
        <w:rPr>
          <w:rFonts w:ascii="Times New Roman" w:hAnsi="Times New Roman"/>
        </w:rPr>
        <w:br w:type="page"/>
      </w:r>
      <w:bookmarkEnd w:id="0"/>
      <w:r w:rsidR="00AA7DCD" w:rsidRPr="00C02635">
        <w:rPr>
          <w:rFonts w:ascii="Times New Roman" w:hAnsi="Times New Roman"/>
        </w:rPr>
        <w:lastRenderedPageBreak/>
        <w:t>目</w:t>
      </w:r>
      <w:r w:rsidR="000E6741" w:rsidRPr="00C02635">
        <w:rPr>
          <w:rFonts w:ascii="Times New Roman" w:hAnsi="Times New Roman"/>
        </w:rPr>
        <w:t xml:space="preserve"> </w:t>
      </w:r>
      <w:r w:rsidR="00AA7DCD" w:rsidRPr="00C02635">
        <w:rPr>
          <w:rFonts w:ascii="Times New Roman" w:hAnsi="Times New Roman"/>
        </w:rPr>
        <w:t>录</w:t>
      </w:r>
    </w:p>
    <w:p w14:paraId="4CF73A4E" w14:textId="72C82619" w:rsidR="00B3089A" w:rsidRDefault="00627829">
      <w:pPr>
        <w:pStyle w:val="TOC1"/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</w:rPr>
      </w:pPr>
      <w:r>
        <w:rPr>
          <w:rFonts w:ascii="Times New Roman" w:eastAsiaTheme="minorEastAsia" w:hAnsi="Times New Roman"/>
          <w:b w:val="0"/>
          <w:bCs w:val="0"/>
        </w:rPr>
        <w:fldChar w:fldCharType="begin"/>
      </w:r>
      <w:r>
        <w:rPr>
          <w:rFonts w:ascii="Times New Roman" w:eastAsiaTheme="minorEastAsia" w:hAnsi="Times New Roman"/>
          <w:b w:val="0"/>
          <w:bCs w:val="0"/>
        </w:rPr>
        <w:instrText xml:space="preserve"> TOC \o "1-4" \h \z \u </w:instrText>
      </w:r>
      <w:r>
        <w:rPr>
          <w:rFonts w:ascii="Times New Roman" w:eastAsiaTheme="minorEastAsia" w:hAnsi="Times New Roman"/>
          <w:b w:val="0"/>
          <w:bCs w:val="0"/>
        </w:rPr>
        <w:fldChar w:fldCharType="separate"/>
      </w:r>
      <w:hyperlink w:anchor="_Toc7186279" w:history="1">
        <w:r w:rsidR="00B3089A" w:rsidRPr="00EA0DB1">
          <w:rPr>
            <w:rStyle w:val="ac"/>
            <w:rFonts w:ascii="Times New Roman" w:hAnsi="Times New Roman" w:cs="Times New Roman"/>
          </w:rPr>
          <w:t>1</w:t>
        </w:r>
        <w:r w:rsidR="00B3089A">
          <w:rPr>
            <w:rFonts w:asciiTheme="minorHAnsi" w:eastAsiaTheme="minorEastAsia" w:hAnsiTheme="minorHAnsi" w:cstheme="minorBidi"/>
            <w:b w:val="0"/>
            <w:bCs w:val="0"/>
            <w:color w:val="auto"/>
            <w:kern w:val="2"/>
            <w:sz w:val="21"/>
            <w:szCs w:val="22"/>
          </w:rPr>
          <w:tab/>
        </w:r>
        <w:r w:rsidR="00B3089A" w:rsidRPr="00EA0DB1">
          <w:rPr>
            <w:rStyle w:val="ac"/>
            <w:rFonts w:ascii="Times New Roman" w:hAnsi="Times New Roman" w:cs="Times New Roman"/>
          </w:rPr>
          <w:t>文档说明</w:t>
        </w:r>
        <w:r w:rsidR="00B3089A">
          <w:rPr>
            <w:webHidden/>
          </w:rPr>
          <w:tab/>
        </w:r>
        <w:r w:rsidR="00B3089A">
          <w:rPr>
            <w:webHidden/>
          </w:rPr>
          <w:fldChar w:fldCharType="begin"/>
        </w:r>
        <w:r w:rsidR="00B3089A">
          <w:rPr>
            <w:webHidden/>
          </w:rPr>
          <w:instrText xml:space="preserve"> PAGEREF _Toc7186279 \h </w:instrText>
        </w:r>
        <w:r w:rsidR="00B3089A">
          <w:rPr>
            <w:webHidden/>
          </w:rPr>
        </w:r>
        <w:r w:rsidR="00B3089A">
          <w:rPr>
            <w:webHidden/>
          </w:rPr>
          <w:fldChar w:fldCharType="separate"/>
        </w:r>
        <w:r w:rsidR="00B3089A">
          <w:rPr>
            <w:webHidden/>
          </w:rPr>
          <w:t>4</w:t>
        </w:r>
        <w:r w:rsidR="00B3089A">
          <w:rPr>
            <w:webHidden/>
          </w:rPr>
          <w:fldChar w:fldCharType="end"/>
        </w:r>
      </w:hyperlink>
    </w:p>
    <w:p w14:paraId="4384AD8F" w14:textId="65457329" w:rsidR="00B3089A" w:rsidRDefault="005A1FC0">
      <w:pPr>
        <w:pStyle w:val="TOC2"/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  <w:sz w:val="21"/>
          <w:szCs w:val="22"/>
        </w:rPr>
      </w:pPr>
      <w:hyperlink w:anchor="_Toc7186280" w:history="1">
        <w:r w:rsidR="00B3089A" w:rsidRPr="00EA0DB1">
          <w:rPr>
            <w:rStyle w:val="ac"/>
            <w:rFonts w:ascii="Times New Roman" w:hAnsi="Times New Roman"/>
            <w:noProof/>
          </w:rPr>
          <w:t>1.1</w:t>
        </w:r>
        <w:r w:rsidR="00B3089A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kern w:val="2"/>
            <w:sz w:val="21"/>
            <w:szCs w:val="22"/>
          </w:rPr>
          <w:tab/>
        </w:r>
        <w:r w:rsidR="00B3089A" w:rsidRPr="00EA0DB1">
          <w:rPr>
            <w:rStyle w:val="ac"/>
            <w:rFonts w:ascii="Times New Roman" w:hAnsi="Times New Roman"/>
            <w:noProof/>
          </w:rPr>
          <w:t>文档目的</w:t>
        </w:r>
        <w:r w:rsidR="00B3089A">
          <w:rPr>
            <w:noProof/>
            <w:webHidden/>
          </w:rPr>
          <w:tab/>
        </w:r>
        <w:r w:rsidR="00B3089A">
          <w:rPr>
            <w:noProof/>
            <w:webHidden/>
          </w:rPr>
          <w:fldChar w:fldCharType="begin"/>
        </w:r>
        <w:r w:rsidR="00B3089A">
          <w:rPr>
            <w:noProof/>
            <w:webHidden/>
          </w:rPr>
          <w:instrText xml:space="preserve"> PAGEREF _Toc7186280 \h </w:instrText>
        </w:r>
        <w:r w:rsidR="00B3089A">
          <w:rPr>
            <w:noProof/>
            <w:webHidden/>
          </w:rPr>
        </w:r>
        <w:r w:rsidR="00B3089A">
          <w:rPr>
            <w:noProof/>
            <w:webHidden/>
          </w:rPr>
          <w:fldChar w:fldCharType="separate"/>
        </w:r>
        <w:r w:rsidR="00B3089A">
          <w:rPr>
            <w:noProof/>
            <w:webHidden/>
          </w:rPr>
          <w:t>4</w:t>
        </w:r>
        <w:r w:rsidR="00B3089A">
          <w:rPr>
            <w:noProof/>
            <w:webHidden/>
          </w:rPr>
          <w:fldChar w:fldCharType="end"/>
        </w:r>
      </w:hyperlink>
    </w:p>
    <w:p w14:paraId="54031E04" w14:textId="575D49BD" w:rsidR="00B3089A" w:rsidRDefault="005A1FC0">
      <w:pPr>
        <w:pStyle w:val="TOC2"/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  <w:sz w:val="21"/>
          <w:szCs w:val="22"/>
        </w:rPr>
      </w:pPr>
      <w:hyperlink w:anchor="_Toc7186281" w:history="1">
        <w:r w:rsidR="00B3089A" w:rsidRPr="00EA0DB1">
          <w:rPr>
            <w:rStyle w:val="ac"/>
            <w:rFonts w:ascii="Times New Roman" w:hAnsi="Times New Roman"/>
            <w:noProof/>
          </w:rPr>
          <w:t>1.2</w:t>
        </w:r>
        <w:r w:rsidR="00B3089A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kern w:val="2"/>
            <w:sz w:val="21"/>
            <w:szCs w:val="22"/>
          </w:rPr>
          <w:tab/>
        </w:r>
        <w:r w:rsidR="00B3089A" w:rsidRPr="00EA0DB1">
          <w:rPr>
            <w:rStyle w:val="ac"/>
            <w:rFonts w:ascii="Times New Roman" w:hAnsi="Times New Roman"/>
            <w:noProof/>
          </w:rPr>
          <w:t>文档范围</w:t>
        </w:r>
        <w:r w:rsidR="00B3089A">
          <w:rPr>
            <w:noProof/>
            <w:webHidden/>
          </w:rPr>
          <w:tab/>
        </w:r>
        <w:r w:rsidR="00B3089A">
          <w:rPr>
            <w:noProof/>
            <w:webHidden/>
          </w:rPr>
          <w:fldChar w:fldCharType="begin"/>
        </w:r>
        <w:r w:rsidR="00B3089A">
          <w:rPr>
            <w:noProof/>
            <w:webHidden/>
          </w:rPr>
          <w:instrText xml:space="preserve"> PAGEREF _Toc7186281 \h </w:instrText>
        </w:r>
        <w:r w:rsidR="00B3089A">
          <w:rPr>
            <w:noProof/>
            <w:webHidden/>
          </w:rPr>
        </w:r>
        <w:r w:rsidR="00B3089A">
          <w:rPr>
            <w:noProof/>
            <w:webHidden/>
          </w:rPr>
          <w:fldChar w:fldCharType="separate"/>
        </w:r>
        <w:r w:rsidR="00B3089A">
          <w:rPr>
            <w:noProof/>
            <w:webHidden/>
          </w:rPr>
          <w:t>4</w:t>
        </w:r>
        <w:r w:rsidR="00B3089A">
          <w:rPr>
            <w:noProof/>
            <w:webHidden/>
          </w:rPr>
          <w:fldChar w:fldCharType="end"/>
        </w:r>
      </w:hyperlink>
    </w:p>
    <w:p w14:paraId="16A35BD8" w14:textId="646D3392" w:rsidR="00B3089A" w:rsidRDefault="005A1FC0">
      <w:pPr>
        <w:pStyle w:val="TOC2"/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  <w:sz w:val="21"/>
          <w:szCs w:val="22"/>
        </w:rPr>
      </w:pPr>
      <w:hyperlink w:anchor="_Toc7186282" w:history="1">
        <w:r w:rsidR="00B3089A" w:rsidRPr="00EA0DB1">
          <w:rPr>
            <w:rStyle w:val="ac"/>
            <w:rFonts w:ascii="Times New Roman" w:hAnsi="Times New Roman"/>
            <w:noProof/>
          </w:rPr>
          <w:t>1.3</w:t>
        </w:r>
        <w:r w:rsidR="00B3089A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kern w:val="2"/>
            <w:sz w:val="21"/>
            <w:szCs w:val="22"/>
          </w:rPr>
          <w:tab/>
        </w:r>
        <w:r w:rsidR="00B3089A" w:rsidRPr="00EA0DB1">
          <w:rPr>
            <w:rStyle w:val="ac"/>
            <w:rFonts w:ascii="Times New Roman" w:hAnsi="Times New Roman"/>
            <w:noProof/>
          </w:rPr>
          <w:t>实施版本</w:t>
        </w:r>
        <w:r w:rsidR="00B3089A">
          <w:rPr>
            <w:noProof/>
            <w:webHidden/>
          </w:rPr>
          <w:tab/>
        </w:r>
        <w:r w:rsidR="00B3089A">
          <w:rPr>
            <w:noProof/>
            <w:webHidden/>
          </w:rPr>
          <w:fldChar w:fldCharType="begin"/>
        </w:r>
        <w:r w:rsidR="00B3089A">
          <w:rPr>
            <w:noProof/>
            <w:webHidden/>
          </w:rPr>
          <w:instrText xml:space="preserve"> PAGEREF _Toc7186282 \h </w:instrText>
        </w:r>
        <w:r w:rsidR="00B3089A">
          <w:rPr>
            <w:noProof/>
            <w:webHidden/>
          </w:rPr>
        </w:r>
        <w:r w:rsidR="00B3089A">
          <w:rPr>
            <w:noProof/>
            <w:webHidden/>
          </w:rPr>
          <w:fldChar w:fldCharType="separate"/>
        </w:r>
        <w:r w:rsidR="00B3089A">
          <w:rPr>
            <w:noProof/>
            <w:webHidden/>
          </w:rPr>
          <w:t>4</w:t>
        </w:r>
        <w:r w:rsidR="00B3089A">
          <w:rPr>
            <w:noProof/>
            <w:webHidden/>
          </w:rPr>
          <w:fldChar w:fldCharType="end"/>
        </w:r>
      </w:hyperlink>
    </w:p>
    <w:p w14:paraId="14071F86" w14:textId="6DAB8674" w:rsidR="00B3089A" w:rsidRDefault="005A1FC0">
      <w:pPr>
        <w:pStyle w:val="TOC2"/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  <w:sz w:val="21"/>
          <w:szCs w:val="22"/>
        </w:rPr>
      </w:pPr>
      <w:hyperlink w:anchor="_Toc7186283" w:history="1">
        <w:r w:rsidR="00B3089A" w:rsidRPr="00EA0DB1">
          <w:rPr>
            <w:rStyle w:val="ac"/>
            <w:rFonts w:ascii="Times New Roman" w:hAnsi="Times New Roman"/>
            <w:noProof/>
          </w:rPr>
          <w:t>1.4</w:t>
        </w:r>
        <w:r w:rsidR="00B3089A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kern w:val="2"/>
            <w:sz w:val="21"/>
            <w:szCs w:val="22"/>
          </w:rPr>
          <w:tab/>
        </w:r>
        <w:r w:rsidR="00B3089A" w:rsidRPr="00EA0DB1">
          <w:rPr>
            <w:rStyle w:val="ac"/>
            <w:rFonts w:ascii="Times New Roman" w:hAnsi="Times New Roman"/>
            <w:noProof/>
          </w:rPr>
          <w:t>参考文档</w:t>
        </w:r>
        <w:r w:rsidR="00B3089A">
          <w:rPr>
            <w:noProof/>
            <w:webHidden/>
          </w:rPr>
          <w:tab/>
        </w:r>
        <w:r w:rsidR="00B3089A">
          <w:rPr>
            <w:noProof/>
            <w:webHidden/>
          </w:rPr>
          <w:fldChar w:fldCharType="begin"/>
        </w:r>
        <w:r w:rsidR="00B3089A">
          <w:rPr>
            <w:noProof/>
            <w:webHidden/>
          </w:rPr>
          <w:instrText xml:space="preserve"> PAGEREF _Toc7186283 \h </w:instrText>
        </w:r>
        <w:r w:rsidR="00B3089A">
          <w:rPr>
            <w:noProof/>
            <w:webHidden/>
          </w:rPr>
        </w:r>
        <w:r w:rsidR="00B3089A">
          <w:rPr>
            <w:noProof/>
            <w:webHidden/>
          </w:rPr>
          <w:fldChar w:fldCharType="separate"/>
        </w:r>
        <w:r w:rsidR="00B3089A">
          <w:rPr>
            <w:noProof/>
            <w:webHidden/>
          </w:rPr>
          <w:t>4</w:t>
        </w:r>
        <w:r w:rsidR="00B3089A">
          <w:rPr>
            <w:noProof/>
            <w:webHidden/>
          </w:rPr>
          <w:fldChar w:fldCharType="end"/>
        </w:r>
      </w:hyperlink>
    </w:p>
    <w:p w14:paraId="7051180A" w14:textId="6E8825BC" w:rsidR="00B3089A" w:rsidRDefault="005A1FC0">
      <w:pPr>
        <w:pStyle w:val="TOC1"/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</w:rPr>
      </w:pPr>
      <w:hyperlink w:anchor="_Toc7186284" w:history="1">
        <w:r w:rsidR="00B3089A" w:rsidRPr="00EA0DB1">
          <w:rPr>
            <w:rStyle w:val="ac"/>
            <w:rFonts w:ascii="Times New Roman" w:hAnsi="Times New Roman" w:cs="Times New Roman"/>
          </w:rPr>
          <w:t>2</w:t>
        </w:r>
        <w:r w:rsidR="00B3089A">
          <w:rPr>
            <w:rFonts w:asciiTheme="minorHAnsi" w:eastAsiaTheme="minorEastAsia" w:hAnsiTheme="minorHAnsi" w:cstheme="minorBidi"/>
            <w:b w:val="0"/>
            <w:bCs w:val="0"/>
            <w:color w:val="auto"/>
            <w:kern w:val="2"/>
            <w:sz w:val="21"/>
            <w:szCs w:val="22"/>
          </w:rPr>
          <w:tab/>
        </w:r>
        <w:r w:rsidR="00B3089A" w:rsidRPr="00EA0DB1">
          <w:rPr>
            <w:rStyle w:val="ac"/>
            <w:rFonts w:ascii="Times New Roman" w:hAnsi="Times New Roman" w:cs="Times New Roman"/>
          </w:rPr>
          <w:t>开发约定</w:t>
        </w:r>
        <w:r w:rsidR="00B3089A">
          <w:rPr>
            <w:webHidden/>
          </w:rPr>
          <w:tab/>
        </w:r>
        <w:r w:rsidR="00B3089A">
          <w:rPr>
            <w:webHidden/>
          </w:rPr>
          <w:fldChar w:fldCharType="begin"/>
        </w:r>
        <w:r w:rsidR="00B3089A">
          <w:rPr>
            <w:webHidden/>
          </w:rPr>
          <w:instrText xml:space="preserve"> PAGEREF _Toc7186284 \h </w:instrText>
        </w:r>
        <w:r w:rsidR="00B3089A">
          <w:rPr>
            <w:webHidden/>
          </w:rPr>
        </w:r>
        <w:r w:rsidR="00B3089A">
          <w:rPr>
            <w:webHidden/>
          </w:rPr>
          <w:fldChar w:fldCharType="separate"/>
        </w:r>
        <w:r w:rsidR="00B3089A">
          <w:rPr>
            <w:webHidden/>
          </w:rPr>
          <w:t>4</w:t>
        </w:r>
        <w:r w:rsidR="00B3089A">
          <w:rPr>
            <w:webHidden/>
          </w:rPr>
          <w:fldChar w:fldCharType="end"/>
        </w:r>
      </w:hyperlink>
    </w:p>
    <w:p w14:paraId="721438F5" w14:textId="661B258F" w:rsidR="00B3089A" w:rsidRDefault="005A1FC0">
      <w:pPr>
        <w:pStyle w:val="TOC2"/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  <w:sz w:val="21"/>
          <w:szCs w:val="22"/>
        </w:rPr>
      </w:pPr>
      <w:hyperlink w:anchor="_Toc7186285" w:history="1">
        <w:r w:rsidR="00B3089A" w:rsidRPr="00EA0DB1">
          <w:rPr>
            <w:rStyle w:val="ac"/>
            <w:rFonts w:ascii="Times New Roman" w:hAnsi="Times New Roman"/>
            <w:noProof/>
          </w:rPr>
          <w:t>2.1</w:t>
        </w:r>
        <w:r w:rsidR="00B3089A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kern w:val="2"/>
            <w:sz w:val="21"/>
            <w:szCs w:val="22"/>
          </w:rPr>
          <w:tab/>
        </w:r>
        <w:r w:rsidR="00B3089A" w:rsidRPr="00EA0DB1">
          <w:rPr>
            <w:rStyle w:val="ac"/>
            <w:rFonts w:ascii="Times New Roman" w:hAnsi="Times New Roman"/>
            <w:noProof/>
          </w:rPr>
          <w:t>项目基本信息</w:t>
        </w:r>
        <w:r w:rsidR="00B3089A">
          <w:rPr>
            <w:noProof/>
            <w:webHidden/>
          </w:rPr>
          <w:tab/>
        </w:r>
        <w:r w:rsidR="00B3089A">
          <w:rPr>
            <w:noProof/>
            <w:webHidden/>
          </w:rPr>
          <w:fldChar w:fldCharType="begin"/>
        </w:r>
        <w:r w:rsidR="00B3089A">
          <w:rPr>
            <w:noProof/>
            <w:webHidden/>
          </w:rPr>
          <w:instrText xml:space="preserve"> PAGEREF _Toc7186285 \h </w:instrText>
        </w:r>
        <w:r w:rsidR="00B3089A">
          <w:rPr>
            <w:noProof/>
            <w:webHidden/>
          </w:rPr>
        </w:r>
        <w:r w:rsidR="00B3089A">
          <w:rPr>
            <w:noProof/>
            <w:webHidden/>
          </w:rPr>
          <w:fldChar w:fldCharType="separate"/>
        </w:r>
        <w:r w:rsidR="00B3089A">
          <w:rPr>
            <w:noProof/>
            <w:webHidden/>
          </w:rPr>
          <w:t>4</w:t>
        </w:r>
        <w:r w:rsidR="00B3089A">
          <w:rPr>
            <w:noProof/>
            <w:webHidden/>
          </w:rPr>
          <w:fldChar w:fldCharType="end"/>
        </w:r>
      </w:hyperlink>
    </w:p>
    <w:p w14:paraId="0CD9FCA1" w14:textId="514C28F8" w:rsidR="00B3089A" w:rsidRDefault="005A1FC0">
      <w:pPr>
        <w:pStyle w:val="TOC2"/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  <w:sz w:val="21"/>
          <w:szCs w:val="22"/>
        </w:rPr>
      </w:pPr>
      <w:hyperlink w:anchor="_Toc7186286" w:history="1">
        <w:r w:rsidR="00B3089A" w:rsidRPr="00EA0DB1">
          <w:rPr>
            <w:rStyle w:val="ac"/>
            <w:rFonts w:ascii="Times New Roman" w:hAnsi="Times New Roman"/>
            <w:noProof/>
          </w:rPr>
          <w:t>2.2</w:t>
        </w:r>
        <w:r w:rsidR="00B3089A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kern w:val="2"/>
            <w:sz w:val="21"/>
            <w:szCs w:val="22"/>
          </w:rPr>
          <w:tab/>
        </w:r>
        <w:r w:rsidR="00B3089A" w:rsidRPr="00EA0DB1">
          <w:rPr>
            <w:rStyle w:val="ac"/>
            <w:rFonts w:ascii="Times New Roman" w:hAnsi="Times New Roman"/>
            <w:noProof/>
          </w:rPr>
          <w:t>开发工具</w:t>
        </w:r>
        <w:r w:rsidR="00B3089A">
          <w:rPr>
            <w:noProof/>
            <w:webHidden/>
          </w:rPr>
          <w:tab/>
        </w:r>
        <w:r w:rsidR="00B3089A">
          <w:rPr>
            <w:noProof/>
            <w:webHidden/>
          </w:rPr>
          <w:fldChar w:fldCharType="begin"/>
        </w:r>
        <w:r w:rsidR="00B3089A">
          <w:rPr>
            <w:noProof/>
            <w:webHidden/>
          </w:rPr>
          <w:instrText xml:space="preserve"> PAGEREF _Toc7186286 \h </w:instrText>
        </w:r>
        <w:r w:rsidR="00B3089A">
          <w:rPr>
            <w:noProof/>
            <w:webHidden/>
          </w:rPr>
        </w:r>
        <w:r w:rsidR="00B3089A">
          <w:rPr>
            <w:noProof/>
            <w:webHidden/>
          </w:rPr>
          <w:fldChar w:fldCharType="separate"/>
        </w:r>
        <w:r w:rsidR="00B3089A">
          <w:rPr>
            <w:noProof/>
            <w:webHidden/>
          </w:rPr>
          <w:t>5</w:t>
        </w:r>
        <w:r w:rsidR="00B3089A">
          <w:rPr>
            <w:noProof/>
            <w:webHidden/>
          </w:rPr>
          <w:fldChar w:fldCharType="end"/>
        </w:r>
      </w:hyperlink>
    </w:p>
    <w:p w14:paraId="21BD5613" w14:textId="674351CC" w:rsidR="00B3089A" w:rsidRDefault="005A1FC0">
      <w:pPr>
        <w:pStyle w:val="TOC1"/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</w:rPr>
      </w:pPr>
      <w:hyperlink w:anchor="_Toc7186287" w:history="1">
        <w:r w:rsidR="00B3089A" w:rsidRPr="00EA0DB1">
          <w:rPr>
            <w:rStyle w:val="ac"/>
            <w:rFonts w:ascii="Times New Roman" w:hAnsi="Times New Roman" w:cs="Times New Roman"/>
          </w:rPr>
          <w:t>3</w:t>
        </w:r>
        <w:r w:rsidR="00B3089A">
          <w:rPr>
            <w:rFonts w:asciiTheme="minorHAnsi" w:eastAsiaTheme="minorEastAsia" w:hAnsiTheme="minorHAnsi" w:cstheme="minorBidi"/>
            <w:b w:val="0"/>
            <w:bCs w:val="0"/>
            <w:color w:val="auto"/>
            <w:kern w:val="2"/>
            <w:sz w:val="21"/>
            <w:szCs w:val="22"/>
          </w:rPr>
          <w:tab/>
        </w:r>
        <w:r w:rsidR="00B3089A" w:rsidRPr="00EA0DB1">
          <w:rPr>
            <w:rStyle w:val="ac"/>
            <w:rFonts w:ascii="Times New Roman" w:hAnsi="Times New Roman" w:cs="Times New Roman"/>
          </w:rPr>
          <w:t>设计说明</w:t>
        </w:r>
        <w:r w:rsidR="00B3089A">
          <w:rPr>
            <w:webHidden/>
          </w:rPr>
          <w:tab/>
        </w:r>
        <w:r w:rsidR="00B3089A">
          <w:rPr>
            <w:webHidden/>
          </w:rPr>
          <w:fldChar w:fldCharType="begin"/>
        </w:r>
        <w:r w:rsidR="00B3089A">
          <w:rPr>
            <w:webHidden/>
          </w:rPr>
          <w:instrText xml:space="preserve"> PAGEREF _Toc7186287 \h </w:instrText>
        </w:r>
        <w:r w:rsidR="00B3089A">
          <w:rPr>
            <w:webHidden/>
          </w:rPr>
        </w:r>
        <w:r w:rsidR="00B3089A">
          <w:rPr>
            <w:webHidden/>
          </w:rPr>
          <w:fldChar w:fldCharType="separate"/>
        </w:r>
        <w:r w:rsidR="00B3089A">
          <w:rPr>
            <w:webHidden/>
          </w:rPr>
          <w:t>5</w:t>
        </w:r>
        <w:r w:rsidR="00B3089A">
          <w:rPr>
            <w:webHidden/>
          </w:rPr>
          <w:fldChar w:fldCharType="end"/>
        </w:r>
      </w:hyperlink>
    </w:p>
    <w:p w14:paraId="779BE978" w14:textId="26B90277" w:rsidR="00B3089A" w:rsidRDefault="005A1FC0">
      <w:pPr>
        <w:pStyle w:val="TOC2"/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  <w:sz w:val="21"/>
          <w:szCs w:val="22"/>
        </w:rPr>
      </w:pPr>
      <w:hyperlink w:anchor="_Toc7186288" w:history="1">
        <w:r w:rsidR="00B3089A" w:rsidRPr="00EA0DB1">
          <w:rPr>
            <w:rStyle w:val="ac"/>
            <w:rFonts w:ascii="Times New Roman" w:hAnsi="Times New Roman"/>
            <w:noProof/>
          </w:rPr>
          <w:t>3.1</w:t>
        </w:r>
        <w:r w:rsidR="00B3089A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kern w:val="2"/>
            <w:sz w:val="21"/>
            <w:szCs w:val="22"/>
          </w:rPr>
          <w:tab/>
        </w:r>
        <w:r w:rsidR="00B3089A" w:rsidRPr="00EA0DB1">
          <w:rPr>
            <w:rStyle w:val="ac"/>
            <w:rFonts w:ascii="Times New Roman" w:hAnsi="Times New Roman"/>
            <w:noProof/>
          </w:rPr>
          <w:t>设计描述</w:t>
        </w:r>
        <w:r w:rsidR="00B3089A">
          <w:rPr>
            <w:noProof/>
            <w:webHidden/>
          </w:rPr>
          <w:tab/>
        </w:r>
        <w:r w:rsidR="00B3089A">
          <w:rPr>
            <w:noProof/>
            <w:webHidden/>
          </w:rPr>
          <w:fldChar w:fldCharType="begin"/>
        </w:r>
        <w:r w:rsidR="00B3089A">
          <w:rPr>
            <w:noProof/>
            <w:webHidden/>
          </w:rPr>
          <w:instrText xml:space="preserve"> PAGEREF _Toc7186288 \h </w:instrText>
        </w:r>
        <w:r w:rsidR="00B3089A">
          <w:rPr>
            <w:noProof/>
            <w:webHidden/>
          </w:rPr>
        </w:r>
        <w:r w:rsidR="00B3089A">
          <w:rPr>
            <w:noProof/>
            <w:webHidden/>
          </w:rPr>
          <w:fldChar w:fldCharType="separate"/>
        </w:r>
        <w:r w:rsidR="00B3089A">
          <w:rPr>
            <w:noProof/>
            <w:webHidden/>
          </w:rPr>
          <w:t>5</w:t>
        </w:r>
        <w:r w:rsidR="00B3089A">
          <w:rPr>
            <w:noProof/>
            <w:webHidden/>
          </w:rPr>
          <w:fldChar w:fldCharType="end"/>
        </w:r>
      </w:hyperlink>
    </w:p>
    <w:p w14:paraId="3358A73E" w14:textId="17B8885C" w:rsidR="00B3089A" w:rsidRDefault="005A1FC0">
      <w:pPr>
        <w:pStyle w:val="TOC2"/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  <w:sz w:val="21"/>
          <w:szCs w:val="22"/>
        </w:rPr>
      </w:pPr>
      <w:hyperlink w:anchor="_Toc7186289" w:history="1">
        <w:r w:rsidR="00B3089A" w:rsidRPr="00EA0DB1">
          <w:rPr>
            <w:rStyle w:val="ac"/>
            <w:rFonts w:ascii="Times New Roman" w:hAnsi="Times New Roman"/>
            <w:noProof/>
          </w:rPr>
          <w:t>3.2</w:t>
        </w:r>
        <w:r w:rsidR="00B3089A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kern w:val="2"/>
            <w:sz w:val="21"/>
            <w:szCs w:val="22"/>
          </w:rPr>
          <w:tab/>
        </w:r>
        <w:r w:rsidR="00B3089A" w:rsidRPr="00EA0DB1">
          <w:rPr>
            <w:rStyle w:val="ac"/>
            <w:rFonts w:ascii="Times New Roman" w:hAnsi="Times New Roman"/>
            <w:noProof/>
          </w:rPr>
          <w:t>组件详细设计</w:t>
        </w:r>
        <w:r w:rsidR="00B3089A">
          <w:rPr>
            <w:noProof/>
            <w:webHidden/>
          </w:rPr>
          <w:tab/>
        </w:r>
        <w:r w:rsidR="00B3089A">
          <w:rPr>
            <w:noProof/>
            <w:webHidden/>
          </w:rPr>
          <w:fldChar w:fldCharType="begin"/>
        </w:r>
        <w:r w:rsidR="00B3089A">
          <w:rPr>
            <w:noProof/>
            <w:webHidden/>
          </w:rPr>
          <w:instrText xml:space="preserve"> PAGEREF _Toc7186289 \h </w:instrText>
        </w:r>
        <w:r w:rsidR="00B3089A">
          <w:rPr>
            <w:noProof/>
            <w:webHidden/>
          </w:rPr>
        </w:r>
        <w:r w:rsidR="00B3089A">
          <w:rPr>
            <w:noProof/>
            <w:webHidden/>
          </w:rPr>
          <w:fldChar w:fldCharType="separate"/>
        </w:r>
        <w:r w:rsidR="00B3089A">
          <w:rPr>
            <w:noProof/>
            <w:webHidden/>
          </w:rPr>
          <w:t>5</w:t>
        </w:r>
        <w:r w:rsidR="00B3089A">
          <w:rPr>
            <w:noProof/>
            <w:webHidden/>
          </w:rPr>
          <w:fldChar w:fldCharType="end"/>
        </w:r>
      </w:hyperlink>
    </w:p>
    <w:p w14:paraId="6B14B8BB" w14:textId="61B9CD28" w:rsidR="00B3089A" w:rsidRDefault="005A1FC0">
      <w:pPr>
        <w:pStyle w:val="TOC3"/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7186290" w:history="1">
        <w:r w:rsidR="00B3089A" w:rsidRPr="00EA0DB1">
          <w:rPr>
            <w:rStyle w:val="ac"/>
            <w:rFonts w:ascii="Times New Roman" w:hAnsi="Times New Roman"/>
            <w:noProof/>
          </w:rPr>
          <w:t>3.2.1</w:t>
        </w:r>
        <w:r w:rsidR="00B3089A"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</w:rPr>
          <w:tab/>
        </w:r>
        <w:r w:rsidR="00B3089A" w:rsidRPr="00EA0DB1">
          <w:rPr>
            <w:rStyle w:val="ac"/>
            <w:rFonts w:ascii="Times New Roman" w:hAnsi="Times New Roman"/>
            <w:noProof/>
          </w:rPr>
          <w:t>物料创建</w:t>
        </w:r>
        <w:r w:rsidR="00B3089A">
          <w:rPr>
            <w:noProof/>
            <w:webHidden/>
          </w:rPr>
          <w:tab/>
        </w:r>
        <w:r w:rsidR="00B3089A">
          <w:rPr>
            <w:noProof/>
            <w:webHidden/>
          </w:rPr>
          <w:fldChar w:fldCharType="begin"/>
        </w:r>
        <w:r w:rsidR="00B3089A">
          <w:rPr>
            <w:noProof/>
            <w:webHidden/>
          </w:rPr>
          <w:instrText xml:space="preserve"> PAGEREF _Toc7186290 \h </w:instrText>
        </w:r>
        <w:r w:rsidR="00B3089A">
          <w:rPr>
            <w:noProof/>
            <w:webHidden/>
          </w:rPr>
        </w:r>
        <w:r w:rsidR="00B3089A">
          <w:rPr>
            <w:noProof/>
            <w:webHidden/>
          </w:rPr>
          <w:fldChar w:fldCharType="separate"/>
        </w:r>
        <w:r w:rsidR="00B3089A">
          <w:rPr>
            <w:noProof/>
            <w:webHidden/>
          </w:rPr>
          <w:t>5</w:t>
        </w:r>
        <w:r w:rsidR="00B3089A">
          <w:rPr>
            <w:noProof/>
            <w:webHidden/>
          </w:rPr>
          <w:fldChar w:fldCharType="end"/>
        </w:r>
      </w:hyperlink>
    </w:p>
    <w:p w14:paraId="14FFDB84" w14:textId="3314BDBF" w:rsidR="00B3089A" w:rsidRDefault="005A1FC0">
      <w:pPr>
        <w:pStyle w:val="TOC4"/>
        <w:tabs>
          <w:tab w:val="left" w:pos="2347"/>
          <w:tab w:val="right" w:leader="hyphen" w:pos="9345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7186291" w:history="1">
        <w:r w:rsidR="00B3089A" w:rsidRPr="00EA0DB1">
          <w:rPr>
            <w:rStyle w:val="ac"/>
            <w:rFonts w:ascii="Times New Roman" w:hAnsi="Times New Roman"/>
            <w:noProof/>
          </w:rPr>
          <w:t>3.2.1.1</w:t>
        </w:r>
        <w:r w:rsidR="00B3089A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="00B3089A" w:rsidRPr="00EA0DB1">
          <w:rPr>
            <w:rStyle w:val="ac"/>
            <w:noProof/>
          </w:rPr>
          <w:t>组件清单</w:t>
        </w:r>
        <w:r w:rsidR="00B3089A">
          <w:rPr>
            <w:noProof/>
            <w:webHidden/>
          </w:rPr>
          <w:tab/>
        </w:r>
        <w:r w:rsidR="00B3089A">
          <w:rPr>
            <w:noProof/>
            <w:webHidden/>
          </w:rPr>
          <w:fldChar w:fldCharType="begin"/>
        </w:r>
        <w:r w:rsidR="00B3089A">
          <w:rPr>
            <w:noProof/>
            <w:webHidden/>
          </w:rPr>
          <w:instrText xml:space="preserve"> PAGEREF _Toc7186291 \h </w:instrText>
        </w:r>
        <w:r w:rsidR="00B3089A">
          <w:rPr>
            <w:noProof/>
            <w:webHidden/>
          </w:rPr>
        </w:r>
        <w:r w:rsidR="00B3089A">
          <w:rPr>
            <w:noProof/>
            <w:webHidden/>
          </w:rPr>
          <w:fldChar w:fldCharType="separate"/>
        </w:r>
        <w:r w:rsidR="00B3089A">
          <w:rPr>
            <w:noProof/>
            <w:webHidden/>
          </w:rPr>
          <w:t>5</w:t>
        </w:r>
        <w:r w:rsidR="00B3089A">
          <w:rPr>
            <w:noProof/>
            <w:webHidden/>
          </w:rPr>
          <w:fldChar w:fldCharType="end"/>
        </w:r>
      </w:hyperlink>
    </w:p>
    <w:p w14:paraId="36951AEA" w14:textId="0D6E3B94" w:rsidR="00B3089A" w:rsidRDefault="005A1FC0">
      <w:pPr>
        <w:pStyle w:val="TOC4"/>
        <w:tabs>
          <w:tab w:val="left" w:pos="2347"/>
          <w:tab w:val="right" w:leader="hyphen" w:pos="9345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7186292" w:history="1">
        <w:r w:rsidR="00B3089A" w:rsidRPr="00EA0DB1">
          <w:rPr>
            <w:rStyle w:val="ac"/>
            <w:rFonts w:ascii="Times New Roman" w:hAnsi="Times New Roman"/>
            <w:noProof/>
          </w:rPr>
          <w:t>3.2.1.2</w:t>
        </w:r>
        <w:r w:rsidR="00B3089A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="00B3089A" w:rsidRPr="00EA0DB1">
          <w:rPr>
            <w:rStyle w:val="ac"/>
            <w:noProof/>
          </w:rPr>
          <w:t>龙旗物料创建</w:t>
        </w:r>
        <w:r w:rsidR="00B3089A">
          <w:rPr>
            <w:noProof/>
            <w:webHidden/>
          </w:rPr>
          <w:tab/>
        </w:r>
        <w:r w:rsidR="00B3089A">
          <w:rPr>
            <w:noProof/>
            <w:webHidden/>
          </w:rPr>
          <w:fldChar w:fldCharType="begin"/>
        </w:r>
        <w:r w:rsidR="00B3089A">
          <w:rPr>
            <w:noProof/>
            <w:webHidden/>
          </w:rPr>
          <w:instrText xml:space="preserve"> PAGEREF _Toc7186292 \h </w:instrText>
        </w:r>
        <w:r w:rsidR="00B3089A">
          <w:rPr>
            <w:noProof/>
            <w:webHidden/>
          </w:rPr>
        </w:r>
        <w:r w:rsidR="00B3089A">
          <w:rPr>
            <w:noProof/>
            <w:webHidden/>
          </w:rPr>
          <w:fldChar w:fldCharType="separate"/>
        </w:r>
        <w:r w:rsidR="00B3089A">
          <w:rPr>
            <w:noProof/>
            <w:webHidden/>
          </w:rPr>
          <w:t>5</w:t>
        </w:r>
        <w:r w:rsidR="00B3089A">
          <w:rPr>
            <w:noProof/>
            <w:webHidden/>
          </w:rPr>
          <w:fldChar w:fldCharType="end"/>
        </w:r>
      </w:hyperlink>
    </w:p>
    <w:p w14:paraId="1136532F" w14:textId="7222D441" w:rsidR="00B3089A" w:rsidRDefault="005A1FC0">
      <w:pPr>
        <w:pStyle w:val="TOC4"/>
        <w:tabs>
          <w:tab w:val="left" w:pos="2347"/>
          <w:tab w:val="right" w:leader="hyphen" w:pos="9345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7186293" w:history="1">
        <w:r w:rsidR="00B3089A" w:rsidRPr="00EA0DB1">
          <w:rPr>
            <w:rStyle w:val="ac"/>
            <w:rFonts w:ascii="Times New Roman" w:hAnsi="Times New Roman"/>
            <w:noProof/>
          </w:rPr>
          <w:t>3.2.1.3</w:t>
        </w:r>
        <w:r w:rsidR="00B3089A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="00B3089A" w:rsidRPr="00EA0DB1">
          <w:rPr>
            <w:rStyle w:val="ac"/>
            <w:rFonts w:ascii="Times New Roman" w:hAnsi="Times New Roman"/>
            <w:noProof/>
          </w:rPr>
          <w:t>B/S</w:t>
        </w:r>
        <w:r w:rsidR="00B3089A" w:rsidRPr="00EA0DB1">
          <w:rPr>
            <w:rStyle w:val="ac"/>
            <w:rFonts w:ascii="Times New Roman" w:hAnsi="Times New Roman"/>
            <w:noProof/>
          </w:rPr>
          <w:t>向客户购买料号创建创建</w:t>
        </w:r>
        <w:r w:rsidR="00B3089A">
          <w:rPr>
            <w:noProof/>
            <w:webHidden/>
          </w:rPr>
          <w:tab/>
        </w:r>
        <w:r w:rsidR="00B3089A">
          <w:rPr>
            <w:noProof/>
            <w:webHidden/>
          </w:rPr>
          <w:fldChar w:fldCharType="begin"/>
        </w:r>
        <w:r w:rsidR="00B3089A">
          <w:rPr>
            <w:noProof/>
            <w:webHidden/>
          </w:rPr>
          <w:instrText xml:space="preserve"> PAGEREF _Toc7186293 \h </w:instrText>
        </w:r>
        <w:r w:rsidR="00B3089A">
          <w:rPr>
            <w:noProof/>
            <w:webHidden/>
          </w:rPr>
        </w:r>
        <w:r w:rsidR="00B3089A">
          <w:rPr>
            <w:noProof/>
            <w:webHidden/>
          </w:rPr>
          <w:fldChar w:fldCharType="separate"/>
        </w:r>
        <w:r w:rsidR="00B3089A">
          <w:rPr>
            <w:noProof/>
            <w:webHidden/>
          </w:rPr>
          <w:t>7</w:t>
        </w:r>
        <w:r w:rsidR="00B3089A">
          <w:rPr>
            <w:noProof/>
            <w:webHidden/>
          </w:rPr>
          <w:fldChar w:fldCharType="end"/>
        </w:r>
      </w:hyperlink>
    </w:p>
    <w:p w14:paraId="6C21F32F" w14:textId="67F9871A" w:rsidR="00B3089A" w:rsidRDefault="005A1FC0">
      <w:pPr>
        <w:pStyle w:val="TOC4"/>
        <w:tabs>
          <w:tab w:val="left" w:pos="2347"/>
          <w:tab w:val="right" w:leader="hyphen" w:pos="9345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7186294" w:history="1">
        <w:r w:rsidR="00B3089A" w:rsidRPr="00EA0DB1">
          <w:rPr>
            <w:rStyle w:val="ac"/>
            <w:rFonts w:ascii="Times New Roman" w:hAnsi="Times New Roman"/>
            <w:noProof/>
          </w:rPr>
          <w:t>3.2.1.4</w:t>
        </w:r>
        <w:r w:rsidR="00B3089A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="00B3089A" w:rsidRPr="00EA0DB1">
          <w:rPr>
            <w:rStyle w:val="ac"/>
            <w:noProof/>
          </w:rPr>
          <w:t>成品</w:t>
        </w:r>
        <w:r w:rsidR="00B3089A" w:rsidRPr="00EA0DB1">
          <w:rPr>
            <w:rStyle w:val="ac"/>
            <w:noProof/>
          </w:rPr>
          <w:t>/</w:t>
        </w:r>
        <w:r w:rsidR="00B3089A" w:rsidRPr="00EA0DB1">
          <w:rPr>
            <w:rStyle w:val="ac"/>
            <w:noProof/>
          </w:rPr>
          <w:t>半成品物料创建</w:t>
        </w:r>
        <w:r w:rsidR="00B3089A">
          <w:rPr>
            <w:noProof/>
            <w:webHidden/>
          </w:rPr>
          <w:tab/>
        </w:r>
        <w:r w:rsidR="00B3089A">
          <w:rPr>
            <w:noProof/>
            <w:webHidden/>
          </w:rPr>
          <w:fldChar w:fldCharType="begin"/>
        </w:r>
        <w:r w:rsidR="00B3089A">
          <w:rPr>
            <w:noProof/>
            <w:webHidden/>
          </w:rPr>
          <w:instrText xml:space="preserve"> PAGEREF _Toc7186294 \h </w:instrText>
        </w:r>
        <w:r w:rsidR="00B3089A">
          <w:rPr>
            <w:noProof/>
            <w:webHidden/>
          </w:rPr>
        </w:r>
        <w:r w:rsidR="00B3089A">
          <w:rPr>
            <w:noProof/>
            <w:webHidden/>
          </w:rPr>
          <w:fldChar w:fldCharType="separate"/>
        </w:r>
        <w:r w:rsidR="00B3089A">
          <w:rPr>
            <w:noProof/>
            <w:webHidden/>
          </w:rPr>
          <w:t>8</w:t>
        </w:r>
        <w:r w:rsidR="00B3089A">
          <w:rPr>
            <w:noProof/>
            <w:webHidden/>
          </w:rPr>
          <w:fldChar w:fldCharType="end"/>
        </w:r>
      </w:hyperlink>
    </w:p>
    <w:p w14:paraId="6D7B4C5B" w14:textId="638617FD" w:rsidR="00B3089A" w:rsidRDefault="005A1FC0">
      <w:pPr>
        <w:pStyle w:val="TOC4"/>
        <w:tabs>
          <w:tab w:val="left" w:pos="2347"/>
          <w:tab w:val="right" w:leader="hyphen" w:pos="9345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7186295" w:history="1">
        <w:r w:rsidR="00B3089A" w:rsidRPr="00EA0DB1">
          <w:rPr>
            <w:rStyle w:val="ac"/>
            <w:rFonts w:ascii="Times New Roman" w:hAnsi="Times New Roman"/>
            <w:noProof/>
          </w:rPr>
          <w:t>3.2.1.5</w:t>
        </w:r>
        <w:r w:rsidR="00B3089A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="00B3089A" w:rsidRPr="00EA0DB1">
          <w:rPr>
            <w:rStyle w:val="ac"/>
            <w:noProof/>
          </w:rPr>
          <w:t>客供料导入</w:t>
        </w:r>
        <w:r w:rsidR="00B3089A">
          <w:rPr>
            <w:noProof/>
            <w:webHidden/>
          </w:rPr>
          <w:tab/>
        </w:r>
        <w:r w:rsidR="00B3089A">
          <w:rPr>
            <w:noProof/>
            <w:webHidden/>
          </w:rPr>
          <w:fldChar w:fldCharType="begin"/>
        </w:r>
        <w:r w:rsidR="00B3089A">
          <w:rPr>
            <w:noProof/>
            <w:webHidden/>
          </w:rPr>
          <w:instrText xml:space="preserve"> PAGEREF _Toc7186295 \h </w:instrText>
        </w:r>
        <w:r w:rsidR="00B3089A">
          <w:rPr>
            <w:noProof/>
            <w:webHidden/>
          </w:rPr>
        </w:r>
        <w:r w:rsidR="00B3089A">
          <w:rPr>
            <w:noProof/>
            <w:webHidden/>
          </w:rPr>
          <w:fldChar w:fldCharType="separate"/>
        </w:r>
        <w:r w:rsidR="00B3089A">
          <w:rPr>
            <w:noProof/>
            <w:webHidden/>
          </w:rPr>
          <w:t>9</w:t>
        </w:r>
        <w:r w:rsidR="00B3089A">
          <w:rPr>
            <w:noProof/>
            <w:webHidden/>
          </w:rPr>
          <w:fldChar w:fldCharType="end"/>
        </w:r>
      </w:hyperlink>
    </w:p>
    <w:p w14:paraId="2E2D29AF" w14:textId="223C181E" w:rsidR="00B3089A" w:rsidRDefault="005A1FC0">
      <w:pPr>
        <w:pStyle w:val="TOC4"/>
        <w:tabs>
          <w:tab w:val="left" w:pos="2347"/>
          <w:tab w:val="right" w:leader="hyphen" w:pos="9345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7186296" w:history="1">
        <w:r w:rsidR="00B3089A" w:rsidRPr="00EA0DB1">
          <w:rPr>
            <w:rStyle w:val="ac"/>
            <w:rFonts w:ascii="Times New Roman" w:hAnsi="Times New Roman"/>
            <w:noProof/>
          </w:rPr>
          <w:t>3.2.1.6</w:t>
        </w:r>
        <w:r w:rsidR="00B3089A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="00B3089A" w:rsidRPr="00EA0DB1">
          <w:rPr>
            <w:rStyle w:val="ac"/>
            <w:noProof/>
          </w:rPr>
          <w:t>华为关键部件料号创建</w:t>
        </w:r>
        <w:r w:rsidR="00B3089A">
          <w:rPr>
            <w:noProof/>
            <w:webHidden/>
          </w:rPr>
          <w:tab/>
        </w:r>
        <w:r w:rsidR="00B3089A">
          <w:rPr>
            <w:noProof/>
            <w:webHidden/>
          </w:rPr>
          <w:fldChar w:fldCharType="begin"/>
        </w:r>
        <w:r w:rsidR="00B3089A">
          <w:rPr>
            <w:noProof/>
            <w:webHidden/>
          </w:rPr>
          <w:instrText xml:space="preserve"> PAGEREF _Toc7186296 \h </w:instrText>
        </w:r>
        <w:r w:rsidR="00B3089A">
          <w:rPr>
            <w:noProof/>
            <w:webHidden/>
          </w:rPr>
        </w:r>
        <w:r w:rsidR="00B3089A">
          <w:rPr>
            <w:noProof/>
            <w:webHidden/>
          </w:rPr>
          <w:fldChar w:fldCharType="separate"/>
        </w:r>
        <w:r w:rsidR="00B3089A">
          <w:rPr>
            <w:noProof/>
            <w:webHidden/>
          </w:rPr>
          <w:t>10</w:t>
        </w:r>
        <w:r w:rsidR="00B3089A">
          <w:rPr>
            <w:noProof/>
            <w:webHidden/>
          </w:rPr>
          <w:fldChar w:fldCharType="end"/>
        </w:r>
      </w:hyperlink>
    </w:p>
    <w:p w14:paraId="15A4E456" w14:textId="5ED96FF3" w:rsidR="00B3089A" w:rsidRDefault="005A1FC0">
      <w:pPr>
        <w:pStyle w:val="TOC4"/>
        <w:tabs>
          <w:tab w:val="left" w:pos="2347"/>
          <w:tab w:val="right" w:leader="hyphen" w:pos="9345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7186297" w:history="1">
        <w:r w:rsidR="00B3089A" w:rsidRPr="00EA0DB1">
          <w:rPr>
            <w:rStyle w:val="ac"/>
            <w:rFonts w:ascii="Times New Roman" w:hAnsi="Times New Roman"/>
            <w:noProof/>
          </w:rPr>
          <w:t>3.2.1.7</w:t>
        </w:r>
        <w:r w:rsidR="00B3089A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="00B3089A" w:rsidRPr="00EA0DB1">
          <w:rPr>
            <w:rStyle w:val="ac"/>
            <w:noProof/>
          </w:rPr>
          <w:t>衍生物料创建</w:t>
        </w:r>
        <w:r w:rsidR="00B3089A">
          <w:rPr>
            <w:noProof/>
            <w:webHidden/>
          </w:rPr>
          <w:tab/>
        </w:r>
        <w:r w:rsidR="00B3089A">
          <w:rPr>
            <w:noProof/>
            <w:webHidden/>
          </w:rPr>
          <w:fldChar w:fldCharType="begin"/>
        </w:r>
        <w:r w:rsidR="00B3089A">
          <w:rPr>
            <w:noProof/>
            <w:webHidden/>
          </w:rPr>
          <w:instrText xml:space="preserve"> PAGEREF _Toc7186297 \h </w:instrText>
        </w:r>
        <w:r w:rsidR="00B3089A">
          <w:rPr>
            <w:noProof/>
            <w:webHidden/>
          </w:rPr>
        </w:r>
        <w:r w:rsidR="00B3089A">
          <w:rPr>
            <w:noProof/>
            <w:webHidden/>
          </w:rPr>
          <w:fldChar w:fldCharType="separate"/>
        </w:r>
        <w:r w:rsidR="00B3089A">
          <w:rPr>
            <w:noProof/>
            <w:webHidden/>
          </w:rPr>
          <w:t>11</w:t>
        </w:r>
        <w:r w:rsidR="00B3089A">
          <w:rPr>
            <w:noProof/>
            <w:webHidden/>
          </w:rPr>
          <w:fldChar w:fldCharType="end"/>
        </w:r>
      </w:hyperlink>
    </w:p>
    <w:p w14:paraId="24D18F63" w14:textId="4F09FB37" w:rsidR="00205E9B" w:rsidRPr="00C02635" w:rsidRDefault="00627829" w:rsidP="00A53F97">
      <w:pPr>
        <w:pStyle w:val="a0"/>
        <w:ind w:firstLine="482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  <w:b/>
          <w:bCs/>
          <w:noProof/>
          <w:color w:val="4D4D4F"/>
        </w:rPr>
        <w:fldChar w:fldCharType="end"/>
      </w:r>
    </w:p>
    <w:p w14:paraId="167682F6" w14:textId="77777777" w:rsidR="00205E9B" w:rsidRPr="00C02635" w:rsidRDefault="00205E9B" w:rsidP="00024D61">
      <w:pPr>
        <w:pStyle w:val="a0"/>
        <w:ind w:firstLine="480"/>
        <w:rPr>
          <w:rFonts w:ascii="Times New Roman" w:eastAsiaTheme="minorEastAsia" w:hAnsi="Times New Roman"/>
        </w:rPr>
      </w:pPr>
    </w:p>
    <w:p w14:paraId="5B8AE178" w14:textId="77777777" w:rsidR="00563A70" w:rsidRPr="00AC414C" w:rsidRDefault="00205E9B" w:rsidP="00AA32B1">
      <w:pPr>
        <w:pStyle w:val="1"/>
      </w:pPr>
      <w:r w:rsidRPr="00C02635">
        <w:br w:type="page"/>
      </w:r>
      <w:bookmarkStart w:id="1" w:name="_Toc321743153"/>
      <w:bookmarkStart w:id="2" w:name="_Toc7186279"/>
      <w:bookmarkStart w:id="3" w:name="_Toc191704041"/>
      <w:bookmarkStart w:id="4" w:name="_Toc191704253"/>
      <w:bookmarkStart w:id="5" w:name="_Toc191704588"/>
      <w:r w:rsidR="005D6957" w:rsidRPr="00AC414C">
        <w:lastRenderedPageBreak/>
        <w:t>文档说明</w:t>
      </w:r>
      <w:bookmarkEnd w:id="1"/>
      <w:bookmarkEnd w:id="2"/>
    </w:p>
    <w:p w14:paraId="79F8AB15" w14:textId="7E327A2C" w:rsidR="005D6957" w:rsidRDefault="005D6957" w:rsidP="00AC414C">
      <w:pPr>
        <w:pStyle w:val="2"/>
      </w:pPr>
      <w:bookmarkStart w:id="6" w:name="_Toc321743154"/>
      <w:bookmarkStart w:id="7" w:name="_Toc7186280"/>
      <w:r w:rsidRPr="00C02635">
        <w:t>文档目的</w:t>
      </w:r>
      <w:bookmarkEnd w:id="6"/>
      <w:bookmarkEnd w:id="7"/>
    </w:p>
    <w:p w14:paraId="28E74C90" w14:textId="65084330" w:rsidR="009F1204" w:rsidRPr="00B10709" w:rsidRDefault="00B10709" w:rsidP="0055515A">
      <w:pPr>
        <w:pStyle w:val="aff8"/>
      </w:pPr>
      <w:r>
        <w:rPr>
          <w:rFonts w:hint="eastAsia"/>
        </w:rPr>
        <w:t>本文档内容的具体实现说明，目的是罗列明晰相关业务逻辑与代码设计，方便</w:t>
      </w:r>
      <w:r w:rsidR="00C84762">
        <w:rPr>
          <w:rFonts w:hint="eastAsia"/>
        </w:rPr>
        <w:t>后期代码</w:t>
      </w:r>
      <w:r>
        <w:rPr>
          <w:rFonts w:hint="eastAsia"/>
        </w:rPr>
        <w:t>维护以及可能的后续优化工作。</w:t>
      </w:r>
    </w:p>
    <w:p w14:paraId="426A8F21" w14:textId="77777777" w:rsidR="009762A6" w:rsidRDefault="002D1115" w:rsidP="002D1115">
      <w:pPr>
        <w:pStyle w:val="2"/>
        <w:ind w:left="0"/>
        <w:rPr>
          <w:rFonts w:ascii="Times New Roman" w:eastAsiaTheme="minorEastAsia" w:hAnsi="Times New Roman" w:cs="Times New Roman"/>
        </w:rPr>
      </w:pPr>
      <w:bookmarkStart w:id="8" w:name="_Toc7186281"/>
      <w:r w:rsidRPr="00C02635">
        <w:rPr>
          <w:rFonts w:ascii="Times New Roman" w:eastAsiaTheme="minorEastAsia" w:hAnsi="Times New Roman" w:cs="Times New Roman"/>
        </w:rPr>
        <w:t>文档范围</w:t>
      </w:r>
      <w:bookmarkEnd w:id="8"/>
    </w:p>
    <w:p w14:paraId="2E63AA26" w14:textId="1977086F" w:rsidR="00EC2AE5" w:rsidRPr="0055515A" w:rsidRDefault="00B10709" w:rsidP="0055515A">
      <w:pPr>
        <w:pStyle w:val="aff8"/>
      </w:pPr>
      <w:r w:rsidRPr="0055515A">
        <w:rPr>
          <w:rFonts w:hint="eastAsia"/>
        </w:rPr>
        <w:t>本文档适用于</w:t>
      </w:r>
      <w:r w:rsidR="00697996" w:rsidRPr="0055515A">
        <w:rPr>
          <w:rFonts w:hint="eastAsia"/>
        </w:rPr>
        <w:t>PLM</w:t>
      </w:r>
      <w:r w:rsidR="00697996" w:rsidRPr="0055515A">
        <w:rPr>
          <w:rFonts w:hint="eastAsia"/>
        </w:rPr>
        <w:t>系统物料</w:t>
      </w:r>
      <w:proofErr w:type="gramStart"/>
      <w:r w:rsidR="00697996" w:rsidRPr="0055515A">
        <w:rPr>
          <w:rFonts w:hint="eastAsia"/>
        </w:rPr>
        <w:t>料号申请</w:t>
      </w:r>
      <w:proofErr w:type="gramEnd"/>
      <w:r w:rsidR="00697996" w:rsidRPr="0055515A">
        <w:rPr>
          <w:rFonts w:hint="eastAsia"/>
        </w:rPr>
        <w:t>流程迁移</w:t>
      </w:r>
      <w:proofErr w:type="gramStart"/>
      <w:r w:rsidR="00697996" w:rsidRPr="0055515A">
        <w:rPr>
          <w:rFonts w:hint="eastAsia"/>
        </w:rPr>
        <w:t>至供应</w:t>
      </w:r>
      <w:proofErr w:type="gramEnd"/>
      <w:r w:rsidR="00697996" w:rsidRPr="0055515A">
        <w:rPr>
          <w:rFonts w:hint="eastAsia"/>
        </w:rPr>
        <w:t>商环保系统的</w:t>
      </w:r>
      <w:r w:rsidRPr="0055515A">
        <w:rPr>
          <w:rFonts w:hint="eastAsia"/>
        </w:rPr>
        <w:t>项目</w:t>
      </w:r>
      <w:r w:rsidR="00EC2AE5" w:rsidRPr="0055515A">
        <w:rPr>
          <w:rFonts w:hint="eastAsia"/>
        </w:rPr>
        <w:t>。</w:t>
      </w:r>
    </w:p>
    <w:p w14:paraId="1789B69D" w14:textId="77777777" w:rsidR="002D1115" w:rsidRPr="00C02635" w:rsidRDefault="002D1115" w:rsidP="002D1115">
      <w:pPr>
        <w:pStyle w:val="2"/>
        <w:ind w:left="0"/>
        <w:rPr>
          <w:rFonts w:ascii="Times New Roman" w:eastAsiaTheme="minorEastAsia" w:hAnsi="Times New Roman" w:cs="Times New Roman"/>
        </w:rPr>
      </w:pPr>
      <w:bookmarkStart w:id="9" w:name="_Toc7186282"/>
      <w:r w:rsidRPr="00C02635">
        <w:rPr>
          <w:rFonts w:ascii="Times New Roman" w:eastAsiaTheme="minorEastAsia" w:hAnsi="Times New Roman" w:cs="Times New Roman"/>
        </w:rPr>
        <w:t>实施版本</w:t>
      </w:r>
      <w:bookmarkEnd w:id="9"/>
    </w:p>
    <w:p w14:paraId="192F5631" w14:textId="196619F7" w:rsidR="00730AF9" w:rsidRPr="0055515A" w:rsidRDefault="003F5FE1" w:rsidP="0055515A">
      <w:pPr>
        <w:pStyle w:val="aff8"/>
      </w:pPr>
      <w:r w:rsidRPr="0055515A">
        <w:t>Windchill</w:t>
      </w:r>
      <w:r w:rsidR="00E576FD" w:rsidRPr="0055515A">
        <w:t>_</w:t>
      </w:r>
      <w:r w:rsidRPr="0055515A">
        <w:t>1</w:t>
      </w:r>
      <w:r w:rsidR="00867842" w:rsidRPr="0055515A">
        <w:t>1.0</w:t>
      </w:r>
      <w:r w:rsidR="00DE3907" w:rsidRPr="0055515A">
        <w:t xml:space="preserve"> </w:t>
      </w:r>
      <w:r w:rsidRPr="0055515A">
        <w:t>M0</w:t>
      </w:r>
      <w:r w:rsidR="00B10709" w:rsidRPr="0055515A">
        <w:t>1</w:t>
      </w:r>
      <w:r w:rsidRPr="0055515A">
        <w:t>0</w:t>
      </w:r>
      <w:r w:rsidR="00E94FDB" w:rsidRPr="0055515A">
        <w:t xml:space="preserve"> </w:t>
      </w:r>
      <w:proofErr w:type="spellStart"/>
      <w:r w:rsidR="00E94FDB" w:rsidRPr="0055515A">
        <w:t>PDMLink</w:t>
      </w:r>
      <w:proofErr w:type="spellEnd"/>
    </w:p>
    <w:p w14:paraId="78F81060" w14:textId="12778188" w:rsidR="00C84762" w:rsidRPr="00C84762" w:rsidRDefault="00C84762" w:rsidP="00C84762">
      <w:pPr>
        <w:pStyle w:val="2"/>
        <w:ind w:left="0"/>
        <w:rPr>
          <w:rFonts w:ascii="Times New Roman" w:eastAsiaTheme="minorEastAsia" w:hAnsi="Times New Roman" w:cs="Times New Roman"/>
        </w:rPr>
      </w:pPr>
      <w:bookmarkStart w:id="10" w:name="_Toc7186283"/>
      <w:r w:rsidRPr="00C84762">
        <w:rPr>
          <w:rFonts w:ascii="Times New Roman" w:eastAsiaTheme="minorEastAsia" w:hAnsi="Times New Roman" w:cs="Times New Roman" w:hint="eastAsia"/>
        </w:rPr>
        <w:t>参考文档</w:t>
      </w:r>
      <w:bookmarkEnd w:id="10"/>
    </w:p>
    <w:p w14:paraId="0DB0F94E" w14:textId="284A2213" w:rsidR="00C84762" w:rsidRPr="0055515A" w:rsidRDefault="00C84762" w:rsidP="0055515A">
      <w:pPr>
        <w:pStyle w:val="aff8"/>
      </w:pPr>
      <w:r w:rsidRPr="0055515A">
        <w:rPr>
          <w:rFonts w:hint="eastAsia"/>
        </w:rPr>
        <w:t>《</w:t>
      </w:r>
      <w:r w:rsidR="008945D7" w:rsidRPr="0055515A">
        <w:rPr>
          <w:rFonts w:hint="eastAsia"/>
        </w:rPr>
        <w:t>PLM</w:t>
      </w:r>
      <w:r w:rsidR="008945D7" w:rsidRPr="0055515A">
        <w:rPr>
          <w:rFonts w:hint="eastAsia"/>
        </w:rPr>
        <w:t>系统</w:t>
      </w:r>
      <w:r w:rsidR="00697996" w:rsidRPr="0055515A">
        <w:rPr>
          <w:rFonts w:hint="eastAsia"/>
        </w:rPr>
        <w:t>帮助手册</w:t>
      </w:r>
      <w:r w:rsidRPr="0055515A">
        <w:rPr>
          <w:rFonts w:hint="eastAsia"/>
        </w:rPr>
        <w:t>》</w:t>
      </w:r>
    </w:p>
    <w:p w14:paraId="480A4F45" w14:textId="77777777" w:rsidR="003E296B" w:rsidRPr="00AC414C" w:rsidRDefault="009C1D13" w:rsidP="00AA32B1">
      <w:pPr>
        <w:pStyle w:val="1"/>
      </w:pPr>
      <w:bookmarkStart w:id="11" w:name="_Toc7186284"/>
      <w:r w:rsidRPr="00AC414C">
        <w:t>开发约定</w:t>
      </w:r>
      <w:bookmarkEnd w:id="11"/>
    </w:p>
    <w:p w14:paraId="6E3F87C0" w14:textId="77777777" w:rsidR="00A458DD" w:rsidRPr="00C02635" w:rsidRDefault="00A458DD" w:rsidP="00A458DD">
      <w:pPr>
        <w:pStyle w:val="2"/>
        <w:ind w:left="0"/>
        <w:rPr>
          <w:rFonts w:ascii="Times New Roman" w:hAnsi="Times New Roman" w:cs="Times New Roman"/>
        </w:rPr>
      </w:pPr>
      <w:bookmarkStart w:id="12" w:name="_Toc373258888"/>
      <w:bookmarkStart w:id="13" w:name="_Toc7186285"/>
      <w:r w:rsidRPr="00C02635">
        <w:rPr>
          <w:rFonts w:ascii="Times New Roman" w:hAnsi="Times New Roman" w:cs="Times New Roman"/>
        </w:rPr>
        <w:t>项目基本信息</w:t>
      </w:r>
      <w:bookmarkEnd w:id="12"/>
      <w:bookmarkEnd w:id="13"/>
    </w:p>
    <w:p w14:paraId="1647C69D" w14:textId="42E5D128" w:rsidR="00A458DD" w:rsidRPr="0055515A" w:rsidRDefault="000F3C66" w:rsidP="0055515A">
      <w:pPr>
        <w:pStyle w:val="aff8"/>
        <w:numPr>
          <w:ilvl w:val="0"/>
          <w:numId w:val="41"/>
        </w:numPr>
        <w:ind w:firstLineChars="0"/>
      </w:pPr>
      <w:r w:rsidRPr="0055515A">
        <w:rPr>
          <w:rFonts w:hint="eastAsia"/>
        </w:rPr>
        <w:t>开发用开发机</w:t>
      </w:r>
      <w:r w:rsidR="00A1694A" w:rsidRPr="0055515A">
        <w:t>基本信息</w:t>
      </w:r>
    </w:p>
    <w:p w14:paraId="06DDA838" w14:textId="1DFE4830" w:rsidR="00364A97" w:rsidRPr="00C02635" w:rsidRDefault="00364A97" w:rsidP="000F3C66">
      <w:pPr>
        <w:pStyle w:val="a0"/>
        <w:ind w:firstLineChars="0" w:firstLine="0"/>
        <w:jc w:val="center"/>
        <w:rPr>
          <w:rFonts w:ascii="Times New Roman" w:hAnsi="Times New Roman"/>
        </w:rPr>
      </w:pPr>
      <w:r w:rsidRPr="00C02635">
        <w:rPr>
          <w:rFonts w:ascii="Times New Roman" w:hAnsi="Times New Roman"/>
          <w:sz w:val="21"/>
        </w:rPr>
        <w:t>表</w:t>
      </w:r>
      <w:r w:rsidRPr="00C02635">
        <w:rPr>
          <w:rFonts w:ascii="Times New Roman" w:hAnsi="Times New Roman"/>
          <w:sz w:val="21"/>
        </w:rPr>
        <w:t xml:space="preserve">1  </w:t>
      </w:r>
      <w:r w:rsidR="000F3C66">
        <w:rPr>
          <w:rFonts w:ascii="Times New Roman" w:hAnsi="Times New Roman" w:hint="eastAsia"/>
          <w:sz w:val="21"/>
        </w:rPr>
        <w:t>开发机</w:t>
      </w:r>
      <w:r w:rsidR="000F3C66" w:rsidRPr="00C02635">
        <w:rPr>
          <w:rFonts w:ascii="Times New Roman" w:hAnsi="Times New Roman"/>
          <w:sz w:val="21"/>
        </w:rPr>
        <w:t>基本</w:t>
      </w:r>
      <w:r w:rsidRPr="00C02635">
        <w:rPr>
          <w:rFonts w:ascii="Times New Roman" w:hAnsi="Times New Roman"/>
          <w:sz w:val="21"/>
        </w:rPr>
        <w:t>信息表</w:t>
      </w:r>
    </w:p>
    <w:tbl>
      <w:tblPr>
        <w:tblW w:w="9072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6804"/>
      </w:tblGrid>
      <w:tr w:rsidR="00364A97" w:rsidRPr="00C02635" w14:paraId="5B79B5B8" w14:textId="77777777" w:rsidTr="00835323">
        <w:tc>
          <w:tcPr>
            <w:tcW w:w="2268" w:type="dxa"/>
            <w:shd w:val="clear" w:color="auto" w:fill="95B3D7"/>
            <w:vAlign w:val="center"/>
          </w:tcPr>
          <w:p w14:paraId="008B1017" w14:textId="77777777" w:rsidR="00364A97" w:rsidRPr="00C02635" w:rsidRDefault="00364A97" w:rsidP="00835323">
            <w:pPr>
              <w:pStyle w:val="a0"/>
              <w:ind w:firstLine="482"/>
              <w:rPr>
                <w:rFonts w:ascii="Times New Roman" w:hAnsi="Times New Roman"/>
                <w:b/>
              </w:rPr>
            </w:pPr>
            <w:r w:rsidRPr="00C02635">
              <w:rPr>
                <w:rFonts w:ascii="Times New Roman" w:hAnsi="Times New Roman"/>
                <w:b/>
              </w:rPr>
              <w:t>信息</w:t>
            </w:r>
          </w:p>
        </w:tc>
        <w:tc>
          <w:tcPr>
            <w:tcW w:w="6804" w:type="dxa"/>
            <w:shd w:val="clear" w:color="auto" w:fill="95B3D7"/>
            <w:vAlign w:val="center"/>
          </w:tcPr>
          <w:p w14:paraId="71F4E81E" w14:textId="77777777" w:rsidR="00364A97" w:rsidRPr="00C02635" w:rsidRDefault="00364A97" w:rsidP="00835323">
            <w:pPr>
              <w:pStyle w:val="a0"/>
              <w:ind w:firstLine="482"/>
              <w:rPr>
                <w:rFonts w:ascii="Times New Roman" w:hAnsi="Times New Roman"/>
                <w:b/>
              </w:rPr>
            </w:pPr>
            <w:r w:rsidRPr="00C02635">
              <w:rPr>
                <w:rFonts w:ascii="Times New Roman" w:hAnsi="Times New Roman"/>
                <w:b/>
              </w:rPr>
              <w:t>说明</w:t>
            </w:r>
          </w:p>
        </w:tc>
      </w:tr>
      <w:tr w:rsidR="00364A97" w:rsidRPr="00C02635" w14:paraId="5D01DD1E" w14:textId="77777777" w:rsidTr="00835323">
        <w:tc>
          <w:tcPr>
            <w:tcW w:w="2268" w:type="dxa"/>
            <w:vAlign w:val="center"/>
          </w:tcPr>
          <w:p w14:paraId="673D2BBC" w14:textId="77777777" w:rsidR="00364A97" w:rsidRPr="001F1130" w:rsidRDefault="00364A97" w:rsidP="00835323">
            <w:pPr>
              <w:pStyle w:val="a0"/>
              <w:ind w:firstLineChars="0" w:firstLine="0"/>
              <w:rPr>
                <w:rFonts w:ascii="Times New Roman" w:hAnsi="Times New Roman"/>
                <w:sz w:val="21"/>
              </w:rPr>
            </w:pPr>
            <w:r w:rsidRPr="001F1130">
              <w:rPr>
                <w:rFonts w:ascii="Times New Roman" w:hAnsi="Times New Roman"/>
                <w:sz w:val="21"/>
              </w:rPr>
              <w:t>组织名称</w:t>
            </w:r>
          </w:p>
        </w:tc>
        <w:tc>
          <w:tcPr>
            <w:tcW w:w="6804" w:type="dxa"/>
            <w:vAlign w:val="center"/>
          </w:tcPr>
          <w:p w14:paraId="30C3A79C" w14:textId="77777777" w:rsidR="00364A97" w:rsidRPr="0055515A" w:rsidRDefault="00364A97" w:rsidP="00835323">
            <w:pPr>
              <w:pStyle w:val="a0"/>
              <w:ind w:firstLineChars="0" w:firstLine="0"/>
              <w:rPr>
                <w:rFonts w:ascii="Times New Roman" w:hAnsi="Times New Roman"/>
                <w:sz w:val="21"/>
              </w:rPr>
            </w:pPr>
            <w:proofErr w:type="spellStart"/>
            <w:r w:rsidRPr="0055515A">
              <w:rPr>
                <w:rFonts w:ascii="Times New Roman" w:eastAsiaTheme="minorEastAsia" w:hAnsi="Times New Roman" w:hint="eastAsia"/>
                <w:sz w:val="21"/>
              </w:rPr>
              <w:t>Long</w:t>
            </w:r>
            <w:r w:rsidRPr="0055515A">
              <w:rPr>
                <w:rFonts w:ascii="Times New Roman" w:eastAsiaTheme="minorEastAsia" w:hAnsi="Times New Roman"/>
                <w:sz w:val="21"/>
              </w:rPr>
              <w:t>cheer</w:t>
            </w:r>
            <w:proofErr w:type="spellEnd"/>
          </w:p>
        </w:tc>
      </w:tr>
      <w:tr w:rsidR="00364A97" w:rsidRPr="00C02635" w14:paraId="001AF874" w14:textId="77777777" w:rsidTr="00835323">
        <w:tc>
          <w:tcPr>
            <w:tcW w:w="2268" w:type="dxa"/>
            <w:vAlign w:val="center"/>
          </w:tcPr>
          <w:p w14:paraId="2B8CB2BF" w14:textId="77777777" w:rsidR="00364A97" w:rsidRPr="001F1130" w:rsidRDefault="00364A97" w:rsidP="00835323">
            <w:pPr>
              <w:pStyle w:val="a0"/>
              <w:ind w:firstLineChars="0" w:firstLine="0"/>
              <w:rPr>
                <w:rFonts w:ascii="Times New Roman" w:hAnsi="Times New Roman"/>
                <w:sz w:val="21"/>
              </w:rPr>
            </w:pPr>
            <w:r w:rsidRPr="001F1130">
              <w:rPr>
                <w:rFonts w:ascii="Times New Roman" w:hAnsi="Times New Roman"/>
                <w:sz w:val="21"/>
              </w:rPr>
              <w:t>组织域名</w:t>
            </w:r>
          </w:p>
        </w:tc>
        <w:tc>
          <w:tcPr>
            <w:tcW w:w="6804" w:type="dxa"/>
            <w:vAlign w:val="center"/>
          </w:tcPr>
          <w:p w14:paraId="4FB223F9" w14:textId="7C7AE633" w:rsidR="00364A97" w:rsidRPr="0055515A" w:rsidRDefault="00364A97" w:rsidP="00835323">
            <w:pPr>
              <w:pStyle w:val="a0"/>
              <w:ind w:firstLineChars="0" w:firstLine="0"/>
              <w:rPr>
                <w:rFonts w:ascii="Times New Roman" w:hAnsi="Times New Roman"/>
                <w:sz w:val="21"/>
              </w:rPr>
            </w:pPr>
            <w:r w:rsidRPr="0055515A">
              <w:rPr>
                <w:rFonts w:ascii="Times New Roman" w:hAnsi="Times New Roman"/>
                <w:sz w:val="21"/>
              </w:rPr>
              <w:t>plm</w:t>
            </w:r>
            <w:r w:rsidR="000F3C66" w:rsidRPr="0055515A">
              <w:rPr>
                <w:rFonts w:ascii="Times New Roman" w:hAnsi="Times New Roman" w:hint="eastAsia"/>
                <w:sz w:val="21"/>
              </w:rPr>
              <w:t>dev</w:t>
            </w:r>
            <w:r w:rsidRPr="0055515A">
              <w:rPr>
                <w:rFonts w:ascii="Times New Roman" w:hAnsi="Times New Roman"/>
                <w:sz w:val="21"/>
              </w:rPr>
              <w:t>.longcheer.com</w:t>
            </w:r>
          </w:p>
        </w:tc>
      </w:tr>
    </w:tbl>
    <w:p w14:paraId="5B832815" w14:textId="0CDD9121" w:rsidR="00364A97" w:rsidRDefault="000F3C66" w:rsidP="0055515A">
      <w:pPr>
        <w:pStyle w:val="aff8"/>
        <w:numPr>
          <w:ilvl w:val="0"/>
          <w:numId w:val="41"/>
        </w:numPr>
        <w:ind w:firstLineChars="0"/>
      </w:pPr>
      <w:r>
        <w:rPr>
          <w:rFonts w:hint="eastAsia"/>
        </w:rPr>
        <w:t>部署</w:t>
      </w:r>
      <w:r>
        <w:rPr>
          <w:rFonts w:hint="eastAsia"/>
        </w:rPr>
        <w:t>UAT</w:t>
      </w:r>
      <w:r>
        <w:rPr>
          <w:rFonts w:hint="eastAsia"/>
        </w:rPr>
        <w:t>供客户测试用测试机</w:t>
      </w:r>
      <w:r w:rsidR="00364A97" w:rsidRPr="00C02635">
        <w:t>基本信息</w:t>
      </w:r>
    </w:p>
    <w:p w14:paraId="69A5CD66" w14:textId="2358BB3E" w:rsidR="000F3C66" w:rsidRPr="00C02635" w:rsidRDefault="000F3C66" w:rsidP="000F3C66">
      <w:pPr>
        <w:pStyle w:val="a0"/>
        <w:ind w:firstLineChars="0" w:firstLine="0"/>
        <w:jc w:val="center"/>
        <w:rPr>
          <w:rFonts w:ascii="Times New Roman" w:hAnsi="Times New Roman"/>
        </w:rPr>
      </w:pPr>
      <w:r w:rsidRPr="00C02635">
        <w:rPr>
          <w:rFonts w:ascii="Times New Roman" w:hAnsi="Times New Roman"/>
          <w:sz w:val="21"/>
        </w:rPr>
        <w:t>表</w:t>
      </w:r>
      <w:r>
        <w:rPr>
          <w:rFonts w:ascii="Times New Roman" w:hAnsi="Times New Roman"/>
          <w:sz w:val="21"/>
        </w:rPr>
        <w:t>2</w:t>
      </w:r>
      <w:r w:rsidRPr="00C02635">
        <w:rPr>
          <w:rFonts w:ascii="Times New Roman" w:hAnsi="Times New Roman"/>
          <w:sz w:val="21"/>
        </w:rPr>
        <w:t xml:space="preserve">  </w:t>
      </w:r>
      <w:r>
        <w:rPr>
          <w:rFonts w:ascii="Times New Roman" w:hAnsi="Times New Roman" w:hint="eastAsia"/>
          <w:sz w:val="21"/>
        </w:rPr>
        <w:t>测试机</w:t>
      </w:r>
      <w:r w:rsidRPr="00C02635">
        <w:rPr>
          <w:rFonts w:ascii="Times New Roman" w:hAnsi="Times New Roman"/>
          <w:sz w:val="21"/>
        </w:rPr>
        <w:t>基本信息表</w:t>
      </w:r>
    </w:p>
    <w:tbl>
      <w:tblPr>
        <w:tblW w:w="9072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6804"/>
      </w:tblGrid>
      <w:tr w:rsidR="000F3C66" w:rsidRPr="00C02635" w14:paraId="15371173" w14:textId="77777777" w:rsidTr="00835323">
        <w:tc>
          <w:tcPr>
            <w:tcW w:w="2268" w:type="dxa"/>
            <w:shd w:val="clear" w:color="auto" w:fill="95B3D7"/>
            <w:vAlign w:val="center"/>
          </w:tcPr>
          <w:p w14:paraId="18C5A4F6" w14:textId="77777777" w:rsidR="000F3C66" w:rsidRPr="00C02635" w:rsidRDefault="000F3C66" w:rsidP="00835323">
            <w:pPr>
              <w:pStyle w:val="a0"/>
              <w:ind w:firstLine="482"/>
              <w:rPr>
                <w:rFonts w:ascii="Times New Roman" w:hAnsi="Times New Roman"/>
                <w:b/>
              </w:rPr>
            </w:pPr>
            <w:r w:rsidRPr="00C02635">
              <w:rPr>
                <w:rFonts w:ascii="Times New Roman" w:hAnsi="Times New Roman"/>
                <w:b/>
              </w:rPr>
              <w:t>信息</w:t>
            </w:r>
          </w:p>
        </w:tc>
        <w:tc>
          <w:tcPr>
            <w:tcW w:w="6804" w:type="dxa"/>
            <w:shd w:val="clear" w:color="auto" w:fill="95B3D7"/>
            <w:vAlign w:val="center"/>
          </w:tcPr>
          <w:p w14:paraId="71564236" w14:textId="77777777" w:rsidR="000F3C66" w:rsidRPr="00C02635" w:rsidRDefault="000F3C66" w:rsidP="00835323">
            <w:pPr>
              <w:pStyle w:val="a0"/>
              <w:ind w:firstLine="482"/>
              <w:rPr>
                <w:rFonts w:ascii="Times New Roman" w:hAnsi="Times New Roman"/>
                <w:b/>
              </w:rPr>
            </w:pPr>
            <w:r w:rsidRPr="00C02635">
              <w:rPr>
                <w:rFonts w:ascii="Times New Roman" w:hAnsi="Times New Roman"/>
                <w:b/>
              </w:rPr>
              <w:t>说明</w:t>
            </w:r>
          </w:p>
        </w:tc>
      </w:tr>
      <w:tr w:rsidR="000F3C66" w:rsidRPr="00C02635" w14:paraId="1A51E79F" w14:textId="77777777" w:rsidTr="00835323">
        <w:tc>
          <w:tcPr>
            <w:tcW w:w="2268" w:type="dxa"/>
            <w:vAlign w:val="center"/>
          </w:tcPr>
          <w:p w14:paraId="7CA517C1" w14:textId="77777777" w:rsidR="000F3C66" w:rsidRPr="0055515A" w:rsidRDefault="000F3C66" w:rsidP="00835323">
            <w:pPr>
              <w:pStyle w:val="a0"/>
              <w:ind w:firstLineChars="0" w:firstLine="0"/>
              <w:rPr>
                <w:rFonts w:ascii="Times New Roman" w:hAnsi="Times New Roman"/>
                <w:sz w:val="21"/>
              </w:rPr>
            </w:pPr>
            <w:r w:rsidRPr="0055515A">
              <w:rPr>
                <w:rFonts w:ascii="Times New Roman" w:hAnsi="Times New Roman"/>
                <w:sz w:val="21"/>
              </w:rPr>
              <w:t>组织名称</w:t>
            </w:r>
          </w:p>
        </w:tc>
        <w:tc>
          <w:tcPr>
            <w:tcW w:w="6804" w:type="dxa"/>
            <w:vAlign w:val="center"/>
          </w:tcPr>
          <w:p w14:paraId="648D430B" w14:textId="77777777" w:rsidR="000F3C66" w:rsidRPr="0055515A" w:rsidRDefault="000F3C66" w:rsidP="00835323">
            <w:pPr>
              <w:pStyle w:val="a0"/>
              <w:ind w:firstLineChars="0" w:firstLine="0"/>
              <w:rPr>
                <w:rFonts w:ascii="Times New Roman" w:hAnsi="Times New Roman"/>
                <w:sz w:val="21"/>
              </w:rPr>
            </w:pPr>
            <w:proofErr w:type="spellStart"/>
            <w:r w:rsidRPr="0055515A">
              <w:rPr>
                <w:rFonts w:ascii="Times New Roman" w:eastAsiaTheme="minorEastAsia" w:hAnsi="Times New Roman" w:hint="eastAsia"/>
                <w:sz w:val="21"/>
              </w:rPr>
              <w:t>Long</w:t>
            </w:r>
            <w:r w:rsidRPr="0055515A">
              <w:rPr>
                <w:rFonts w:ascii="Times New Roman" w:eastAsiaTheme="minorEastAsia" w:hAnsi="Times New Roman"/>
                <w:sz w:val="21"/>
              </w:rPr>
              <w:t>cheer</w:t>
            </w:r>
            <w:proofErr w:type="spellEnd"/>
          </w:p>
        </w:tc>
      </w:tr>
      <w:tr w:rsidR="000F3C66" w:rsidRPr="00C02635" w14:paraId="46C5CB33" w14:textId="77777777" w:rsidTr="00835323">
        <w:tc>
          <w:tcPr>
            <w:tcW w:w="2268" w:type="dxa"/>
            <w:vAlign w:val="center"/>
          </w:tcPr>
          <w:p w14:paraId="532F8472" w14:textId="77777777" w:rsidR="000F3C66" w:rsidRPr="0055515A" w:rsidRDefault="000F3C66" w:rsidP="00835323">
            <w:pPr>
              <w:pStyle w:val="a0"/>
              <w:ind w:firstLineChars="0" w:firstLine="0"/>
              <w:rPr>
                <w:rFonts w:ascii="Times New Roman" w:hAnsi="Times New Roman"/>
                <w:sz w:val="21"/>
              </w:rPr>
            </w:pPr>
            <w:r w:rsidRPr="0055515A">
              <w:rPr>
                <w:rFonts w:ascii="Times New Roman" w:hAnsi="Times New Roman"/>
                <w:sz w:val="21"/>
              </w:rPr>
              <w:t>组织域名</w:t>
            </w:r>
          </w:p>
        </w:tc>
        <w:tc>
          <w:tcPr>
            <w:tcW w:w="6804" w:type="dxa"/>
            <w:vAlign w:val="center"/>
          </w:tcPr>
          <w:p w14:paraId="60F8E067" w14:textId="450716EB" w:rsidR="000F3C66" w:rsidRPr="0055515A" w:rsidRDefault="000F3C66" w:rsidP="00835323">
            <w:pPr>
              <w:pStyle w:val="a0"/>
              <w:ind w:firstLineChars="0" w:firstLine="0"/>
              <w:rPr>
                <w:rFonts w:ascii="Times New Roman" w:hAnsi="Times New Roman"/>
                <w:sz w:val="21"/>
              </w:rPr>
            </w:pPr>
            <w:r w:rsidRPr="0055515A">
              <w:rPr>
                <w:rFonts w:ascii="Times New Roman" w:hAnsi="Times New Roman"/>
                <w:sz w:val="21"/>
              </w:rPr>
              <w:t>plm</w:t>
            </w:r>
            <w:r w:rsidRPr="0055515A">
              <w:rPr>
                <w:rFonts w:ascii="Times New Roman" w:hAnsi="Times New Roman" w:hint="eastAsia"/>
                <w:sz w:val="21"/>
              </w:rPr>
              <w:t>test</w:t>
            </w:r>
            <w:r w:rsidRPr="0055515A">
              <w:rPr>
                <w:rFonts w:ascii="Times New Roman" w:hAnsi="Times New Roman"/>
                <w:sz w:val="21"/>
              </w:rPr>
              <w:t>.longcheer.com</w:t>
            </w:r>
          </w:p>
        </w:tc>
      </w:tr>
    </w:tbl>
    <w:p w14:paraId="764D9D05" w14:textId="65F8D7DD" w:rsidR="00364A97" w:rsidRPr="00C02635" w:rsidRDefault="00364A97" w:rsidP="0055515A">
      <w:pPr>
        <w:pStyle w:val="a0"/>
        <w:numPr>
          <w:ilvl w:val="0"/>
          <w:numId w:val="41"/>
        </w:numPr>
        <w:ind w:firstLineChars="0"/>
        <w:rPr>
          <w:rFonts w:ascii="Times New Roman" w:hAnsi="Times New Roman"/>
        </w:rPr>
      </w:pPr>
      <w:r w:rsidRPr="00C02635">
        <w:rPr>
          <w:rFonts w:ascii="Times New Roman" w:hAnsi="Times New Roman"/>
        </w:rPr>
        <w:t>部署</w:t>
      </w:r>
      <w:r w:rsidR="000F3C66">
        <w:rPr>
          <w:rFonts w:ascii="Times New Roman" w:hAnsi="Times New Roman" w:hint="eastAsia"/>
        </w:rPr>
        <w:t>生产</w:t>
      </w:r>
      <w:r w:rsidRPr="00C02635">
        <w:rPr>
          <w:rFonts w:ascii="Times New Roman" w:hAnsi="Times New Roman"/>
        </w:rPr>
        <w:t>环境基本信息</w:t>
      </w:r>
    </w:p>
    <w:p w14:paraId="5A9B443C" w14:textId="213EC6D9" w:rsidR="00A458DD" w:rsidRPr="00C02635" w:rsidRDefault="00A458DD" w:rsidP="00A458DD">
      <w:pPr>
        <w:pStyle w:val="a0"/>
        <w:ind w:firstLineChars="0" w:firstLine="0"/>
        <w:jc w:val="center"/>
        <w:rPr>
          <w:rFonts w:ascii="Times New Roman" w:hAnsi="Times New Roman"/>
        </w:rPr>
      </w:pPr>
      <w:r w:rsidRPr="00C02635">
        <w:rPr>
          <w:rFonts w:ascii="Times New Roman" w:hAnsi="Times New Roman"/>
          <w:sz w:val="21"/>
        </w:rPr>
        <w:t>表</w:t>
      </w:r>
      <w:r w:rsidR="000F3C66">
        <w:rPr>
          <w:rFonts w:ascii="Times New Roman" w:hAnsi="Times New Roman"/>
          <w:sz w:val="21"/>
        </w:rPr>
        <w:t>3</w:t>
      </w:r>
      <w:r w:rsidRPr="00C02635">
        <w:rPr>
          <w:rFonts w:ascii="Times New Roman" w:hAnsi="Times New Roman"/>
          <w:sz w:val="21"/>
        </w:rPr>
        <w:t xml:space="preserve">  </w:t>
      </w:r>
      <w:r w:rsidR="000F3C66">
        <w:rPr>
          <w:rFonts w:ascii="Times New Roman" w:hAnsi="Times New Roman" w:hint="eastAsia"/>
          <w:sz w:val="21"/>
        </w:rPr>
        <w:t>生产机</w:t>
      </w:r>
      <w:r w:rsidRPr="00C02635">
        <w:rPr>
          <w:rFonts w:ascii="Times New Roman" w:hAnsi="Times New Roman"/>
          <w:sz w:val="21"/>
        </w:rPr>
        <w:t>基本信息表</w:t>
      </w:r>
    </w:p>
    <w:tbl>
      <w:tblPr>
        <w:tblW w:w="9072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6804"/>
      </w:tblGrid>
      <w:tr w:rsidR="00A458DD" w:rsidRPr="00C02635" w14:paraId="1F20492F" w14:textId="77777777" w:rsidTr="00CD6D7D">
        <w:tc>
          <w:tcPr>
            <w:tcW w:w="2268" w:type="dxa"/>
            <w:shd w:val="clear" w:color="auto" w:fill="95B3D7"/>
            <w:vAlign w:val="center"/>
          </w:tcPr>
          <w:p w14:paraId="11958B6A" w14:textId="77777777" w:rsidR="00A458DD" w:rsidRPr="00C02635" w:rsidRDefault="00A458DD" w:rsidP="00CD6D7D">
            <w:pPr>
              <w:pStyle w:val="a0"/>
              <w:ind w:firstLine="482"/>
              <w:rPr>
                <w:rFonts w:ascii="Times New Roman" w:hAnsi="Times New Roman"/>
                <w:b/>
              </w:rPr>
            </w:pPr>
            <w:r w:rsidRPr="00C02635">
              <w:rPr>
                <w:rFonts w:ascii="Times New Roman" w:hAnsi="Times New Roman"/>
                <w:b/>
              </w:rPr>
              <w:t>信息</w:t>
            </w:r>
          </w:p>
        </w:tc>
        <w:tc>
          <w:tcPr>
            <w:tcW w:w="6804" w:type="dxa"/>
            <w:shd w:val="clear" w:color="auto" w:fill="95B3D7"/>
            <w:vAlign w:val="center"/>
          </w:tcPr>
          <w:p w14:paraId="31121E47" w14:textId="77777777" w:rsidR="00A458DD" w:rsidRPr="00C02635" w:rsidRDefault="00A458DD" w:rsidP="00CD6D7D">
            <w:pPr>
              <w:pStyle w:val="a0"/>
              <w:ind w:firstLine="482"/>
              <w:rPr>
                <w:rFonts w:ascii="Times New Roman" w:hAnsi="Times New Roman"/>
                <w:b/>
              </w:rPr>
            </w:pPr>
            <w:r w:rsidRPr="00C02635">
              <w:rPr>
                <w:rFonts w:ascii="Times New Roman" w:hAnsi="Times New Roman"/>
                <w:b/>
              </w:rPr>
              <w:t>说明</w:t>
            </w:r>
          </w:p>
        </w:tc>
      </w:tr>
      <w:tr w:rsidR="000804C0" w:rsidRPr="00C02635" w14:paraId="69F1262F" w14:textId="77777777" w:rsidTr="00CD6D7D">
        <w:tc>
          <w:tcPr>
            <w:tcW w:w="2268" w:type="dxa"/>
            <w:vAlign w:val="center"/>
          </w:tcPr>
          <w:p w14:paraId="34A45D2D" w14:textId="77777777" w:rsidR="000804C0" w:rsidRPr="0055515A" w:rsidRDefault="000804C0" w:rsidP="00CD6D7D">
            <w:pPr>
              <w:pStyle w:val="a0"/>
              <w:ind w:firstLineChars="0" w:firstLine="0"/>
              <w:rPr>
                <w:rFonts w:ascii="Times New Roman" w:hAnsi="Times New Roman"/>
                <w:sz w:val="21"/>
              </w:rPr>
            </w:pPr>
            <w:r w:rsidRPr="0055515A">
              <w:rPr>
                <w:rFonts w:ascii="Times New Roman" w:hAnsi="Times New Roman"/>
                <w:sz w:val="21"/>
              </w:rPr>
              <w:t>组织名称</w:t>
            </w:r>
          </w:p>
        </w:tc>
        <w:tc>
          <w:tcPr>
            <w:tcW w:w="6804" w:type="dxa"/>
            <w:vAlign w:val="center"/>
          </w:tcPr>
          <w:p w14:paraId="20975DAB" w14:textId="25C03A9C" w:rsidR="000804C0" w:rsidRPr="0055515A" w:rsidRDefault="007F724F" w:rsidP="00DB21BF">
            <w:pPr>
              <w:pStyle w:val="a0"/>
              <w:ind w:firstLineChars="0" w:firstLine="0"/>
              <w:rPr>
                <w:rFonts w:ascii="Times New Roman" w:hAnsi="Times New Roman"/>
                <w:sz w:val="21"/>
              </w:rPr>
            </w:pPr>
            <w:proofErr w:type="spellStart"/>
            <w:r w:rsidRPr="0055515A">
              <w:rPr>
                <w:rFonts w:ascii="Times New Roman" w:eastAsiaTheme="minorEastAsia" w:hAnsi="Times New Roman" w:hint="eastAsia"/>
                <w:sz w:val="21"/>
              </w:rPr>
              <w:t>Long</w:t>
            </w:r>
            <w:r w:rsidRPr="0055515A">
              <w:rPr>
                <w:rFonts w:ascii="Times New Roman" w:eastAsiaTheme="minorEastAsia" w:hAnsi="Times New Roman"/>
                <w:sz w:val="21"/>
              </w:rPr>
              <w:t>cheer</w:t>
            </w:r>
            <w:proofErr w:type="spellEnd"/>
          </w:p>
        </w:tc>
      </w:tr>
      <w:tr w:rsidR="00A458DD" w:rsidRPr="00C02635" w14:paraId="2A7D6C8B" w14:textId="77777777" w:rsidTr="00CD6D7D">
        <w:tc>
          <w:tcPr>
            <w:tcW w:w="2268" w:type="dxa"/>
            <w:vAlign w:val="center"/>
          </w:tcPr>
          <w:p w14:paraId="6352DAB3" w14:textId="77777777" w:rsidR="00A458DD" w:rsidRPr="0055515A" w:rsidRDefault="00A458DD" w:rsidP="004E4BAA">
            <w:pPr>
              <w:pStyle w:val="a0"/>
              <w:ind w:firstLineChars="0" w:firstLine="0"/>
              <w:rPr>
                <w:rFonts w:ascii="Times New Roman" w:hAnsi="Times New Roman"/>
                <w:sz w:val="21"/>
              </w:rPr>
            </w:pPr>
            <w:r w:rsidRPr="0055515A">
              <w:rPr>
                <w:rFonts w:ascii="Times New Roman" w:hAnsi="Times New Roman"/>
                <w:sz w:val="21"/>
              </w:rPr>
              <w:lastRenderedPageBreak/>
              <w:t>组织域名</w:t>
            </w:r>
          </w:p>
        </w:tc>
        <w:tc>
          <w:tcPr>
            <w:tcW w:w="6804" w:type="dxa"/>
            <w:vAlign w:val="center"/>
          </w:tcPr>
          <w:p w14:paraId="7C9CE801" w14:textId="2EB209CE" w:rsidR="00A458DD" w:rsidRPr="0055515A" w:rsidRDefault="00DE1461" w:rsidP="00042E9A">
            <w:pPr>
              <w:pStyle w:val="a0"/>
              <w:ind w:firstLineChars="0" w:firstLine="0"/>
              <w:rPr>
                <w:rFonts w:ascii="Times New Roman" w:hAnsi="Times New Roman"/>
                <w:sz w:val="21"/>
              </w:rPr>
            </w:pPr>
            <w:r w:rsidRPr="0055515A">
              <w:rPr>
                <w:rFonts w:ascii="Times New Roman" w:hAnsi="Times New Roman"/>
                <w:sz w:val="21"/>
              </w:rPr>
              <w:t>plm.</w:t>
            </w:r>
            <w:r w:rsidR="00042E9A" w:rsidRPr="0055515A">
              <w:rPr>
                <w:rFonts w:ascii="Times New Roman" w:hAnsi="Times New Roman"/>
                <w:sz w:val="21"/>
              </w:rPr>
              <w:t>longcheer</w:t>
            </w:r>
            <w:r w:rsidRPr="0055515A">
              <w:rPr>
                <w:rFonts w:ascii="Times New Roman" w:hAnsi="Times New Roman"/>
                <w:sz w:val="21"/>
              </w:rPr>
              <w:t>.com</w:t>
            </w:r>
          </w:p>
        </w:tc>
      </w:tr>
    </w:tbl>
    <w:p w14:paraId="1566B502" w14:textId="77777777" w:rsidR="000F3C66" w:rsidRDefault="000F3C66" w:rsidP="00364A97">
      <w:pPr>
        <w:pStyle w:val="a0"/>
        <w:ind w:firstLineChars="177" w:firstLine="425"/>
        <w:rPr>
          <w:rFonts w:ascii="Times New Roman" w:hAnsi="Times New Roman"/>
        </w:rPr>
      </w:pPr>
    </w:p>
    <w:p w14:paraId="796336F0" w14:textId="11DE3A13" w:rsidR="00A458DD" w:rsidRPr="00C02635" w:rsidRDefault="00A458DD" w:rsidP="001F1130">
      <w:pPr>
        <w:pStyle w:val="aff8"/>
      </w:pPr>
      <w:r w:rsidRPr="00C02635">
        <w:t>系统支持语言：简体中文、英文。</w:t>
      </w:r>
    </w:p>
    <w:p w14:paraId="13B3A13E" w14:textId="77777777" w:rsidR="001D78F7" w:rsidRPr="00C02635" w:rsidRDefault="001D78F7" w:rsidP="00562020">
      <w:pPr>
        <w:pStyle w:val="2"/>
        <w:ind w:left="0"/>
        <w:rPr>
          <w:rFonts w:ascii="Times New Roman" w:eastAsiaTheme="minorEastAsia" w:hAnsi="Times New Roman" w:cs="Times New Roman"/>
        </w:rPr>
      </w:pPr>
      <w:bookmarkStart w:id="14" w:name="_Toc333305873"/>
      <w:bookmarkStart w:id="15" w:name="_Toc7186286"/>
      <w:r w:rsidRPr="00C02635">
        <w:rPr>
          <w:rFonts w:ascii="Times New Roman" w:eastAsiaTheme="minorEastAsia" w:hAnsi="Times New Roman" w:cs="Times New Roman"/>
        </w:rPr>
        <w:t>开发工具</w:t>
      </w:r>
      <w:bookmarkEnd w:id="14"/>
      <w:bookmarkEnd w:id="15"/>
    </w:p>
    <w:p w14:paraId="6BBB5420" w14:textId="29D49688" w:rsidR="001D78F7" w:rsidRPr="00C02635" w:rsidRDefault="00364A97" w:rsidP="001F1130">
      <w:pPr>
        <w:pStyle w:val="aff8"/>
      </w:pPr>
      <w:r>
        <w:rPr>
          <w:rFonts w:hint="eastAsia"/>
        </w:rPr>
        <w:t>文件</w:t>
      </w:r>
      <w:r w:rsidR="001D78F7" w:rsidRPr="00C02635">
        <w:t>字符集采用</w:t>
      </w:r>
      <w:r w:rsidR="001653D7">
        <w:t>UTF-8</w:t>
      </w:r>
      <w:r w:rsidR="001D78F7" w:rsidRPr="00C02635">
        <w:t>，</w:t>
      </w:r>
      <w:r w:rsidR="001D78F7" w:rsidRPr="00C02635">
        <w:t>JDK</w:t>
      </w:r>
      <w:r w:rsidR="001D78F7" w:rsidRPr="00C02635">
        <w:t>使用</w:t>
      </w:r>
      <w:r w:rsidR="005F482E" w:rsidRPr="00C02635">
        <w:t>1.</w:t>
      </w:r>
      <w:r w:rsidR="001C69E6">
        <w:t>8</w:t>
      </w:r>
      <w:r w:rsidR="001D78F7" w:rsidRPr="00C02635">
        <w:t>版本。</w:t>
      </w:r>
    </w:p>
    <w:p w14:paraId="0C973F59" w14:textId="1594C9EC" w:rsidR="005D6957" w:rsidRPr="00AC414C" w:rsidRDefault="00994A72" w:rsidP="00AA32B1">
      <w:pPr>
        <w:pStyle w:val="1"/>
      </w:pPr>
      <w:bookmarkStart w:id="16" w:name="_Toc7186287"/>
      <w:r w:rsidRPr="00AC414C">
        <w:rPr>
          <w:rFonts w:hint="eastAsia"/>
        </w:rPr>
        <w:t>设计说明</w:t>
      </w:r>
      <w:bookmarkEnd w:id="16"/>
    </w:p>
    <w:p w14:paraId="2165E637" w14:textId="46ADC285" w:rsidR="00853889" w:rsidRPr="00C02635" w:rsidRDefault="00994A72" w:rsidP="000D0BC5">
      <w:pPr>
        <w:pStyle w:val="2"/>
        <w:ind w:left="0"/>
        <w:rPr>
          <w:rFonts w:ascii="Times New Roman" w:eastAsiaTheme="minorEastAsia" w:hAnsi="Times New Roman" w:cs="Times New Roman"/>
        </w:rPr>
      </w:pPr>
      <w:bookmarkStart w:id="17" w:name="_Toc7186288"/>
      <w:r>
        <w:rPr>
          <w:rFonts w:ascii="Times New Roman" w:eastAsiaTheme="minorEastAsia" w:hAnsi="Times New Roman" w:cs="Times New Roman" w:hint="eastAsia"/>
        </w:rPr>
        <w:t>设计描述</w:t>
      </w:r>
      <w:bookmarkEnd w:id="17"/>
    </w:p>
    <w:p w14:paraId="5524A92F" w14:textId="6A6CCFD1" w:rsidR="00994A72" w:rsidRPr="00B12679" w:rsidRDefault="00994A72" w:rsidP="001F1130">
      <w:pPr>
        <w:pStyle w:val="aff8"/>
      </w:pPr>
      <w:r w:rsidRPr="00B12679">
        <w:rPr>
          <w:rFonts w:hint="eastAsia"/>
        </w:rPr>
        <w:t>本文档</w:t>
      </w:r>
      <w:r>
        <w:rPr>
          <w:rFonts w:hint="eastAsia"/>
        </w:rPr>
        <w:t>对优化需求</w:t>
      </w:r>
      <w:r w:rsidRPr="00B12679">
        <w:t>进行</w:t>
      </w:r>
      <w:r w:rsidR="003E6005">
        <w:rPr>
          <w:rFonts w:hint="eastAsia"/>
        </w:rPr>
        <w:t>模块划分，对各模块进行</w:t>
      </w:r>
      <w:r w:rsidRPr="00B12679">
        <w:t>功能点划分，以组</w:t>
      </w:r>
      <w:r w:rsidRPr="00B12679">
        <w:rPr>
          <w:rFonts w:hint="eastAsia"/>
        </w:rPr>
        <w:t>件</w:t>
      </w:r>
      <w:r w:rsidRPr="00B12679">
        <w:t>的形式</w:t>
      </w:r>
      <w:r w:rsidRPr="00B12679">
        <w:rPr>
          <w:rFonts w:hint="eastAsia"/>
        </w:rPr>
        <w:t>对</w:t>
      </w:r>
      <w:r w:rsidRPr="00B12679">
        <w:t>单一功能</w:t>
      </w:r>
      <w:proofErr w:type="gramStart"/>
      <w:r w:rsidRPr="00B12679">
        <w:t>点涉及</w:t>
      </w:r>
      <w:proofErr w:type="gramEnd"/>
      <w:r w:rsidRPr="00B12679">
        <w:rPr>
          <w:rFonts w:hint="eastAsia"/>
        </w:rPr>
        <w:t>的接口</w:t>
      </w:r>
      <w:r w:rsidRPr="00B12679">
        <w:t>、</w:t>
      </w:r>
      <w:r w:rsidRPr="00B12679">
        <w:rPr>
          <w:rFonts w:hint="eastAsia"/>
        </w:rPr>
        <w:t>代码</w:t>
      </w:r>
      <w:r>
        <w:rPr>
          <w:rFonts w:hint="eastAsia"/>
        </w:rPr>
        <w:t>、</w:t>
      </w:r>
      <w:r w:rsidRPr="00B12679">
        <w:rPr>
          <w:rFonts w:hint="eastAsia"/>
        </w:rPr>
        <w:t>业务</w:t>
      </w:r>
      <w:r w:rsidRPr="00B12679">
        <w:t>对象</w:t>
      </w:r>
      <w:r>
        <w:rPr>
          <w:rFonts w:hint="eastAsia"/>
        </w:rPr>
        <w:t>、业务流程的增添与修改</w:t>
      </w:r>
      <w:r w:rsidRPr="00B12679">
        <w:t>进行详细描述</w:t>
      </w:r>
      <w:r>
        <w:rPr>
          <w:rFonts w:hint="eastAsia"/>
        </w:rPr>
        <w:t>。</w:t>
      </w:r>
    </w:p>
    <w:p w14:paraId="240FE2F2" w14:textId="65F4F182" w:rsidR="00B43D1C" w:rsidRPr="00994A72" w:rsidRDefault="00994A72" w:rsidP="001F1130">
      <w:pPr>
        <w:pStyle w:val="aff8"/>
      </w:pPr>
      <w:r w:rsidRPr="00B12679">
        <w:rPr>
          <w:rFonts w:hint="eastAsia"/>
        </w:rPr>
        <w:t>后续</w:t>
      </w:r>
      <w:r w:rsidRPr="00B12679">
        <w:t>随着开发进度</w:t>
      </w:r>
      <w:r w:rsidRPr="00B12679">
        <w:rPr>
          <w:rFonts w:hint="eastAsia"/>
        </w:rPr>
        <w:t>深入</w:t>
      </w:r>
      <w:r w:rsidRPr="00B12679">
        <w:t>，本文档相关设计内容可能会根据实际开发情况</w:t>
      </w:r>
      <w:r w:rsidRPr="00B12679">
        <w:rPr>
          <w:rFonts w:hint="eastAsia"/>
        </w:rPr>
        <w:t>做</w:t>
      </w:r>
      <w:r w:rsidRPr="00B12679">
        <w:t>相应的</w:t>
      </w:r>
      <w:r w:rsidRPr="00B12679">
        <w:rPr>
          <w:rFonts w:hint="eastAsia"/>
        </w:rPr>
        <w:t>调整。</w:t>
      </w:r>
    </w:p>
    <w:p w14:paraId="7BF92AED" w14:textId="694E85D8" w:rsidR="006F33E4" w:rsidRDefault="00F070F8" w:rsidP="00475CB9">
      <w:pPr>
        <w:pStyle w:val="2"/>
        <w:ind w:left="0"/>
        <w:rPr>
          <w:rFonts w:ascii="Times New Roman" w:eastAsiaTheme="minorEastAsia" w:hAnsi="Times New Roman" w:cs="Times New Roman"/>
        </w:rPr>
      </w:pPr>
      <w:bookmarkStart w:id="18" w:name="_Toc7186289"/>
      <w:r w:rsidRPr="00F070F8">
        <w:rPr>
          <w:rFonts w:ascii="Times New Roman" w:eastAsiaTheme="minorEastAsia" w:hAnsi="Times New Roman" w:cs="Times New Roman" w:hint="eastAsia"/>
        </w:rPr>
        <w:t>组件详细设计</w:t>
      </w:r>
      <w:bookmarkEnd w:id="18"/>
    </w:p>
    <w:p w14:paraId="0471AE7A" w14:textId="7624A79C" w:rsidR="008C758C" w:rsidRDefault="008C758C" w:rsidP="00AC414C">
      <w:pPr>
        <w:pStyle w:val="3"/>
      </w:pPr>
      <w:r w:rsidRPr="00AC414C">
        <w:t>我的任务</w:t>
      </w:r>
    </w:p>
    <w:p w14:paraId="773F0308" w14:textId="1E6BC8D0" w:rsidR="00170AF8" w:rsidRDefault="00170AF8" w:rsidP="00170AF8">
      <w:pPr>
        <w:pStyle w:val="4"/>
      </w:pPr>
      <w:r>
        <w:rPr>
          <w:rFonts w:hint="eastAsia"/>
        </w:rPr>
        <w:t>功能描述</w:t>
      </w:r>
    </w:p>
    <w:p w14:paraId="28039520" w14:textId="4FE0FDBE" w:rsidR="00170AF8" w:rsidRPr="00170AF8" w:rsidRDefault="00170AF8" w:rsidP="00170AF8">
      <w:pPr>
        <w:pStyle w:val="a0"/>
        <w:ind w:firstLine="480"/>
      </w:pPr>
      <w:r>
        <w:rPr>
          <w:rFonts w:hint="eastAsia"/>
        </w:rPr>
        <w:t>用户登录后展示当前用户的待办事项，用户可查看</w:t>
      </w:r>
      <w:r w:rsidR="00E70E39">
        <w:rPr>
          <w:rFonts w:hint="eastAsia"/>
        </w:rPr>
        <w:t>和</w:t>
      </w:r>
      <w:r>
        <w:rPr>
          <w:rFonts w:hint="eastAsia"/>
        </w:rPr>
        <w:t>完成</w:t>
      </w:r>
      <w:r w:rsidR="00E70E39">
        <w:rPr>
          <w:rFonts w:hint="eastAsia"/>
        </w:rPr>
        <w:t>待办</w:t>
      </w:r>
      <w:r>
        <w:rPr>
          <w:rFonts w:hint="eastAsia"/>
        </w:rPr>
        <w:t>事项。</w:t>
      </w:r>
    </w:p>
    <w:p w14:paraId="75A1AFFF" w14:textId="20F3E302" w:rsidR="00B71D23" w:rsidRPr="00AC414C" w:rsidRDefault="00B71D23" w:rsidP="00AC414C">
      <w:pPr>
        <w:pStyle w:val="4"/>
      </w:pPr>
      <w:r w:rsidRPr="00AC414C">
        <w:t>组件清单</w:t>
      </w:r>
    </w:p>
    <w:tbl>
      <w:tblPr>
        <w:tblpPr w:leftFromText="180" w:rightFromText="180" w:vertAnchor="text" w:horzAnchor="margin" w:tblpY="1"/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1985"/>
        <w:gridCol w:w="3407"/>
        <w:gridCol w:w="2268"/>
      </w:tblGrid>
      <w:tr w:rsidR="00B71D23" w:rsidRPr="00C02635" w14:paraId="57E39891" w14:textId="77777777" w:rsidTr="00743162">
        <w:tc>
          <w:tcPr>
            <w:tcW w:w="1696" w:type="dxa"/>
            <w:shd w:val="clear" w:color="auto" w:fill="95B3D7"/>
            <w:vAlign w:val="center"/>
          </w:tcPr>
          <w:p w14:paraId="17CFDE19" w14:textId="77777777" w:rsidR="00B71D23" w:rsidRPr="00C02635" w:rsidRDefault="00B71D23" w:rsidP="00743162">
            <w:pPr>
              <w:widowControl w:val="0"/>
              <w:tabs>
                <w:tab w:val="left" w:pos="1987"/>
              </w:tabs>
              <w:jc w:val="both"/>
              <w:rPr>
                <w:rFonts w:ascii="Times New Roman" w:hAnsi="Times New Roman"/>
                <w:b/>
                <w:color w:val="595959"/>
                <w:sz w:val="24"/>
              </w:rPr>
            </w:pPr>
            <w:r w:rsidRPr="00C02635">
              <w:rPr>
                <w:rFonts w:ascii="Times New Roman" w:hAnsi="Times New Roman"/>
                <w:b/>
                <w:color w:val="595959"/>
                <w:sz w:val="24"/>
              </w:rPr>
              <w:t>功能模块</w:t>
            </w:r>
          </w:p>
        </w:tc>
        <w:tc>
          <w:tcPr>
            <w:tcW w:w="1985" w:type="dxa"/>
            <w:shd w:val="clear" w:color="auto" w:fill="95B3D7"/>
            <w:vAlign w:val="center"/>
          </w:tcPr>
          <w:p w14:paraId="1C882825" w14:textId="77777777" w:rsidR="00B71D23" w:rsidRPr="00C02635" w:rsidRDefault="00B71D23" w:rsidP="00743162">
            <w:pPr>
              <w:widowControl w:val="0"/>
              <w:tabs>
                <w:tab w:val="left" w:pos="1987"/>
              </w:tabs>
              <w:jc w:val="both"/>
              <w:rPr>
                <w:rFonts w:ascii="Times New Roman" w:hAnsi="Times New Roman"/>
                <w:b/>
                <w:color w:val="595959"/>
                <w:sz w:val="24"/>
              </w:rPr>
            </w:pPr>
            <w:r w:rsidRPr="00C02635">
              <w:rPr>
                <w:rFonts w:ascii="Times New Roman" w:hAnsi="Times New Roman"/>
                <w:b/>
                <w:color w:val="595959"/>
                <w:sz w:val="24"/>
              </w:rPr>
              <w:t>组件编号</w:t>
            </w:r>
          </w:p>
        </w:tc>
        <w:tc>
          <w:tcPr>
            <w:tcW w:w="3407" w:type="dxa"/>
            <w:shd w:val="clear" w:color="auto" w:fill="95B3D7"/>
            <w:vAlign w:val="center"/>
          </w:tcPr>
          <w:p w14:paraId="2E78DCB9" w14:textId="77777777" w:rsidR="00B71D23" w:rsidRPr="00C02635" w:rsidRDefault="00B71D23" w:rsidP="00743162">
            <w:pPr>
              <w:widowControl w:val="0"/>
              <w:tabs>
                <w:tab w:val="left" w:pos="1987"/>
              </w:tabs>
              <w:jc w:val="both"/>
              <w:rPr>
                <w:rFonts w:ascii="Times New Roman" w:hAnsi="Times New Roman"/>
                <w:b/>
                <w:color w:val="595959"/>
                <w:sz w:val="24"/>
              </w:rPr>
            </w:pPr>
            <w:r w:rsidRPr="00C02635">
              <w:rPr>
                <w:rFonts w:ascii="Times New Roman" w:hAnsi="Times New Roman"/>
                <w:b/>
                <w:color w:val="595959"/>
                <w:sz w:val="24"/>
              </w:rPr>
              <w:t>组件名称</w:t>
            </w:r>
          </w:p>
        </w:tc>
        <w:tc>
          <w:tcPr>
            <w:tcW w:w="2268" w:type="dxa"/>
            <w:shd w:val="clear" w:color="auto" w:fill="95B3D7"/>
            <w:vAlign w:val="center"/>
          </w:tcPr>
          <w:p w14:paraId="6DB87168" w14:textId="77777777" w:rsidR="00B71D23" w:rsidRPr="00C02635" w:rsidRDefault="00B71D23" w:rsidP="00743162">
            <w:pPr>
              <w:widowControl w:val="0"/>
              <w:tabs>
                <w:tab w:val="left" w:pos="1987"/>
              </w:tabs>
              <w:jc w:val="both"/>
              <w:rPr>
                <w:rFonts w:ascii="Times New Roman" w:hAnsi="Times New Roman"/>
                <w:b/>
                <w:color w:val="595959"/>
                <w:sz w:val="24"/>
              </w:rPr>
            </w:pPr>
            <w:r w:rsidRPr="00C02635">
              <w:rPr>
                <w:rFonts w:ascii="Times New Roman" w:hAnsi="Times New Roman"/>
                <w:b/>
                <w:color w:val="595959"/>
                <w:sz w:val="24"/>
              </w:rPr>
              <w:t>说明</w:t>
            </w:r>
          </w:p>
        </w:tc>
      </w:tr>
      <w:tr w:rsidR="00B71D23" w:rsidRPr="00C02635" w14:paraId="5A8C944E" w14:textId="77777777" w:rsidTr="00743162">
        <w:trPr>
          <w:trHeight w:val="340"/>
        </w:trPr>
        <w:tc>
          <w:tcPr>
            <w:tcW w:w="1696" w:type="dxa"/>
            <w:vAlign w:val="center"/>
          </w:tcPr>
          <w:p w14:paraId="5160E132" w14:textId="79CE997C" w:rsidR="00B71D23" w:rsidRPr="001F1130" w:rsidRDefault="00B71D23" w:rsidP="00743162">
            <w:pPr>
              <w:widowControl w:val="0"/>
              <w:tabs>
                <w:tab w:val="left" w:pos="1987"/>
              </w:tabs>
              <w:jc w:val="both"/>
              <w:rPr>
                <w:rFonts w:asciiTheme="minorEastAsia" w:eastAsiaTheme="minorEastAsia" w:hAnsiTheme="minorEastAsia"/>
                <w:color w:val="595959"/>
              </w:rPr>
            </w:pPr>
            <w:r>
              <w:rPr>
                <w:rFonts w:asciiTheme="minorEastAsia" w:eastAsiaTheme="minorEastAsia" w:hAnsiTheme="minorEastAsia" w:hint="eastAsia"/>
                <w:color w:val="595959"/>
              </w:rPr>
              <w:t>我的任务</w:t>
            </w:r>
          </w:p>
        </w:tc>
        <w:tc>
          <w:tcPr>
            <w:tcW w:w="1985" w:type="dxa"/>
            <w:vAlign w:val="center"/>
          </w:tcPr>
          <w:p w14:paraId="0CAC11EF" w14:textId="77777777" w:rsidR="00B71D23" w:rsidRPr="001F1130" w:rsidRDefault="00B71D23" w:rsidP="00743162">
            <w:pPr>
              <w:widowControl w:val="0"/>
              <w:tabs>
                <w:tab w:val="left" w:pos="1987"/>
              </w:tabs>
              <w:jc w:val="both"/>
              <w:rPr>
                <w:rFonts w:asciiTheme="minorEastAsia" w:eastAsiaTheme="minorEastAsia" w:hAnsiTheme="minorEastAsia"/>
                <w:color w:val="595959"/>
              </w:rPr>
            </w:pPr>
            <w:r w:rsidRPr="001F1130">
              <w:rPr>
                <w:rFonts w:asciiTheme="minorEastAsia" w:eastAsiaTheme="minorEastAsia" w:hAnsiTheme="minorEastAsia"/>
                <w:color w:val="595959"/>
              </w:rPr>
              <w:t>MNT_</w:t>
            </w:r>
            <w:r w:rsidRPr="001F1130">
              <w:rPr>
                <w:rFonts w:asciiTheme="minorEastAsia" w:eastAsiaTheme="minorEastAsia" w:hAnsiTheme="minorEastAsia" w:hint="eastAsia"/>
                <w:color w:val="595959"/>
              </w:rPr>
              <w:t>PPD</w:t>
            </w:r>
            <w:r w:rsidRPr="001F1130">
              <w:rPr>
                <w:rFonts w:asciiTheme="minorEastAsia" w:eastAsiaTheme="minorEastAsia" w:hAnsiTheme="minorEastAsia"/>
                <w:color w:val="595959"/>
              </w:rPr>
              <w:t>_001</w:t>
            </w:r>
          </w:p>
        </w:tc>
        <w:tc>
          <w:tcPr>
            <w:tcW w:w="3407" w:type="dxa"/>
            <w:vAlign w:val="center"/>
          </w:tcPr>
          <w:p w14:paraId="4038BE56" w14:textId="1D750458" w:rsidR="00B71D23" w:rsidRPr="001F1130" w:rsidRDefault="00B71D23" w:rsidP="00743162">
            <w:pPr>
              <w:widowControl w:val="0"/>
              <w:tabs>
                <w:tab w:val="left" w:pos="1987"/>
              </w:tabs>
              <w:jc w:val="both"/>
              <w:rPr>
                <w:rFonts w:asciiTheme="minorEastAsia" w:eastAsiaTheme="minorEastAsia" w:hAnsiTheme="minorEastAsia"/>
                <w:color w:val="595959"/>
              </w:rPr>
            </w:pPr>
            <w:r>
              <w:rPr>
                <w:rFonts w:asciiTheme="minorEastAsia" w:eastAsiaTheme="minorEastAsia" w:hAnsiTheme="minorEastAsia" w:hint="eastAsia"/>
                <w:color w:val="595959"/>
              </w:rPr>
              <w:t>我的任务</w:t>
            </w:r>
          </w:p>
        </w:tc>
        <w:tc>
          <w:tcPr>
            <w:tcW w:w="2268" w:type="dxa"/>
            <w:vAlign w:val="center"/>
          </w:tcPr>
          <w:p w14:paraId="5BEAD224" w14:textId="42ACB128" w:rsidR="00B71D23" w:rsidRPr="001F1130" w:rsidRDefault="00B71D23" w:rsidP="00743162">
            <w:pPr>
              <w:pStyle w:val="afc"/>
              <w:widowControl w:val="0"/>
              <w:tabs>
                <w:tab w:val="left" w:pos="1987"/>
              </w:tabs>
              <w:ind w:left="34" w:firstLineChars="0" w:firstLine="0"/>
              <w:jc w:val="both"/>
              <w:rPr>
                <w:rFonts w:asciiTheme="minorEastAsia" w:eastAsiaTheme="minorEastAsia" w:hAnsiTheme="minorEastAsia"/>
                <w:color w:val="595959"/>
              </w:rPr>
            </w:pPr>
            <w:r>
              <w:rPr>
                <w:rFonts w:asciiTheme="minorEastAsia" w:eastAsiaTheme="minorEastAsia" w:hAnsiTheme="minorEastAsia" w:hint="eastAsia"/>
                <w:color w:val="595959"/>
              </w:rPr>
              <w:t>Portal页面展示当前用户待处理事项</w:t>
            </w:r>
          </w:p>
        </w:tc>
      </w:tr>
    </w:tbl>
    <w:p w14:paraId="47587BEC" w14:textId="62487D1B" w:rsidR="00B71D23" w:rsidRDefault="00B71D23" w:rsidP="00B71D23">
      <w:pPr>
        <w:pStyle w:val="4"/>
      </w:pPr>
      <w:r>
        <w:rPr>
          <w:rFonts w:hint="eastAsia"/>
        </w:rPr>
        <w:t>我的任务</w:t>
      </w:r>
    </w:p>
    <w:p w14:paraId="11F4558B" w14:textId="3EE3E863" w:rsidR="00170AF8" w:rsidRPr="00170AF8" w:rsidRDefault="00170AF8" w:rsidP="00170AF8">
      <w:pPr>
        <w:pStyle w:val="a0"/>
        <w:ind w:firstLine="480"/>
      </w:pPr>
      <w:r>
        <w:rPr>
          <w:rFonts w:hint="eastAsia"/>
        </w:rPr>
        <w:t>点击我的任务，进入我的任务页面</w:t>
      </w:r>
    </w:p>
    <w:tbl>
      <w:tblPr>
        <w:tblpPr w:leftFromText="180" w:rightFromText="180" w:vertAnchor="text" w:tblpXSpec="center" w:tblpY="1"/>
        <w:tblOverlap w:val="never"/>
        <w:tblW w:w="8798" w:type="dxa"/>
        <w:tblBorders>
          <w:top w:val="single" w:sz="12" w:space="0" w:color="4D4D4F"/>
          <w:left w:val="single" w:sz="12" w:space="0" w:color="4D4D4F"/>
          <w:bottom w:val="single" w:sz="12" w:space="0" w:color="4D4D4F"/>
          <w:right w:val="single" w:sz="12" w:space="0" w:color="4D4D4F"/>
          <w:insideH w:val="single" w:sz="4" w:space="0" w:color="4D4D4F"/>
          <w:insideV w:val="single" w:sz="4" w:space="0" w:color="4D4D4F"/>
        </w:tblBorders>
        <w:tblLayout w:type="fixed"/>
        <w:tblCellMar>
          <w:top w:w="29" w:type="dxa"/>
          <w:left w:w="43" w:type="dxa"/>
          <w:bottom w:w="29" w:type="dxa"/>
          <w:right w:w="43" w:type="dxa"/>
        </w:tblCellMar>
        <w:tblLook w:val="0000" w:firstRow="0" w:lastRow="0" w:firstColumn="0" w:lastColumn="0" w:noHBand="0" w:noVBand="0"/>
      </w:tblPr>
      <w:tblGrid>
        <w:gridCol w:w="1096"/>
        <w:gridCol w:w="7702"/>
      </w:tblGrid>
      <w:tr w:rsidR="00B71D23" w14:paraId="3F87119A" w14:textId="77777777" w:rsidTr="00743162">
        <w:tc>
          <w:tcPr>
            <w:tcW w:w="1096" w:type="dxa"/>
          </w:tcPr>
          <w:p w14:paraId="54842806" w14:textId="77777777" w:rsidR="00B71D23" w:rsidRDefault="00B71D23" w:rsidP="00743162">
            <w:pPr>
              <w:pStyle w:val="TableBody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组件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7702" w:type="dxa"/>
          </w:tcPr>
          <w:p w14:paraId="6D004C96" w14:textId="1EB0F6ED" w:rsidR="00B71D23" w:rsidRPr="001F1130" w:rsidRDefault="00B71D23" w:rsidP="00743162">
            <w:pPr>
              <w:pStyle w:val="TableBody"/>
              <w:jc w:val="both"/>
              <w:rPr>
                <w:rFonts w:cs="Arial"/>
                <w:sz w:val="21"/>
                <w:szCs w:val="21"/>
              </w:rPr>
            </w:pPr>
            <w:r w:rsidRPr="001F1130">
              <w:rPr>
                <w:rFonts w:cs="Arial"/>
                <w:color w:val="595959"/>
                <w:sz w:val="21"/>
                <w:szCs w:val="21"/>
              </w:rPr>
              <w:t>MNT_PPD_00</w:t>
            </w:r>
            <w:r>
              <w:rPr>
                <w:rFonts w:cs="Arial"/>
                <w:color w:val="595959"/>
                <w:sz w:val="21"/>
                <w:szCs w:val="21"/>
              </w:rPr>
              <w:t>1</w:t>
            </w:r>
          </w:p>
        </w:tc>
      </w:tr>
      <w:tr w:rsidR="00B71D23" w14:paraId="3842D92E" w14:textId="77777777" w:rsidTr="00743162">
        <w:tc>
          <w:tcPr>
            <w:tcW w:w="1096" w:type="dxa"/>
          </w:tcPr>
          <w:p w14:paraId="3BBB0535" w14:textId="77777777" w:rsidR="00B71D23" w:rsidRDefault="00B71D23" w:rsidP="00743162">
            <w:pPr>
              <w:pStyle w:val="TableBody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组件名称</w:t>
            </w:r>
          </w:p>
        </w:tc>
        <w:tc>
          <w:tcPr>
            <w:tcW w:w="7702" w:type="dxa"/>
          </w:tcPr>
          <w:p w14:paraId="10C387F1" w14:textId="6E9080DA" w:rsidR="00B71D23" w:rsidRDefault="00B71D23" w:rsidP="00743162">
            <w:pPr>
              <w:pStyle w:val="TableBody"/>
              <w:jc w:val="both"/>
              <w:rPr>
                <w:sz w:val="21"/>
                <w:szCs w:val="21"/>
              </w:rPr>
            </w:pPr>
            <w:r>
              <w:rPr>
                <w:rFonts w:ascii="Times New Roman" w:hAnsi="Times New Roman" w:hint="eastAsia"/>
                <w:color w:val="595959"/>
                <w:sz w:val="21"/>
                <w:szCs w:val="21"/>
              </w:rPr>
              <w:t>我的任务</w:t>
            </w:r>
          </w:p>
        </w:tc>
      </w:tr>
      <w:tr w:rsidR="00B71D23" w14:paraId="5BD2181B" w14:textId="77777777" w:rsidTr="00743162">
        <w:tc>
          <w:tcPr>
            <w:tcW w:w="1096" w:type="dxa"/>
          </w:tcPr>
          <w:p w14:paraId="77928F20" w14:textId="77777777" w:rsidR="00B71D23" w:rsidRDefault="00B71D23" w:rsidP="00743162">
            <w:pPr>
              <w:pStyle w:val="TableBody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负责人</w:t>
            </w:r>
          </w:p>
        </w:tc>
        <w:tc>
          <w:tcPr>
            <w:tcW w:w="7702" w:type="dxa"/>
          </w:tcPr>
          <w:p w14:paraId="4C89C186" w14:textId="77777777" w:rsidR="00B71D23" w:rsidRDefault="00B71D23" w:rsidP="00743162">
            <w:pPr>
              <w:pStyle w:val="TableBody"/>
              <w:jc w:val="both"/>
              <w:rPr>
                <w:sz w:val="21"/>
                <w:szCs w:val="21"/>
              </w:rPr>
            </w:pPr>
          </w:p>
        </w:tc>
      </w:tr>
      <w:tr w:rsidR="00B71D23" w14:paraId="1EFAFF44" w14:textId="77777777" w:rsidTr="00743162">
        <w:tc>
          <w:tcPr>
            <w:tcW w:w="1096" w:type="dxa"/>
          </w:tcPr>
          <w:p w14:paraId="25F3A943" w14:textId="77777777" w:rsidR="00B71D23" w:rsidRDefault="00B71D23" w:rsidP="00743162">
            <w:pPr>
              <w:pStyle w:val="TableBody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组件描述</w:t>
            </w:r>
          </w:p>
        </w:tc>
        <w:tc>
          <w:tcPr>
            <w:tcW w:w="7702" w:type="dxa"/>
          </w:tcPr>
          <w:p w14:paraId="0FB146EF" w14:textId="759A1F6F" w:rsidR="00B71D23" w:rsidRDefault="00E70E39" w:rsidP="00743162">
            <w:pPr>
              <w:pStyle w:val="TableBody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在</w:t>
            </w:r>
            <w:r w:rsidR="00B71D23">
              <w:rPr>
                <w:rFonts w:hint="eastAsia"/>
                <w:sz w:val="21"/>
                <w:szCs w:val="21"/>
              </w:rPr>
              <w:t>Portal</w:t>
            </w:r>
            <w:r w:rsidR="00B71D23">
              <w:rPr>
                <w:rFonts w:hint="eastAsia"/>
                <w:sz w:val="21"/>
                <w:szCs w:val="21"/>
              </w:rPr>
              <w:t>页面展示用户待处理事项</w:t>
            </w:r>
          </w:p>
        </w:tc>
      </w:tr>
      <w:tr w:rsidR="00B71D23" w14:paraId="0A695230" w14:textId="77777777" w:rsidTr="00743162">
        <w:tc>
          <w:tcPr>
            <w:tcW w:w="1096" w:type="dxa"/>
          </w:tcPr>
          <w:p w14:paraId="1E1F8F46" w14:textId="77777777" w:rsidR="00B71D23" w:rsidRDefault="00B71D23" w:rsidP="00743162">
            <w:pPr>
              <w:pStyle w:val="TableBody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需求编号</w:t>
            </w:r>
          </w:p>
        </w:tc>
        <w:tc>
          <w:tcPr>
            <w:tcW w:w="7702" w:type="dxa"/>
          </w:tcPr>
          <w:p w14:paraId="3BC8336B" w14:textId="77777777" w:rsidR="00B71D23" w:rsidRDefault="00B71D23" w:rsidP="00743162">
            <w:pPr>
              <w:pStyle w:val="TableBody"/>
              <w:jc w:val="both"/>
              <w:rPr>
                <w:sz w:val="21"/>
                <w:szCs w:val="21"/>
              </w:rPr>
            </w:pPr>
          </w:p>
        </w:tc>
      </w:tr>
      <w:tr w:rsidR="00B71D23" w14:paraId="2CDA7788" w14:textId="77777777" w:rsidTr="00743162">
        <w:tblPrEx>
          <w:tblCellMar>
            <w:left w:w="108" w:type="dxa"/>
            <w:right w:w="108" w:type="dxa"/>
          </w:tblCellMar>
        </w:tblPrEx>
        <w:tc>
          <w:tcPr>
            <w:tcW w:w="1096" w:type="dxa"/>
          </w:tcPr>
          <w:p w14:paraId="0582A567" w14:textId="77777777" w:rsidR="00B71D23" w:rsidRDefault="00B71D23" w:rsidP="00743162">
            <w:pPr>
              <w:pStyle w:val="TableBody"/>
              <w:jc w:val="both"/>
              <w:rPr>
                <w:sz w:val="21"/>
                <w:szCs w:val="21"/>
              </w:rPr>
            </w:pPr>
            <w:r w:rsidRPr="00E02AED">
              <w:rPr>
                <w:rFonts w:hint="eastAsia"/>
                <w:sz w:val="21"/>
                <w:szCs w:val="21"/>
              </w:rPr>
              <w:lastRenderedPageBreak/>
              <w:t>组件操作与界面设计</w:t>
            </w:r>
          </w:p>
        </w:tc>
        <w:tc>
          <w:tcPr>
            <w:tcW w:w="7702" w:type="dxa"/>
          </w:tcPr>
          <w:p w14:paraId="023A1C7E" w14:textId="6700F194" w:rsidR="00B71D23" w:rsidRDefault="00170AF8" w:rsidP="00743162">
            <w:pPr>
              <w:pStyle w:val="TableBody"/>
              <w:jc w:val="both"/>
              <w:rPr>
                <w:noProof/>
                <w:sz w:val="21"/>
                <w:szCs w:val="21"/>
              </w:rPr>
            </w:pPr>
            <w:r w:rsidRPr="00170AF8">
              <w:rPr>
                <w:rFonts w:hint="eastAsia"/>
                <w:noProof/>
                <w:sz w:val="21"/>
                <w:szCs w:val="21"/>
              </w:rPr>
              <w:drawing>
                <wp:inline distT="0" distB="0" distL="0" distR="0" wp14:anchorId="0EB75A29" wp14:editId="169B8318">
                  <wp:extent cx="4747895" cy="1247140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7895" cy="1247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A63AC6D" w14:textId="6CF9A042" w:rsidR="00B71D23" w:rsidRPr="00E7379E" w:rsidRDefault="00B71D23" w:rsidP="00743162">
            <w:pPr>
              <w:pStyle w:val="TableBody"/>
              <w:jc w:val="both"/>
              <w:rPr>
                <w:sz w:val="21"/>
                <w:szCs w:val="21"/>
              </w:rPr>
            </w:pPr>
          </w:p>
        </w:tc>
      </w:tr>
      <w:tr w:rsidR="00B71D23" w14:paraId="1483EDCB" w14:textId="77777777" w:rsidTr="00743162">
        <w:tc>
          <w:tcPr>
            <w:tcW w:w="1096" w:type="dxa"/>
          </w:tcPr>
          <w:p w14:paraId="54286AF3" w14:textId="77777777" w:rsidR="00B71D23" w:rsidRDefault="00B71D23" w:rsidP="00743162">
            <w:pPr>
              <w:pStyle w:val="TableBody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接口</w:t>
            </w:r>
          </w:p>
        </w:tc>
        <w:tc>
          <w:tcPr>
            <w:tcW w:w="7702" w:type="dxa"/>
          </w:tcPr>
          <w:p w14:paraId="2D9BCC0A" w14:textId="602FE1BB" w:rsidR="00B71D23" w:rsidRPr="001F1130" w:rsidRDefault="00B71D23" w:rsidP="00743162">
            <w:pPr>
              <w:pStyle w:val="aff7"/>
              <w:ind w:firstLineChars="0" w:firstLine="0"/>
            </w:pPr>
            <w:r w:rsidRPr="001F1130">
              <w:t>codebase\</w:t>
            </w:r>
            <w:proofErr w:type="spellStart"/>
            <w:r w:rsidRPr="001F1130">
              <w:t>netmarkets</w:t>
            </w:r>
            <w:proofErr w:type="spellEnd"/>
            <w:r w:rsidRPr="001F1130">
              <w:t>\</w:t>
            </w:r>
            <w:proofErr w:type="spellStart"/>
            <w:r w:rsidRPr="001F1130">
              <w:t>jsp</w:t>
            </w:r>
            <w:proofErr w:type="spellEnd"/>
            <w:r w:rsidRPr="001F1130">
              <w:t>\</w:t>
            </w:r>
            <w:proofErr w:type="spellStart"/>
            <w:r w:rsidRPr="001F1130">
              <w:t>ext</w:t>
            </w:r>
            <w:proofErr w:type="spellEnd"/>
            <w:r w:rsidRPr="001F1130">
              <w:t>\</w:t>
            </w:r>
            <w:proofErr w:type="spellStart"/>
            <w:r w:rsidRPr="001F1130">
              <w:t>longcheer</w:t>
            </w:r>
            <w:proofErr w:type="spellEnd"/>
            <w:r w:rsidRPr="001F1130">
              <w:t>\</w:t>
            </w:r>
            <w:r w:rsidRPr="001F1130">
              <w:rPr>
                <w:rFonts w:hint="eastAsia"/>
              </w:rPr>
              <w:t>common</w:t>
            </w:r>
            <w:r w:rsidRPr="001F1130">
              <w:t>\</w:t>
            </w:r>
            <w:proofErr w:type="spellStart"/>
            <w:r>
              <w:rPr>
                <w:rFonts w:hint="eastAsia"/>
              </w:rPr>
              <w:t>show</w:t>
            </w:r>
            <w:r>
              <w:t>MyTasks</w:t>
            </w:r>
            <w:r w:rsidRPr="001F1130">
              <w:t>.jsp</w:t>
            </w:r>
            <w:proofErr w:type="spellEnd"/>
          </w:p>
          <w:p w14:paraId="4CEF545A" w14:textId="2CFC6B5C" w:rsidR="00B71D23" w:rsidRPr="00E02AED" w:rsidRDefault="00B71D23" w:rsidP="00743162">
            <w:pPr>
              <w:pStyle w:val="TableBody"/>
              <w:jc w:val="both"/>
              <w:rPr>
                <w:sz w:val="21"/>
                <w:szCs w:val="21"/>
              </w:rPr>
            </w:pPr>
            <w:proofErr w:type="spellStart"/>
            <w:r w:rsidRPr="001F1130">
              <w:rPr>
                <w:rFonts w:hint="eastAsia"/>
                <w:sz w:val="21"/>
                <w:szCs w:val="21"/>
              </w:rPr>
              <w:t>e</w:t>
            </w:r>
            <w:r w:rsidRPr="001F1130">
              <w:rPr>
                <w:sz w:val="21"/>
                <w:szCs w:val="21"/>
              </w:rPr>
              <w:t>xt</w:t>
            </w:r>
            <w:proofErr w:type="spellEnd"/>
            <w:r w:rsidRPr="001F1130">
              <w:rPr>
                <w:sz w:val="21"/>
                <w:szCs w:val="21"/>
              </w:rPr>
              <w:t>/</w:t>
            </w:r>
            <w:proofErr w:type="spellStart"/>
            <w:r w:rsidRPr="001F1130">
              <w:rPr>
                <w:sz w:val="21"/>
                <w:szCs w:val="21"/>
              </w:rPr>
              <w:t>longcheer</w:t>
            </w:r>
            <w:proofErr w:type="spellEnd"/>
            <w:r w:rsidRPr="001F1130">
              <w:rPr>
                <w:sz w:val="21"/>
                <w:szCs w:val="21"/>
              </w:rPr>
              <w:t>/</w:t>
            </w:r>
            <w:proofErr w:type="spellStart"/>
            <w:r w:rsidRPr="001F1130">
              <w:rPr>
                <w:sz w:val="21"/>
                <w:szCs w:val="21"/>
              </w:rPr>
              <w:t>partApplyMigration</w:t>
            </w:r>
            <w:proofErr w:type="spellEnd"/>
            <w:r w:rsidRPr="001F1130">
              <w:rPr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MyTasks</w:t>
            </w:r>
            <w:r w:rsidR="00211CE7">
              <w:rPr>
                <w:rFonts w:hint="eastAsia"/>
                <w:sz w:val="21"/>
                <w:szCs w:val="21"/>
              </w:rPr>
              <w:t>Helper</w:t>
            </w:r>
            <w:r w:rsidRPr="001F1130">
              <w:rPr>
                <w:sz w:val="21"/>
                <w:szCs w:val="21"/>
              </w:rPr>
              <w:t>.java</w:t>
            </w:r>
          </w:p>
        </w:tc>
      </w:tr>
      <w:tr w:rsidR="00B71D23" w14:paraId="01FF0D62" w14:textId="77777777" w:rsidTr="00743162">
        <w:tc>
          <w:tcPr>
            <w:tcW w:w="1096" w:type="dxa"/>
          </w:tcPr>
          <w:p w14:paraId="24464A35" w14:textId="77777777" w:rsidR="00B71D23" w:rsidRDefault="00B71D23" w:rsidP="00743162">
            <w:pPr>
              <w:pStyle w:val="TableBody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详细描述</w:t>
            </w:r>
          </w:p>
        </w:tc>
        <w:tc>
          <w:tcPr>
            <w:tcW w:w="7702" w:type="dxa"/>
          </w:tcPr>
          <w:p w14:paraId="37999557" w14:textId="2EBE651D" w:rsidR="00B71D23" w:rsidRDefault="00B71D23" w:rsidP="00743162">
            <w:pPr>
              <w:pStyle w:val="afc"/>
              <w:numPr>
                <w:ilvl w:val="0"/>
                <w:numId w:val="16"/>
              </w:numPr>
              <w:ind w:firstLineChars="0"/>
              <w:rPr>
                <w:color w:val="000000"/>
              </w:rPr>
            </w:pPr>
            <w:r w:rsidRPr="00187622">
              <w:rPr>
                <w:rFonts w:hint="eastAsia"/>
                <w:color w:val="000000"/>
              </w:rPr>
              <w:t>接口调用以及输入输出参数请查看《料号迁移项目接口数据</w:t>
            </w:r>
            <w:r w:rsidRPr="00187622">
              <w:rPr>
                <w:rFonts w:hint="eastAsia"/>
                <w:color w:val="000000"/>
              </w:rPr>
              <w:t>key</w:t>
            </w:r>
            <w:r w:rsidRPr="00187622">
              <w:rPr>
                <w:rFonts w:hint="eastAsia"/>
                <w:color w:val="000000"/>
              </w:rPr>
              <w:t>值定义对照表</w:t>
            </w:r>
            <w:r w:rsidRPr="00187622">
              <w:rPr>
                <w:rFonts w:hint="eastAsia"/>
                <w:color w:val="000000"/>
              </w:rPr>
              <w:t>.xlsx</w:t>
            </w:r>
            <w:r w:rsidRPr="00187622">
              <w:rPr>
                <w:rFonts w:hint="eastAsia"/>
                <w:color w:val="000000"/>
              </w:rPr>
              <w:t>》（以下简称“接口定义表”）</w:t>
            </w:r>
            <w:r w:rsidRPr="00187622">
              <w:rPr>
                <w:rFonts w:hint="eastAsia"/>
                <w:color w:val="000000"/>
              </w:rPr>
              <w:t>,sheet</w:t>
            </w:r>
            <w:r w:rsidRPr="00187622">
              <w:rPr>
                <w:rFonts w:hint="eastAsia"/>
                <w:color w:val="000000"/>
              </w:rPr>
              <w:t>页为</w:t>
            </w:r>
            <w:r w:rsidRPr="00187622">
              <w:rPr>
                <w:rFonts w:hint="eastAsia"/>
                <w:color w:val="000000"/>
              </w:rPr>
              <w:t>&lt;</w:t>
            </w:r>
            <w:r>
              <w:rPr>
                <w:rFonts w:hint="eastAsia"/>
                <w:color w:val="000000"/>
              </w:rPr>
              <w:t>我的任务</w:t>
            </w:r>
            <w:r w:rsidRPr="00187622">
              <w:rPr>
                <w:rFonts w:hint="eastAsia"/>
                <w:color w:val="000000"/>
              </w:rPr>
              <w:t>&gt;</w:t>
            </w:r>
            <w:r w:rsidRPr="00187622">
              <w:rPr>
                <w:rFonts w:hint="eastAsia"/>
                <w:color w:val="000000"/>
              </w:rPr>
              <w:t>，</w:t>
            </w:r>
            <w:r w:rsidRPr="00187622">
              <w:rPr>
                <w:rFonts w:hint="eastAsia"/>
                <w:color w:val="000000"/>
              </w:rPr>
              <w:t>operation</w:t>
            </w:r>
            <w:r w:rsidRPr="00187622">
              <w:rPr>
                <w:rFonts w:hint="eastAsia"/>
                <w:color w:val="000000"/>
              </w:rPr>
              <w:t>为：</w:t>
            </w:r>
            <w:proofErr w:type="spellStart"/>
            <w:r>
              <w:rPr>
                <w:rFonts w:hint="eastAsia"/>
                <w:color w:val="000000"/>
              </w:rPr>
              <w:t>showMy</w:t>
            </w:r>
            <w:r>
              <w:rPr>
                <w:color w:val="000000"/>
              </w:rPr>
              <w:t>Tasks</w:t>
            </w:r>
            <w:proofErr w:type="spellEnd"/>
            <w:r>
              <w:rPr>
                <w:color w:val="000000"/>
              </w:rPr>
              <w:t>,</w:t>
            </w:r>
          </w:p>
          <w:p w14:paraId="1A030C64" w14:textId="4BBD549F" w:rsidR="00B71D23" w:rsidRPr="00162E59" w:rsidRDefault="00211CE7" w:rsidP="00743162">
            <w:pPr>
              <w:pStyle w:val="afc"/>
              <w:numPr>
                <w:ilvl w:val="0"/>
                <w:numId w:val="16"/>
              </w:numPr>
              <w:ind w:firstLineChars="0"/>
              <w:rPr>
                <w:color w:val="000000"/>
              </w:rPr>
            </w:pPr>
            <w:r>
              <w:t>MyTasks</w:t>
            </w:r>
            <w:r>
              <w:rPr>
                <w:rFonts w:hint="eastAsia"/>
              </w:rPr>
              <w:t>Helper</w:t>
            </w:r>
            <w:r w:rsidR="00B71D23">
              <w:t>.java</w:t>
            </w:r>
            <w:r w:rsidR="00AC414C">
              <w:rPr>
                <w:rFonts w:hint="eastAsia"/>
              </w:rPr>
              <w:t>：</w:t>
            </w:r>
            <w:r w:rsidR="00B71D23">
              <w:rPr>
                <w:rFonts w:hint="eastAsia"/>
              </w:rPr>
              <w:t>展示我的任务的后台处理类</w:t>
            </w:r>
          </w:p>
        </w:tc>
      </w:tr>
    </w:tbl>
    <w:p w14:paraId="4FEA874C" w14:textId="77777777" w:rsidR="00B71D23" w:rsidRPr="00B71D23" w:rsidRDefault="00B71D23" w:rsidP="00B71D23">
      <w:pPr>
        <w:pStyle w:val="a0"/>
        <w:ind w:firstLine="480"/>
      </w:pPr>
    </w:p>
    <w:p w14:paraId="74052D46" w14:textId="057348AE" w:rsidR="005F7753" w:rsidRDefault="00697996" w:rsidP="00AC414C">
      <w:pPr>
        <w:pStyle w:val="3"/>
      </w:pPr>
      <w:bookmarkStart w:id="19" w:name="_Toc7186290"/>
      <w:r w:rsidRPr="00AC414C">
        <w:rPr>
          <w:rFonts w:hint="eastAsia"/>
        </w:rPr>
        <w:t>物料创建</w:t>
      </w:r>
      <w:bookmarkEnd w:id="19"/>
    </w:p>
    <w:p w14:paraId="32B7E8D8" w14:textId="000DF53A" w:rsidR="00E70E39" w:rsidRDefault="00E70E39" w:rsidP="00E70E39">
      <w:pPr>
        <w:pStyle w:val="4"/>
      </w:pPr>
      <w:r>
        <w:rPr>
          <w:rFonts w:hint="eastAsia"/>
        </w:rPr>
        <w:t>功能描述</w:t>
      </w:r>
    </w:p>
    <w:p w14:paraId="32855D9B" w14:textId="24E4BA75" w:rsidR="00E70E39" w:rsidRPr="00E70E39" w:rsidRDefault="00E70E39" w:rsidP="00E70E39">
      <w:pPr>
        <w:pStyle w:val="a0"/>
        <w:ind w:firstLine="480"/>
      </w:pPr>
      <w:r>
        <w:rPr>
          <w:rFonts w:hint="eastAsia"/>
        </w:rPr>
        <w:t>创建龙旗物料、成品</w:t>
      </w:r>
      <w:r>
        <w:rPr>
          <w:rFonts w:hint="eastAsia"/>
        </w:rPr>
        <w:t>/</w:t>
      </w:r>
      <w:r>
        <w:rPr>
          <w:rFonts w:hint="eastAsia"/>
        </w:rPr>
        <w:t>半成品物料</w:t>
      </w:r>
    </w:p>
    <w:p w14:paraId="3F5A7E96" w14:textId="11FDDAE6" w:rsidR="00F070F8" w:rsidRDefault="00F070F8" w:rsidP="00F070F8">
      <w:pPr>
        <w:pStyle w:val="4"/>
      </w:pPr>
      <w:bookmarkStart w:id="20" w:name="_Toc7186291"/>
      <w:r>
        <w:rPr>
          <w:rFonts w:hint="eastAsia"/>
        </w:rPr>
        <w:t>组件清单</w:t>
      </w:r>
      <w:bookmarkEnd w:id="20"/>
    </w:p>
    <w:tbl>
      <w:tblPr>
        <w:tblpPr w:leftFromText="180" w:rightFromText="180" w:vertAnchor="text" w:horzAnchor="margin" w:tblpY="1"/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1985"/>
        <w:gridCol w:w="3407"/>
        <w:gridCol w:w="2268"/>
      </w:tblGrid>
      <w:tr w:rsidR="00F070F8" w:rsidRPr="00C02635" w14:paraId="3D48C7F3" w14:textId="77777777" w:rsidTr="00DA4E7C">
        <w:tc>
          <w:tcPr>
            <w:tcW w:w="1696" w:type="dxa"/>
            <w:shd w:val="clear" w:color="auto" w:fill="95B3D7"/>
            <w:vAlign w:val="center"/>
          </w:tcPr>
          <w:p w14:paraId="667A2F4C" w14:textId="77777777" w:rsidR="00F070F8" w:rsidRPr="00C02635" w:rsidRDefault="00F070F8" w:rsidP="00F070F8">
            <w:pPr>
              <w:widowControl w:val="0"/>
              <w:tabs>
                <w:tab w:val="left" w:pos="1987"/>
              </w:tabs>
              <w:jc w:val="both"/>
              <w:rPr>
                <w:rFonts w:ascii="Times New Roman" w:hAnsi="Times New Roman"/>
                <w:b/>
                <w:color w:val="595959"/>
                <w:sz w:val="24"/>
              </w:rPr>
            </w:pPr>
            <w:r w:rsidRPr="00C02635">
              <w:rPr>
                <w:rFonts w:ascii="Times New Roman" w:hAnsi="Times New Roman"/>
                <w:b/>
                <w:color w:val="595959"/>
                <w:sz w:val="24"/>
              </w:rPr>
              <w:t>功能模块</w:t>
            </w:r>
          </w:p>
        </w:tc>
        <w:tc>
          <w:tcPr>
            <w:tcW w:w="1985" w:type="dxa"/>
            <w:shd w:val="clear" w:color="auto" w:fill="95B3D7"/>
            <w:vAlign w:val="center"/>
          </w:tcPr>
          <w:p w14:paraId="787568DF" w14:textId="77777777" w:rsidR="00F070F8" w:rsidRPr="00C02635" w:rsidRDefault="00F070F8" w:rsidP="00F070F8">
            <w:pPr>
              <w:widowControl w:val="0"/>
              <w:tabs>
                <w:tab w:val="left" w:pos="1987"/>
              </w:tabs>
              <w:jc w:val="both"/>
              <w:rPr>
                <w:rFonts w:ascii="Times New Roman" w:hAnsi="Times New Roman"/>
                <w:b/>
                <w:color w:val="595959"/>
                <w:sz w:val="24"/>
              </w:rPr>
            </w:pPr>
            <w:r w:rsidRPr="00C02635">
              <w:rPr>
                <w:rFonts w:ascii="Times New Roman" w:hAnsi="Times New Roman"/>
                <w:b/>
                <w:color w:val="595959"/>
                <w:sz w:val="24"/>
              </w:rPr>
              <w:t>组件编号</w:t>
            </w:r>
          </w:p>
        </w:tc>
        <w:tc>
          <w:tcPr>
            <w:tcW w:w="3407" w:type="dxa"/>
            <w:shd w:val="clear" w:color="auto" w:fill="95B3D7"/>
            <w:vAlign w:val="center"/>
          </w:tcPr>
          <w:p w14:paraId="4B45334A" w14:textId="77777777" w:rsidR="00F070F8" w:rsidRPr="00C02635" w:rsidRDefault="00F070F8" w:rsidP="00F070F8">
            <w:pPr>
              <w:widowControl w:val="0"/>
              <w:tabs>
                <w:tab w:val="left" w:pos="1987"/>
              </w:tabs>
              <w:jc w:val="both"/>
              <w:rPr>
                <w:rFonts w:ascii="Times New Roman" w:hAnsi="Times New Roman"/>
                <w:b/>
                <w:color w:val="595959"/>
                <w:sz w:val="24"/>
              </w:rPr>
            </w:pPr>
            <w:r w:rsidRPr="00C02635">
              <w:rPr>
                <w:rFonts w:ascii="Times New Roman" w:hAnsi="Times New Roman"/>
                <w:b/>
                <w:color w:val="595959"/>
                <w:sz w:val="24"/>
              </w:rPr>
              <w:t>组件名称</w:t>
            </w:r>
          </w:p>
        </w:tc>
        <w:tc>
          <w:tcPr>
            <w:tcW w:w="2268" w:type="dxa"/>
            <w:shd w:val="clear" w:color="auto" w:fill="95B3D7"/>
            <w:vAlign w:val="center"/>
          </w:tcPr>
          <w:p w14:paraId="38CD7686" w14:textId="77777777" w:rsidR="00F070F8" w:rsidRPr="00C02635" w:rsidRDefault="00F070F8" w:rsidP="00F070F8">
            <w:pPr>
              <w:widowControl w:val="0"/>
              <w:tabs>
                <w:tab w:val="left" w:pos="1987"/>
              </w:tabs>
              <w:jc w:val="both"/>
              <w:rPr>
                <w:rFonts w:ascii="Times New Roman" w:hAnsi="Times New Roman"/>
                <w:b/>
                <w:color w:val="595959"/>
                <w:sz w:val="24"/>
              </w:rPr>
            </w:pPr>
            <w:r w:rsidRPr="00C02635">
              <w:rPr>
                <w:rFonts w:ascii="Times New Roman" w:hAnsi="Times New Roman"/>
                <w:b/>
                <w:color w:val="595959"/>
                <w:sz w:val="24"/>
              </w:rPr>
              <w:t>说明</w:t>
            </w:r>
          </w:p>
        </w:tc>
      </w:tr>
      <w:tr w:rsidR="0008706E" w:rsidRPr="00C02635" w14:paraId="16FB06FE" w14:textId="77777777" w:rsidTr="00DA4E7C">
        <w:trPr>
          <w:trHeight w:val="340"/>
        </w:trPr>
        <w:tc>
          <w:tcPr>
            <w:tcW w:w="1696" w:type="dxa"/>
            <w:vMerge w:val="restart"/>
            <w:vAlign w:val="center"/>
          </w:tcPr>
          <w:p w14:paraId="2C2B83E1" w14:textId="61F65508" w:rsidR="0008706E" w:rsidRPr="001F1130" w:rsidRDefault="0008706E" w:rsidP="00F070F8">
            <w:pPr>
              <w:widowControl w:val="0"/>
              <w:tabs>
                <w:tab w:val="left" w:pos="1987"/>
              </w:tabs>
              <w:jc w:val="both"/>
              <w:rPr>
                <w:rFonts w:asciiTheme="minorEastAsia" w:eastAsiaTheme="minorEastAsia" w:hAnsiTheme="minorEastAsia"/>
                <w:color w:val="595959"/>
              </w:rPr>
            </w:pPr>
            <w:r w:rsidRPr="001F1130">
              <w:rPr>
                <w:rFonts w:asciiTheme="minorEastAsia" w:eastAsiaTheme="minorEastAsia" w:hAnsiTheme="minorEastAsia" w:hint="eastAsia"/>
                <w:color w:val="595959"/>
              </w:rPr>
              <w:t>物料创建</w:t>
            </w:r>
          </w:p>
        </w:tc>
        <w:tc>
          <w:tcPr>
            <w:tcW w:w="1985" w:type="dxa"/>
            <w:vAlign w:val="center"/>
          </w:tcPr>
          <w:p w14:paraId="1C6F16F9" w14:textId="32875062" w:rsidR="0008706E" w:rsidRPr="00E70E39" w:rsidRDefault="005A1FC0" w:rsidP="00F070F8">
            <w:pPr>
              <w:widowControl w:val="0"/>
              <w:tabs>
                <w:tab w:val="left" w:pos="1987"/>
              </w:tabs>
              <w:jc w:val="both"/>
              <w:rPr>
                <w:rFonts w:eastAsiaTheme="minorEastAsia" w:cs="Arial"/>
                <w:color w:val="595959"/>
                <w:sz w:val="18"/>
                <w:szCs w:val="18"/>
              </w:rPr>
            </w:pPr>
            <w:hyperlink w:anchor="_创建物料" w:history="1">
              <w:r w:rsidR="0008706E" w:rsidRPr="0008706E">
                <w:rPr>
                  <w:rStyle w:val="ac"/>
                  <w:rFonts w:eastAsiaTheme="minorEastAsia" w:cs="Arial"/>
                  <w:sz w:val="18"/>
                  <w:szCs w:val="18"/>
                </w:rPr>
                <w:t>MNT_</w:t>
              </w:r>
              <w:r w:rsidR="0008706E" w:rsidRPr="0008706E">
                <w:rPr>
                  <w:rStyle w:val="ac"/>
                  <w:rFonts w:eastAsiaTheme="minorEastAsia" w:cs="Arial" w:hint="eastAsia"/>
                  <w:sz w:val="18"/>
                  <w:szCs w:val="18"/>
                </w:rPr>
                <w:t>PPD</w:t>
              </w:r>
              <w:r w:rsidR="0008706E" w:rsidRPr="0008706E">
                <w:rPr>
                  <w:rStyle w:val="ac"/>
                  <w:rFonts w:eastAsiaTheme="minorEastAsia" w:cs="Arial"/>
                  <w:sz w:val="18"/>
                  <w:szCs w:val="18"/>
                </w:rPr>
                <w:t>_001</w:t>
              </w:r>
            </w:hyperlink>
          </w:p>
        </w:tc>
        <w:tc>
          <w:tcPr>
            <w:tcW w:w="3407" w:type="dxa"/>
            <w:vAlign w:val="center"/>
          </w:tcPr>
          <w:p w14:paraId="6CD105D4" w14:textId="0452A89E" w:rsidR="0008706E" w:rsidRPr="001F1130" w:rsidRDefault="0008706E" w:rsidP="00F070F8">
            <w:pPr>
              <w:widowControl w:val="0"/>
              <w:tabs>
                <w:tab w:val="left" w:pos="1987"/>
              </w:tabs>
              <w:jc w:val="both"/>
              <w:rPr>
                <w:rFonts w:asciiTheme="minorEastAsia" w:eastAsiaTheme="minorEastAsia" w:hAnsiTheme="minorEastAsia"/>
                <w:color w:val="595959"/>
              </w:rPr>
            </w:pPr>
            <w:r>
              <w:rPr>
                <w:rFonts w:asciiTheme="minorEastAsia" w:eastAsiaTheme="minorEastAsia" w:hAnsiTheme="minorEastAsia" w:hint="eastAsia"/>
                <w:color w:val="595959"/>
              </w:rPr>
              <w:t>创建物料</w:t>
            </w:r>
          </w:p>
        </w:tc>
        <w:tc>
          <w:tcPr>
            <w:tcW w:w="2268" w:type="dxa"/>
            <w:vAlign w:val="center"/>
          </w:tcPr>
          <w:p w14:paraId="29D978C6" w14:textId="77777777" w:rsidR="0008706E" w:rsidRPr="001F1130" w:rsidRDefault="0008706E" w:rsidP="00F070F8">
            <w:pPr>
              <w:pStyle w:val="afc"/>
              <w:widowControl w:val="0"/>
              <w:tabs>
                <w:tab w:val="left" w:pos="1987"/>
              </w:tabs>
              <w:ind w:left="34" w:firstLineChars="0" w:firstLine="0"/>
              <w:jc w:val="both"/>
              <w:rPr>
                <w:rFonts w:asciiTheme="minorEastAsia" w:eastAsiaTheme="minorEastAsia" w:hAnsiTheme="minorEastAsia"/>
                <w:color w:val="595959"/>
              </w:rPr>
            </w:pPr>
          </w:p>
        </w:tc>
      </w:tr>
      <w:tr w:rsidR="0008706E" w:rsidRPr="00C02635" w14:paraId="2DD382ED" w14:textId="77777777" w:rsidTr="00DA4E7C">
        <w:trPr>
          <w:trHeight w:val="340"/>
        </w:trPr>
        <w:tc>
          <w:tcPr>
            <w:tcW w:w="1696" w:type="dxa"/>
            <w:vMerge/>
            <w:vAlign w:val="center"/>
          </w:tcPr>
          <w:p w14:paraId="70F2F7F6" w14:textId="77777777" w:rsidR="0008706E" w:rsidRPr="001F1130" w:rsidRDefault="0008706E" w:rsidP="00F070F8">
            <w:pPr>
              <w:widowControl w:val="0"/>
              <w:tabs>
                <w:tab w:val="left" w:pos="1987"/>
              </w:tabs>
              <w:jc w:val="both"/>
              <w:rPr>
                <w:rFonts w:asciiTheme="minorEastAsia" w:eastAsiaTheme="minorEastAsia" w:hAnsiTheme="minorEastAsia"/>
                <w:color w:val="595959"/>
              </w:rPr>
            </w:pPr>
          </w:p>
        </w:tc>
        <w:tc>
          <w:tcPr>
            <w:tcW w:w="1985" w:type="dxa"/>
            <w:vAlign w:val="center"/>
          </w:tcPr>
          <w:p w14:paraId="341F87C9" w14:textId="40A6E5FB" w:rsidR="0008706E" w:rsidRPr="00E70E39" w:rsidRDefault="005A1FC0" w:rsidP="00F070F8">
            <w:pPr>
              <w:widowControl w:val="0"/>
              <w:tabs>
                <w:tab w:val="left" w:pos="1987"/>
              </w:tabs>
              <w:jc w:val="both"/>
              <w:rPr>
                <w:rFonts w:eastAsiaTheme="minorEastAsia" w:cs="Arial"/>
                <w:color w:val="595959"/>
                <w:sz w:val="18"/>
                <w:szCs w:val="18"/>
              </w:rPr>
            </w:pPr>
            <w:hyperlink w:anchor="_创建成品/半成品物料" w:history="1">
              <w:r w:rsidR="0008706E" w:rsidRPr="0008706E">
                <w:rPr>
                  <w:rStyle w:val="ac"/>
                  <w:rFonts w:eastAsiaTheme="minorEastAsia" w:cs="Arial"/>
                  <w:sz w:val="18"/>
                  <w:szCs w:val="18"/>
                </w:rPr>
                <w:t>MNT_</w:t>
              </w:r>
              <w:r w:rsidR="0008706E" w:rsidRPr="0008706E">
                <w:rPr>
                  <w:rStyle w:val="ac"/>
                  <w:rFonts w:eastAsiaTheme="minorEastAsia" w:cs="Arial" w:hint="eastAsia"/>
                  <w:sz w:val="18"/>
                  <w:szCs w:val="18"/>
                </w:rPr>
                <w:t>PPD</w:t>
              </w:r>
              <w:r w:rsidR="0008706E" w:rsidRPr="0008706E">
                <w:rPr>
                  <w:rStyle w:val="ac"/>
                  <w:rFonts w:eastAsiaTheme="minorEastAsia" w:cs="Arial"/>
                  <w:sz w:val="18"/>
                  <w:szCs w:val="18"/>
                </w:rPr>
                <w:t>_002</w:t>
              </w:r>
            </w:hyperlink>
          </w:p>
        </w:tc>
        <w:tc>
          <w:tcPr>
            <w:tcW w:w="3407" w:type="dxa"/>
            <w:vAlign w:val="center"/>
          </w:tcPr>
          <w:p w14:paraId="38A907C1" w14:textId="5EED7AA5" w:rsidR="0008706E" w:rsidRDefault="0008706E" w:rsidP="00F070F8">
            <w:pPr>
              <w:widowControl w:val="0"/>
              <w:tabs>
                <w:tab w:val="left" w:pos="1987"/>
              </w:tabs>
              <w:jc w:val="both"/>
              <w:rPr>
                <w:rFonts w:asciiTheme="minorEastAsia" w:eastAsiaTheme="minorEastAsia" w:hAnsiTheme="minorEastAsia"/>
                <w:color w:val="595959"/>
              </w:rPr>
            </w:pPr>
            <w:r>
              <w:rPr>
                <w:rFonts w:asciiTheme="minorEastAsia" w:eastAsiaTheme="minorEastAsia" w:hAnsiTheme="minorEastAsia" w:hint="eastAsia"/>
                <w:color w:val="595959"/>
              </w:rPr>
              <w:t>创建成品/半成品物料</w:t>
            </w:r>
          </w:p>
        </w:tc>
        <w:tc>
          <w:tcPr>
            <w:tcW w:w="2268" w:type="dxa"/>
            <w:vAlign w:val="center"/>
          </w:tcPr>
          <w:p w14:paraId="479B59DE" w14:textId="77777777" w:rsidR="0008706E" w:rsidRPr="001F1130" w:rsidRDefault="0008706E" w:rsidP="00F070F8">
            <w:pPr>
              <w:pStyle w:val="afc"/>
              <w:widowControl w:val="0"/>
              <w:tabs>
                <w:tab w:val="left" w:pos="1987"/>
              </w:tabs>
              <w:ind w:left="34" w:firstLineChars="0" w:firstLine="0"/>
              <w:jc w:val="both"/>
              <w:rPr>
                <w:rFonts w:asciiTheme="minorEastAsia" w:eastAsiaTheme="minorEastAsia" w:hAnsiTheme="minorEastAsia"/>
                <w:color w:val="595959"/>
              </w:rPr>
            </w:pPr>
          </w:p>
        </w:tc>
      </w:tr>
      <w:tr w:rsidR="0008706E" w:rsidRPr="00C02635" w14:paraId="268C0442" w14:textId="77777777" w:rsidTr="00DA4E7C">
        <w:trPr>
          <w:trHeight w:val="340"/>
        </w:trPr>
        <w:tc>
          <w:tcPr>
            <w:tcW w:w="1696" w:type="dxa"/>
            <w:vMerge/>
            <w:vAlign w:val="center"/>
          </w:tcPr>
          <w:p w14:paraId="07DB1776" w14:textId="77777777" w:rsidR="0008706E" w:rsidRPr="001F1130" w:rsidRDefault="0008706E" w:rsidP="0008706E">
            <w:pPr>
              <w:widowControl w:val="0"/>
              <w:tabs>
                <w:tab w:val="left" w:pos="1987"/>
              </w:tabs>
              <w:jc w:val="both"/>
              <w:rPr>
                <w:rFonts w:asciiTheme="minorEastAsia" w:eastAsiaTheme="minorEastAsia" w:hAnsiTheme="minorEastAsia"/>
                <w:color w:val="595959"/>
              </w:rPr>
            </w:pPr>
          </w:p>
        </w:tc>
        <w:tc>
          <w:tcPr>
            <w:tcW w:w="1985" w:type="dxa"/>
            <w:vAlign w:val="center"/>
          </w:tcPr>
          <w:p w14:paraId="7B1FD145" w14:textId="0EE9D535" w:rsidR="0008706E" w:rsidRPr="00E70E39" w:rsidRDefault="005A1FC0" w:rsidP="0008706E">
            <w:pPr>
              <w:widowControl w:val="0"/>
              <w:tabs>
                <w:tab w:val="left" w:pos="1987"/>
              </w:tabs>
              <w:jc w:val="both"/>
              <w:rPr>
                <w:rFonts w:eastAsiaTheme="minorEastAsia" w:cs="Arial"/>
                <w:color w:val="595959"/>
                <w:sz w:val="18"/>
                <w:szCs w:val="18"/>
              </w:rPr>
            </w:pPr>
            <w:hyperlink w:anchor="_客供料导入" w:history="1">
              <w:r w:rsidR="0008706E" w:rsidRPr="0008706E">
                <w:rPr>
                  <w:rStyle w:val="ac"/>
                  <w:rFonts w:eastAsiaTheme="minorEastAsia" w:cs="Arial"/>
                  <w:sz w:val="18"/>
                  <w:szCs w:val="18"/>
                </w:rPr>
                <w:t>MNT_</w:t>
              </w:r>
              <w:r w:rsidR="0008706E" w:rsidRPr="0008706E">
                <w:rPr>
                  <w:rStyle w:val="ac"/>
                  <w:rFonts w:eastAsiaTheme="minorEastAsia" w:cs="Arial" w:hint="eastAsia"/>
                  <w:sz w:val="18"/>
                  <w:szCs w:val="18"/>
                </w:rPr>
                <w:t>PPD</w:t>
              </w:r>
              <w:r w:rsidR="0008706E" w:rsidRPr="0008706E">
                <w:rPr>
                  <w:rStyle w:val="ac"/>
                  <w:rFonts w:eastAsiaTheme="minorEastAsia" w:cs="Arial"/>
                  <w:sz w:val="18"/>
                  <w:szCs w:val="18"/>
                </w:rPr>
                <w:t>_003</w:t>
              </w:r>
            </w:hyperlink>
          </w:p>
        </w:tc>
        <w:tc>
          <w:tcPr>
            <w:tcW w:w="3407" w:type="dxa"/>
            <w:vAlign w:val="center"/>
          </w:tcPr>
          <w:p w14:paraId="0EAC483E" w14:textId="692D49A0" w:rsidR="0008706E" w:rsidRDefault="0008706E" w:rsidP="0008706E">
            <w:pPr>
              <w:widowControl w:val="0"/>
              <w:tabs>
                <w:tab w:val="left" w:pos="1987"/>
              </w:tabs>
              <w:jc w:val="both"/>
              <w:rPr>
                <w:rFonts w:asciiTheme="minorEastAsia" w:eastAsiaTheme="minorEastAsia" w:hAnsiTheme="minorEastAsia"/>
                <w:color w:val="595959"/>
              </w:rPr>
            </w:pPr>
            <w:r>
              <w:rPr>
                <w:rFonts w:asciiTheme="minorEastAsia" w:eastAsiaTheme="minorEastAsia" w:hAnsiTheme="minorEastAsia" w:hint="eastAsia"/>
                <w:color w:val="595959"/>
              </w:rPr>
              <w:t>客供料导入</w:t>
            </w:r>
          </w:p>
        </w:tc>
        <w:tc>
          <w:tcPr>
            <w:tcW w:w="2268" w:type="dxa"/>
            <w:vAlign w:val="center"/>
          </w:tcPr>
          <w:p w14:paraId="025C35E3" w14:textId="77777777" w:rsidR="0008706E" w:rsidRPr="001F1130" w:rsidRDefault="0008706E" w:rsidP="0008706E">
            <w:pPr>
              <w:pStyle w:val="afc"/>
              <w:widowControl w:val="0"/>
              <w:tabs>
                <w:tab w:val="left" w:pos="1987"/>
              </w:tabs>
              <w:ind w:left="34" w:firstLineChars="0" w:firstLine="0"/>
              <w:jc w:val="both"/>
              <w:rPr>
                <w:rFonts w:asciiTheme="minorEastAsia" w:eastAsiaTheme="minorEastAsia" w:hAnsiTheme="minorEastAsia"/>
                <w:color w:val="595959"/>
              </w:rPr>
            </w:pPr>
          </w:p>
        </w:tc>
      </w:tr>
      <w:tr w:rsidR="0008706E" w:rsidRPr="00C02635" w14:paraId="67C73AE4" w14:textId="77777777" w:rsidTr="00DA4E7C">
        <w:trPr>
          <w:trHeight w:val="340"/>
        </w:trPr>
        <w:tc>
          <w:tcPr>
            <w:tcW w:w="1696" w:type="dxa"/>
            <w:vMerge/>
            <w:vAlign w:val="center"/>
          </w:tcPr>
          <w:p w14:paraId="1B97CC27" w14:textId="77777777" w:rsidR="0008706E" w:rsidRPr="001F1130" w:rsidRDefault="0008706E" w:rsidP="0008706E">
            <w:pPr>
              <w:widowControl w:val="0"/>
              <w:tabs>
                <w:tab w:val="left" w:pos="1987"/>
              </w:tabs>
              <w:jc w:val="both"/>
              <w:rPr>
                <w:rFonts w:asciiTheme="minorEastAsia" w:eastAsiaTheme="minorEastAsia" w:hAnsiTheme="minorEastAsia"/>
                <w:color w:val="595959"/>
              </w:rPr>
            </w:pPr>
          </w:p>
        </w:tc>
        <w:tc>
          <w:tcPr>
            <w:tcW w:w="1985" w:type="dxa"/>
            <w:vAlign w:val="center"/>
          </w:tcPr>
          <w:p w14:paraId="297FB9C7" w14:textId="1C606A68" w:rsidR="0008706E" w:rsidRPr="00E70E39" w:rsidRDefault="005A1FC0" w:rsidP="0008706E">
            <w:pPr>
              <w:widowControl w:val="0"/>
              <w:tabs>
                <w:tab w:val="left" w:pos="1987"/>
              </w:tabs>
              <w:jc w:val="both"/>
              <w:rPr>
                <w:rFonts w:eastAsiaTheme="minorEastAsia" w:cs="Arial"/>
                <w:color w:val="595959"/>
                <w:sz w:val="18"/>
                <w:szCs w:val="18"/>
              </w:rPr>
            </w:pPr>
            <w:hyperlink w:anchor="_华为关键部件料号创建" w:history="1">
              <w:r w:rsidR="0008706E" w:rsidRPr="0008706E">
                <w:rPr>
                  <w:rStyle w:val="ac"/>
                  <w:rFonts w:eastAsiaTheme="minorEastAsia" w:cs="Arial"/>
                  <w:sz w:val="18"/>
                  <w:szCs w:val="18"/>
                </w:rPr>
                <w:t>MNT_</w:t>
              </w:r>
              <w:r w:rsidR="0008706E" w:rsidRPr="0008706E">
                <w:rPr>
                  <w:rStyle w:val="ac"/>
                  <w:rFonts w:eastAsiaTheme="minorEastAsia" w:cs="Arial" w:hint="eastAsia"/>
                  <w:sz w:val="18"/>
                  <w:szCs w:val="18"/>
                </w:rPr>
                <w:t>PPD</w:t>
              </w:r>
              <w:r w:rsidR="0008706E" w:rsidRPr="0008706E">
                <w:rPr>
                  <w:rStyle w:val="ac"/>
                  <w:rFonts w:eastAsiaTheme="minorEastAsia" w:cs="Arial"/>
                  <w:sz w:val="18"/>
                  <w:szCs w:val="18"/>
                </w:rPr>
                <w:t>_004</w:t>
              </w:r>
            </w:hyperlink>
          </w:p>
        </w:tc>
        <w:tc>
          <w:tcPr>
            <w:tcW w:w="3407" w:type="dxa"/>
            <w:vAlign w:val="center"/>
          </w:tcPr>
          <w:p w14:paraId="2406D752" w14:textId="51A808F6" w:rsidR="0008706E" w:rsidRDefault="0008706E" w:rsidP="0008706E">
            <w:pPr>
              <w:widowControl w:val="0"/>
              <w:tabs>
                <w:tab w:val="left" w:pos="1987"/>
              </w:tabs>
              <w:jc w:val="both"/>
              <w:rPr>
                <w:rFonts w:asciiTheme="minorEastAsia" w:eastAsiaTheme="minorEastAsia" w:hAnsiTheme="minorEastAsia"/>
                <w:color w:val="595959"/>
              </w:rPr>
            </w:pPr>
            <w:r>
              <w:rPr>
                <w:rFonts w:asciiTheme="minorEastAsia" w:eastAsiaTheme="minorEastAsia" w:hAnsiTheme="minorEastAsia" w:hint="eastAsia"/>
                <w:color w:val="595959"/>
              </w:rPr>
              <w:t>华为关键</w:t>
            </w:r>
            <w:proofErr w:type="gramStart"/>
            <w:r>
              <w:rPr>
                <w:rFonts w:asciiTheme="minorEastAsia" w:eastAsiaTheme="minorEastAsia" w:hAnsiTheme="minorEastAsia" w:hint="eastAsia"/>
                <w:color w:val="595959"/>
              </w:rPr>
              <w:t>部件料号创建</w:t>
            </w:r>
            <w:proofErr w:type="gramEnd"/>
          </w:p>
        </w:tc>
        <w:tc>
          <w:tcPr>
            <w:tcW w:w="2268" w:type="dxa"/>
            <w:vAlign w:val="center"/>
          </w:tcPr>
          <w:p w14:paraId="357F17F7" w14:textId="77777777" w:rsidR="0008706E" w:rsidRPr="001F1130" w:rsidRDefault="0008706E" w:rsidP="0008706E">
            <w:pPr>
              <w:pStyle w:val="afc"/>
              <w:widowControl w:val="0"/>
              <w:tabs>
                <w:tab w:val="left" w:pos="1987"/>
              </w:tabs>
              <w:ind w:left="34" w:firstLineChars="0" w:firstLine="0"/>
              <w:jc w:val="both"/>
              <w:rPr>
                <w:rFonts w:asciiTheme="minorEastAsia" w:eastAsiaTheme="minorEastAsia" w:hAnsiTheme="minorEastAsia"/>
                <w:color w:val="595959"/>
              </w:rPr>
            </w:pPr>
          </w:p>
        </w:tc>
      </w:tr>
      <w:tr w:rsidR="0008706E" w:rsidRPr="00C02635" w14:paraId="15484F4A" w14:textId="77777777" w:rsidTr="00DA4E7C">
        <w:trPr>
          <w:trHeight w:val="340"/>
        </w:trPr>
        <w:tc>
          <w:tcPr>
            <w:tcW w:w="1696" w:type="dxa"/>
            <w:vMerge/>
            <w:vAlign w:val="center"/>
          </w:tcPr>
          <w:p w14:paraId="19A2D000" w14:textId="77777777" w:rsidR="0008706E" w:rsidRPr="001F1130" w:rsidRDefault="0008706E" w:rsidP="0008706E">
            <w:pPr>
              <w:widowControl w:val="0"/>
              <w:tabs>
                <w:tab w:val="left" w:pos="1987"/>
              </w:tabs>
              <w:jc w:val="both"/>
              <w:rPr>
                <w:rFonts w:asciiTheme="minorEastAsia" w:eastAsiaTheme="minorEastAsia" w:hAnsiTheme="minorEastAsia"/>
                <w:color w:val="595959"/>
              </w:rPr>
            </w:pPr>
          </w:p>
        </w:tc>
        <w:tc>
          <w:tcPr>
            <w:tcW w:w="1985" w:type="dxa"/>
            <w:vAlign w:val="center"/>
          </w:tcPr>
          <w:p w14:paraId="16125BFB" w14:textId="529C467D" w:rsidR="0008706E" w:rsidRPr="00E70E39" w:rsidRDefault="005A1FC0" w:rsidP="0008706E">
            <w:pPr>
              <w:widowControl w:val="0"/>
              <w:tabs>
                <w:tab w:val="left" w:pos="1987"/>
              </w:tabs>
              <w:jc w:val="both"/>
              <w:rPr>
                <w:rFonts w:eastAsiaTheme="minorEastAsia" w:cs="Arial"/>
                <w:color w:val="595959"/>
                <w:sz w:val="18"/>
                <w:szCs w:val="18"/>
              </w:rPr>
            </w:pPr>
            <w:hyperlink w:anchor="_衍生物料创建" w:history="1">
              <w:r w:rsidR="0008706E" w:rsidRPr="0008706E">
                <w:rPr>
                  <w:rStyle w:val="ac"/>
                  <w:rFonts w:eastAsiaTheme="minorEastAsia" w:cs="Arial"/>
                  <w:sz w:val="18"/>
                  <w:szCs w:val="18"/>
                </w:rPr>
                <w:t>MNT_</w:t>
              </w:r>
              <w:r w:rsidR="0008706E" w:rsidRPr="0008706E">
                <w:rPr>
                  <w:rStyle w:val="ac"/>
                  <w:rFonts w:eastAsiaTheme="minorEastAsia" w:cs="Arial" w:hint="eastAsia"/>
                  <w:sz w:val="18"/>
                  <w:szCs w:val="18"/>
                </w:rPr>
                <w:t>PPD</w:t>
              </w:r>
              <w:r w:rsidR="0008706E" w:rsidRPr="0008706E">
                <w:rPr>
                  <w:rStyle w:val="ac"/>
                  <w:rFonts w:eastAsiaTheme="minorEastAsia" w:cs="Arial"/>
                  <w:sz w:val="18"/>
                  <w:szCs w:val="18"/>
                </w:rPr>
                <w:t>_005</w:t>
              </w:r>
            </w:hyperlink>
          </w:p>
        </w:tc>
        <w:tc>
          <w:tcPr>
            <w:tcW w:w="3407" w:type="dxa"/>
            <w:vAlign w:val="center"/>
          </w:tcPr>
          <w:p w14:paraId="595F66B4" w14:textId="2D87D4DA" w:rsidR="0008706E" w:rsidRDefault="0008706E" w:rsidP="0008706E">
            <w:pPr>
              <w:widowControl w:val="0"/>
              <w:tabs>
                <w:tab w:val="left" w:pos="1987"/>
              </w:tabs>
              <w:jc w:val="both"/>
              <w:rPr>
                <w:rFonts w:asciiTheme="minorEastAsia" w:eastAsiaTheme="minorEastAsia" w:hAnsiTheme="minorEastAsia"/>
                <w:color w:val="595959"/>
              </w:rPr>
            </w:pPr>
            <w:r>
              <w:rPr>
                <w:rFonts w:asciiTheme="minorEastAsia" w:eastAsiaTheme="minorEastAsia" w:hAnsiTheme="minorEastAsia" w:hint="eastAsia"/>
                <w:color w:val="595959"/>
              </w:rPr>
              <w:t>创建衍生物料</w:t>
            </w:r>
          </w:p>
        </w:tc>
        <w:tc>
          <w:tcPr>
            <w:tcW w:w="2268" w:type="dxa"/>
            <w:vAlign w:val="center"/>
          </w:tcPr>
          <w:p w14:paraId="3BF3DBE9" w14:textId="77777777" w:rsidR="0008706E" w:rsidRPr="001F1130" w:rsidRDefault="0008706E" w:rsidP="0008706E">
            <w:pPr>
              <w:pStyle w:val="afc"/>
              <w:widowControl w:val="0"/>
              <w:tabs>
                <w:tab w:val="left" w:pos="1987"/>
              </w:tabs>
              <w:ind w:left="34" w:firstLineChars="0" w:firstLine="0"/>
              <w:jc w:val="both"/>
              <w:rPr>
                <w:rFonts w:asciiTheme="minorEastAsia" w:eastAsiaTheme="minorEastAsia" w:hAnsiTheme="minorEastAsia"/>
                <w:color w:val="595959"/>
              </w:rPr>
            </w:pPr>
          </w:p>
        </w:tc>
      </w:tr>
    </w:tbl>
    <w:p w14:paraId="501FE368" w14:textId="6E5730DC" w:rsidR="004154F8" w:rsidRDefault="00697996" w:rsidP="004154F8">
      <w:pPr>
        <w:pStyle w:val="4"/>
      </w:pPr>
      <w:bookmarkStart w:id="21" w:name="_创建物料"/>
      <w:bookmarkStart w:id="22" w:name="_Toc7186292"/>
      <w:bookmarkEnd w:id="21"/>
      <w:r>
        <w:rPr>
          <w:rFonts w:hint="eastAsia"/>
        </w:rPr>
        <w:t>创建</w:t>
      </w:r>
      <w:bookmarkEnd w:id="22"/>
      <w:r w:rsidR="00E70E39">
        <w:rPr>
          <w:rFonts w:hint="eastAsia"/>
        </w:rPr>
        <w:t>物料</w:t>
      </w:r>
    </w:p>
    <w:tbl>
      <w:tblPr>
        <w:tblW w:w="8798" w:type="dxa"/>
        <w:jc w:val="center"/>
        <w:tblBorders>
          <w:top w:val="single" w:sz="12" w:space="0" w:color="4D4D4F"/>
          <w:left w:val="single" w:sz="12" w:space="0" w:color="4D4D4F"/>
          <w:bottom w:val="single" w:sz="12" w:space="0" w:color="4D4D4F"/>
          <w:right w:val="single" w:sz="12" w:space="0" w:color="4D4D4F"/>
          <w:insideH w:val="single" w:sz="4" w:space="0" w:color="4D4D4F"/>
          <w:insideV w:val="single" w:sz="4" w:space="0" w:color="4D4D4F"/>
        </w:tblBorders>
        <w:tblLayout w:type="fixed"/>
        <w:tblCellMar>
          <w:top w:w="29" w:type="dxa"/>
          <w:left w:w="43" w:type="dxa"/>
          <w:bottom w:w="29" w:type="dxa"/>
          <w:right w:w="43" w:type="dxa"/>
        </w:tblCellMar>
        <w:tblLook w:val="0000" w:firstRow="0" w:lastRow="0" w:firstColumn="0" w:lastColumn="0" w:noHBand="0" w:noVBand="0"/>
      </w:tblPr>
      <w:tblGrid>
        <w:gridCol w:w="1096"/>
        <w:gridCol w:w="7702"/>
      </w:tblGrid>
      <w:tr w:rsidR="004154F8" w14:paraId="0B6A5D29" w14:textId="77777777" w:rsidTr="00835323">
        <w:trPr>
          <w:jc w:val="center"/>
        </w:trPr>
        <w:tc>
          <w:tcPr>
            <w:tcW w:w="1096" w:type="dxa"/>
          </w:tcPr>
          <w:p w14:paraId="334CA37A" w14:textId="77777777" w:rsidR="004154F8" w:rsidRPr="001F1130" w:rsidRDefault="004154F8" w:rsidP="00835323">
            <w:pPr>
              <w:pStyle w:val="TableBody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1F1130">
              <w:rPr>
                <w:rFonts w:asciiTheme="minorEastAsia" w:eastAsiaTheme="minorEastAsia" w:hAnsiTheme="minorEastAsia" w:hint="eastAsia"/>
                <w:sz w:val="21"/>
                <w:szCs w:val="21"/>
              </w:rPr>
              <w:t>组件ID</w:t>
            </w:r>
          </w:p>
        </w:tc>
        <w:tc>
          <w:tcPr>
            <w:tcW w:w="7702" w:type="dxa"/>
          </w:tcPr>
          <w:p w14:paraId="1E284EF9" w14:textId="31A19ECA" w:rsidR="004154F8" w:rsidRPr="001F1130" w:rsidRDefault="004154F8" w:rsidP="00835323">
            <w:pPr>
              <w:pStyle w:val="TableBody"/>
              <w:jc w:val="both"/>
              <w:rPr>
                <w:rFonts w:eastAsiaTheme="minorEastAsia" w:cs="Arial"/>
                <w:sz w:val="21"/>
                <w:szCs w:val="21"/>
              </w:rPr>
            </w:pPr>
            <w:r w:rsidRPr="001F1130">
              <w:rPr>
                <w:rFonts w:eastAsiaTheme="minorEastAsia" w:cs="Arial"/>
                <w:color w:val="595959"/>
                <w:sz w:val="21"/>
                <w:szCs w:val="21"/>
              </w:rPr>
              <w:t>MNT_PPD_001</w:t>
            </w:r>
          </w:p>
        </w:tc>
      </w:tr>
      <w:tr w:rsidR="004154F8" w14:paraId="07522DFE" w14:textId="77777777" w:rsidTr="00835323">
        <w:trPr>
          <w:jc w:val="center"/>
        </w:trPr>
        <w:tc>
          <w:tcPr>
            <w:tcW w:w="1096" w:type="dxa"/>
          </w:tcPr>
          <w:p w14:paraId="0A8491F0" w14:textId="77777777" w:rsidR="004154F8" w:rsidRPr="001F1130" w:rsidRDefault="004154F8" w:rsidP="00835323">
            <w:pPr>
              <w:pStyle w:val="TableBody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1F1130">
              <w:rPr>
                <w:rFonts w:asciiTheme="minorEastAsia" w:eastAsiaTheme="minorEastAsia" w:hAnsiTheme="minorEastAsia" w:hint="eastAsia"/>
                <w:sz w:val="21"/>
                <w:szCs w:val="21"/>
              </w:rPr>
              <w:t>组件名称</w:t>
            </w:r>
          </w:p>
        </w:tc>
        <w:tc>
          <w:tcPr>
            <w:tcW w:w="7702" w:type="dxa"/>
          </w:tcPr>
          <w:p w14:paraId="1ADF65D4" w14:textId="53FD503D" w:rsidR="004154F8" w:rsidRPr="00D55E5C" w:rsidRDefault="00697996" w:rsidP="00835323">
            <w:pPr>
              <w:pStyle w:val="TableBody"/>
              <w:jc w:val="both"/>
              <w:rPr>
                <w:rFonts w:ascii="宋体" w:hAnsi="宋体"/>
                <w:sz w:val="21"/>
                <w:szCs w:val="21"/>
              </w:rPr>
            </w:pPr>
            <w:r w:rsidRPr="00D55E5C">
              <w:rPr>
                <w:rFonts w:ascii="宋体" w:hAnsi="宋体" w:hint="eastAsia"/>
                <w:sz w:val="21"/>
                <w:szCs w:val="21"/>
              </w:rPr>
              <w:t>创建</w:t>
            </w:r>
            <w:r w:rsidR="00E70E39" w:rsidRPr="00D55E5C">
              <w:rPr>
                <w:rFonts w:ascii="宋体" w:hAnsi="宋体" w:hint="eastAsia"/>
                <w:sz w:val="21"/>
                <w:szCs w:val="21"/>
              </w:rPr>
              <w:t>物料</w:t>
            </w:r>
          </w:p>
        </w:tc>
      </w:tr>
      <w:tr w:rsidR="002B2E8F" w14:paraId="7AB8803D" w14:textId="77777777" w:rsidTr="00835323">
        <w:trPr>
          <w:jc w:val="center"/>
        </w:trPr>
        <w:tc>
          <w:tcPr>
            <w:tcW w:w="1096" w:type="dxa"/>
          </w:tcPr>
          <w:p w14:paraId="6BEC4437" w14:textId="131C9F32" w:rsidR="002B2E8F" w:rsidRPr="001F1130" w:rsidRDefault="002B2E8F" w:rsidP="00835323">
            <w:pPr>
              <w:pStyle w:val="TableBody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1F1130">
              <w:rPr>
                <w:rFonts w:asciiTheme="minorEastAsia" w:eastAsiaTheme="minorEastAsia" w:hAnsiTheme="minorEastAsia" w:hint="eastAsia"/>
                <w:sz w:val="21"/>
                <w:szCs w:val="21"/>
              </w:rPr>
              <w:t>负责人</w:t>
            </w:r>
          </w:p>
        </w:tc>
        <w:tc>
          <w:tcPr>
            <w:tcW w:w="7702" w:type="dxa"/>
          </w:tcPr>
          <w:p w14:paraId="6201D0EA" w14:textId="77777777" w:rsidR="002B2E8F" w:rsidRPr="001F1130" w:rsidRDefault="002B2E8F" w:rsidP="00835323">
            <w:pPr>
              <w:pStyle w:val="TableBody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4154F8" w14:paraId="78E80B47" w14:textId="77777777" w:rsidTr="00835323">
        <w:trPr>
          <w:jc w:val="center"/>
        </w:trPr>
        <w:tc>
          <w:tcPr>
            <w:tcW w:w="1096" w:type="dxa"/>
          </w:tcPr>
          <w:p w14:paraId="758F3A93" w14:textId="77777777" w:rsidR="004154F8" w:rsidRPr="001F1130" w:rsidRDefault="004154F8" w:rsidP="00835323">
            <w:pPr>
              <w:pStyle w:val="TableBody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1F1130">
              <w:rPr>
                <w:rFonts w:asciiTheme="minorEastAsia" w:eastAsiaTheme="minorEastAsia" w:hAnsiTheme="minorEastAsia" w:hint="eastAsia"/>
                <w:sz w:val="21"/>
                <w:szCs w:val="21"/>
              </w:rPr>
              <w:t>组件描述</w:t>
            </w:r>
          </w:p>
        </w:tc>
        <w:tc>
          <w:tcPr>
            <w:tcW w:w="7702" w:type="dxa"/>
          </w:tcPr>
          <w:p w14:paraId="12C70A6F" w14:textId="6F1D8285" w:rsidR="004154F8" w:rsidRPr="00D55E5C" w:rsidRDefault="00D55E5C" w:rsidP="00835323">
            <w:pPr>
              <w:pStyle w:val="TableBody"/>
              <w:jc w:val="both"/>
              <w:rPr>
                <w:rFonts w:ascii="宋体" w:hAnsi="宋体"/>
                <w:sz w:val="21"/>
                <w:szCs w:val="21"/>
              </w:rPr>
            </w:pPr>
            <w:r w:rsidRPr="00D55E5C">
              <w:rPr>
                <w:rFonts w:ascii="宋体" w:hAnsi="宋体" w:hint="eastAsia"/>
                <w:sz w:val="21"/>
                <w:szCs w:val="21"/>
              </w:rPr>
              <w:t>如何</w:t>
            </w:r>
            <w:r w:rsidR="00C32A5B" w:rsidRPr="00D55E5C">
              <w:rPr>
                <w:rFonts w:ascii="宋体" w:hAnsi="宋体" w:hint="eastAsia"/>
                <w:sz w:val="21"/>
                <w:szCs w:val="21"/>
              </w:rPr>
              <w:t>创建物料</w:t>
            </w:r>
          </w:p>
        </w:tc>
      </w:tr>
      <w:tr w:rsidR="004154F8" w14:paraId="1FCB6F24" w14:textId="77777777" w:rsidTr="00835323">
        <w:trPr>
          <w:jc w:val="center"/>
        </w:trPr>
        <w:tc>
          <w:tcPr>
            <w:tcW w:w="1096" w:type="dxa"/>
          </w:tcPr>
          <w:p w14:paraId="7905A384" w14:textId="77777777" w:rsidR="004154F8" w:rsidRPr="001F1130" w:rsidRDefault="004154F8" w:rsidP="00835323">
            <w:pPr>
              <w:pStyle w:val="TableBody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1F1130">
              <w:rPr>
                <w:rFonts w:asciiTheme="minorEastAsia" w:eastAsiaTheme="minorEastAsia" w:hAnsiTheme="minorEastAsia" w:hint="eastAsia"/>
                <w:sz w:val="21"/>
                <w:szCs w:val="21"/>
              </w:rPr>
              <w:t>需求编号</w:t>
            </w:r>
          </w:p>
        </w:tc>
        <w:tc>
          <w:tcPr>
            <w:tcW w:w="7702" w:type="dxa"/>
          </w:tcPr>
          <w:p w14:paraId="685F018D" w14:textId="77777777" w:rsidR="004154F8" w:rsidRPr="001F1130" w:rsidRDefault="004154F8" w:rsidP="00835323">
            <w:pPr>
              <w:pStyle w:val="TableBody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4154F8" w14:paraId="1EF2F25E" w14:textId="77777777" w:rsidTr="00835323">
        <w:trPr>
          <w:jc w:val="center"/>
        </w:trPr>
        <w:tc>
          <w:tcPr>
            <w:tcW w:w="1096" w:type="dxa"/>
          </w:tcPr>
          <w:p w14:paraId="5A7387A7" w14:textId="764BE5AC" w:rsidR="004154F8" w:rsidRPr="001F1130" w:rsidRDefault="00E02AED" w:rsidP="00835323">
            <w:pPr>
              <w:pStyle w:val="TableBody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1F1130">
              <w:rPr>
                <w:rFonts w:asciiTheme="minorEastAsia" w:eastAsiaTheme="minorEastAsia" w:hAnsiTheme="minorEastAsia" w:hint="eastAsia"/>
                <w:sz w:val="21"/>
                <w:szCs w:val="21"/>
              </w:rPr>
              <w:lastRenderedPageBreak/>
              <w:t>组件操作与界面设计</w:t>
            </w:r>
          </w:p>
        </w:tc>
        <w:tc>
          <w:tcPr>
            <w:tcW w:w="7702" w:type="dxa"/>
          </w:tcPr>
          <w:p w14:paraId="6A9C61BB" w14:textId="05DDAB45" w:rsidR="00A81E29" w:rsidRPr="001F1130" w:rsidRDefault="00D90914" w:rsidP="00233A97">
            <w:pPr>
              <w:pStyle w:val="aff7"/>
              <w:ind w:firstLineChars="0" w:firstLine="0"/>
              <w:rPr>
                <w:rFonts w:asciiTheme="minorEastAsia" w:eastAsiaTheme="minorEastAsia" w:hAnsiTheme="minorEastAsia"/>
              </w:rPr>
            </w:pPr>
            <w:r w:rsidRPr="001F1130">
              <w:rPr>
                <w:rFonts w:asciiTheme="minorEastAsia" w:eastAsiaTheme="minorEastAsia" w:hAnsiTheme="minorEastAsia"/>
                <w:noProof/>
              </w:rPr>
              <w:drawing>
                <wp:inline distT="0" distB="0" distL="0" distR="0" wp14:anchorId="6956784D" wp14:editId="2CC4682F">
                  <wp:extent cx="4836160" cy="3769995"/>
                  <wp:effectExtent l="0" t="0" r="2540" b="190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36160" cy="3769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27E7C3" w14:textId="0839F29B" w:rsidR="00C32A5B" w:rsidRPr="001F1130" w:rsidRDefault="00C32A5B" w:rsidP="00E45A52">
            <w:pPr>
              <w:pStyle w:val="aff7"/>
              <w:ind w:firstLine="420"/>
              <w:rPr>
                <w:rFonts w:asciiTheme="minorEastAsia" w:eastAsiaTheme="minorEastAsia" w:hAnsiTheme="minorEastAsia"/>
              </w:rPr>
            </w:pPr>
          </w:p>
        </w:tc>
      </w:tr>
      <w:tr w:rsidR="00233A97" w14:paraId="71573BFB" w14:textId="77777777" w:rsidTr="00835323">
        <w:trPr>
          <w:jc w:val="center"/>
        </w:trPr>
        <w:tc>
          <w:tcPr>
            <w:tcW w:w="1096" w:type="dxa"/>
          </w:tcPr>
          <w:p w14:paraId="5B7CB081" w14:textId="3AA4F861" w:rsidR="00233A97" w:rsidRPr="001F1130" w:rsidRDefault="00233A97" w:rsidP="00835323">
            <w:pPr>
              <w:pStyle w:val="TableBody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1F1130">
              <w:rPr>
                <w:rFonts w:asciiTheme="minorEastAsia" w:eastAsiaTheme="minorEastAsia" w:hAnsiTheme="minorEastAsia" w:hint="eastAsia"/>
                <w:sz w:val="21"/>
                <w:szCs w:val="21"/>
              </w:rPr>
              <w:t>接口</w:t>
            </w:r>
          </w:p>
        </w:tc>
        <w:tc>
          <w:tcPr>
            <w:tcW w:w="7702" w:type="dxa"/>
          </w:tcPr>
          <w:p w14:paraId="03B0892E" w14:textId="3BC377BB" w:rsidR="00233A97" w:rsidRPr="001F1130" w:rsidRDefault="00233A97" w:rsidP="00233A97">
            <w:pPr>
              <w:pStyle w:val="aff7"/>
              <w:ind w:firstLineChars="0" w:firstLine="0"/>
              <w:rPr>
                <w:rFonts w:eastAsiaTheme="minorEastAsia" w:cs="Arial"/>
              </w:rPr>
            </w:pPr>
            <w:r w:rsidRPr="001F1130">
              <w:rPr>
                <w:rFonts w:eastAsiaTheme="minorEastAsia" w:cs="Arial"/>
              </w:rPr>
              <w:t>codebase\</w:t>
            </w:r>
            <w:proofErr w:type="spellStart"/>
            <w:r w:rsidRPr="001F1130">
              <w:rPr>
                <w:rFonts w:eastAsiaTheme="minorEastAsia" w:cs="Arial"/>
              </w:rPr>
              <w:t>netmarkets</w:t>
            </w:r>
            <w:proofErr w:type="spellEnd"/>
            <w:r w:rsidRPr="001F1130">
              <w:rPr>
                <w:rFonts w:eastAsiaTheme="minorEastAsia" w:cs="Arial"/>
              </w:rPr>
              <w:t>\</w:t>
            </w:r>
            <w:proofErr w:type="spellStart"/>
            <w:r w:rsidRPr="001F1130">
              <w:rPr>
                <w:rFonts w:eastAsiaTheme="minorEastAsia" w:cs="Arial"/>
              </w:rPr>
              <w:t>jsp</w:t>
            </w:r>
            <w:proofErr w:type="spellEnd"/>
            <w:r w:rsidRPr="001F1130">
              <w:rPr>
                <w:rFonts w:eastAsiaTheme="minorEastAsia" w:cs="Arial"/>
              </w:rPr>
              <w:t>\</w:t>
            </w:r>
            <w:proofErr w:type="spellStart"/>
            <w:r w:rsidRPr="001F1130">
              <w:rPr>
                <w:rFonts w:eastAsiaTheme="minorEastAsia" w:cs="Arial"/>
              </w:rPr>
              <w:t>ext</w:t>
            </w:r>
            <w:proofErr w:type="spellEnd"/>
            <w:r w:rsidRPr="001F1130">
              <w:rPr>
                <w:rFonts w:eastAsiaTheme="minorEastAsia" w:cs="Arial"/>
              </w:rPr>
              <w:t>\</w:t>
            </w:r>
            <w:proofErr w:type="spellStart"/>
            <w:r w:rsidRPr="001F1130">
              <w:rPr>
                <w:rFonts w:eastAsiaTheme="minorEastAsia" w:cs="Arial"/>
              </w:rPr>
              <w:t>longcheer</w:t>
            </w:r>
            <w:proofErr w:type="spellEnd"/>
            <w:r w:rsidRPr="001F1130">
              <w:rPr>
                <w:rFonts w:eastAsiaTheme="minorEastAsia" w:cs="Arial"/>
              </w:rPr>
              <w:t>\common\</w:t>
            </w:r>
            <w:proofErr w:type="spellStart"/>
            <w:r w:rsidR="00486210" w:rsidRPr="001F1130">
              <w:rPr>
                <w:rFonts w:eastAsiaTheme="minorEastAsia" w:cs="Arial"/>
              </w:rPr>
              <w:t>createPart</w:t>
            </w:r>
            <w:r w:rsidRPr="001F1130">
              <w:rPr>
                <w:rFonts w:eastAsiaTheme="minorEastAsia" w:cs="Arial"/>
              </w:rPr>
              <w:t>.jsp</w:t>
            </w:r>
            <w:proofErr w:type="spellEnd"/>
          </w:p>
          <w:p w14:paraId="598C2AEA" w14:textId="6895C1BB" w:rsidR="00486210" w:rsidRPr="001F1130" w:rsidRDefault="00486210" w:rsidP="00233A97">
            <w:pPr>
              <w:pStyle w:val="aff7"/>
              <w:ind w:firstLineChars="0" w:firstLine="0"/>
              <w:rPr>
                <w:rFonts w:asciiTheme="minorEastAsia" w:eastAsiaTheme="minorEastAsia" w:hAnsiTheme="minorEastAsia"/>
              </w:rPr>
            </w:pPr>
            <w:proofErr w:type="spellStart"/>
            <w:r w:rsidRPr="001F1130">
              <w:rPr>
                <w:rFonts w:eastAsiaTheme="minorEastAsia" w:cs="Arial"/>
              </w:rPr>
              <w:t>ext</w:t>
            </w:r>
            <w:proofErr w:type="spellEnd"/>
            <w:r w:rsidRPr="001F1130">
              <w:rPr>
                <w:rFonts w:eastAsiaTheme="minorEastAsia" w:cs="Arial"/>
              </w:rPr>
              <w:t>/</w:t>
            </w:r>
            <w:proofErr w:type="spellStart"/>
            <w:r w:rsidRPr="001F1130">
              <w:rPr>
                <w:rFonts w:eastAsiaTheme="minorEastAsia" w:cs="Arial"/>
              </w:rPr>
              <w:t>longcheer</w:t>
            </w:r>
            <w:proofErr w:type="spellEnd"/>
            <w:r w:rsidRPr="001F1130">
              <w:rPr>
                <w:rFonts w:eastAsiaTheme="minorEastAsia" w:cs="Arial"/>
              </w:rPr>
              <w:t>/</w:t>
            </w:r>
            <w:proofErr w:type="spellStart"/>
            <w:r w:rsidRPr="001F1130">
              <w:rPr>
                <w:rFonts w:eastAsiaTheme="minorEastAsia" w:cs="Arial"/>
              </w:rPr>
              <w:t>part</w:t>
            </w:r>
            <w:r w:rsidR="003C6B92" w:rsidRPr="001F1130">
              <w:rPr>
                <w:rFonts w:eastAsiaTheme="minorEastAsia" w:cs="Arial"/>
              </w:rPr>
              <w:t>ApplyMigration</w:t>
            </w:r>
            <w:proofErr w:type="spellEnd"/>
            <w:r w:rsidR="003C6B92" w:rsidRPr="001F1130">
              <w:rPr>
                <w:rFonts w:eastAsiaTheme="minorEastAsia" w:cs="Arial"/>
              </w:rPr>
              <w:t>/CreatePart</w:t>
            </w:r>
            <w:r w:rsidR="00211CE7">
              <w:rPr>
                <w:rFonts w:eastAsiaTheme="minorEastAsia" w:cs="Arial"/>
              </w:rPr>
              <w:t>Helper</w:t>
            </w:r>
            <w:r w:rsidR="003C6B92" w:rsidRPr="001F1130">
              <w:rPr>
                <w:rFonts w:eastAsiaTheme="minorEastAsia" w:cs="Arial"/>
              </w:rPr>
              <w:t>.java</w:t>
            </w:r>
          </w:p>
        </w:tc>
      </w:tr>
      <w:tr w:rsidR="004154F8" w14:paraId="414FF996" w14:textId="77777777" w:rsidTr="00835323">
        <w:trPr>
          <w:jc w:val="center"/>
        </w:trPr>
        <w:tc>
          <w:tcPr>
            <w:tcW w:w="1096" w:type="dxa"/>
          </w:tcPr>
          <w:p w14:paraId="5C8F2037" w14:textId="77777777" w:rsidR="004154F8" w:rsidRPr="001F1130" w:rsidRDefault="004154F8" w:rsidP="00835323">
            <w:pPr>
              <w:pStyle w:val="TableBody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1F1130">
              <w:rPr>
                <w:rFonts w:asciiTheme="minorEastAsia" w:eastAsiaTheme="minorEastAsia" w:hAnsiTheme="minorEastAsia" w:hint="eastAsia"/>
                <w:sz w:val="21"/>
                <w:szCs w:val="21"/>
              </w:rPr>
              <w:t>详细描述</w:t>
            </w:r>
          </w:p>
        </w:tc>
        <w:tc>
          <w:tcPr>
            <w:tcW w:w="7702" w:type="dxa"/>
          </w:tcPr>
          <w:p w14:paraId="094A9A1E" w14:textId="39220325" w:rsidR="00262F23" w:rsidRPr="00D55E5C" w:rsidRDefault="00BF5E88" w:rsidP="00262F23">
            <w:pPr>
              <w:pStyle w:val="TableBody"/>
              <w:numPr>
                <w:ilvl w:val="0"/>
                <w:numId w:val="7"/>
              </w:numPr>
              <w:jc w:val="both"/>
              <w:rPr>
                <w:rFonts w:ascii="宋体" w:hAnsi="宋体"/>
                <w:sz w:val="21"/>
                <w:szCs w:val="21"/>
              </w:rPr>
            </w:pPr>
            <w:r w:rsidRPr="00D55E5C">
              <w:rPr>
                <w:rFonts w:ascii="宋体" w:hAnsi="宋体" w:hint="eastAsia"/>
                <w:sz w:val="21"/>
                <w:szCs w:val="21"/>
              </w:rPr>
              <w:t>接口调用以及输入输出参数请查看</w:t>
            </w:r>
            <w:r w:rsidR="007B30C0" w:rsidRPr="00D55E5C">
              <w:rPr>
                <w:rFonts w:ascii="宋体" w:hAnsi="宋体" w:hint="eastAsia"/>
                <w:sz w:val="21"/>
                <w:szCs w:val="21"/>
              </w:rPr>
              <w:t>接口定义表</w:t>
            </w:r>
            <w:r w:rsidRPr="00D55E5C">
              <w:rPr>
                <w:rFonts w:ascii="宋体" w:hAnsi="宋体" w:hint="eastAsia"/>
                <w:sz w:val="21"/>
                <w:szCs w:val="21"/>
              </w:rPr>
              <w:t>,sheet页为&lt;物料创建&gt;，</w:t>
            </w:r>
            <w:r w:rsidRPr="00D55E5C">
              <w:rPr>
                <w:rFonts w:cs="Arial"/>
                <w:sz w:val="21"/>
                <w:szCs w:val="21"/>
              </w:rPr>
              <w:t>operation</w:t>
            </w:r>
            <w:r w:rsidRPr="00D55E5C">
              <w:rPr>
                <w:rFonts w:ascii="宋体" w:hAnsi="宋体" w:hint="eastAsia"/>
                <w:sz w:val="21"/>
                <w:szCs w:val="21"/>
              </w:rPr>
              <w:t>为：</w:t>
            </w:r>
            <w:proofErr w:type="spellStart"/>
            <w:r w:rsidRPr="00D55E5C">
              <w:rPr>
                <w:rFonts w:cs="Arial"/>
                <w:sz w:val="21"/>
                <w:szCs w:val="21"/>
              </w:rPr>
              <w:t>createLQPart</w:t>
            </w:r>
            <w:proofErr w:type="spellEnd"/>
            <w:r w:rsidRPr="00D55E5C">
              <w:rPr>
                <w:rFonts w:ascii="宋体" w:hAnsi="宋体"/>
                <w:sz w:val="21"/>
                <w:szCs w:val="21"/>
              </w:rPr>
              <w:t xml:space="preserve"> </w:t>
            </w:r>
          </w:p>
          <w:p w14:paraId="7A7D53ED" w14:textId="7977BDED" w:rsidR="009141BB" w:rsidRPr="00D55E5C" w:rsidRDefault="00211CE7" w:rsidP="008A27A4">
            <w:pPr>
              <w:pStyle w:val="TableBody"/>
              <w:numPr>
                <w:ilvl w:val="0"/>
                <w:numId w:val="7"/>
              </w:numPr>
              <w:jc w:val="both"/>
              <w:rPr>
                <w:rFonts w:ascii="宋体" w:hAnsi="宋体"/>
                <w:sz w:val="21"/>
                <w:szCs w:val="21"/>
              </w:rPr>
            </w:pPr>
            <w:r w:rsidRPr="001F1130">
              <w:rPr>
                <w:rFonts w:eastAsiaTheme="minorEastAsia" w:cs="Arial"/>
              </w:rPr>
              <w:t>CreatePart</w:t>
            </w:r>
            <w:r>
              <w:rPr>
                <w:rFonts w:eastAsiaTheme="minorEastAsia" w:cs="Arial"/>
              </w:rPr>
              <w:t>Helper</w:t>
            </w:r>
            <w:r w:rsidR="00BF5E88" w:rsidRPr="00D55E5C">
              <w:rPr>
                <w:rFonts w:cs="Arial"/>
                <w:sz w:val="21"/>
                <w:szCs w:val="21"/>
              </w:rPr>
              <w:t>.java</w:t>
            </w:r>
            <w:r w:rsidR="00BF5E88" w:rsidRPr="00D55E5C">
              <w:rPr>
                <w:rFonts w:ascii="宋体" w:hAnsi="宋体" w:hint="eastAsia"/>
                <w:sz w:val="21"/>
                <w:szCs w:val="21"/>
              </w:rPr>
              <w:t>为物料创建的后台处理接口</w:t>
            </w:r>
            <w:r w:rsidR="00D55E5C" w:rsidRPr="00D55E5C">
              <w:rPr>
                <w:rFonts w:ascii="宋体" w:hAnsi="宋体" w:hint="eastAsia"/>
                <w:sz w:val="21"/>
                <w:szCs w:val="21"/>
              </w:rPr>
              <w:t>；</w:t>
            </w:r>
          </w:p>
          <w:p w14:paraId="0AD8B302" w14:textId="1C768C02" w:rsidR="00262F23" w:rsidRPr="00D55E5C" w:rsidRDefault="003D0A8F" w:rsidP="008A27A4">
            <w:pPr>
              <w:pStyle w:val="TableBody"/>
              <w:numPr>
                <w:ilvl w:val="0"/>
                <w:numId w:val="7"/>
              </w:numPr>
              <w:jc w:val="both"/>
              <w:rPr>
                <w:rFonts w:ascii="宋体" w:hAnsi="宋体"/>
                <w:sz w:val="21"/>
                <w:szCs w:val="21"/>
              </w:rPr>
            </w:pPr>
            <w:r w:rsidRPr="00D55E5C">
              <w:rPr>
                <w:rFonts w:ascii="宋体" w:hAnsi="宋体" w:hint="eastAsia"/>
                <w:sz w:val="21"/>
                <w:szCs w:val="21"/>
              </w:rPr>
              <w:t>创建</w:t>
            </w:r>
            <w:r w:rsidR="006E77A3" w:rsidRPr="00D55E5C">
              <w:rPr>
                <w:rFonts w:ascii="宋体" w:hAnsi="宋体" w:hint="eastAsia"/>
                <w:sz w:val="21"/>
                <w:szCs w:val="21"/>
              </w:rPr>
              <w:t>页面</w:t>
            </w:r>
            <w:r w:rsidRPr="00D55E5C">
              <w:rPr>
                <w:rFonts w:ascii="宋体" w:hAnsi="宋体" w:hint="eastAsia"/>
                <w:sz w:val="21"/>
                <w:szCs w:val="21"/>
              </w:rPr>
              <w:t>部分</w:t>
            </w:r>
            <w:r w:rsidR="006E77A3" w:rsidRPr="00D55E5C">
              <w:rPr>
                <w:rFonts w:ascii="宋体" w:hAnsi="宋体" w:hint="eastAsia"/>
                <w:sz w:val="21"/>
                <w:szCs w:val="21"/>
              </w:rPr>
              <w:t>搜索框</w:t>
            </w:r>
            <w:r w:rsidR="00274F8D" w:rsidRPr="00D55E5C">
              <w:rPr>
                <w:rFonts w:ascii="宋体" w:hAnsi="宋体" w:hint="eastAsia"/>
                <w:sz w:val="21"/>
                <w:szCs w:val="21"/>
              </w:rPr>
              <w:t>和</w:t>
            </w:r>
            <w:r w:rsidR="006E77A3" w:rsidRPr="00D55E5C">
              <w:rPr>
                <w:rFonts w:ascii="宋体" w:hAnsi="宋体" w:hint="eastAsia"/>
                <w:sz w:val="21"/>
                <w:szCs w:val="21"/>
              </w:rPr>
              <w:t>下拉列表</w:t>
            </w:r>
            <w:r w:rsidR="00CF7AA5" w:rsidRPr="00D55E5C">
              <w:rPr>
                <w:rFonts w:ascii="宋体" w:hAnsi="宋体" w:hint="eastAsia"/>
                <w:sz w:val="21"/>
                <w:szCs w:val="21"/>
              </w:rPr>
              <w:t>接口调用</w:t>
            </w:r>
            <w:r w:rsidR="00274F8D" w:rsidRPr="00D55E5C">
              <w:rPr>
                <w:rFonts w:ascii="宋体" w:hAnsi="宋体" w:hint="eastAsia"/>
                <w:sz w:val="21"/>
                <w:szCs w:val="21"/>
              </w:rPr>
              <w:t>的</w:t>
            </w:r>
            <w:r w:rsidR="00CF7AA5" w:rsidRPr="00D55E5C">
              <w:rPr>
                <w:rFonts w:ascii="宋体" w:hAnsi="宋体" w:hint="eastAsia"/>
                <w:sz w:val="21"/>
                <w:szCs w:val="21"/>
              </w:rPr>
              <w:t>参数定义</w:t>
            </w:r>
            <w:r w:rsidR="00274F8D" w:rsidRPr="00D55E5C">
              <w:rPr>
                <w:rFonts w:ascii="宋体" w:hAnsi="宋体" w:hint="eastAsia"/>
                <w:sz w:val="21"/>
                <w:szCs w:val="21"/>
              </w:rPr>
              <w:t>请</w:t>
            </w:r>
            <w:r w:rsidR="00CF7AA5" w:rsidRPr="00D55E5C">
              <w:rPr>
                <w:rFonts w:ascii="宋体" w:hAnsi="宋体" w:hint="eastAsia"/>
                <w:sz w:val="21"/>
                <w:szCs w:val="21"/>
              </w:rPr>
              <w:t>参照“接口定义表”，sheet页&lt;</w:t>
            </w:r>
            <w:r w:rsidR="00D55E5C" w:rsidRPr="00D55E5C">
              <w:rPr>
                <w:rFonts w:ascii="宋体" w:hAnsi="宋体" w:hint="eastAsia"/>
                <w:sz w:val="21"/>
                <w:szCs w:val="21"/>
              </w:rPr>
              <w:t>创建物料</w:t>
            </w:r>
            <w:r w:rsidR="00CF7AA5" w:rsidRPr="00D55E5C">
              <w:rPr>
                <w:rFonts w:ascii="宋体" w:hAnsi="宋体"/>
                <w:sz w:val="21"/>
                <w:szCs w:val="21"/>
              </w:rPr>
              <w:t>&gt;,</w:t>
            </w:r>
            <w:r w:rsidR="006E77A3" w:rsidRPr="00D55E5C">
              <w:rPr>
                <w:rFonts w:ascii="宋体" w:hAnsi="宋体" w:hint="eastAsia"/>
                <w:sz w:val="21"/>
                <w:szCs w:val="21"/>
              </w:rPr>
              <w:t>对应关系如下：</w:t>
            </w:r>
          </w:p>
          <w:tbl>
            <w:tblPr>
              <w:tblStyle w:val="aa"/>
              <w:tblW w:w="7855" w:type="dxa"/>
              <w:tblInd w:w="425" w:type="dxa"/>
              <w:tblLayout w:type="fixed"/>
              <w:tblLook w:val="04A0" w:firstRow="1" w:lastRow="0" w:firstColumn="1" w:lastColumn="0" w:noHBand="0" w:noVBand="1"/>
            </w:tblPr>
            <w:tblGrid>
              <w:gridCol w:w="1901"/>
              <w:gridCol w:w="1192"/>
              <w:gridCol w:w="4762"/>
            </w:tblGrid>
            <w:tr w:rsidR="008D1758" w:rsidRPr="00D55E5C" w14:paraId="3156B88B" w14:textId="77777777" w:rsidTr="008D1758">
              <w:tc>
                <w:tcPr>
                  <w:tcW w:w="1901" w:type="dxa"/>
                </w:tcPr>
                <w:p w14:paraId="43741ACE" w14:textId="0CE6D479" w:rsidR="008D1758" w:rsidRPr="00D55E5C" w:rsidRDefault="008D1758" w:rsidP="008D1758">
                  <w:pPr>
                    <w:pStyle w:val="TableBody"/>
                    <w:jc w:val="center"/>
                    <w:rPr>
                      <w:rFonts w:ascii="宋体" w:hAnsi="宋体"/>
                      <w:sz w:val="21"/>
                      <w:szCs w:val="21"/>
                    </w:rPr>
                  </w:pPr>
                  <w:r w:rsidRPr="00D55E5C">
                    <w:rPr>
                      <w:rFonts w:ascii="宋体" w:hAnsi="宋体" w:hint="eastAsia"/>
                      <w:sz w:val="21"/>
                      <w:szCs w:val="21"/>
                    </w:rPr>
                    <w:t>组件名称</w:t>
                  </w:r>
                </w:p>
              </w:tc>
              <w:tc>
                <w:tcPr>
                  <w:tcW w:w="1192" w:type="dxa"/>
                </w:tcPr>
                <w:p w14:paraId="39832CCC" w14:textId="226B3B02" w:rsidR="008D1758" w:rsidRPr="00D55E5C" w:rsidRDefault="008D1758" w:rsidP="008D1758">
                  <w:pPr>
                    <w:pStyle w:val="TableBody"/>
                    <w:jc w:val="center"/>
                    <w:rPr>
                      <w:rFonts w:ascii="宋体" w:hAnsi="宋体"/>
                      <w:sz w:val="21"/>
                      <w:szCs w:val="21"/>
                    </w:rPr>
                  </w:pPr>
                  <w:r w:rsidRPr="00D55E5C">
                    <w:rPr>
                      <w:rFonts w:ascii="宋体" w:hAnsi="宋体" w:hint="eastAsia"/>
                      <w:sz w:val="21"/>
                      <w:szCs w:val="21"/>
                    </w:rPr>
                    <w:t>组件类型</w:t>
                  </w:r>
                </w:p>
              </w:tc>
              <w:tc>
                <w:tcPr>
                  <w:tcW w:w="4762" w:type="dxa"/>
                </w:tcPr>
                <w:p w14:paraId="58353670" w14:textId="0D52B8AB" w:rsidR="008D1758" w:rsidRPr="00D55E5C" w:rsidRDefault="008D1758" w:rsidP="008D1758">
                  <w:pPr>
                    <w:pStyle w:val="TableBody"/>
                    <w:jc w:val="center"/>
                    <w:rPr>
                      <w:rFonts w:cs="Arial"/>
                      <w:sz w:val="21"/>
                      <w:szCs w:val="21"/>
                    </w:rPr>
                  </w:pPr>
                  <w:r w:rsidRPr="00D55E5C">
                    <w:rPr>
                      <w:rFonts w:cs="Arial"/>
                      <w:sz w:val="21"/>
                      <w:szCs w:val="21"/>
                    </w:rPr>
                    <w:t>operation</w:t>
                  </w:r>
                </w:p>
              </w:tc>
            </w:tr>
            <w:tr w:rsidR="008D1758" w:rsidRPr="00D55E5C" w14:paraId="1297FD66" w14:textId="77777777" w:rsidTr="008D1758">
              <w:tc>
                <w:tcPr>
                  <w:tcW w:w="1901" w:type="dxa"/>
                </w:tcPr>
                <w:p w14:paraId="7CABD5DD" w14:textId="3F19FB3B" w:rsidR="008D1758" w:rsidRPr="00D55E5C" w:rsidRDefault="008D1758" w:rsidP="008D1758">
                  <w:pPr>
                    <w:pStyle w:val="TableBody"/>
                    <w:jc w:val="center"/>
                    <w:rPr>
                      <w:rFonts w:ascii="宋体" w:hAnsi="宋体"/>
                      <w:sz w:val="21"/>
                      <w:szCs w:val="21"/>
                    </w:rPr>
                  </w:pPr>
                  <w:r w:rsidRPr="00D55E5C">
                    <w:rPr>
                      <w:rFonts w:ascii="宋体" w:hAnsi="宋体" w:hint="eastAsia"/>
                      <w:sz w:val="21"/>
                      <w:szCs w:val="21"/>
                    </w:rPr>
                    <w:t>物料分类</w:t>
                  </w:r>
                </w:p>
              </w:tc>
              <w:tc>
                <w:tcPr>
                  <w:tcW w:w="1192" w:type="dxa"/>
                </w:tcPr>
                <w:p w14:paraId="3D8F5B41" w14:textId="06C39233" w:rsidR="008D1758" w:rsidRPr="00D55E5C" w:rsidRDefault="008D1758" w:rsidP="008D1758">
                  <w:pPr>
                    <w:pStyle w:val="TableBody"/>
                    <w:jc w:val="center"/>
                    <w:rPr>
                      <w:rFonts w:ascii="宋体" w:hAnsi="宋体"/>
                      <w:sz w:val="21"/>
                      <w:szCs w:val="21"/>
                    </w:rPr>
                  </w:pPr>
                  <w:r w:rsidRPr="00D55E5C">
                    <w:rPr>
                      <w:rFonts w:ascii="宋体" w:hAnsi="宋体" w:hint="eastAsia"/>
                      <w:sz w:val="21"/>
                      <w:szCs w:val="21"/>
                    </w:rPr>
                    <w:t>搜索框</w:t>
                  </w:r>
                </w:p>
              </w:tc>
              <w:tc>
                <w:tcPr>
                  <w:tcW w:w="4762" w:type="dxa"/>
                </w:tcPr>
                <w:p w14:paraId="67388B79" w14:textId="785A5C2E" w:rsidR="008D1758" w:rsidRPr="00D55E5C" w:rsidRDefault="008D1758" w:rsidP="008D1758">
                  <w:pPr>
                    <w:pStyle w:val="TableBody"/>
                    <w:jc w:val="center"/>
                    <w:rPr>
                      <w:rFonts w:cs="Arial"/>
                      <w:sz w:val="21"/>
                      <w:szCs w:val="21"/>
                    </w:rPr>
                  </w:pPr>
                  <w:proofErr w:type="spellStart"/>
                  <w:r w:rsidRPr="00D55E5C">
                    <w:rPr>
                      <w:rFonts w:cs="Arial"/>
                      <w:sz w:val="21"/>
                      <w:szCs w:val="21"/>
                    </w:rPr>
                    <w:t>getMaterialClassification</w:t>
                  </w:r>
                  <w:proofErr w:type="spellEnd"/>
                </w:p>
              </w:tc>
            </w:tr>
            <w:tr w:rsidR="00165449" w:rsidRPr="00D55E5C" w14:paraId="5D1E2A2A" w14:textId="77777777" w:rsidTr="008D1758">
              <w:tc>
                <w:tcPr>
                  <w:tcW w:w="1901" w:type="dxa"/>
                </w:tcPr>
                <w:p w14:paraId="0F2A94B0" w14:textId="6E7AA9D0" w:rsidR="00165449" w:rsidRPr="00D55E5C" w:rsidRDefault="00165449" w:rsidP="008D1758">
                  <w:pPr>
                    <w:pStyle w:val="TableBody"/>
                    <w:jc w:val="center"/>
                    <w:rPr>
                      <w:rFonts w:ascii="宋体" w:hAnsi="宋体"/>
                      <w:sz w:val="21"/>
                      <w:szCs w:val="21"/>
                    </w:rPr>
                  </w:pPr>
                  <w:r w:rsidRPr="00D55E5C">
                    <w:rPr>
                      <w:rFonts w:ascii="宋体" w:hAnsi="宋体" w:hint="eastAsia"/>
                      <w:sz w:val="21"/>
                      <w:szCs w:val="21"/>
                    </w:rPr>
                    <w:t>物料形态</w:t>
                  </w:r>
                </w:p>
              </w:tc>
              <w:tc>
                <w:tcPr>
                  <w:tcW w:w="1192" w:type="dxa"/>
                </w:tcPr>
                <w:p w14:paraId="6F96E054" w14:textId="72D17C02" w:rsidR="00165449" w:rsidRPr="00D55E5C" w:rsidRDefault="00165449" w:rsidP="008D1758">
                  <w:pPr>
                    <w:pStyle w:val="TableBody"/>
                    <w:jc w:val="center"/>
                    <w:rPr>
                      <w:rFonts w:ascii="宋体" w:hAnsi="宋体"/>
                      <w:sz w:val="21"/>
                      <w:szCs w:val="21"/>
                    </w:rPr>
                  </w:pPr>
                  <w:r w:rsidRPr="00D55E5C">
                    <w:rPr>
                      <w:rFonts w:ascii="宋体" w:hAnsi="宋体" w:hint="eastAsia"/>
                      <w:sz w:val="21"/>
                      <w:szCs w:val="21"/>
                    </w:rPr>
                    <w:t>下拉列表</w:t>
                  </w:r>
                </w:p>
              </w:tc>
              <w:tc>
                <w:tcPr>
                  <w:tcW w:w="4762" w:type="dxa"/>
                </w:tcPr>
                <w:p w14:paraId="0A28DFCB" w14:textId="18E3C9FF" w:rsidR="00165449" w:rsidRPr="00D55E5C" w:rsidRDefault="00165449" w:rsidP="008D1758">
                  <w:pPr>
                    <w:pStyle w:val="TableBody"/>
                    <w:jc w:val="center"/>
                    <w:rPr>
                      <w:rFonts w:cs="Arial"/>
                      <w:sz w:val="21"/>
                      <w:szCs w:val="21"/>
                    </w:rPr>
                  </w:pPr>
                  <w:proofErr w:type="spellStart"/>
                  <w:r w:rsidRPr="00D55E5C">
                    <w:rPr>
                      <w:rFonts w:cs="Arial"/>
                      <w:sz w:val="21"/>
                      <w:szCs w:val="21"/>
                    </w:rPr>
                    <w:t>get</w:t>
                  </w:r>
                  <w:r w:rsidRPr="00D55E5C">
                    <w:rPr>
                      <w:rFonts w:cs="Arial"/>
                      <w:color w:val="222222"/>
                      <w:sz w:val="21"/>
                      <w:szCs w:val="21"/>
                      <w:shd w:val="clear" w:color="auto" w:fill="FFFFFF"/>
                    </w:rPr>
                    <w:t>MaterialForm</w:t>
                  </w:r>
                  <w:proofErr w:type="spellEnd"/>
                </w:p>
              </w:tc>
            </w:tr>
            <w:tr w:rsidR="008D1758" w:rsidRPr="00D55E5C" w14:paraId="53198C2E" w14:textId="77777777" w:rsidTr="008D1758">
              <w:tc>
                <w:tcPr>
                  <w:tcW w:w="1901" w:type="dxa"/>
                </w:tcPr>
                <w:p w14:paraId="2EB859BC" w14:textId="161CF11A" w:rsidR="008D1758" w:rsidRPr="00D55E5C" w:rsidRDefault="008D1758" w:rsidP="008D1758">
                  <w:pPr>
                    <w:pStyle w:val="TableBody"/>
                    <w:jc w:val="center"/>
                    <w:rPr>
                      <w:rFonts w:ascii="宋体" w:hAnsi="宋体"/>
                      <w:sz w:val="21"/>
                      <w:szCs w:val="21"/>
                    </w:rPr>
                  </w:pPr>
                  <w:r w:rsidRPr="00D55E5C">
                    <w:rPr>
                      <w:rFonts w:ascii="宋体" w:hAnsi="宋体" w:hint="eastAsia"/>
                      <w:sz w:val="21"/>
                      <w:szCs w:val="21"/>
                    </w:rPr>
                    <w:t>业务类型</w:t>
                  </w:r>
                </w:p>
              </w:tc>
              <w:tc>
                <w:tcPr>
                  <w:tcW w:w="1192" w:type="dxa"/>
                </w:tcPr>
                <w:p w14:paraId="5CA5CB62" w14:textId="17CC532C" w:rsidR="008D1758" w:rsidRPr="00D55E5C" w:rsidRDefault="008D1758" w:rsidP="008D1758">
                  <w:pPr>
                    <w:pStyle w:val="TableBody"/>
                    <w:jc w:val="center"/>
                    <w:rPr>
                      <w:rFonts w:ascii="宋体" w:hAnsi="宋体"/>
                      <w:sz w:val="21"/>
                      <w:szCs w:val="21"/>
                    </w:rPr>
                  </w:pPr>
                  <w:r w:rsidRPr="00D55E5C">
                    <w:rPr>
                      <w:rFonts w:ascii="宋体" w:hAnsi="宋体" w:hint="eastAsia"/>
                      <w:sz w:val="21"/>
                      <w:szCs w:val="21"/>
                    </w:rPr>
                    <w:t>下拉列表</w:t>
                  </w:r>
                </w:p>
              </w:tc>
              <w:tc>
                <w:tcPr>
                  <w:tcW w:w="4762" w:type="dxa"/>
                </w:tcPr>
                <w:p w14:paraId="7157440E" w14:textId="3FACA0E8" w:rsidR="008D1758" w:rsidRPr="00D55E5C" w:rsidRDefault="008D1758" w:rsidP="008D1758">
                  <w:pPr>
                    <w:pStyle w:val="TableBody"/>
                    <w:jc w:val="center"/>
                    <w:rPr>
                      <w:rFonts w:cs="Arial"/>
                      <w:sz w:val="21"/>
                      <w:szCs w:val="21"/>
                    </w:rPr>
                  </w:pPr>
                  <w:proofErr w:type="spellStart"/>
                  <w:r w:rsidRPr="00D55E5C">
                    <w:rPr>
                      <w:rFonts w:cs="Arial"/>
                      <w:sz w:val="21"/>
                      <w:szCs w:val="21"/>
                    </w:rPr>
                    <w:t>getBusinessType</w:t>
                  </w:r>
                  <w:proofErr w:type="spellEnd"/>
                </w:p>
              </w:tc>
            </w:tr>
            <w:tr w:rsidR="008D1758" w:rsidRPr="00D55E5C" w14:paraId="09AAEDC7" w14:textId="77777777" w:rsidTr="008D1758">
              <w:tc>
                <w:tcPr>
                  <w:tcW w:w="1901" w:type="dxa"/>
                </w:tcPr>
                <w:p w14:paraId="6F3A8166" w14:textId="375F3678" w:rsidR="008D1758" w:rsidRPr="00D55E5C" w:rsidRDefault="008D1758" w:rsidP="008D1758">
                  <w:pPr>
                    <w:pStyle w:val="TableBody"/>
                    <w:jc w:val="center"/>
                    <w:rPr>
                      <w:rFonts w:ascii="宋体" w:hAnsi="宋体"/>
                      <w:sz w:val="21"/>
                      <w:szCs w:val="21"/>
                    </w:rPr>
                  </w:pPr>
                  <w:r w:rsidRPr="00D55E5C">
                    <w:rPr>
                      <w:rFonts w:ascii="宋体" w:hAnsi="宋体" w:hint="eastAsia"/>
                      <w:sz w:val="21"/>
                      <w:szCs w:val="21"/>
                    </w:rPr>
                    <w:t>申请项目</w:t>
                  </w:r>
                </w:p>
              </w:tc>
              <w:tc>
                <w:tcPr>
                  <w:tcW w:w="1192" w:type="dxa"/>
                </w:tcPr>
                <w:p w14:paraId="2423ECDD" w14:textId="20B78143" w:rsidR="008D1758" w:rsidRPr="00D55E5C" w:rsidRDefault="008D1758" w:rsidP="008D1758">
                  <w:pPr>
                    <w:pStyle w:val="TableBody"/>
                    <w:jc w:val="center"/>
                    <w:rPr>
                      <w:rFonts w:ascii="宋体" w:hAnsi="宋体"/>
                      <w:sz w:val="21"/>
                      <w:szCs w:val="21"/>
                    </w:rPr>
                  </w:pPr>
                  <w:r w:rsidRPr="00D55E5C">
                    <w:rPr>
                      <w:rFonts w:ascii="宋体" w:hAnsi="宋体" w:hint="eastAsia"/>
                      <w:sz w:val="21"/>
                      <w:szCs w:val="21"/>
                    </w:rPr>
                    <w:t>搜索框</w:t>
                  </w:r>
                </w:p>
              </w:tc>
              <w:tc>
                <w:tcPr>
                  <w:tcW w:w="4762" w:type="dxa"/>
                </w:tcPr>
                <w:p w14:paraId="328329A1" w14:textId="5A46B4C1" w:rsidR="008D1758" w:rsidRPr="00D55E5C" w:rsidRDefault="008D1758" w:rsidP="008D1758">
                  <w:pPr>
                    <w:pStyle w:val="TableBody"/>
                    <w:jc w:val="center"/>
                    <w:rPr>
                      <w:rFonts w:cs="Arial"/>
                      <w:sz w:val="21"/>
                      <w:szCs w:val="21"/>
                    </w:rPr>
                  </w:pPr>
                  <w:proofErr w:type="spellStart"/>
                  <w:r w:rsidRPr="00D55E5C">
                    <w:rPr>
                      <w:rFonts w:cs="Arial"/>
                      <w:sz w:val="21"/>
                      <w:szCs w:val="21"/>
                    </w:rPr>
                    <w:t>getProject</w:t>
                  </w:r>
                  <w:proofErr w:type="spellEnd"/>
                </w:p>
              </w:tc>
            </w:tr>
            <w:tr w:rsidR="008D1758" w:rsidRPr="00D55E5C" w14:paraId="461096E1" w14:textId="77777777" w:rsidTr="008D1758">
              <w:tc>
                <w:tcPr>
                  <w:tcW w:w="1901" w:type="dxa"/>
                </w:tcPr>
                <w:p w14:paraId="6556B3ED" w14:textId="33F60452" w:rsidR="008D1758" w:rsidRPr="00D55E5C" w:rsidRDefault="008D1758" w:rsidP="008D1758">
                  <w:pPr>
                    <w:pStyle w:val="TableBody"/>
                    <w:jc w:val="center"/>
                    <w:rPr>
                      <w:rFonts w:ascii="宋体" w:hAnsi="宋体"/>
                      <w:sz w:val="21"/>
                      <w:szCs w:val="21"/>
                    </w:rPr>
                  </w:pPr>
                  <w:r w:rsidRPr="00D55E5C">
                    <w:rPr>
                      <w:rFonts w:ascii="宋体" w:hAnsi="宋体" w:hint="eastAsia"/>
                      <w:sz w:val="21"/>
                      <w:szCs w:val="21"/>
                    </w:rPr>
                    <w:t>客户名称</w:t>
                  </w:r>
                </w:p>
              </w:tc>
              <w:tc>
                <w:tcPr>
                  <w:tcW w:w="1192" w:type="dxa"/>
                </w:tcPr>
                <w:p w14:paraId="43B7E752" w14:textId="754EB885" w:rsidR="008D1758" w:rsidRPr="00D55E5C" w:rsidRDefault="008D1758" w:rsidP="008D1758">
                  <w:pPr>
                    <w:pStyle w:val="TableBody"/>
                    <w:jc w:val="center"/>
                    <w:rPr>
                      <w:rFonts w:ascii="宋体" w:hAnsi="宋体"/>
                      <w:sz w:val="21"/>
                      <w:szCs w:val="21"/>
                    </w:rPr>
                  </w:pPr>
                  <w:r w:rsidRPr="00D55E5C">
                    <w:rPr>
                      <w:rFonts w:ascii="宋体" w:hAnsi="宋体" w:hint="eastAsia"/>
                      <w:sz w:val="21"/>
                      <w:szCs w:val="21"/>
                    </w:rPr>
                    <w:t>下拉列表</w:t>
                  </w:r>
                </w:p>
              </w:tc>
              <w:tc>
                <w:tcPr>
                  <w:tcW w:w="4762" w:type="dxa"/>
                </w:tcPr>
                <w:p w14:paraId="4A416ED4" w14:textId="14B427FA" w:rsidR="008D1758" w:rsidRPr="00D55E5C" w:rsidRDefault="008D1758" w:rsidP="008D1758">
                  <w:pPr>
                    <w:pStyle w:val="TableBody"/>
                    <w:jc w:val="center"/>
                    <w:rPr>
                      <w:rFonts w:cs="Arial"/>
                      <w:sz w:val="21"/>
                      <w:szCs w:val="21"/>
                    </w:rPr>
                  </w:pPr>
                  <w:proofErr w:type="spellStart"/>
                  <w:r w:rsidRPr="00D55E5C">
                    <w:rPr>
                      <w:rFonts w:cs="Arial"/>
                      <w:sz w:val="21"/>
                      <w:szCs w:val="21"/>
                    </w:rPr>
                    <w:t>getCustomer</w:t>
                  </w:r>
                  <w:proofErr w:type="spellEnd"/>
                </w:p>
              </w:tc>
            </w:tr>
            <w:tr w:rsidR="008D1758" w:rsidRPr="00D55E5C" w14:paraId="3B88AEF2" w14:textId="77777777" w:rsidTr="008D1758">
              <w:tc>
                <w:tcPr>
                  <w:tcW w:w="1901" w:type="dxa"/>
                </w:tcPr>
                <w:p w14:paraId="10435359" w14:textId="4FD7D95D" w:rsidR="008D1758" w:rsidRPr="00D55E5C" w:rsidRDefault="008D1758" w:rsidP="008D1758">
                  <w:pPr>
                    <w:pStyle w:val="TableBody"/>
                    <w:jc w:val="center"/>
                    <w:rPr>
                      <w:rFonts w:ascii="宋体" w:hAnsi="宋体"/>
                      <w:sz w:val="21"/>
                      <w:szCs w:val="21"/>
                    </w:rPr>
                  </w:pPr>
                  <w:r w:rsidRPr="00D55E5C">
                    <w:rPr>
                      <w:rFonts w:ascii="宋体" w:hAnsi="宋体" w:hint="eastAsia"/>
                      <w:sz w:val="21"/>
                      <w:szCs w:val="21"/>
                    </w:rPr>
                    <w:t>生产厂家</w:t>
                  </w:r>
                </w:p>
              </w:tc>
              <w:tc>
                <w:tcPr>
                  <w:tcW w:w="1192" w:type="dxa"/>
                </w:tcPr>
                <w:p w14:paraId="75EFA49C" w14:textId="70EB6A84" w:rsidR="008D1758" w:rsidRPr="00D55E5C" w:rsidRDefault="008D1758" w:rsidP="008D1758">
                  <w:pPr>
                    <w:pStyle w:val="TableBody"/>
                    <w:jc w:val="center"/>
                    <w:rPr>
                      <w:rFonts w:ascii="宋体" w:hAnsi="宋体"/>
                      <w:sz w:val="21"/>
                      <w:szCs w:val="21"/>
                    </w:rPr>
                  </w:pPr>
                  <w:r w:rsidRPr="00D55E5C">
                    <w:rPr>
                      <w:rFonts w:ascii="宋体" w:hAnsi="宋体" w:hint="eastAsia"/>
                      <w:sz w:val="21"/>
                      <w:szCs w:val="21"/>
                    </w:rPr>
                    <w:t>搜索框</w:t>
                  </w:r>
                </w:p>
              </w:tc>
              <w:tc>
                <w:tcPr>
                  <w:tcW w:w="4762" w:type="dxa"/>
                </w:tcPr>
                <w:p w14:paraId="01E126D9" w14:textId="5A8A432B" w:rsidR="008D1758" w:rsidRPr="00D55E5C" w:rsidRDefault="008D1758" w:rsidP="008D1758">
                  <w:pPr>
                    <w:pStyle w:val="TableBody"/>
                    <w:jc w:val="center"/>
                    <w:rPr>
                      <w:rFonts w:cs="Arial"/>
                      <w:sz w:val="21"/>
                      <w:szCs w:val="21"/>
                    </w:rPr>
                  </w:pPr>
                  <w:proofErr w:type="spellStart"/>
                  <w:r w:rsidRPr="00D55E5C">
                    <w:rPr>
                      <w:rFonts w:cs="Arial"/>
                      <w:sz w:val="21"/>
                      <w:szCs w:val="21"/>
                    </w:rPr>
                    <w:t>getManufacturer</w:t>
                  </w:r>
                  <w:proofErr w:type="spellEnd"/>
                </w:p>
              </w:tc>
            </w:tr>
            <w:tr w:rsidR="008D1758" w:rsidRPr="00D55E5C" w14:paraId="083A48A3" w14:textId="77777777" w:rsidTr="008D1758">
              <w:tc>
                <w:tcPr>
                  <w:tcW w:w="1901" w:type="dxa"/>
                </w:tcPr>
                <w:p w14:paraId="50605A7D" w14:textId="3F01513C" w:rsidR="008D1758" w:rsidRPr="00D55E5C" w:rsidRDefault="008D1758" w:rsidP="008D1758">
                  <w:pPr>
                    <w:pStyle w:val="TableBody"/>
                    <w:jc w:val="center"/>
                    <w:rPr>
                      <w:rFonts w:ascii="宋体" w:hAnsi="宋体"/>
                      <w:sz w:val="21"/>
                      <w:szCs w:val="21"/>
                    </w:rPr>
                  </w:pPr>
                  <w:r w:rsidRPr="00D55E5C">
                    <w:rPr>
                      <w:rFonts w:ascii="宋体" w:hAnsi="宋体" w:hint="eastAsia"/>
                      <w:sz w:val="21"/>
                      <w:szCs w:val="21"/>
                    </w:rPr>
                    <w:t>环保属性</w:t>
                  </w:r>
                </w:p>
              </w:tc>
              <w:tc>
                <w:tcPr>
                  <w:tcW w:w="1192" w:type="dxa"/>
                </w:tcPr>
                <w:p w14:paraId="1B7C3BF0" w14:textId="3096313B" w:rsidR="008D1758" w:rsidRPr="00D55E5C" w:rsidRDefault="008D1758" w:rsidP="008D1758">
                  <w:pPr>
                    <w:pStyle w:val="TableBody"/>
                    <w:jc w:val="center"/>
                    <w:rPr>
                      <w:rFonts w:ascii="宋体" w:hAnsi="宋体"/>
                      <w:sz w:val="21"/>
                      <w:szCs w:val="21"/>
                    </w:rPr>
                  </w:pPr>
                  <w:r w:rsidRPr="00D55E5C">
                    <w:rPr>
                      <w:rFonts w:ascii="宋体" w:hAnsi="宋体" w:hint="eastAsia"/>
                      <w:sz w:val="21"/>
                      <w:szCs w:val="21"/>
                    </w:rPr>
                    <w:t>下拉列表</w:t>
                  </w:r>
                </w:p>
              </w:tc>
              <w:tc>
                <w:tcPr>
                  <w:tcW w:w="4762" w:type="dxa"/>
                </w:tcPr>
                <w:p w14:paraId="08142774" w14:textId="2F8A2D2F" w:rsidR="008D1758" w:rsidRPr="00D55E5C" w:rsidRDefault="008D1758" w:rsidP="008D1758">
                  <w:pPr>
                    <w:pStyle w:val="TableBody"/>
                    <w:jc w:val="center"/>
                    <w:rPr>
                      <w:rFonts w:cs="Arial"/>
                      <w:sz w:val="21"/>
                      <w:szCs w:val="21"/>
                    </w:rPr>
                  </w:pPr>
                  <w:proofErr w:type="spellStart"/>
                  <w:r w:rsidRPr="00D55E5C">
                    <w:rPr>
                      <w:rFonts w:cs="Arial"/>
                      <w:sz w:val="21"/>
                      <w:szCs w:val="21"/>
                    </w:rPr>
                    <w:t>getEnvProtectionAttr</w:t>
                  </w:r>
                  <w:proofErr w:type="spellEnd"/>
                </w:p>
              </w:tc>
            </w:tr>
          </w:tbl>
          <w:p w14:paraId="3BB504A2" w14:textId="77777777" w:rsidR="006E77A3" w:rsidRPr="00D55E5C" w:rsidRDefault="006E77A3" w:rsidP="006E77A3">
            <w:pPr>
              <w:pStyle w:val="TableBody"/>
              <w:ind w:left="425"/>
              <w:jc w:val="both"/>
              <w:rPr>
                <w:rFonts w:ascii="宋体" w:hAnsi="宋体"/>
                <w:sz w:val="21"/>
                <w:szCs w:val="21"/>
              </w:rPr>
            </w:pPr>
          </w:p>
          <w:p w14:paraId="129A7FE4" w14:textId="66A5DD34" w:rsidR="000D23D1" w:rsidRPr="00D55E5C" w:rsidRDefault="000D23D1" w:rsidP="008A27A4">
            <w:pPr>
              <w:pStyle w:val="TableBody"/>
              <w:numPr>
                <w:ilvl w:val="0"/>
                <w:numId w:val="7"/>
              </w:numPr>
              <w:jc w:val="both"/>
              <w:rPr>
                <w:rFonts w:ascii="宋体" w:hAnsi="宋体"/>
                <w:sz w:val="21"/>
                <w:szCs w:val="21"/>
              </w:rPr>
            </w:pPr>
            <w:r w:rsidRPr="00D55E5C">
              <w:rPr>
                <w:rFonts w:ascii="宋体" w:hAnsi="宋体" w:hint="eastAsia"/>
                <w:sz w:val="21"/>
                <w:szCs w:val="21"/>
              </w:rPr>
              <w:t>设置分类属性</w:t>
            </w:r>
          </w:p>
          <w:p w14:paraId="04240BC8" w14:textId="0076B5B9" w:rsidR="007B670A" w:rsidRPr="00D55E5C" w:rsidRDefault="007B670A" w:rsidP="007B670A">
            <w:pPr>
              <w:pStyle w:val="TableBody"/>
              <w:ind w:firstLineChars="200" w:firstLine="420"/>
              <w:jc w:val="both"/>
              <w:rPr>
                <w:rFonts w:ascii="宋体" w:hAnsi="宋体"/>
                <w:color w:val="FF0000"/>
                <w:sz w:val="21"/>
                <w:szCs w:val="21"/>
              </w:rPr>
            </w:pPr>
            <w:r w:rsidRPr="00D55E5C">
              <w:rPr>
                <w:rFonts w:ascii="宋体" w:hAnsi="宋体" w:hint="eastAsia"/>
                <w:color w:val="FF0000"/>
                <w:sz w:val="21"/>
                <w:szCs w:val="21"/>
              </w:rPr>
              <w:t>（物料分类不同，分类属性不同）</w:t>
            </w:r>
          </w:p>
          <w:p w14:paraId="126D12A3" w14:textId="00E46905" w:rsidR="000D23D1" w:rsidRPr="00D55E5C" w:rsidRDefault="000D23D1" w:rsidP="008A27A4">
            <w:pPr>
              <w:pStyle w:val="TableBody"/>
              <w:numPr>
                <w:ilvl w:val="0"/>
                <w:numId w:val="7"/>
              </w:numPr>
              <w:jc w:val="both"/>
              <w:rPr>
                <w:rFonts w:ascii="宋体" w:hAnsi="宋体"/>
                <w:sz w:val="21"/>
                <w:szCs w:val="21"/>
              </w:rPr>
            </w:pPr>
            <w:r w:rsidRPr="00D55E5C">
              <w:rPr>
                <w:rFonts w:ascii="宋体" w:hAnsi="宋体" w:hint="eastAsia"/>
                <w:sz w:val="21"/>
                <w:szCs w:val="21"/>
              </w:rPr>
              <w:t>上传附件</w:t>
            </w:r>
          </w:p>
          <w:p w14:paraId="1AF0BB06" w14:textId="5D81B421" w:rsidR="008A27A4" w:rsidRPr="00D55E5C" w:rsidRDefault="008A27A4" w:rsidP="008D1758">
            <w:pPr>
              <w:pStyle w:val="TableBody"/>
              <w:numPr>
                <w:ilvl w:val="0"/>
                <w:numId w:val="39"/>
              </w:numPr>
              <w:jc w:val="both"/>
              <w:rPr>
                <w:rFonts w:ascii="宋体" w:hAnsi="宋体"/>
                <w:sz w:val="21"/>
                <w:szCs w:val="21"/>
              </w:rPr>
            </w:pPr>
            <w:r w:rsidRPr="00D55E5C">
              <w:rPr>
                <w:rFonts w:ascii="宋体" w:hAnsi="宋体" w:hint="eastAsia"/>
                <w:sz w:val="21"/>
                <w:szCs w:val="21"/>
              </w:rPr>
              <w:t>上传文件</w:t>
            </w:r>
          </w:p>
          <w:p w14:paraId="044BE8E8" w14:textId="657F5724" w:rsidR="007B670A" w:rsidRPr="00D55E5C" w:rsidRDefault="007B670A" w:rsidP="008A27A4">
            <w:pPr>
              <w:pStyle w:val="TableBody"/>
              <w:numPr>
                <w:ilvl w:val="0"/>
                <w:numId w:val="7"/>
              </w:numPr>
              <w:jc w:val="both"/>
              <w:rPr>
                <w:rFonts w:ascii="宋体" w:hAnsi="宋体"/>
                <w:sz w:val="21"/>
                <w:szCs w:val="21"/>
              </w:rPr>
            </w:pPr>
            <w:r w:rsidRPr="00D55E5C">
              <w:rPr>
                <w:rFonts w:ascii="宋体" w:hAnsi="宋体" w:hint="eastAsia"/>
                <w:sz w:val="21"/>
                <w:szCs w:val="21"/>
              </w:rPr>
              <w:t>点击“立即创建”，完成物料创建</w:t>
            </w:r>
          </w:p>
          <w:p w14:paraId="33403578" w14:textId="03B60240" w:rsidR="00AF3495" w:rsidRPr="001F1130" w:rsidRDefault="00AF3495" w:rsidP="00AF3495">
            <w:pPr>
              <w:pStyle w:val="TableBody"/>
              <w:ind w:left="420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</w:tbl>
    <w:p w14:paraId="69AE696E" w14:textId="0602CE4B" w:rsidR="004A59A0" w:rsidRDefault="00D55E5C" w:rsidP="004A59A0">
      <w:pPr>
        <w:pStyle w:val="4"/>
      </w:pPr>
      <w:bookmarkStart w:id="23" w:name="_创建成品/半成品物料"/>
      <w:bookmarkStart w:id="24" w:name="_Toc7186294"/>
      <w:bookmarkEnd w:id="3"/>
      <w:bookmarkEnd w:id="4"/>
      <w:bookmarkEnd w:id="5"/>
      <w:bookmarkEnd w:id="23"/>
      <w:r>
        <w:rPr>
          <w:rFonts w:hint="eastAsia"/>
        </w:rPr>
        <w:lastRenderedPageBreak/>
        <w:t>创建</w:t>
      </w:r>
      <w:r w:rsidR="00332754">
        <w:rPr>
          <w:rFonts w:hint="eastAsia"/>
        </w:rPr>
        <w:t>成品</w:t>
      </w:r>
      <w:r w:rsidR="00332754">
        <w:rPr>
          <w:rFonts w:hint="eastAsia"/>
        </w:rPr>
        <w:t>/</w:t>
      </w:r>
      <w:r w:rsidR="00332754">
        <w:rPr>
          <w:rFonts w:hint="eastAsia"/>
        </w:rPr>
        <w:t>半成品</w:t>
      </w:r>
      <w:r w:rsidR="008A27A4">
        <w:rPr>
          <w:rFonts w:hint="eastAsia"/>
        </w:rPr>
        <w:t>物料</w:t>
      </w:r>
      <w:bookmarkEnd w:id="24"/>
    </w:p>
    <w:tbl>
      <w:tblPr>
        <w:tblW w:w="8798" w:type="dxa"/>
        <w:jc w:val="center"/>
        <w:tblBorders>
          <w:top w:val="single" w:sz="12" w:space="0" w:color="4D4D4F"/>
          <w:left w:val="single" w:sz="12" w:space="0" w:color="4D4D4F"/>
          <w:bottom w:val="single" w:sz="12" w:space="0" w:color="4D4D4F"/>
          <w:right w:val="single" w:sz="12" w:space="0" w:color="4D4D4F"/>
          <w:insideH w:val="single" w:sz="4" w:space="0" w:color="4D4D4F"/>
          <w:insideV w:val="single" w:sz="4" w:space="0" w:color="4D4D4F"/>
        </w:tblBorders>
        <w:tblLayout w:type="fixed"/>
        <w:tblCellMar>
          <w:top w:w="29" w:type="dxa"/>
          <w:left w:w="43" w:type="dxa"/>
          <w:bottom w:w="29" w:type="dxa"/>
          <w:right w:w="43" w:type="dxa"/>
        </w:tblCellMar>
        <w:tblLook w:val="0000" w:firstRow="0" w:lastRow="0" w:firstColumn="0" w:lastColumn="0" w:noHBand="0" w:noVBand="0"/>
      </w:tblPr>
      <w:tblGrid>
        <w:gridCol w:w="1096"/>
        <w:gridCol w:w="7702"/>
      </w:tblGrid>
      <w:tr w:rsidR="008A27A4" w14:paraId="24F1C2FB" w14:textId="77777777" w:rsidTr="00B3089A">
        <w:trPr>
          <w:jc w:val="center"/>
        </w:trPr>
        <w:tc>
          <w:tcPr>
            <w:tcW w:w="1096" w:type="dxa"/>
          </w:tcPr>
          <w:p w14:paraId="30D0B21B" w14:textId="77777777" w:rsidR="008A27A4" w:rsidRDefault="008A27A4" w:rsidP="00B3089A">
            <w:pPr>
              <w:pStyle w:val="TableBody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组件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7702" w:type="dxa"/>
          </w:tcPr>
          <w:p w14:paraId="514D7E43" w14:textId="6CDC7B96" w:rsidR="008A27A4" w:rsidRPr="001F1130" w:rsidRDefault="008A27A4" w:rsidP="00B3089A">
            <w:pPr>
              <w:pStyle w:val="TableBody"/>
              <w:jc w:val="both"/>
              <w:rPr>
                <w:rFonts w:cs="Arial"/>
                <w:sz w:val="21"/>
                <w:szCs w:val="21"/>
              </w:rPr>
            </w:pPr>
            <w:r w:rsidRPr="001F1130">
              <w:rPr>
                <w:rFonts w:cs="Arial"/>
                <w:color w:val="595959"/>
                <w:sz w:val="21"/>
                <w:szCs w:val="21"/>
              </w:rPr>
              <w:t>MNT_PPD_00</w:t>
            </w:r>
            <w:r w:rsidR="0008706E">
              <w:rPr>
                <w:rFonts w:cs="Arial"/>
                <w:color w:val="595959"/>
                <w:sz w:val="21"/>
                <w:szCs w:val="21"/>
              </w:rPr>
              <w:t>2</w:t>
            </w:r>
          </w:p>
        </w:tc>
      </w:tr>
      <w:tr w:rsidR="008A27A4" w14:paraId="0B6F319E" w14:textId="77777777" w:rsidTr="00B3089A">
        <w:trPr>
          <w:jc w:val="center"/>
        </w:trPr>
        <w:tc>
          <w:tcPr>
            <w:tcW w:w="1096" w:type="dxa"/>
          </w:tcPr>
          <w:p w14:paraId="69D1ED93" w14:textId="77777777" w:rsidR="008A27A4" w:rsidRDefault="008A27A4" w:rsidP="00B3089A">
            <w:pPr>
              <w:pStyle w:val="TableBody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组件名称</w:t>
            </w:r>
          </w:p>
        </w:tc>
        <w:tc>
          <w:tcPr>
            <w:tcW w:w="7702" w:type="dxa"/>
          </w:tcPr>
          <w:p w14:paraId="35940ACD" w14:textId="4DAA0890" w:rsidR="008A27A4" w:rsidRDefault="00D55E5C" w:rsidP="00B3089A">
            <w:pPr>
              <w:pStyle w:val="TableBody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创建</w:t>
            </w:r>
            <w:r w:rsidR="008A27A4">
              <w:rPr>
                <w:rFonts w:hint="eastAsia"/>
                <w:sz w:val="21"/>
                <w:szCs w:val="21"/>
              </w:rPr>
              <w:t>成品</w:t>
            </w:r>
            <w:r w:rsidR="008A27A4">
              <w:rPr>
                <w:rFonts w:hint="eastAsia"/>
                <w:sz w:val="21"/>
                <w:szCs w:val="21"/>
              </w:rPr>
              <w:t>/</w:t>
            </w:r>
            <w:r w:rsidR="008A27A4">
              <w:rPr>
                <w:rFonts w:hint="eastAsia"/>
                <w:sz w:val="21"/>
                <w:szCs w:val="21"/>
              </w:rPr>
              <w:t>半成品物料</w:t>
            </w:r>
          </w:p>
        </w:tc>
      </w:tr>
      <w:tr w:rsidR="002B2E8F" w14:paraId="04EE2D10" w14:textId="77777777" w:rsidTr="00B3089A">
        <w:trPr>
          <w:jc w:val="center"/>
        </w:trPr>
        <w:tc>
          <w:tcPr>
            <w:tcW w:w="1096" w:type="dxa"/>
          </w:tcPr>
          <w:p w14:paraId="077F36FA" w14:textId="404375E3" w:rsidR="002B2E8F" w:rsidRDefault="002B2E8F" w:rsidP="00B3089A">
            <w:pPr>
              <w:pStyle w:val="TableBody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负责人</w:t>
            </w:r>
          </w:p>
        </w:tc>
        <w:tc>
          <w:tcPr>
            <w:tcW w:w="7702" w:type="dxa"/>
          </w:tcPr>
          <w:p w14:paraId="366CBF28" w14:textId="77777777" w:rsidR="002B2E8F" w:rsidRDefault="002B2E8F" w:rsidP="00B3089A">
            <w:pPr>
              <w:pStyle w:val="TableBody"/>
              <w:jc w:val="both"/>
              <w:rPr>
                <w:sz w:val="21"/>
                <w:szCs w:val="21"/>
              </w:rPr>
            </w:pPr>
          </w:p>
        </w:tc>
      </w:tr>
      <w:tr w:rsidR="008A27A4" w14:paraId="576C79DD" w14:textId="77777777" w:rsidTr="00B3089A">
        <w:trPr>
          <w:jc w:val="center"/>
        </w:trPr>
        <w:tc>
          <w:tcPr>
            <w:tcW w:w="1096" w:type="dxa"/>
          </w:tcPr>
          <w:p w14:paraId="43CF3764" w14:textId="77777777" w:rsidR="008A27A4" w:rsidRDefault="008A27A4" w:rsidP="00B3089A">
            <w:pPr>
              <w:pStyle w:val="TableBody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组件描述</w:t>
            </w:r>
          </w:p>
        </w:tc>
        <w:tc>
          <w:tcPr>
            <w:tcW w:w="7702" w:type="dxa"/>
          </w:tcPr>
          <w:p w14:paraId="7F8CCB9E" w14:textId="34CE6E87" w:rsidR="008A27A4" w:rsidRDefault="00D55E5C" w:rsidP="00B3089A">
            <w:pPr>
              <w:pStyle w:val="TableBody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如何</w:t>
            </w:r>
            <w:r w:rsidR="008A27A4">
              <w:rPr>
                <w:rFonts w:hint="eastAsia"/>
                <w:sz w:val="21"/>
                <w:szCs w:val="21"/>
              </w:rPr>
              <w:t>创建成品</w:t>
            </w:r>
            <w:r w:rsidR="008A27A4">
              <w:rPr>
                <w:rFonts w:hint="eastAsia"/>
                <w:sz w:val="21"/>
                <w:szCs w:val="21"/>
              </w:rPr>
              <w:t>/</w:t>
            </w:r>
            <w:r w:rsidR="008A27A4">
              <w:rPr>
                <w:rFonts w:hint="eastAsia"/>
                <w:sz w:val="21"/>
                <w:szCs w:val="21"/>
              </w:rPr>
              <w:t>半成品物料</w:t>
            </w:r>
          </w:p>
        </w:tc>
      </w:tr>
      <w:tr w:rsidR="008A27A4" w14:paraId="42D51EA6" w14:textId="77777777" w:rsidTr="00B3089A">
        <w:trPr>
          <w:jc w:val="center"/>
        </w:trPr>
        <w:tc>
          <w:tcPr>
            <w:tcW w:w="1096" w:type="dxa"/>
          </w:tcPr>
          <w:p w14:paraId="778BEAB9" w14:textId="77777777" w:rsidR="008A27A4" w:rsidRDefault="008A27A4" w:rsidP="00B3089A">
            <w:pPr>
              <w:pStyle w:val="TableBody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需求编号</w:t>
            </w:r>
          </w:p>
        </w:tc>
        <w:tc>
          <w:tcPr>
            <w:tcW w:w="7702" w:type="dxa"/>
          </w:tcPr>
          <w:p w14:paraId="4DB8BA6F" w14:textId="77777777" w:rsidR="008A27A4" w:rsidRDefault="008A27A4" w:rsidP="00B3089A">
            <w:pPr>
              <w:pStyle w:val="TableBody"/>
              <w:jc w:val="both"/>
              <w:rPr>
                <w:sz w:val="21"/>
                <w:szCs w:val="21"/>
              </w:rPr>
            </w:pPr>
          </w:p>
        </w:tc>
      </w:tr>
      <w:tr w:rsidR="008A27A4" w14:paraId="6570DA2A" w14:textId="77777777" w:rsidTr="00B3089A">
        <w:trPr>
          <w:jc w:val="center"/>
        </w:trPr>
        <w:tc>
          <w:tcPr>
            <w:tcW w:w="1096" w:type="dxa"/>
          </w:tcPr>
          <w:p w14:paraId="0505967B" w14:textId="77777777" w:rsidR="008A27A4" w:rsidRDefault="008A27A4" w:rsidP="00B3089A">
            <w:pPr>
              <w:pStyle w:val="TableBody"/>
              <w:jc w:val="both"/>
              <w:rPr>
                <w:sz w:val="21"/>
                <w:szCs w:val="21"/>
              </w:rPr>
            </w:pPr>
            <w:r w:rsidRPr="00E02AED">
              <w:rPr>
                <w:rFonts w:hint="eastAsia"/>
                <w:sz w:val="21"/>
                <w:szCs w:val="21"/>
              </w:rPr>
              <w:t>组件操作与界面设计</w:t>
            </w:r>
          </w:p>
        </w:tc>
        <w:tc>
          <w:tcPr>
            <w:tcW w:w="7702" w:type="dxa"/>
          </w:tcPr>
          <w:p w14:paraId="119A3F08" w14:textId="009DA77A" w:rsidR="008A27A4" w:rsidRPr="008A27A4" w:rsidRDefault="00047960" w:rsidP="00233A97">
            <w:pPr>
              <w:pStyle w:val="aff7"/>
              <w:ind w:firstLineChars="0" w:firstLine="0"/>
            </w:pPr>
            <w:r w:rsidRPr="00047960">
              <w:rPr>
                <w:rFonts w:hint="eastAsia"/>
                <w:noProof/>
              </w:rPr>
              <w:drawing>
                <wp:inline distT="0" distB="0" distL="0" distR="0" wp14:anchorId="0A8A5839" wp14:editId="3E2A8784">
                  <wp:extent cx="4836160" cy="4385945"/>
                  <wp:effectExtent l="0" t="0" r="254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36160" cy="4385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5CBE" w14:paraId="420BC94E" w14:textId="77777777" w:rsidTr="00B3089A">
        <w:trPr>
          <w:jc w:val="center"/>
        </w:trPr>
        <w:tc>
          <w:tcPr>
            <w:tcW w:w="1096" w:type="dxa"/>
          </w:tcPr>
          <w:p w14:paraId="05B60CF9" w14:textId="59367EB1" w:rsidR="006E5CBE" w:rsidRPr="00E02AED" w:rsidRDefault="006E5CBE" w:rsidP="006E5CBE">
            <w:pPr>
              <w:pStyle w:val="TableBody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接口</w:t>
            </w:r>
          </w:p>
        </w:tc>
        <w:tc>
          <w:tcPr>
            <w:tcW w:w="7702" w:type="dxa"/>
          </w:tcPr>
          <w:p w14:paraId="3E98F8CC" w14:textId="77777777" w:rsidR="006E5CBE" w:rsidRPr="001F1130" w:rsidRDefault="006E5CBE" w:rsidP="006E5CBE">
            <w:pPr>
              <w:pStyle w:val="aff7"/>
              <w:ind w:firstLineChars="0" w:firstLine="0"/>
              <w:rPr>
                <w:rFonts w:cs="Arial"/>
              </w:rPr>
            </w:pPr>
            <w:r w:rsidRPr="001F1130">
              <w:rPr>
                <w:rFonts w:cs="Arial"/>
              </w:rPr>
              <w:t>codebase\</w:t>
            </w:r>
            <w:proofErr w:type="spellStart"/>
            <w:r w:rsidRPr="001F1130">
              <w:rPr>
                <w:rFonts w:cs="Arial"/>
              </w:rPr>
              <w:t>netmarkets</w:t>
            </w:r>
            <w:proofErr w:type="spellEnd"/>
            <w:r w:rsidRPr="001F1130">
              <w:rPr>
                <w:rFonts w:cs="Arial"/>
              </w:rPr>
              <w:t>\</w:t>
            </w:r>
            <w:proofErr w:type="spellStart"/>
            <w:r w:rsidRPr="001F1130">
              <w:rPr>
                <w:rFonts w:cs="Arial"/>
              </w:rPr>
              <w:t>jsp</w:t>
            </w:r>
            <w:proofErr w:type="spellEnd"/>
            <w:r w:rsidRPr="001F1130">
              <w:rPr>
                <w:rFonts w:cs="Arial"/>
              </w:rPr>
              <w:t>\</w:t>
            </w:r>
            <w:proofErr w:type="spellStart"/>
            <w:r w:rsidRPr="001F1130">
              <w:rPr>
                <w:rFonts w:cs="Arial"/>
              </w:rPr>
              <w:t>ext</w:t>
            </w:r>
            <w:proofErr w:type="spellEnd"/>
            <w:r w:rsidRPr="001F1130">
              <w:rPr>
                <w:rFonts w:cs="Arial"/>
              </w:rPr>
              <w:t>\</w:t>
            </w:r>
            <w:proofErr w:type="spellStart"/>
            <w:r w:rsidRPr="001F1130">
              <w:rPr>
                <w:rFonts w:cs="Arial"/>
              </w:rPr>
              <w:t>longcheer</w:t>
            </w:r>
            <w:proofErr w:type="spellEnd"/>
            <w:r w:rsidRPr="001F1130">
              <w:rPr>
                <w:rFonts w:cs="Arial"/>
              </w:rPr>
              <w:t>\common\</w:t>
            </w:r>
            <w:proofErr w:type="spellStart"/>
            <w:r w:rsidRPr="001F1130">
              <w:rPr>
                <w:rFonts w:cs="Arial"/>
              </w:rPr>
              <w:t>createPart.jsp</w:t>
            </w:r>
            <w:proofErr w:type="spellEnd"/>
          </w:p>
          <w:p w14:paraId="341C7045" w14:textId="79779446" w:rsidR="006E5CBE" w:rsidRPr="001F1130" w:rsidRDefault="006E5CBE" w:rsidP="006E5CBE">
            <w:pPr>
              <w:pStyle w:val="aff7"/>
              <w:ind w:firstLineChars="0" w:firstLine="0"/>
              <w:rPr>
                <w:rFonts w:cs="Arial"/>
              </w:rPr>
            </w:pPr>
            <w:proofErr w:type="spellStart"/>
            <w:r w:rsidRPr="001F1130">
              <w:rPr>
                <w:rFonts w:cs="Arial"/>
              </w:rPr>
              <w:t>ext</w:t>
            </w:r>
            <w:proofErr w:type="spellEnd"/>
            <w:r w:rsidRPr="001F1130">
              <w:rPr>
                <w:rFonts w:cs="Arial"/>
              </w:rPr>
              <w:t>/</w:t>
            </w:r>
            <w:proofErr w:type="spellStart"/>
            <w:r w:rsidRPr="001F1130">
              <w:rPr>
                <w:rFonts w:cs="Arial"/>
              </w:rPr>
              <w:t>longcheer</w:t>
            </w:r>
            <w:proofErr w:type="spellEnd"/>
            <w:r w:rsidRPr="001F1130">
              <w:rPr>
                <w:rFonts w:cs="Arial"/>
              </w:rPr>
              <w:t>/</w:t>
            </w:r>
            <w:proofErr w:type="spellStart"/>
            <w:r w:rsidRPr="001F1130">
              <w:rPr>
                <w:rFonts w:cs="Arial"/>
              </w:rPr>
              <w:t>partApplyMigration</w:t>
            </w:r>
            <w:proofErr w:type="spellEnd"/>
            <w:r w:rsidRPr="001F1130">
              <w:rPr>
                <w:rFonts w:cs="Arial"/>
              </w:rPr>
              <w:t>/CreatePart</w:t>
            </w:r>
            <w:r w:rsidR="00211CE7">
              <w:rPr>
                <w:rFonts w:cs="Arial"/>
              </w:rPr>
              <w:t>Helper</w:t>
            </w:r>
            <w:r w:rsidRPr="001F1130">
              <w:rPr>
                <w:rFonts w:cs="Arial"/>
              </w:rPr>
              <w:t>.java</w:t>
            </w:r>
          </w:p>
        </w:tc>
      </w:tr>
      <w:tr w:rsidR="006E5CBE" w14:paraId="2B233C49" w14:textId="77777777" w:rsidTr="00B3089A">
        <w:trPr>
          <w:jc w:val="center"/>
        </w:trPr>
        <w:tc>
          <w:tcPr>
            <w:tcW w:w="1096" w:type="dxa"/>
          </w:tcPr>
          <w:p w14:paraId="356E694E" w14:textId="77777777" w:rsidR="006E5CBE" w:rsidRDefault="006E5CBE" w:rsidP="006E5CBE">
            <w:pPr>
              <w:pStyle w:val="TableBody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详细描述</w:t>
            </w:r>
          </w:p>
        </w:tc>
        <w:tc>
          <w:tcPr>
            <w:tcW w:w="7702" w:type="dxa"/>
          </w:tcPr>
          <w:p w14:paraId="58CBF932" w14:textId="2984CF78" w:rsidR="006E5CBE" w:rsidRPr="00262F23" w:rsidRDefault="006E5CBE" w:rsidP="006E5CBE">
            <w:pPr>
              <w:pStyle w:val="TableBody"/>
              <w:numPr>
                <w:ilvl w:val="0"/>
                <w:numId w:val="15"/>
              </w:numPr>
              <w:jc w:val="both"/>
              <w:rPr>
                <w:sz w:val="21"/>
                <w:szCs w:val="21"/>
              </w:rPr>
            </w:pPr>
            <w:r w:rsidRPr="00BF5E88">
              <w:rPr>
                <w:rFonts w:hint="eastAsia"/>
                <w:sz w:val="21"/>
                <w:szCs w:val="21"/>
              </w:rPr>
              <w:t>接口调用以及输入输出参数请查看</w:t>
            </w:r>
            <w:r>
              <w:rPr>
                <w:rFonts w:hint="eastAsia"/>
                <w:sz w:val="21"/>
                <w:szCs w:val="21"/>
              </w:rPr>
              <w:t>接口定义表</w:t>
            </w:r>
            <w:r w:rsidRPr="00BF5E88">
              <w:rPr>
                <w:rFonts w:hint="eastAsia"/>
                <w:sz w:val="21"/>
                <w:szCs w:val="21"/>
              </w:rPr>
              <w:t>,sheet</w:t>
            </w:r>
            <w:r w:rsidRPr="00BF5E88">
              <w:rPr>
                <w:rFonts w:hint="eastAsia"/>
                <w:sz w:val="21"/>
                <w:szCs w:val="21"/>
              </w:rPr>
              <w:t>页为</w:t>
            </w:r>
            <w:r w:rsidRPr="00BF5E88">
              <w:rPr>
                <w:rFonts w:hint="eastAsia"/>
                <w:sz w:val="21"/>
                <w:szCs w:val="21"/>
              </w:rPr>
              <w:t>&lt;</w:t>
            </w:r>
            <w:r w:rsidR="0008706E" w:rsidRPr="0008706E">
              <w:rPr>
                <w:rFonts w:hint="eastAsia"/>
                <w:sz w:val="21"/>
                <w:szCs w:val="21"/>
              </w:rPr>
              <w:t>创建成品半成品物料</w:t>
            </w:r>
            <w:r w:rsidRPr="00BF5E88">
              <w:rPr>
                <w:rFonts w:hint="eastAsia"/>
                <w:sz w:val="21"/>
                <w:szCs w:val="21"/>
              </w:rPr>
              <w:t>&gt;</w:t>
            </w:r>
            <w:r w:rsidRPr="00BF5E88">
              <w:rPr>
                <w:rFonts w:hint="eastAsia"/>
                <w:sz w:val="21"/>
                <w:szCs w:val="21"/>
              </w:rPr>
              <w:t>，</w:t>
            </w:r>
            <w:r w:rsidRPr="00BF5E88">
              <w:rPr>
                <w:rFonts w:hint="eastAsia"/>
                <w:sz w:val="21"/>
                <w:szCs w:val="21"/>
              </w:rPr>
              <w:t>operation</w:t>
            </w:r>
            <w:r w:rsidRPr="00BF5E88">
              <w:rPr>
                <w:rFonts w:hint="eastAsia"/>
                <w:sz w:val="21"/>
                <w:szCs w:val="21"/>
              </w:rPr>
              <w:t>为：</w:t>
            </w:r>
            <w:proofErr w:type="spellStart"/>
            <w:r w:rsidR="0008706E" w:rsidRPr="0008706E">
              <w:rPr>
                <w:sz w:val="21"/>
                <w:szCs w:val="21"/>
              </w:rPr>
              <w:t>createFinishedOrSemiProduct</w:t>
            </w:r>
            <w:proofErr w:type="spellEnd"/>
          </w:p>
          <w:p w14:paraId="2423DDA4" w14:textId="7907A744" w:rsidR="006E5CBE" w:rsidRDefault="00211CE7" w:rsidP="006E5CBE">
            <w:pPr>
              <w:pStyle w:val="TableBody"/>
              <w:numPr>
                <w:ilvl w:val="0"/>
                <w:numId w:val="15"/>
              </w:numPr>
              <w:jc w:val="both"/>
              <w:rPr>
                <w:sz w:val="21"/>
                <w:szCs w:val="21"/>
              </w:rPr>
            </w:pPr>
            <w:r w:rsidRPr="001F1130">
              <w:rPr>
                <w:rFonts w:eastAsiaTheme="minorEastAsia" w:cs="Arial"/>
              </w:rPr>
              <w:t>CreatePart</w:t>
            </w:r>
            <w:r>
              <w:rPr>
                <w:rFonts w:eastAsiaTheme="minorEastAsia" w:cs="Arial"/>
              </w:rPr>
              <w:t>Helper</w:t>
            </w:r>
            <w:r w:rsidR="006E5CBE">
              <w:rPr>
                <w:sz w:val="21"/>
                <w:szCs w:val="21"/>
              </w:rPr>
              <w:t>.java</w:t>
            </w:r>
            <w:r w:rsidR="006E5CBE">
              <w:rPr>
                <w:rFonts w:hint="eastAsia"/>
                <w:sz w:val="21"/>
                <w:szCs w:val="21"/>
              </w:rPr>
              <w:t>为物料创建的后台处理接口</w:t>
            </w:r>
          </w:p>
          <w:p w14:paraId="2C6B985D" w14:textId="6B03677A" w:rsidR="006E5CBE" w:rsidRDefault="006E5CBE" w:rsidP="00165449">
            <w:pPr>
              <w:pStyle w:val="TableBody"/>
              <w:numPr>
                <w:ilvl w:val="0"/>
                <w:numId w:val="15"/>
              </w:num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创建页面部分搜索框和下拉列表接口调用的参数定义请参照“接口定义表”，</w:t>
            </w:r>
            <w:r>
              <w:rPr>
                <w:rFonts w:hint="eastAsia"/>
                <w:sz w:val="21"/>
                <w:szCs w:val="21"/>
              </w:rPr>
              <w:t>sheet</w:t>
            </w:r>
            <w:r>
              <w:rPr>
                <w:rFonts w:hint="eastAsia"/>
                <w:sz w:val="21"/>
                <w:szCs w:val="21"/>
              </w:rPr>
              <w:t>页</w:t>
            </w:r>
            <w:r>
              <w:rPr>
                <w:rFonts w:hint="eastAsia"/>
                <w:sz w:val="21"/>
                <w:szCs w:val="21"/>
              </w:rPr>
              <w:t>&lt;</w:t>
            </w:r>
            <w:r>
              <w:rPr>
                <w:rFonts w:hint="eastAsia"/>
                <w:sz w:val="21"/>
                <w:szCs w:val="21"/>
              </w:rPr>
              <w:t>龙旗物料创建</w:t>
            </w:r>
            <w:r>
              <w:rPr>
                <w:sz w:val="21"/>
                <w:szCs w:val="21"/>
              </w:rPr>
              <w:t>&gt;,</w:t>
            </w:r>
            <w:r>
              <w:rPr>
                <w:rFonts w:hint="eastAsia"/>
                <w:sz w:val="21"/>
                <w:szCs w:val="21"/>
              </w:rPr>
              <w:t>对应关系如下：</w:t>
            </w:r>
          </w:p>
          <w:tbl>
            <w:tblPr>
              <w:tblStyle w:val="aa"/>
              <w:tblW w:w="7855" w:type="dxa"/>
              <w:tblInd w:w="425" w:type="dxa"/>
              <w:tblLayout w:type="fixed"/>
              <w:tblLook w:val="04A0" w:firstRow="1" w:lastRow="0" w:firstColumn="1" w:lastColumn="0" w:noHBand="0" w:noVBand="1"/>
            </w:tblPr>
            <w:tblGrid>
              <w:gridCol w:w="1901"/>
              <w:gridCol w:w="1192"/>
              <w:gridCol w:w="4762"/>
            </w:tblGrid>
            <w:tr w:rsidR="00165449" w14:paraId="5B296565" w14:textId="77777777" w:rsidTr="0064155B">
              <w:tc>
                <w:tcPr>
                  <w:tcW w:w="1901" w:type="dxa"/>
                </w:tcPr>
                <w:p w14:paraId="76BAA8EA" w14:textId="77777777" w:rsidR="00165449" w:rsidRPr="001F1130" w:rsidRDefault="00165449" w:rsidP="00165449">
                  <w:pPr>
                    <w:pStyle w:val="TableBody"/>
                    <w:jc w:val="center"/>
                    <w:rPr>
                      <w:sz w:val="21"/>
                      <w:szCs w:val="21"/>
                    </w:rPr>
                  </w:pPr>
                  <w:r w:rsidRPr="001F1130">
                    <w:rPr>
                      <w:rFonts w:hint="eastAsia"/>
                      <w:sz w:val="21"/>
                      <w:szCs w:val="21"/>
                    </w:rPr>
                    <w:t>组件名称</w:t>
                  </w:r>
                </w:p>
              </w:tc>
              <w:tc>
                <w:tcPr>
                  <w:tcW w:w="1192" w:type="dxa"/>
                </w:tcPr>
                <w:p w14:paraId="71EF0953" w14:textId="77777777" w:rsidR="00165449" w:rsidRPr="001F1130" w:rsidRDefault="00165449" w:rsidP="00165449">
                  <w:pPr>
                    <w:pStyle w:val="TableBody"/>
                    <w:jc w:val="center"/>
                    <w:rPr>
                      <w:sz w:val="21"/>
                      <w:szCs w:val="21"/>
                    </w:rPr>
                  </w:pPr>
                  <w:r w:rsidRPr="001F1130">
                    <w:rPr>
                      <w:rFonts w:hint="eastAsia"/>
                      <w:sz w:val="21"/>
                      <w:szCs w:val="21"/>
                    </w:rPr>
                    <w:t>组件类型</w:t>
                  </w:r>
                </w:p>
              </w:tc>
              <w:tc>
                <w:tcPr>
                  <w:tcW w:w="4762" w:type="dxa"/>
                </w:tcPr>
                <w:p w14:paraId="7A4599C7" w14:textId="77777777" w:rsidR="00165449" w:rsidRPr="001F1130" w:rsidRDefault="00165449" w:rsidP="00165449">
                  <w:pPr>
                    <w:pStyle w:val="TableBody"/>
                    <w:jc w:val="center"/>
                    <w:rPr>
                      <w:rFonts w:cs="Arial"/>
                      <w:sz w:val="21"/>
                      <w:szCs w:val="21"/>
                    </w:rPr>
                  </w:pPr>
                  <w:r w:rsidRPr="001F1130">
                    <w:rPr>
                      <w:rFonts w:cs="Arial"/>
                      <w:sz w:val="21"/>
                      <w:szCs w:val="21"/>
                    </w:rPr>
                    <w:t>operation</w:t>
                  </w:r>
                </w:p>
              </w:tc>
            </w:tr>
            <w:tr w:rsidR="00AF0375" w14:paraId="4C4F630B" w14:textId="77777777" w:rsidTr="0064155B">
              <w:tc>
                <w:tcPr>
                  <w:tcW w:w="1901" w:type="dxa"/>
                </w:tcPr>
                <w:p w14:paraId="331DB9B9" w14:textId="1C97739E" w:rsidR="00AF0375" w:rsidRPr="001F1130" w:rsidRDefault="00AF0375" w:rsidP="00165449">
                  <w:pPr>
                    <w:pStyle w:val="TableBody"/>
                    <w:jc w:val="center"/>
                    <w:rPr>
                      <w:sz w:val="21"/>
                      <w:szCs w:val="21"/>
                    </w:rPr>
                  </w:pPr>
                  <w:r w:rsidRPr="001F1130">
                    <w:rPr>
                      <w:rFonts w:hint="eastAsia"/>
                      <w:sz w:val="21"/>
                      <w:szCs w:val="21"/>
                    </w:rPr>
                    <w:t>类型</w:t>
                  </w:r>
                </w:p>
              </w:tc>
              <w:tc>
                <w:tcPr>
                  <w:tcW w:w="1192" w:type="dxa"/>
                </w:tcPr>
                <w:p w14:paraId="166AC20E" w14:textId="1242BBAD" w:rsidR="00AF0375" w:rsidRPr="001F1130" w:rsidRDefault="00523EF2" w:rsidP="00165449">
                  <w:pPr>
                    <w:pStyle w:val="TableBody"/>
                    <w:jc w:val="center"/>
                    <w:rPr>
                      <w:sz w:val="21"/>
                      <w:szCs w:val="21"/>
                    </w:rPr>
                  </w:pPr>
                  <w:r w:rsidRPr="001F1130">
                    <w:rPr>
                      <w:rFonts w:hint="eastAsia"/>
                      <w:sz w:val="21"/>
                      <w:szCs w:val="21"/>
                    </w:rPr>
                    <w:t>下拉列表</w:t>
                  </w:r>
                </w:p>
              </w:tc>
              <w:tc>
                <w:tcPr>
                  <w:tcW w:w="4762" w:type="dxa"/>
                </w:tcPr>
                <w:p w14:paraId="18A35061" w14:textId="76533699" w:rsidR="00AF0375" w:rsidRPr="001F1130" w:rsidRDefault="00523EF2" w:rsidP="00165449">
                  <w:pPr>
                    <w:pStyle w:val="TableBody"/>
                    <w:jc w:val="center"/>
                    <w:rPr>
                      <w:rFonts w:cs="Arial"/>
                      <w:sz w:val="21"/>
                      <w:szCs w:val="21"/>
                    </w:rPr>
                  </w:pPr>
                  <w:proofErr w:type="spellStart"/>
                  <w:r w:rsidRPr="001F1130">
                    <w:rPr>
                      <w:rFonts w:cs="Arial"/>
                      <w:sz w:val="21"/>
                      <w:szCs w:val="21"/>
                    </w:rPr>
                    <w:t>getCreateType</w:t>
                  </w:r>
                  <w:proofErr w:type="spellEnd"/>
                </w:p>
              </w:tc>
            </w:tr>
            <w:tr w:rsidR="00165449" w14:paraId="16DAA841" w14:textId="77777777" w:rsidTr="0064155B">
              <w:tc>
                <w:tcPr>
                  <w:tcW w:w="1901" w:type="dxa"/>
                </w:tcPr>
                <w:p w14:paraId="5E23C881" w14:textId="77777777" w:rsidR="00165449" w:rsidRPr="001F1130" w:rsidRDefault="00165449" w:rsidP="00165449">
                  <w:pPr>
                    <w:pStyle w:val="TableBody"/>
                    <w:jc w:val="center"/>
                    <w:rPr>
                      <w:sz w:val="21"/>
                      <w:szCs w:val="21"/>
                    </w:rPr>
                  </w:pPr>
                  <w:r w:rsidRPr="001F1130">
                    <w:rPr>
                      <w:rFonts w:hint="eastAsia"/>
                      <w:sz w:val="21"/>
                      <w:szCs w:val="21"/>
                    </w:rPr>
                    <w:t>物料分类</w:t>
                  </w:r>
                </w:p>
              </w:tc>
              <w:tc>
                <w:tcPr>
                  <w:tcW w:w="1192" w:type="dxa"/>
                </w:tcPr>
                <w:p w14:paraId="1DCFDD86" w14:textId="77777777" w:rsidR="00165449" w:rsidRPr="001F1130" w:rsidRDefault="00165449" w:rsidP="00165449">
                  <w:pPr>
                    <w:pStyle w:val="TableBody"/>
                    <w:jc w:val="center"/>
                    <w:rPr>
                      <w:sz w:val="21"/>
                      <w:szCs w:val="21"/>
                    </w:rPr>
                  </w:pPr>
                  <w:r w:rsidRPr="001F1130">
                    <w:rPr>
                      <w:rFonts w:hint="eastAsia"/>
                      <w:sz w:val="21"/>
                      <w:szCs w:val="21"/>
                    </w:rPr>
                    <w:t>搜索框</w:t>
                  </w:r>
                </w:p>
              </w:tc>
              <w:tc>
                <w:tcPr>
                  <w:tcW w:w="4762" w:type="dxa"/>
                </w:tcPr>
                <w:p w14:paraId="4A721D4B" w14:textId="77777777" w:rsidR="00165449" w:rsidRPr="001F1130" w:rsidRDefault="00165449" w:rsidP="00165449">
                  <w:pPr>
                    <w:pStyle w:val="TableBody"/>
                    <w:jc w:val="center"/>
                    <w:rPr>
                      <w:rFonts w:cs="Arial"/>
                      <w:sz w:val="21"/>
                      <w:szCs w:val="21"/>
                    </w:rPr>
                  </w:pPr>
                  <w:proofErr w:type="spellStart"/>
                  <w:r w:rsidRPr="001F1130">
                    <w:rPr>
                      <w:rFonts w:cs="Arial"/>
                      <w:sz w:val="21"/>
                      <w:szCs w:val="21"/>
                    </w:rPr>
                    <w:t>getMaterialClassification</w:t>
                  </w:r>
                  <w:proofErr w:type="spellEnd"/>
                </w:p>
              </w:tc>
            </w:tr>
            <w:tr w:rsidR="00165449" w14:paraId="2F758DE2" w14:textId="77777777" w:rsidTr="0064155B">
              <w:tc>
                <w:tcPr>
                  <w:tcW w:w="1901" w:type="dxa"/>
                </w:tcPr>
                <w:p w14:paraId="5D758F91" w14:textId="77777777" w:rsidR="00165449" w:rsidRPr="001F1130" w:rsidRDefault="00165449" w:rsidP="00165449">
                  <w:pPr>
                    <w:pStyle w:val="TableBody"/>
                    <w:jc w:val="center"/>
                    <w:rPr>
                      <w:sz w:val="21"/>
                      <w:szCs w:val="21"/>
                    </w:rPr>
                  </w:pPr>
                  <w:r w:rsidRPr="001F1130">
                    <w:rPr>
                      <w:rFonts w:hint="eastAsia"/>
                      <w:sz w:val="21"/>
                      <w:szCs w:val="21"/>
                    </w:rPr>
                    <w:t>物料形态</w:t>
                  </w:r>
                </w:p>
              </w:tc>
              <w:tc>
                <w:tcPr>
                  <w:tcW w:w="1192" w:type="dxa"/>
                </w:tcPr>
                <w:p w14:paraId="0211923C" w14:textId="77777777" w:rsidR="00165449" w:rsidRPr="001F1130" w:rsidRDefault="00165449" w:rsidP="00165449">
                  <w:pPr>
                    <w:pStyle w:val="TableBody"/>
                    <w:jc w:val="center"/>
                    <w:rPr>
                      <w:sz w:val="21"/>
                      <w:szCs w:val="21"/>
                    </w:rPr>
                  </w:pPr>
                  <w:r w:rsidRPr="001F1130">
                    <w:rPr>
                      <w:rFonts w:hint="eastAsia"/>
                      <w:sz w:val="21"/>
                      <w:szCs w:val="21"/>
                    </w:rPr>
                    <w:t>下拉列表</w:t>
                  </w:r>
                </w:p>
              </w:tc>
              <w:tc>
                <w:tcPr>
                  <w:tcW w:w="4762" w:type="dxa"/>
                </w:tcPr>
                <w:p w14:paraId="7723B221" w14:textId="77777777" w:rsidR="00165449" w:rsidRPr="001F1130" w:rsidRDefault="00165449" w:rsidP="00165449">
                  <w:pPr>
                    <w:pStyle w:val="TableBody"/>
                    <w:jc w:val="center"/>
                    <w:rPr>
                      <w:rFonts w:cs="Arial"/>
                      <w:sz w:val="21"/>
                      <w:szCs w:val="21"/>
                    </w:rPr>
                  </w:pPr>
                  <w:proofErr w:type="spellStart"/>
                  <w:r w:rsidRPr="001F1130">
                    <w:rPr>
                      <w:rFonts w:cs="Arial"/>
                      <w:sz w:val="21"/>
                      <w:szCs w:val="21"/>
                    </w:rPr>
                    <w:t>get</w:t>
                  </w:r>
                  <w:r w:rsidRPr="001F1130">
                    <w:rPr>
                      <w:rFonts w:cs="Arial"/>
                      <w:color w:val="222222"/>
                      <w:sz w:val="21"/>
                      <w:szCs w:val="21"/>
                      <w:shd w:val="clear" w:color="auto" w:fill="FFFFFF"/>
                    </w:rPr>
                    <w:t>MaterialForm</w:t>
                  </w:r>
                  <w:proofErr w:type="spellEnd"/>
                </w:p>
              </w:tc>
            </w:tr>
            <w:tr w:rsidR="00165449" w14:paraId="6DA058AC" w14:textId="77777777" w:rsidTr="0064155B">
              <w:tc>
                <w:tcPr>
                  <w:tcW w:w="1901" w:type="dxa"/>
                </w:tcPr>
                <w:p w14:paraId="4BD0E540" w14:textId="77777777" w:rsidR="00165449" w:rsidRPr="001F1130" w:rsidRDefault="00165449" w:rsidP="00165449">
                  <w:pPr>
                    <w:pStyle w:val="TableBody"/>
                    <w:jc w:val="center"/>
                    <w:rPr>
                      <w:sz w:val="21"/>
                      <w:szCs w:val="21"/>
                    </w:rPr>
                  </w:pPr>
                  <w:r w:rsidRPr="001F1130">
                    <w:rPr>
                      <w:rFonts w:hint="eastAsia"/>
                      <w:sz w:val="21"/>
                      <w:szCs w:val="21"/>
                    </w:rPr>
                    <w:t>业务类型</w:t>
                  </w:r>
                </w:p>
              </w:tc>
              <w:tc>
                <w:tcPr>
                  <w:tcW w:w="1192" w:type="dxa"/>
                </w:tcPr>
                <w:p w14:paraId="27F7B366" w14:textId="77777777" w:rsidR="00165449" w:rsidRPr="001F1130" w:rsidRDefault="00165449" w:rsidP="00165449">
                  <w:pPr>
                    <w:pStyle w:val="TableBody"/>
                    <w:jc w:val="center"/>
                    <w:rPr>
                      <w:sz w:val="21"/>
                      <w:szCs w:val="21"/>
                    </w:rPr>
                  </w:pPr>
                  <w:r w:rsidRPr="001F1130">
                    <w:rPr>
                      <w:rFonts w:hint="eastAsia"/>
                      <w:sz w:val="21"/>
                      <w:szCs w:val="21"/>
                    </w:rPr>
                    <w:t>下拉列表</w:t>
                  </w:r>
                </w:p>
              </w:tc>
              <w:tc>
                <w:tcPr>
                  <w:tcW w:w="4762" w:type="dxa"/>
                </w:tcPr>
                <w:p w14:paraId="64AA2027" w14:textId="77777777" w:rsidR="00165449" w:rsidRPr="001F1130" w:rsidRDefault="00165449" w:rsidP="00165449">
                  <w:pPr>
                    <w:pStyle w:val="TableBody"/>
                    <w:jc w:val="center"/>
                    <w:rPr>
                      <w:rFonts w:cs="Arial"/>
                      <w:sz w:val="21"/>
                      <w:szCs w:val="21"/>
                    </w:rPr>
                  </w:pPr>
                  <w:proofErr w:type="spellStart"/>
                  <w:r w:rsidRPr="001F1130">
                    <w:rPr>
                      <w:rFonts w:cs="Arial"/>
                      <w:sz w:val="21"/>
                      <w:szCs w:val="21"/>
                    </w:rPr>
                    <w:t>getBusinessType</w:t>
                  </w:r>
                  <w:proofErr w:type="spellEnd"/>
                </w:p>
              </w:tc>
            </w:tr>
            <w:tr w:rsidR="00165449" w14:paraId="4EA75A10" w14:textId="77777777" w:rsidTr="0064155B">
              <w:tc>
                <w:tcPr>
                  <w:tcW w:w="1901" w:type="dxa"/>
                </w:tcPr>
                <w:p w14:paraId="3B76BCE4" w14:textId="77777777" w:rsidR="00165449" w:rsidRPr="001F1130" w:rsidRDefault="00165449" w:rsidP="00165449">
                  <w:pPr>
                    <w:pStyle w:val="TableBody"/>
                    <w:jc w:val="center"/>
                    <w:rPr>
                      <w:sz w:val="21"/>
                      <w:szCs w:val="21"/>
                    </w:rPr>
                  </w:pPr>
                  <w:r w:rsidRPr="001F1130">
                    <w:rPr>
                      <w:rFonts w:hint="eastAsia"/>
                      <w:sz w:val="21"/>
                      <w:szCs w:val="21"/>
                    </w:rPr>
                    <w:t>申请项目</w:t>
                  </w:r>
                </w:p>
              </w:tc>
              <w:tc>
                <w:tcPr>
                  <w:tcW w:w="1192" w:type="dxa"/>
                </w:tcPr>
                <w:p w14:paraId="55393ACA" w14:textId="77777777" w:rsidR="00165449" w:rsidRPr="001F1130" w:rsidRDefault="00165449" w:rsidP="00165449">
                  <w:pPr>
                    <w:pStyle w:val="TableBody"/>
                    <w:jc w:val="center"/>
                    <w:rPr>
                      <w:sz w:val="21"/>
                      <w:szCs w:val="21"/>
                    </w:rPr>
                  </w:pPr>
                  <w:r w:rsidRPr="001F1130">
                    <w:rPr>
                      <w:rFonts w:hint="eastAsia"/>
                      <w:sz w:val="21"/>
                      <w:szCs w:val="21"/>
                    </w:rPr>
                    <w:t>搜索框</w:t>
                  </w:r>
                </w:p>
              </w:tc>
              <w:tc>
                <w:tcPr>
                  <w:tcW w:w="4762" w:type="dxa"/>
                </w:tcPr>
                <w:p w14:paraId="0F91278F" w14:textId="77777777" w:rsidR="00165449" w:rsidRPr="001F1130" w:rsidRDefault="00165449" w:rsidP="00165449">
                  <w:pPr>
                    <w:pStyle w:val="TableBody"/>
                    <w:jc w:val="center"/>
                    <w:rPr>
                      <w:rFonts w:cs="Arial"/>
                      <w:sz w:val="21"/>
                      <w:szCs w:val="21"/>
                    </w:rPr>
                  </w:pPr>
                  <w:proofErr w:type="spellStart"/>
                  <w:r w:rsidRPr="001F1130">
                    <w:rPr>
                      <w:rFonts w:cs="Arial"/>
                      <w:sz w:val="21"/>
                      <w:szCs w:val="21"/>
                    </w:rPr>
                    <w:t>getProject</w:t>
                  </w:r>
                  <w:proofErr w:type="spellEnd"/>
                </w:p>
              </w:tc>
            </w:tr>
            <w:tr w:rsidR="00165449" w14:paraId="5922ABD8" w14:textId="77777777" w:rsidTr="0064155B">
              <w:tc>
                <w:tcPr>
                  <w:tcW w:w="1901" w:type="dxa"/>
                </w:tcPr>
                <w:p w14:paraId="0536EBBC" w14:textId="77777777" w:rsidR="00165449" w:rsidRPr="001F1130" w:rsidRDefault="00165449" w:rsidP="00165449">
                  <w:pPr>
                    <w:pStyle w:val="TableBody"/>
                    <w:jc w:val="center"/>
                    <w:rPr>
                      <w:sz w:val="21"/>
                      <w:szCs w:val="21"/>
                    </w:rPr>
                  </w:pPr>
                  <w:r w:rsidRPr="001F1130">
                    <w:rPr>
                      <w:rFonts w:hint="eastAsia"/>
                      <w:sz w:val="21"/>
                      <w:szCs w:val="21"/>
                    </w:rPr>
                    <w:t>客户名称</w:t>
                  </w:r>
                </w:p>
              </w:tc>
              <w:tc>
                <w:tcPr>
                  <w:tcW w:w="1192" w:type="dxa"/>
                </w:tcPr>
                <w:p w14:paraId="26FE4F8F" w14:textId="77777777" w:rsidR="00165449" w:rsidRPr="001F1130" w:rsidRDefault="00165449" w:rsidP="00165449">
                  <w:pPr>
                    <w:pStyle w:val="TableBody"/>
                    <w:jc w:val="center"/>
                    <w:rPr>
                      <w:sz w:val="21"/>
                      <w:szCs w:val="21"/>
                    </w:rPr>
                  </w:pPr>
                  <w:r w:rsidRPr="001F1130">
                    <w:rPr>
                      <w:rFonts w:hint="eastAsia"/>
                      <w:sz w:val="21"/>
                      <w:szCs w:val="21"/>
                    </w:rPr>
                    <w:t>下拉列表</w:t>
                  </w:r>
                </w:p>
              </w:tc>
              <w:tc>
                <w:tcPr>
                  <w:tcW w:w="4762" w:type="dxa"/>
                </w:tcPr>
                <w:p w14:paraId="053EE6A3" w14:textId="77777777" w:rsidR="00165449" w:rsidRPr="001F1130" w:rsidRDefault="00165449" w:rsidP="00165449">
                  <w:pPr>
                    <w:pStyle w:val="TableBody"/>
                    <w:jc w:val="center"/>
                    <w:rPr>
                      <w:rFonts w:cs="Arial"/>
                      <w:sz w:val="21"/>
                      <w:szCs w:val="21"/>
                    </w:rPr>
                  </w:pPr>
                  <w:proofErr w:type="spellStart"/>
                  <w:r w:rsidRPr="001F1130">
                    <w:rPr>
                      <w:rFonts w:cs="Arial"/>
                      <w:sz w:val="21"/>
                      <w:szCs w:val="21"/>
                    </w:rPr>
                    <w:t>getCustomer</w:t>
                  </w:r>
                  <w:proofErr w:type="spellEnd"/>
                </w:p>
              </w:tc>
            </w:tr>
            <w:tr w:rsidR="00165449" w14:paraId="24AE2C2F" w14:textId="77777777" w:rsidTr="0064155B">
              <w:tc>
                <w:tcPr>
                  <w:tcW w:w="1901" w:type="dxa"/>
                </w:tcPr>
                <w:p w14:paraId="222752E4" w14:textId="77777777" w:rsidR="00165449" w:rsidRPr="001F1130" w:rsidRDefault="00165449" w:rsidP="00165449">
                  <w:pPr>
                    <w:pStyle w:val="TableBody"/>
                    <w:jc w:val="center"/>
                    <w:rPr>
                      <w:sz w:val="21"/>
                      <w:szCs w:val="21"/>
                    </w:rPr>
                  </w:pPr>
                  <w:r w:rsidRPr="001F1130">
                    <w:rPr>
                      <w:rFonts w:hint="eastAsia"/>
                      <w:sz w:val="21"/>
                      <w:szCs w:val="21"/>
                    </w:rPr>
                    <w:lastRenderedPageBreak/>
                    <w:t>生产厂家</w:t>
                  </w:r>
                </w:p>
              </w:tc>
              <w:tc>
                <w:tcPr>
                  <w:tcW w:w="1192" w:type="dxa"/>
                </w:tcPr>
                <w:p w14:paraId="59A3AB00" w14:textId="77777777" w:rsidR="00165449" w:rsidRPr="001F1130" w:rsidRDefault="00165449" w:rsidP="00165449">
                  <w:pPr>
                    <w:pStyle w:val="TableBody"/>
                    <w:jc w:val="center"/>
                    <w:rPr>
                      <w:sz w:val="21"/>
                      <w:szCs w:val="21"/>
                    </w:rPr>
                  </w:pPr>
                  <w:r w:rsidRPr="001F1130">
                    <w:rPr>
                      <w:rFonts w:hint="eastAsia"/>
                      <w:sz w:val="21"/>
                      <w:szCs w:val="21"/>
                    </w:rPr>
                    <w:t>搜索框</w:t>
                  </w:r>
                </w:p>
              </w:tc>
              <w:tc>
                <w:tcPr>
                  <w:tcW w:w="4762" w:type="dxa"/>
                </w:tcPr>
                <w:p w14:paraId="76E40559" w14:textId="77777777" w:rsidR="00165449" w:rsidRPr="001F1130" w:rsidRDefault="00165449" w:rsidP="00165449">
                  <w:pPr>
                    <w:pStyle w:val="TableBody"/>
                    <w:jc w:val="center"/>
                    <w:rPr>
                      <w:rFonts w:cs="Arial"/>
                      <w:sz w:val="21"/>
                      <w:szCs w:val="21"/>
                    </w:rPr>
                  </w:pPr>
                  <w:proofErr w:type="spellStart"/>
                  <w:r w:rsidRPr="001F1130">
                    <w:rPr>
                      <w:rFonts w:cs="Arial"/>
                      <w:sz w:val="21"/>
                      <w:szCs w:val="21"/>
                    </w:rPr>
                    <w:t>getManufacturer</w:t>
                  </w:r>
                  <w:proofErr w:type="spellEnd"/>
                </w:p>
              </w:tc>
            </w:tr>
            <w:tr w:rsidR="00165449" w14:paraId="504B2DA0" w14:textId="77777777" w:rsidTr="0064155B">
              <w:tc>
                <w:tcPr>
                  <w:tcW w:w="1901" w:type="dxa"/>
                </w:tcPr>
                <w:p w14:paraId="48E1BC7F" w14:textId="77777777" w:rsidR="00165449" w:rsidRPr="001F1130" w:rsidRDefault="00165449" w:rsidP="00165449">
                  <w:pPr>
                    <w:pStyle w:val="TableBody"/>
                    <w:jc w:val="center"/>
                    <w:rPr>
                      <w:sz w:val="21"/>
                      <w:szCs w:val="21"/>
                    </w:rPr>
                  </w:pPr>
                  <w:r w:rsidRPr="001F1130">
                    <w:rPr>
                      <w:rFonts w:hint="eastAsia"/>
                      <w:sz w:val="21"/>
                      <w:szCs w:val="21"/>
                    </w:rPr>
                    <w:t>环保属性</w:t>
                  </w:r>
                </w:p>
              </w:tc>
              <w:tc>
                <w:tcPr>
                  <w:tcW w:w="1192" w:type="dxa"/>
                </w:tcPr>
                <w:p w14:paraId="17094189" w14:textId="77777777" w:rsidR="00165449" w:rsidRPr="001F1130" w:rsidRDefault="00165449" w:rsidP="00165449">
                  <w:pPr>
                    <w:pStyle w:val="TableBody"/>
                    <w:jc w:val="center"/>
                    <w:rPr>
                      <w:sz w:val="21"/>
                      <w:szCs w:val="21"/>
                    </w:rPr>
                  </w:pPr>
                  <w:r w:rsidRPr="001F1130">
                    <w:rPr>
                      <w:rFonts w:hint="eastAsia"/>
                      <w:sz w:val="21"/>
                      <w:szCs w:val="21"/>
                    </w:rPr>
                    <w:t>下拉列表</w:t>
                  </w:r>
                </w:p>
              </w:tc>
              <w:tc>
                <w:tcPr>
                  <w:tcW w:w="4762" w:type="dxa"/>
                </w:tcPr>
                <w:p w14:paraId="5923DFBD" w14:textId="77777777" w:rsidR="00165449" w:rsidRPr="001F1130" w:rsidRDefault="00165449" w:rsidP="00165449">
                  <w:pPr>
                    <w:pStyle w:val="TableBody"/>
                    <w:jc w:val="center"/>
                    <w:rPr>
                      <w:rFonts w:cs="Arial"/>
                      <w:sz w:val="21"/>
                      <w:szCs w:val="21"/>
                    </w:rPr>
                  </w:pPr>
                  <w:proofErr w:type="spellStart"/>
                  <w:r w:rsidRPr="001F1130">
                    <w:rPr>
                      <w:rFonts w:cs="Arial"/>
                      <w:sz w:val="21"/>
                      <w:szCs w:val="21"/>
                    </w:rPr>
                    <w:t>getEnvProtectionAttr</w:t>
                  </w:r>
                  <w:proofErr w:type="spellEnd"/>
                </w:p>
              </w:tc>
            </w:tr>
            <w:tr w:rsidR="00523EF2" w14:paraId="55A14D76" w14:textId="77777777" w:rsidTr="0064155B">
              <w:tc>
                <w:tcPr>
                  <w:tcW w:w="1901" w:type="dxa"/>
                </w:tcPr>
                <w:p w14:paraId="7932EF1B" w14:textId="40C35CE6" w:rsidR="00523EF2" w:rsidRPr="001F1130" w:rsidRDefault="00523EF2" w:rsidP="00165449">
                  <w:pPr>
                    <w:pStyle w:val="TableBody"/>
                    <w:jc w:val="center"/>
                    <w:rPr>
                      <w:sz w:val="21"/>
                      <w:szCs w:val="21"/>
                    </w:rPr>
                  </w:pPr>
                  <w:r w:rsidRPr="001F1130">
                    <w:rPr>
                      <w:rFonts w:hint="eastAsia"/>
                      <w:sz w:val="21"/>
                      <w:szCs w:val="21"/>
                    </w:rPr>
                    <w:t>附件说明</w:t>
                  </w:r>
                </w:p>
              </w:tc>
              <w:tc>
                <w:tcPr>
                  <w:tcW w:w="1192" w:type="dxa"/>
                </w:tcPr>
                <w:p w14:paraId="320BC8D5" w14:textId="3B060D54" w:rsidR="00523EF2" w:rsidRPr="001F1130" w:rsidRDefault="00523EF2" w:rsidP="00165449">
                  <w:pPr>
                    <w:pStyle w:val="TableBody"/>
                    <w:jc w:val="center"/>
                    <w:rPr>
                      <w:sz w:val="21"/>
                      <w:szCs w:val="21"/>
                    </w:rPr>
                  </w:pPr>
                  <w:r w:rsidRPr="001F1130">
                    <w:rPr>
                      <w:rFonts w:hint="eastAsia"/>
                      <w:sz w:val="21"/>
                      <w:szCs w:val="21"/>
                    </w:rPr>
                    <w:t>下拉列表</w:t>
                  </w:r>
                </w:p>
              </w:tc>
              <w:tc>
                <w:tcPr>
                  <w:tcW w:w="4762" w:type="dxa"/>
                </w:tcPr>
                <w:p w14:paraId="09246E1F" w14:textId="04D04E8D" w:rsidR="00523EF2" w:rsidRPr="001F1130" w:rsidRDefault="00523EF2" w:rsidP="00165449">
                  <w:pPr>
                    <w:pStyle w:val="TableBody"/>
                    <w:jc w:val="center"/>
                    <w:rPr>
                      <w:rFonts w:cs="Arial"/>
                      <w:sz w:val="21"/>
                      <w:szCs w:val="21"/>
                    </w:rPr>
                  </w:pPr>
                  <w:proofErr w:type="spellStart"/>
                  <w:r w:rsidRPr="001F1130">
                    <w:rPr>
                      <w:rFonts w:cs="Arial"/>
                      <w:sz w:val="21"/>
                      <w:szCs w:val="21"/>
                    </w:rPr>
                    <w:t>getAttachDescription</w:t>
                  </w:r>
                  <w:proofErr w:type="spellEnd"/>
                </w:p>
              </w:tc>
            </w:tr>
          </w:tbl>
          <w:p w14:paraId="7CA5910D" w14:textId="77777777" w:rsidR="00165449" w:rsidRPr="00165449" w:rsidRDefault="00165449" w:rsidP="00403CF8">
            <w:pPr>
              <w:pStyle w:val="TableBody"/>
              <w:jc w:val="both"/>
              <w:rPr>
                <w:sz w:val="21"/>
                <w:szCs w:val="21"/>
              </w:rPr>
            </w:pPr>
          </w:p>
          <w:p w14:paraId="6BF9A137" w14:textId="77777777" w:rsidR="006E5CBE" w:rsidRDefault="006E5CBE" w:rsidP="006E5CBE">
            <w:pPr>
              <w:pStyle w:val="TableBody"/>
              <w:numPr>
                <w:ilvl w:val="0"/>
                <w:numId w:val="15"/>
              </w:num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设置分类属性</w:t>
            </w:r>
          </w:p>
          <w:p w14:paraId="62AAB975" w14:textId="77777777" w:rsidR="006E5CBE" w:rsidRPr="007B670A" w:rsidRDefault="006E5CBE" w:rsidP="006E5CBE">
            <w:pPr>
              <w:pStyle w:val="TableBody"/>
              <w:ind w:firstLineChars="200" w:firstLine="420"/>
              <w:jc w:val="both"/>
              <w:rPr>
                <w:color w:val="FF0000"/>
                <w:sz w:val="21"/>
                <w:szCs w:val="21"/>
              </w:rPr>
            </w:pPr>
            <w:r w:rsidRPr="007B670A">
              <w:rPr>
                <w:rFonts w:hint="eastAsia"/>
                <w:color w:val="FF0000"/>
                <w:sz w:val="21"/>
                <w:szCs w:val="21"/>
              </w:rPr>
              <w:t>（物料分类不同，分类属性不同）</w:t>
            </w:r>
          </w:p>
          <w:p w14:paraId="4A99AEB8" w14:textId="77777777" w:rsidR="006E5CBE" w:rsidRDefault="006E5CBE" w:rsidP="006E5CBE">
            <w:pPr>
              <w:pStyle w:val="TableBody"/>
              <w:numPr>
                <w:ilvl w:val="0"/>
                <w:numId w:val="15"/>
              </w:num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上传附件</w:t>
            </w:r>
          </w:p>
          <w:p w14:paraId="04D0B44B" w14:textId="77777777" w:rsidR="006E5CBE" w:rsidRDefault="006E5CBE" w:rsidP="00165449">
            <w:pPr>
              <w:pStyle w:val="TableBody"/>
              <w:numPr>
                <w:ilvl w:val="0"/>
                <w:numId w:val="40"/>
              </w:num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上传文件</w:t>
            </w:r>
          </w:p>
          <w:p w14:paraId="2BF3AF95" w14:textId="77777777" w:rsidR="006E5CBE" w:rsidRDefault="006E5CBE" w:rsidP="006E5CBE">
            <w:pPr>
              <w:pStyle w:val="TableBody"/>
              <w:numPr>
                <w:ilvl w:val="0"/>
                <w:numId w:val="15"/>
              </w:num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点击“立即创建”，完成物料创建</w:t>
            </w:r>
          </w:p>
          <w:p w14:paraId="3EA3C0AB" w14:textId="77777777" w:rsidR="006E5CBE" w:rsidRPr="000D23D1" w:rsidRDefault="006E5CBE" w:rsidP="006E5CBE">
            <w:pPr>
              <w:pStyle w:val="TableBody"/>
              <w:ind w:left="420"/>
              <w:jc w:val="both"/>
              <w:rPr>
                <w:sz w:val="21"/>
                <w:szCs w:val="21"/>
              </w:rPr>
            </w:pPr>
          </w:p>
        </w:tc>
      </w:tr>
      <w:tr w:rsidR="006E5CBE" w14:paraId="672543B1" w14:textId="77777777" w:rsidTr="00B3089A">
        <w:trPr>
          <w:jc w:val="center"/>
        </w:trPr>
        <w:tc>
          <w:tcPr>
            <w:tcW w:w="1096" w:type="dxa"/>
          </w:tcPr>
          <w:p w14:paraId="01CC8009" w14:textId="77777777" w:rsidR="006E5CBE" w:rsidRDefault="006E5CBE" w:rsidP="006E5CBE">
            <w:pPr>
              <w:pStyle w:val="TableBody"/>
              <w:jc w:val="both"/>
              <w:rPr>
                <w:sz w:val="21"/>
                <w:szCs w:val="21"/>
              </w:rPr>
            </w:pPr>
          </w:p>
        </w:tc>
        <w:tc>
          <w:tcPr>
            <w:tcW w:w="7702" w:type="dxa"/>
          </w:tcPr>
          <w:p w14:paraId="1D587FA3" w14:textId="77777777" w:rsidR="006E5CBE" w:rsidRDefault="006E5CBE" w:rsidP="006E5CBE">
            <w:pPr>
              <w:pStyle w:val="TableBody"/>
              <w:jc w:val="both"/>
              <w:rPr>
                <w:sz w:val="21"/>
                <w:szCs w:val="21"/>
              </w:rPr>
            </w:pPr>
          </w:p>
        </w:tc>
      </w:tr>
    </w:tbl>
    <w:p w14:paraId="7571FBAA" w14:textId="77777777" w:rsidR="008A27A4" w:rsidRPr="008A27A4" w:rsidRDefault="008A27A4" w:rsidP="008A27A4">
      <w:pPr>
        <w:pStyle w:val="a0"/>
        <w:ind w:firstLine="480"/>
      </w:pPr>
    </w:p>
    <w:p w14:paraId="062AA019" w14:textId="6CD45ADC" w:rsidR="001D3123" w:rsidRPr="00F42A8C" w:rsidRDefault="00EF3A8D" w:rsidP="001D3123">
      <w:pPr>
        <w:pStyle w:val="4"/>
      </w:pPr>
      <w:bookmarkStart w:id="25" w:name="_客供料导入"/>
      <w:bookmarkStart w:id="26" w:name="_Toc7186295"/>
      <w:bookmarkEnd w:id="25"/>
      <w:r>
        <w:rPr>
          <w:rFonts w:hint="eastAsia"/>
        </w:rPr>
        <w:t>客供料导入</w:t>
      </w:r>
      <w:bookmarkEnd w:id="26"/>
    </w:p>
    <w:tbl>
      <w:tblPr>
        <w:tblpPr w:leftFromText="180" w:rightFromText="180" w:vertAnchor="text" w:tblpXSpec="center" w:tblpY="1"/>
        <w:tblOverlap w:val="never"/>
        <w:tblW w:w="8798" w:type="dxa"/>
        <w:tblBorders>
          <w:top w:val="single" w:sz="12" w:space="0" w:color="4D4D4F"/>
          <w:left w:val="single" w:sz="12" w:space="0" w:color="4D4D4F"/>
          <w:bottom w:val="single" w:sz="12" w:space="0" w:color="4D4D4F"/>
          <w:right w:val="single" w:sz="12" w:space="0" w:color="4D4D4F"/>
          <w:insideH w:val="single" w:sz="4" w:space="0" w:color="4D4D4F"/>
          <w:insideV w:val="single" w:sz="4" w:space="0" w:color="4D4D4F"/>
        </w:tblBorders>
        <w:tblLayout w:type="fixed"/>
        <w:tblCellMar>
          <w:top w:w="29" w:type="dxa"/>
          <w:left w:w="43" w:type="dxa"/>
          <w:bottom w:w="29" w:type="dxa"/>
          <w:right w:w="43" w:type="dxa"/>
        </w:tblCellMar>
        <w:tblLook w:val="0000" w:firstRow="0" w:lastRow="0" w:firstColumn="0" w:lastColumn="0" w:noHBand="0" w:noVBand="0"/>
      </w:tblPr>
      <w:tblGrid>
        <w:gridCol w:w="1096"/>
        <w:gridCol w:w="7702"/>
      </w:tblGrid>
      <w:tr w:rsidR="001D3123" w14:paraId="37FF7EF0" w14:textId="77777777" w:rsidTr="001B2334">
        <w:tc>
          <w:tcPr>
            <w:tcW w:w="1096" w:type="dxa"/>
          </w:tcPr>
          <w:p w14:paraId="2C4C9781" w14:textId="77777777" w:rsidR="001D3123" w:rsidRDefault="001D3123" w:rsidP="001B2334">
            <w:pPr>
              <w:pStyle w:val="TableBody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组件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7702" w:type="dxa"/>
          </w:tcPr>
          <w:p w14:paraId="115D0117" w14:textId="3FB387C1" w:rsidR="001D3123" w:rsidRPr="001F1130" w:rsidRDefault="001D3123" w:rsidP="001B2334">
            <w:pPr>
              <w:pStyle w:val="TableBody"/>
              <w:jc w:val="both"/>
              <w:rPr>
                <w:rFonts w:cs="Arial"/>
                <w:sz w:val="21"/>
                <w:szCs w:val="21"/>
              </w:rPr>
            </w:pPr>
            <w:r w:rsidRPr="001F1130">
              <w:rPr>
                <w:rFonts w:cs="Arial"/>
                <w:color w:val="595959"/>
                <w:sz w:val="21"/>
                <w:szCs w:val="21"/>
              </w:rPr>
              <w:t>MNT_PPD_00</w:t>
            </w:r>
            <w:r w:rsidR="0008706E">
              <w:rPr>
                <w:rFonts w:cs="Arial"/>
                <w:color w:val="595959"/>
                <w:sz w:val="21"/>
                <w:szCs w:val="21"/>
              </w:rPr>
              <w:t>3</w:t>
            </w:r>
          </w:p>
        </w:tc>
      </w:tr>
      <w:tr w:rsidR="001D3123" w14:paraId="326FE738" w14:textId="77777777" w:rsidTr="001B2334">
        <w:tc>
          <w:tcPr>
            <w:tcW w:w="1096" w:type="dxa"/>
          </w:tcPr>
          <w:p w14:paraId="5FB57DC6" w14:textId="77777777" w:rsidR="001D3123" w:rsidRDefault="001D3123" w:rsidP="001B2334">
            <w:pPr>
              <w:pStyle w:val="TableBody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组件名称</w:t>
            </w:r>
          </w:p>
        </w:tc>
        <w:tc>
          <w:tcPr>
            <w:tcW w:w="7702" w:type="dxa"/>
          </w:tcPr>
          <w:p w14:paraId="50A704CC" w14:textId="5657FCD2" w:rsidR="001D3123" w:rsidRDefault="00E7379E" w:rsidP="001B2334">
            <w:pPr>
              <w:pStyle w:val="TableBody"/>
              <w:jc w:val="both"/>
              <w:rPr>
                <w:sz w:val="21"/>
                <w:szCs w:val="21"/>
              </w:rPr>
            </w:pPr>
            <w:r>
              <w:rPr>
                <w:rFonts w:ascii="Times New Roman" w:hAnsi="Times New Roman" w:hint="eastAsia"/>
                <w:color w:val="595959"/>
                <w:sz w:val="21"/>
                <w:szCs w:val="21"/>
              </w:rPr>
              <w:t>客供料导入</w:t>
            </w:r>
          </w:p>
        </w:tc>
      </w:tr>
      <w:tr w:rsidR="001D3123" w14:paraId="7285D703" w14:textId="77777777" w:rsidTr="001B2334">
        <w:tc>
          <w:tcPr>
            <w:tcW w:w="1096" w:type="dxa"/>
          </w:tcPr>
          <w:p w14:paraId="0A061268" w14:textId="77777777" w:rsidR="001D3123" w:rsidRDefault="001D3123" w:rsidP="001B2334">
            <w:pPr>
              <w:pStyle w:val="TableBody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负责人</w:t>
            </w:r>
          </w:p>
        </w:tc>
        <w:tc>
          <w:tcPr>
            <w:tcW w:w="7702" w:type="dxa"/>
          </w:tcPr>
          <w:p w14:paraId="25FCE910" w14:textId="543E953A" w:rsidR="001D3123" w:rsidRDefault="001D3123" w:rsidP="001B2334">
            <w:pPr>
              <w:pStyle w:val="TableBody"/>
              <w:jc w:val="both"/>
              <w:rPr>
                <w:sz w:val="21"/>
                <w:szCs w:val="21"/>
              </w:rPr>
            </w:pPr>
          </w:p>
        </w:tc>
      </w:tr>
      <w:tr w:rsidR="001D3123" w14:paraId="1ED125F6" w14:textId="77777777" w:rsidTr="001B2334">
        <w:tc>
          <w:tcPr>
            <w:tcW w:w="1096" w:type="dxa"/>
          </w:tcPr>
          <w:p w14:paraId="139683E1" w14:textId="77777777" w:rsidR="001D3123" w:rsidRDefault="001D3123" w:rsidP="001B2334">
            <w:pPr>
              <w:pStyle w:val="TableBody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组件描述</w:t>
            </w:r>
          </w:p>
        </w:tc>
        <w:tc>
          <w:tcPr>
            <w:tcW w:w="7702" w:type="dxa"/>
          </w:tcPr>
          <w:p w14:paraId="104E16E6" w14:textId="49E1FB08" w:rsidR="001D3123" w:rsidRDefault="001D3123" w:rsidP="001B2334">
            <w:pPr>
              <w:pStyle w:val="TableBody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如何</w:t>
            </w:r>
            <w:r w:rsidR="00877BFD">
              <w:rPr>
                <w:rFonts w:hint="eastAsia"/>
                <w:sz w:val="21"/>
                <w:szCs w:val="21"/>
              </w:rPr>
              <w:t>创建</w:t>
            </w:r>
            <w:r w:rsidR="00E7379E">
              <w:rPr>
                <w:rFonts w:hint="eastAsia"/>
                <w:sz w:val="21"/>
                <w:szCs w:val="21"/>
              </w:rPr>
              <w:t>客供料</w:t>
            </w:r>
          </w:p>
        </w:tc>
      </w:tr>
      <w:tr w:rsidR="001D3123" w14:paraId="02B07072" w14:textId="77777777" w:rsidTr="001B2334">
        <w:tc>
          <w:tcPr>
            <w:tcW w:w="1096" w:type="dxa"/>
          </w:tcPr>
          <w:p w14:paraId="58AA0EE1" w14:textId="77777777" w:rsidR="001D3123" w:rsidRDefault="001D3123" w:rsidP="001B2334">
            <w:pPr>
              <w:pStyle w:val="TableBody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需求编号</w:t>
            </w:r>
          </w:p>
        </w:tc>
        <w:tc>
          <w:tcPr>
            <w:tcW w:w="7702" w:type="dxa"/>
          </w:tcPr>
          <w:p w14:paraId="0F09B6A4" w14:textId="77777777" w:rsidR="001D3123" w:rsidRDefault="001D3123" w:rsidP="001B2334">
            <w:pPr>
              <w:pStyle w:val="TableBody"/>
              <w:jc w:val="both"/>
              <w:rPr>
                <w:sz w:val="21"/>
                <w:szCs w:val="21"/>
              </w:rPr>
            </w:pPr>
          </w:p>
        </w:tc>
      </w:tr>
      <w:tr w:rsidR="001D3123" w14:paraId="1A6BDAB3" w14:textId="77777777" w:rsidTr="009B1CA2">
        <w:tblPrEx>
          <w:tblCellMar>
            <w:left w:w="108" w:type="dxa"/>
            <w:right w:w="108" w:type="dxa"/>
          </w:tblCellMar>
        </w:tblPrEx>
        <w:tc>
          <w:tcPr>
            <w:tcW w:w="1096" w:type="dxa"/>
          </w:tcPr>
          <w:p w14:paraId="45D6881A" w14:textId="77777777" w:rsidR="001D3123" w:rsidRDefault="001D3123" w:rsidP="001B2334">
            <w:pPr>
              <w:pStyle w:val="TableBody"/>
              <w:jc w:val="both"/>
              <w:rPr>
                <w:sz w:val="21"/>
                <w:szCs w:val="21"/>
              </w:rPr>
            </w:pPr>
            <w:r w:rsidRPr="00E02AED">
              <w:rPr>
                <w:rFonts w:hint="eastAsia"/>
                <w:sz w:val="21"/>
                <w:szCs w:val="21"/>
              </w:rPr>
              <w:t>组件操作与界面设计</w:t>
            </w:r>
          </w:p>
        </w:tc>
        <w:tc>
          <w:tcPr>
            <w:tcW w:w="7702" w:type="dxa"/>
          </w:tcPr>
          <w:p w14:paraId="52301A40" w14:textId="5AF3334E" w:rsidR="001B2334" w:rsidRPr="0008706E" w:rsidRDefault="00B804F2" w:rsidP="0008706E">
            <w:pPr>
              <w:pStyle w:val="TableBody"/>
              <w:jc w:val="both"/>
              <w:rPr>
                <w:sz w:val="21"/>
                <w:szCs w:val="21"/>
              </w:rPr>
            </w:pPr>
            <w:r w:rsidRPr="00B804F2">
              <w:rPr>
                <w:noProof/>
                <w:sz w:val="21"/>
                <w:szCs w:val="21"/>
              </w:rPr>
              <w:drawing>
                <wp:inline distT="0" distB="0" distL="0" distR="0" wp14:anchorId="698730B4" wp14:editId="375F37FA">
                  <wp:extent cx="4747895" cy="1687195"/>
                  <wp:effectExtent l="0" t="0" r="0" b="825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7895" cy="1687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3123" w14:paraId="4AC8BC26" w14:textId="77777777" w:rsidTr="001B2334">
        <w:tc>
          <w:tcPr>
            <w:tcW w:w="1096" w:type="dxa"/>
          </w:tcPr>
          <w:p w14:paraId="36B1C983" w14:textId="77777777" w:rsidR="001D3123" w:rsidRDefault="001D3123" w:rsidP="001B2334">
            <w:pPr>
              <w:pStyle w:val="TableBody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接口</w:t>
            </w:r>
          </w:p>
        </w:tc>
        <w:tc>
          <w:tcPr>
            <w:tcW w:w="7702" w:type="dxa"/>
          </w:tcPr>
          <w:p w14:paraId="7DCAC7FD" w14:textId="2A6E03A7" w:rsidR="00092A2E" w:rsidRPr="001F1130" w:rsidRDefault="00092A2E" w:rsidP="00092A2E">
            <w:pPr>
              <w:pStyle w:val="aff7"/>
              <w:ind w:firstLineChars="0" w:firstLine="0"/>
            </w:pPr>
            <w:r w:rsidRPr="001F1130">
              <w:t>codebase\</w:t>
            </w:r>
            <w:proofErr w:type="spellStart"/>
            <w:r w:rsidRPr="001F1130">
              <w:t>netmarkets</w:t>
            </w:r>
            <w:proofErr w:type="spellEnd"/>
            <w:r w:rsidRPr="001F1130">
              <w:t>\</w:t>
            </w:r>
            <w:proofErr w:type="spellStart"/>
            <w:r w:rsidRPr="001F1130">
              <w:t>jsp</w:t>
            </w:r>
            <w:proofErr w:type="spellEnd"/>
            <w:r w:rsidRPr="001F1130">
              <w:t>\</w:t>
            </w:r>
            <w:proofErr w:type="spellStart"/>
            <w:r w:rsidRPr="001F1130">
              <w:t>ext</w:t>
            </w:r>
            <w:proofErr w:type="spellEnd"/>
            <w:r w:rsidRPr="001F1130">
              <w:t>\</w:t>
            </w:r>
            <w:proofErr w:type="spellStart"/>
            <w:r w:rsidRPr="001F1130">
              <w:t>longcheer</w:t>
            </w:r>
            <w:proofErr w:type="spellEnd"/>
            <w:r w:rsidRPr="001F1130">
              <w:t>\</w:t>
            </w:r>
            <w:r w:rsidRPr="001F1130">
              <w:rPr>
                <w:rFonts w:hint="eastAsia"/>
              </w:rPr>
              <w:t>common</w:t>
            </w:r>
            <w:r w:rsidRPr="001F1130">
              <w:t>\</w:t>
            </w:r>
            <w:proofErr w:type="spellStart"/>
            <w:r w:rsidR="007211DD">
              <w:rPr>
                <w:rFonts w:hint="eastAsia"/>
              </w:rPr>
              <w:t>create</w:t>
            </w:r>
            <w:r w:rsidR="007211DD">
              <w:t>Part</w:t>
            </w:r>
            <w:r w:rsidRPr="001F1130">
              <w:t>.jsp</w:t>
            </w:r>
            <w:proofErr w:type="spellEnd"/>
          </w:p>
          <w:p w14:paraId="72448C56" w14:textId="22164F18" w:rsidR="00A11D86" w:rsidRPr="00E02AED" w:rsidRDefault="00092A2E" w:rsidP="00092A2E">
            <w:pPr>
              <w:pStyle w:val="TableBody"/>
              <w:jc w:val="both"/>
              <w:rPr>
                <w:sz w:val="21"/>
                <w:szCs w:val="21"/>
              </w:rPr>
            </w:pPr>
            <w:proofErr w:type="spellStart"/>
            <w:r w:rsidRPr="001F1130">
              <w:rPr>
                <w:rFonts w:hint="eastAsia"/>
                <w:sz w:val="21"/>
                <w:szCs w:val="21"/>
              </w:rPr>
              <w:t>e</w:t>
            </w:r>
            <w:r w:rsidRPr="001F1130">
              <w:rPr>
                <w:sz w:val="21"/>
                <w:szCs w:val="21"/>
              </w:rPr>
              <w:t>xt</w:t>
            </w:r>
            <w:proofErr w:type="spellEnd"/>
            <w:r w:rsidRPr="001F1130">
              <w:rPr>
                <w:sz w:val="21"/>
                <w:szCs w:val="21"/>
              </w:rPr>
              <w:t>/</w:t>
            </w:r>
            <w:proofErr w:type="spellStart"/>
            <w:r w:rsidRPr="001F1130">
              <w:rPr>
                <w:sz w:val="21"/>
                <w:szCs w:val="21"/>
              </w:rPr>
              <w:t>longcheer</w:t>
            </w:r>
            <w:proofErr w:type="spellEnd"/>
            <w:r w:rsidRPr="001F1130">
              <w:rPr>
                <w:sz w:val="21"/>
                <w:szCs w:val="21"/>
              </w:rPr>
              <w:t>/</w:t>
            </w:r>
            <w:proofErr w:type="spellStart"/>
            <w:r w:rsidRPr="001F1130">
              <w:rPr>
                <w:sz w:val="21"/>
                <w:szCs w:val="21"/>
              </w:rPr>
              <w:t>partApplyMigration</w:t>
            </w:r>
            <w:proofErr w:type="spellEnd"/>
            <w:r w:rsidRPr="001F1130">
              <w:rPr>
                <w:sz w:val="21"/>
                <w:szCs w:val="21"/>
              </w:rPr>
              <w:t>/</w:t>
            </w:r>
            <w:r w:rsidR="00187622" w:rsidRPr="001F1130">
              <w:rPr>
                <w:sz w:val="21"/>
                <w:szCs w:val="21"/>
              </w:rPr>
              <w:t>CustomMaterial</w:t>
            </w:r>
            <w:r w:rsidR="0008706E">
              <w:rPr>
                <w:rFonts w:hint="eastAsia"/>
                <w:sz w:val="21"/>
                <w:szCs w:val="21"/>
              </w:rPr>
              <w:t>Helper</w:t>
            </w:r>
            <w:r w:rsidRPr="001F1130">
              <w:rPr>
                <w:sz w:val="21"/>
                <w:szCs w:val="21"/>
              </w:rPr>
              <w:t>.java</w:t>
            </w:r>
          </w:p>
        </w:tc>
      </w:tr>
      <w:tr w:rsidR="001D3123" w14:paraId="03CB4039" w14:textId="77777777" w:rsidTr="001B2334">
        <w:tc>
          <w:tcPr>
            <w:tcW w:w="1096" w:type="dxa"/>
          </w:tcPr>
          <w:p w14:paraId="11E6CFDB" w14:textId="77777777" w:rsidR="001D3123" w:rsidRDefault="001D3123" w:rsidP="001B2334">
            <w:pPr>
              <w:pStyle w:val="TableBody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详细描述</w:t>
            </w:r>
          </w:p>
        </w:tc>
        <w:tc>
          <w:tcPr>
            <w:tcW w:w="7702" w:type="dxa"/>
          </w:tcPr>
          <w:p w14:paraId="426B24DA" w14:textId="7243F360" w:rsidR="00162E59" w:rsidRDefault="00187622" w:rsidP="0083159F">
            <w:pPr>
              <w:pStyle w:val="afc"/>
              <w:numPr>
                <w:ilvl w:val="0"/>
                <w:numId w:val="16"/>
              </w:numPr>
              <w:ind w:firstLineChars="0"/>
              <w:rPr>
                <w:color w:val="000000"/>
              </w:rPr>
            </w:pPr>
            <w:r w:rsidRPr="00187622">
              <w:rPr>
                <w:rFonts w:hint="eastAsia"/>
                <w:color w:val="000000"/>
              </w:rPr>
              <w:t>接口调用以及输入输出参数请查看接口定义表</w:t>
            </w:r>
            <w:r w:rsidRPr="00187622">
              <w:rPr>
                <w:rFonts w:hint="eastAsia"/>
                <w:color w:val="000000"/>
              </w:rPr>
              <w:t>,sheet</w:t>
            </w:r>
            <w:r w:rsidRPr="00187622">
              <w:rPr>
                <w:rFonts w:hint="eastAsia"/>
                <w:color w:val="000000"/>
              </w:rPr>
              <w:t>页为</w:t>
            </w:r>
            <w:r w:rsidRPr="00187622">
              <w:rPr>
                <w:rFonts w:hint="eastAsia"/>
                <w:color w:val="000000"/>
              </w:rPr>
              <w:t>&lt;</w:t>
            </w:r>
            <w:r w:rsidR="00162E59">
              <w:rPr>
                <w:rFonts w:hint="eastAsia"/>
                <w:color w:val="000000"/>
              </w:rPr>
              <w:t>客供料导入</w:t>
            </w:r>
            <w:r w:rsidRPr="00187622">
              <w:rPr>
                <w:rFonts w:hint="eastAsia"/>
                <w:color w:val="000000"/>
              </w:rPr>
              <w:t>&gt;</w:t>
            </w:r>
            <w:r w:rsidRPr="00187622">
              <w:rPr>
                <w:rFonts w:hint="eastAsia"/>
                <w:color w:val="000000"/>
              </w:rPr>
              <w:t>，</w:t>
            </w:r>
            <w:r w:rsidRPr="00187622">
              <w:rPr>
                <w:rFonts w:hint="eastAsia"/>
                <w:color w:val="000000"/>
              </w:rPr>
              <w:t>operation</w:t>
            </w:r>
            <w:r w:rsidRPr="00187622">
              <w:rPr>
                <w:rFonts w:hint="eastAsia"/>
                <w:color w:val="000000"/>
              </w:rPr>
              <w:t>为：</w:t>
            </w:r>
            <w:proofErr w:type="spellStart"/>
            <w:r w:rsidR="00162E59">
              <w:rPr>
                <w:rFonts w:hint="eastAsia"/>
                <w:color w:val="000000"/>
              </w:rPr>
              <w:t>import</w:t>
            </w:r>
            <w:r w:rsidR="00162E59">
              <w:rPr>
                <w:color w:val="000000"/>
              </w:rPr>
              <w:t>CustomMaterial</w:t>
            </w:r>
            <w:proofErr w:type="spellEnd"/>
            <w:r w:rsidR="00162E59">
              <w:rPr>
                <w:color w:val="000000"/>
              </w:rPr>
              <w:t>,</w:t>
            </w:r>
          </w:p>
          <w:p w14:paraId="4C59C626" w14:textId="77777777" w:rsidR="004D26E4" w:rsidRPr="00877BFD" w:rsidRDefault="0008706E" w:rsidP="00162E59">
            <w:pPr>
              <w:pStyle w:val="afc"/>
              <w:numPr>
                <w:ilvl w:val="0"/>
                <w:numId w:val="16"/>
              </w:numPr>
              <w:ind w:firstLineChars="0"/>
              <w:rPr>
                <w:color w:val="000000"/>
              </w:rPr>
            </w:pPr>
            <w:r w:rsidRPr="001F1130">
              <w:t>CustomMaterial</w:t>
            </w:r>
            <w:r>
              <w:rPr>
                <w:rFonts w:hint="eastAsia"/>
              </w:rPr>
              <w:t>Helper</w:t>
            </w:r>
            <w:r w:rsidR="00162E59">
              <w:t>.java</w:t>
            </w:r>
            <w:r w:rsidR="00162E59">
              <w:rPr>
                <w:rFonts w:hint="eastAsia"/>
              </w:rPr>
              <w:t>为客供料导入的后台处理类</w:t>
            </w:r>
          </w:p>
          <w:p w14:paraId="06B69203" w14:textId="77777777" w:rsidR="00877BFD" w:rsidRPr="00877BFD" w:rsidRDefault="00877BFD" w:rsidP="00162E59">
            <w:pPr>
              <w:pStyle w:val="afc"/>
              <w:numPr>
                <w:ilvl w:val="0"/>
                <w:numId w:val="16"/>
              </w:numPr>
              <w:ind w:firstLineChars="0"/>
              <w:rPr>
                <w:color w:val="000000"/>
              </w:rPr>
            </w:pPr>
            <w:r>
              <w:rPr>
                <w:rFonts w:hint="eastAsia"/>
              </w:rPr>
              <w:t>下载“客供料导入模板”并编辑，然后上传模板，完成任务；</w:t>
            </w:r>
          </w:p>
          <w:p w14:paraId="4F8D88F0" w14:textId="23A3E1F3" w:rsidR="00877BFD" w:rsidRPr="00162E59" w:rsidRDefault="00877BFD" w:rsidP="00162E59">
            <w:pPr>
              <w:pStyle w:val="afc"/>
              <w:numPr>
                <w:ilvl w:val="0"/>
                <w:numId w:val="16"/>
              </w:numPr>
              <w:ind w:firstLineChars="0"/>
              <w:rPr>
                <w:color w:val="000000"/>
              </w:rPr>
            </w:pPr>
            <w:r>
              <w:rPr>
                <w:rFonts w:hint="eastAsia"/>
              </w:rPr>
              <w:t>完成创建后自动发起审批流程，参考“单一物料申请流程”</w:t>
            </w:r>
          </w:p>
        </w:tc>
      </w:tr>
    </w:tbl>
    <w:p w14:paraId="2261BFF7" w14:textId="3A262D65" w:rsidR="00082E7A" w:rsidRDefault="002B2E8F" w:rsidP="002B2E8F">
      <w:pPr>
        <w:pStyle w:val="4"/>
      </w:pPr>
      <w:bookmarkStart w:id="27" w:name="_华为关键部件料号创建"/>
      <w:bookmarkStart w:id="28" w:name="_Toc7186296"/>
      <w:bookmarkEnd w:id="27"/>
      <w:r w:rsidRPr="002B2E8F">
        <w:rPr>
          <w:rFonts w:hint="eastAsia"/>
        </w:rPr>
        <w:t>华为关键</w:t>
      </w:r>
      <w:proofErr w:type="gramStart"/>
      <w:r w:rsidRPr="002B2E8F">
        <w:rPr>
          <w:rFonts w:hint="eastAsia"/>
        </w:rPr>
        <w:t>部件料号创建</w:t>
      </w:r>
      <w:bookmarkEnd w:id="28"/>
      <w:proofErr w:type="gramEnd"/>
    </w:p>
    <w:tbl>
      <w:tblPr>
        <w:tblpPr w:leftFromText="180" w:rightFromText="180" w:vertAnchor="text" w:tblpXSpec="center" w:tblpY="1"/>
        <w:tblOverlap w:val="never"/>
        <w:tblW w:w="8798" w:type="dxa"/>
        <w:tblBorders>
          <w:top w:val="single" w:sz="12" w:space="0" w:color="4D4D4F"/>
          <w:left w:val="single" w:sz="12" w:space="0" w:color="4D4D4F"/>
          <w:bottom w:val="single" w:sz="12" w:space="0" w:color="4D4D4F"/>
          <w:right w:val="single" w:sz="12" w:space="0" w:color="4D4D4F"/>
          <w:insideH w:val="single" w:sz="4" w:space="0" w:color="4D4D4F"/>
          <w:insideV w:val="single" w:sz="4" w:space="0" w:color="4D4D4F"/>
        </w:tblBorders>
        <w:tblLayout w:type="fixed"/>
        <w:tblCellMar>
          <w:top w:w="29" w:type="dxa"/>
          <w:left w:w="43" w:type="dxa"/>
          <w:bottom w:w="29" w:type="dxa"/>
          <w:right w:w="43" w:type="dxa"/>
        </w:tblCellMar>
        <w:tblLook w:val="0000" w:firstRow="0" w:lastRow="0" w:firstColumn="0" w:lastColumn="0" w:noHBand="0" w:noVBand="0"/>
      </w:tblPr>
      <w:tblGrid>
        <w:gridCol w:w="1096"/>
        <w:gridCol w:w="7702"/>
      </w:tblGrid>
      <w:tr w:rsidR="002B2E8F" w14:paraId="482B0879" w14:textId="77777777" w:rsidTr="00B3089A">
        <w:tc>
          <w:tcPr>
            <w:tcW w:w="1096" w:type="dxa"/>
          </w:tcPr>
          <w:p w14:paraId="05F7534E" w14:textId="77777777" w:rsidR="002B2E8F" w:rsidRDefault="002B2E8F" w:rsidP="00B3089A">
            <w:pPr>
              <w:pStyle w:val="TableBody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组件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7702" w:type="dxa"/>
          </w:tcPr>
          <w:p w14:paraId="7C4397FF" w14:textId="73A3992A" w:rsidR="002B2E8F" w:rsidRPr="001F1130" w:rsidRDefault="002B2E8F" w:rsidP="00B3089A">
            <w:pPr>
              <w:pStyle w:val="TableBody"/>
              <w:jc w:val="both"/>
              <w:rPr>
                <w:rFonts w:cs="Arial"/>
                <w:sz w:val="21"/>
                <w:szCs w:val="21"/>
              </w:rPr>
            </w:pPr>
            <w:r w:rsidRPr="001F1130">
              <w:rPr>
                <w:rFonts w:cs="Arial"/>
                <w:color w:val="595959"/>
                <w:sz w:val="21"/>
                <w:szCs w:val="21"/>
              </w:rPr>
              <w:t>MNT_PPD_00</w:t>
            </w:r>
            <w:r w:rsidR="0008706E">
              <w:rPr>
                <w:rFonts w:cs="Arial"/>
                <w:color w:val="595959"/>
                <w:sz w:val="21"/>
                <w:szCs w:val="21"/>
              </w:rPr>
              <w:t>4</w:t>
            </w:r>
          </w:p>
        </w:tc>
      </w:tr>
      <w:tr w:rsidR="002B2E8F" w14:paraId="6D73373C" w14:textId="77777777" w:rsidTr="00B3089A">
        <w:tc>
          <w:tcPr>
            <w:tcW w:w="1096" w:type="dxa"/>
          </w:tcPr>
          <w:p w14:paraId="35F0E718" w14:textId="77777777" w:rsidR="002B2E8F" w:rsidRDefault="002B2E8F" w:rsidP="00B3089A">
            <w:pPr>
              <w:pStyle w:val="TableBody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组件名称</w:t>
            </w:r>
          </w:p>
        </w:tc>
        <w:tc>
          <w:tcPr>
            <w:tcW w:w="7702" w:type="dxa"/>
          </w:tcPr>
          <w:p w14:paraId="75DE5517" w14:textId="1F7E8690" w:rsidR="002B2E8F" w:rsidRDefault="002B2E8F" w:rsidP="00B3089A">
            <w:pPr>
              <w:pStyle w:val="TableBody"/>
              <w:jc w:val="both"/>
              <w:rPr>
                <w:sz w:val="21"/>
                <w:szCs w:val="21"/>
              </w:rPr>
            </w:pPr>
            <w:r>
              <w:rPr>
                <w:rFonts w:ascii="Times New Roman" w:hAnsi="Times New Roman" w:hint="eastAsia"/>
                <w:color w:val="595959"/>
                <w:sz w:val="21"/>
                <w:szCs w:val="21"/>
              </w:rPr>
              <w:t>华为关键</w:t>
            </w:r>
            <w:proofErr w:type="gramStart"/>
            <w:r>
              <w:rPr>
                <w:rFonts w:ascii="Times New Roman" w:hAnsi="Times New Roman" w:hint="eastAsia"/>
                <w:color w:val="595959"/>
                <w:sz w:val="21"/>
                <w:szCs w:val="21"/>
              </w:rPr>
              <w:t>部件料号创建</w:t>
            </w:r>
            <w:proofErr w:type="gramEnd"/>
          </w:p>
        </w:tc>
      </w:tr>
      <w:tr w:rsidR="002B2E8F" w14:paraId="352D7296" w14:textId="77777777" w:rsidTr="00B3089A">
        <w:tc>
          <w:tcPr>
            <w:tcW w:w="1096" w:type="dxa"/>
          </w:tcPr>
          <w:p w14:paraId="781AD794" w14:textId="77777777" w:rsidR="002B2E8F" w:rsidRDefault="002B2E8F" w:rsidP="00B3089A">
            <w:pPr>
              <w:pStyle w:val="TableBody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负责人</w:t>
            </w:r>
          </w:p>
        </w:tc>
        <w:tc>
          <w:tcPr>
            <w:tcW w:w="7702" w:type="dxa"/>
          </w:tcPr>
          <w:p w14:paraId="38CD406D" w14:textId="77777777" w:rsidR="002B2E8F" w:rsidRDefault="002B2E8F" w:rsidP="00B3089A">
            <w:pPr>
              <w:pStyle w:val="TableBody"/>
              <w:jc w:val="both"/>
              <w:rPr>
                <w:sz w:val="21"/>
                <w:szCs w:val="21"/>
              </w:rPr>
            </w:pPr>
          </w:p>
        </w:tc>
      </w:tr>
      <w:tr w:rsidR="002B2E8F" w14:paraId="02F5114F" w14:textId="77777777" w:rsidTr="00B3089A">
        <w:tc>
          <w:tcPr>
            <w:tcW w:w="1096" w:type="dxa"/>
          </w:tcPr>
          <w:p w14:paraId="2B91A7EE" w14:textId="77777777" w:rsidR="002B2E8F" w:rsidRDefault="002B2E8F" w:rsidP="00B3089A">
            <w:pPr>
              <w:pStyle w:val="TableBody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组件描述</w:t>
            </w:r>
          </w:p>
        </w:tc>
        <w:tc>
          <w:tcPr>
            <w:tcW w:w="7702" w:type="dxa"/>
          </w:tcPr>
          <w:p w14:paraId="0DE41B39" w14:textId="0E3F37E3" w:rsidR="002B2E8F" w:rsidRDefault="002B2E8F" w:rsidP="00B3089A">
            <w:pPr>
              <w:pStyle w:val="TableBody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如何创建</w:t>
            </w:r>
            <w:r>
              <w:rPr>
                <w:rFonts w:ascii="Times New Roman" w:hAnsi="Times New Roman" w:hint="eastAsia"/>
                <w:color w:val="595959"/>
                <w:sz w:val="21"/>
                <w:szCs w:val="21"/>
              </w:rPr>
              <w:t>华为关键</w:t>
            </w:r>
            <w:proofErr w:type="gramStart"/>
            <w:r>
              <w:rPr>
                <w:rFonts w:ascii="Times New Roman" w:hAnsi="Times New Roman" w:hint="eastAsia"/>
                <w:color w:val="595959"/>
                <w:sz w:val="21"/>
                <w:szCs w:val="21"/>
              </w:rPr>
              <w:t>部件料号</w:t>
            </w:r>
            <w:proofErr w:type="gramEnd"/>
          </w:p>
        </w:tc>
      </w:tr>
      <w:tr w:rsidR="002B2E8F" w14:paraId="1E6587AD" w14:textId="77777777" w:rsidTr="00B3089A">
        <w:tc>
          <w:tcPr>
            <w:tcW w:w="1096" w:type="dxa"/>
          </w:tcPr>
          <w:p w14:paraId="0EA5AEA3" w14:textId="77777777" w:rsidR="002B2E8F" w:rsidRDefault="002B2E8F" w:rsidP="00B3089A">
            <w:pPr>
              <w:pStyle w:val="TableBody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需求编号</w:t>
            </w:r>
          </w:p>
        </w:tc>
        <w:tc>
          <w:tcPr>
            <w:tcW w:w="7702" w:type="dxa"/>
          </w:tcPr>
          <w:p w14:paraId="052959C5" w14:textId="77777777" w:rsidR="002B2E8F" w:rsidRDefault="002B2E8F" w:rsidP="00B3089A">
            <w:pPr>
              <w:pStyle w:val="TableBody"/>
              <w:jc w:val="both"/>
              <w:rPr>
                <w:sz w:val="21"/>
                <w:szCs w:val="21"/>
              </w:rPr>
            </w:pPr>
          </w:p>
        </w:tc>
      </w:tr>
      <w:tr w:rsidR="002B2E8F" w14:paraId="62365224" w14:textId="77777777" w:rsidTr="00B3089A">
        <w:tblPrEx>
          <w:tblCellMar>
            <w:left w:w="108" w:type="dxa"/>
            <w:right w:w="108" w:type="dxa"/>
          </w:tblCellMar>
        </w:tblPrEx>
        <w:tc>
          <w:tcPr>
            <w:tcW w:w="1096" w:type="dxa"/>
          </w:tcPr>
          <w:p w14:paraId="3812B8A9" w14:textId="77777777" w:rsidR="002B2E8F" w:rsidRDefault="002B2E8F" w:rsidP="00B3089A">
            <w:pPr>
              <w:pStyle w:val="TableBody"/>
              <w:jc w:val="both"/>
              <w:rPr>
                <w:sz w:val="21"/>
                <w:szCs w:val="21"/>
              </w:rPr>
            </w:pPr>
            <w:r w:rsidRPr="00E02AED">
              <w:rPr>
                <w:rFonts w:hint="eastAsia"/>
                <w:sz w:val="21"/>
                <w:szCs w:val="21"/>
              </w:rPr>
              <w:lastRenderedPageBreak/>
              <w:t>组件操作与界面设计</w:t>
            </w:r>
          </w:p>
        </w:tc>
        <w:tc>
          <w:tcPr>
            <w:tcW w:w="7702" w:type="dxa"/>
          </w:tcPr>
          <w:p w14:paraId="65AA3F46" w14:textId="77777777" w:rsidR="00B804F2" w:rsidRDefault="00B804F2" w:rsidP="00B3089A">
            <w:pPr>
              <w:pStyle w:val="TableBody"/>
              <w:jc w:val="both"/>
              <w:rPr>
                <w:noProof/>
                <w:sz w:val="21"/>
                <w:szCs w:val="21"/>
              </w:rPr>
            </w:pPr>
          </w:p>
          <w:p w14:paraId="68DC3050" w14:textId="3442119B" w:rsidR="002B2E8F" w:rsidRPr="00E7379E" w:rsidRDefault="00164229" w:rsidP="00B3089A">
            <w:pPr>
              <w:pStyle w:val="TableBody"/>
              <w:jc w:val="both"/>
              <w:rPr>
                <w:noProof/>
                <w:sz w:val="21"/>
                <w:szCs w:val="21"/>
              </w:rPr>
            </w:pPr>
            <w:r w:rsidRPr="00164229">
              <w:rPr>
                <w:noProof/>
                <w:sz w:val="21"/>
                <w:szCs w:val="21"/>
              </w:rPr>
              <w:drawing>
                <wp:inline distT="0" distB="0" distL="0" distR="0" wp14:anchorId="70C2810B" wp14:editId="2A19A0FF">
                  <wp:extent cx="4743450" cy="1286028"/>
                  <wp:effectExtent l="0" t="0" r="0" b="952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7085"/>
                          <a:stretch/>
                        </pic:blipFill>
                        <pic:spPr bwMode="auto">
                          <a:xfrm>
                            <a:off x="0" y="0"/>
                            <a:ext cx="4743450" cy="12860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2E8F" w14:paraId="5BBD1487" w14:textId="77777777" w:rsidTr="00B3089A">
        <w:tc>
          <w:tcPr>
            <w:tcW w:w="1096" w:type="dxa"/>
          </w:tcPr>
          <w:p w14:paraId="58FA0A31" w14:textId="77777777" w:rsidR="002B2E8F" w:rsidRDefault="002B2E8F" w:rsidP="00B3089A">
            <w:pPr>
              <w:pStyle w:val="TableBody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接口</w:t>
            </w:r>
          </w:p>
        </w:tc>
        <w:tc>
          <w:tcPr>
            <w:tcW w:w="7702" w:type="dxa"/>
          </w:tcPr>
          <w:p w14:paraId="659C5123" w14:textId="30626622" w:rsidR="00164229" w:rsidRPr="001F1130" w:rsidRDefault="00164229" w:rsidP="00164229">
            <w:pPr>
              <w:pStyle w:val="aff7"/>
              <w:ind w:firstLineChars="0" w:firstLine="0"/>
            </w:pPr>
            <w:r w:rsidRPr="001F1130">
              <w:t>codebase\</w:t>
            </w:r>
            <w:proofErr w:type="spellStart"/>
            <w:r w:rsidRPr="001F1130">
              <w:t>netmarkets</w:t>
            </w:r>
            <w:proofErr w:type="spellEnd"/>
            <w:r w:rsidRPr="001F1130">
              <w:t>\</w:t>
            </w:r>
            <w:proofErr w:type="spellStart"/>
            <w:r w:rsidRPr="001F1130">
              <w:t>jsp</w:t>
            </w:r>
            <w:proofErr w:type="spellEnd"/>
            <w:r w:rsidRPr="001F1130">
              <w:t>\</w:t>
            </w:r>
            <w:proofErr w:type="spellStart"/>
            <w:r w:rsidRPr="001F1130">
              <w:t>ext</w:t>
            </w:r>
            <w:proofErr w:type="spellEnd"/>
            <w:r w:rsidRPr="001F1130">
              <w:t>\</w:t>
            </w:r>
            <w:proofErr w:type="spellStart"/>
            <w:r w:rsidRPr="001F1130">
              <w:t>longcheer</w:t>
            </w:r>
            <w:proofErr w:type="spellEnd"/>
            <w:r w:rsidRPr="001F1130">
              <w:t>\</w:t>
            </w:r>
            <w:r w:rsidRPr="001F1130">
              <w:rPr>
                <w:rFonts w:hint="eastAsia"/>
              </w:rPr>
              <w:t>common</w:t>
            </w:r>
            <w:r w:rsidRPr="001F1130">
              <w:t>\</w:t>
            </w:r>
            <w:proofErr w:type="spellStart"/>
            <w:r w:rsidRPr="001F1130">
              <w:t>hwCriticalDoc.jsp</w:t>
            </w:r>
            <w:proofErr w:type="spellEnd"/>
          </w:p>
          <w:p w14:paraId="0B65CED9" w14:textId="5B78C0EF" w:rsidR="002B2E8F" w:rsidRPr="001F1130" w:rsidRDefault="00164229" w:rsidP="00164229">
            <w:pPr>
              <w:pStyle w:val="TableBody"/>
              <w:jc w:val="both"/>
              <w:rPr>
                <w:sz w:val="21"/>
                <w:szCs w:val="21"/>
              </w:rPr>
            </w:pPr>
            <w:proofErr w:type="spellStart"/>
            <w:r w:rsidRPr="001F1130">
              <w:rPr>
                <w:rFonts w:hint="eastAsia"/>
                <w:sz w:val="21"/>
                <w:szCs w:val="21"/>
              </w:rPr>
              <w:t>e</w:t>
            </w:r>
            <w:r w:rsidRPr="001F1130">
              <w:rPr>
                <w:sz w:val="21"/>
                <w:szCs w:val="21"/>
              </w:rPr>
              <w:t>xt</w:t>
            </w:r>
            <w:proofErr w:type="spellEnd"/>
            <w:r w:rsidRPr="001F1130">
              <w:rPr>
                <w:sz w:val="21"/>
                <w:szCs w:val="21"/>
              </w:rPr>
              <w:t>/</w:t>
            </w:r>
            <w:proofErr w:type="spellStart"/>
            <w:r w:rsidRPr="001F1130">
              <w:rPr>
                <w:sz w:val="21"/>
                <w:szCs w:val="21"/>
              </w:rPr>
              <w:t>longcheer</w:t>
            </w:r>
            <w:proofErr w:type="spellEnd"/>
            <w:r w:rsidRPr="001F1130">
              <w:rPr>
                <w:sz w:val="21"/>
                <w:szCs w:val="21"/>
              </w:rPr>
              <w:t>/</w:t>
            </w:r>
            <w:proofErr w:type="spellStart"/>
            <w:r w:rsidRPr="001F1130">
              <w:rPr>
                <w:sz w:val="21"/>
                <w:szCs w:val="21"/>
              </w:rPr>
              <w:t>partApplyMigration</w:t>
            </w:r>
            <w:proofErr w:type="spellEnd"/>
            <w:r w:rsidRPr="001F1130">
              <w:rPr>
                <w:sz w:val="21"/>
                <w:szCs w:val="21"/>
              </w:rPr>
              <w:t>/HWCriticalDoc</w:t>
            </w:r>
            <w:r w:rsidR="00211CE7">
              <w:rPr>
                <w:sz w:val="21"/>
                <w:szCs w:val="21"/>
              </w:rPr>
              <w:t>Helper</w:t>
            </w:r>
            <w:r w:rsidRPr="001F1130">
              <w:rPr>
                <w:sz w:val="21"/>
                <w:szCs w:val="21"/>
              </w:rPr>
              <w:t>.java</w:t>
            </w:r>
          </w:p>
        </w:tc>
      </w:tr>
      <w:tr w:rsidR="002B2E8F" w14:paraId="07AEEAC9" w14:textId="77777777" w:rsidTr="00B3089A">
        <w:tc>
          <w:tcPr>
            <w:tcW w:w="1096" w:type="dxa"/>
          </w:tcPr>
          <w:p w14:paraId="7FC953A2" w14:textId="77777777" w:rsidR="002B2E8F" w:rsidRDefault="002B2E8F" w:rsidP="00B3089A">
            <w:pPr>
              <w:pStyle w:val="TableBody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详细描述</w:t>
            </w:r>
          </w:p>
        </w:tc>
        <w:tc>
          <w:tcPr>
            <w:tcW w:w="7702" w:type="dxa"/>
          </w:tcPr>
          <w:p w14:paraId="680115E9" w14:textId="7C61E188" w:rsidR="00164229" w:rsidRDefault="00164229" w:rsidP="00164229">
            <w:pPr>
              <w:pStyle w:val="afc"/>
              <w:numPr>
                <w:ilvl w:val="0"/>
                <w:numId w:val="18"/>
              </w:numPr>
              <w:ind w:firstLineChars="0"/>
              <w:rPr>
                <w:color w:val="000000"/>
              </w:rPr>
            </w:pPr>
            <w:r w:rsidRPr="00187622">
              <w:rPr>
                <w:rFonts w:hint="eastAsia"/>
                <w:color w:val="000000"/>
              </w:rPr>
              <w:t>接口调用以及输入输出参数请查看接口定义表</w:t>
            </w:r>
            <w:r w:rsidRPr="00187622">
              <w:rPr>
                <w:rFonts w:hint="eastAsia"/>
                <w:color w:val="000000"/>
              </w:rPr>
              <w:t>,sheet</w:t>
            </w:r>
            <w:r w:rsidRPr="00187622">
              <w:rPr>
                <w:rFonts w:hint="eastAsia"/>
                <w:color w:val="000000"/>
              </w:rPr>
              <w:t>页为</w:t>
            </w:r>
            <w:r w:rsidRPr="00187622">
              <w:rPr>
                <w:rFonts w:hint="eastAsia"/>
                <w:color w:val="000000"/>
              </w:rPr>
              <w:t>&lt;</w:t>
            </w:r>
            <w:r>
              <w:rPr>
                <w:rFonts w:hint="eastAsia"/>
                <w:color w:val="000000"/>
              </w:rPr>
              <w:t>华为关键</w:t>
            </w:r>
            <w:proofErr w:type="gramStart"/>
            <w:r>
              <w:rPr>
                <w:rFonts w:hint="eastAsia"/>
                <w:color w:val="000000"/>
              </w:rPr>
              <w:t>部件料号导入</w:t>
            </w:r>
            <w:proofErr w:type="gramEnd"/>
            <w:r w:rsidRPr="00187622">
              <w:rPr>
                <w:rFonts w:hint="eastAsia"/>
                <w:color w:val="000000"/>
              </w:rPr>
              <w:t>&gt;</w:t>
            </w:r>
            <w:r w:rsidRPr="00187622">
              <w:rPr>
                <w:rFonts w:hint="eastAsia"/>
                <w:color w:val="000000"/>
              </w:rPr>
              <w:t>，</w:t>
            </w:r>
            <w:r w:rsidRPr="00187622">
              <w:rPr>
                <w:rFonts w:hint="eastAsia"/>
                <w:color w:val="000000"/>
              </w:rPr>
              <w:t>operation</w:t>
            </w:r>
            <w:r w:rsidRPr="00187622">
              <w:rPr>
                <w:rFonts w:hint="eastAsia"/>
                <w:color w:val="000000"/>
              </w:rPr>
              <w:t>为：</w:t>
            </w:r>
            <w:proofErr w:type="spellStart"/>
            <w:r>
              <w:rPr>
                <w:rFonts w:hint="eastAsia"/>
                <w:color w:val="000000"/>
              </w:rPr>
              <w:t>importHw</w:t>
            </w:r>
            <w:r>
              <w:rPr>
                <w:color w:val="000000"/>
              </w:rPr>
              <w:t>CriticalDoc</w:t>
            </w:r>
            <w:proofErr w:type="spellEnd"/>
            <w:r>
              <w:rPr>
                <w:color w:val="000000"/>
              </w:rPr>
              <w:t>,</w:t>
            </w:r>
          </w:p>
          <w:p w14:paraId="578723C6" w14:textId="2CB2AC44" w:rsidR="002B2E8F" w:rsidRDefault="00211CE7" w:rsidP="00164229">
            <w:pPr>
              <w:pStyle w:val="aff7"/>
              <w:numPr>
                <w:ilvl w:val="0"/>
                <w:numId w:val="18"/>
              </w:numPr>
              <w:ind w:firstLineChars="0"/>
            </w:pPr>
            <w:r w:rsidRPr="001F1130">
              <w:t>HWCriticalDoc</w:t>
            </w:r>
            <w:r>
              <w:t>Helper</w:t>
            </w:r>
            <w:r w:rsidR="00164229">
              <w:t>.java</w:t>
            </w:r>
            <w:r w:rsidR="00164229">
              <w:rPr>
                <w:rFonts w:hint="eastAsia"/>
              </w:rPr>
              <w:t>为华为关键</w:t>
            </w:r>
            <w:proofErr w:type="gramStart"/>
            <w:r w:rsidR="00164229">
              <w:rPr>
                <w:rFonts w:hint="eastAsia"/>
              </w:rPr>
              <w:t>部件料号导入</w:t>
            </w:r>
            <w:proofErr w:type="gramEnd"/>
            <w:r w:rsidR="00164229">
              <w:rPr>
                <w:rFonts w:hint="eastAsia"/>
              </w:rPr>
              <w:t>的后台处理类</w:t>
            </w:r>
            <w:r w:rsidR="002B2E8F">
              <w:rPr>
                <w:rFonts w:hint="eastAsia"/>
              </w:rPr>
              <w:t>；</w:t>
            </w:r>
          </w:p>
          <w:p w14:paraId="63BDE960" w14:textId="64F4201F" w:rsidR="007211DD" w:rsidRPr="002B2E8F" w:rsidRDefault="007211DD" w:rsidP="00164229">
            <w:pPr>
              <w:pStyle w:val="aff7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下载并编辑“华为料号申请模板”，编辑完成后点击上传模板，完成华为关键</w:t>
            </w:r>
            <w:proofErr w:type="gramStart"/>
            <w:r>
              <w:rPr>
                <w:rFonts w:hint="eastAsia"/>
              </w:rPr>
              <w:t>部件料号创建</w:t>
            </w:r>
            <w:proofErr w:type="gramEnd"/>
            <w:r>
              <w:rPr>
                <w:rFonts w:hint="eastAsia"/>
              </w:rPr>
              <w:t>，并自动发起审批流程。</w:t>
            </w:r>
          </w:p>
        </w:tc>
      </w:tr>
    </w:tbl>
    <w:p w14:paraId="65A855FA" w14:textId="26BF78D3" w:rsidR="002B2E8F" w:rsidRDefault="002B2E8F" w:rsidP="002B2E8F">
      <w:pPr>
        <w:pStyle w:val="4"/>
      </w:pPr>
      <w:bookmarkStart w:id="29" w:name="_衍生物料创建"/>
      <w:bookmarkStart w:id="30" w:name="_Toc7186297"/>
      <w:bookmarkEnd w:id="29"/>
      <w:r>
        <w:rPr>
          <w:rFonts w:hint="eastAsia"/>
        </w:rPr>
        <w:t>衍生物料创建</w:t>
      </w:r>
      <w:bookmarkEnd w:id="30"/>
    </w:p>
    <w:tbl>
      <w:tblPr>
        <w:tblpPr w:leftFromText="180" w:rightFromText="180" w:vertAnchor="text" w:tblpXSpec="center" w:tblpY="1"/>
        <w:tblOverlap w:val="never"/>
        <w:tblW w:w="8798" w:type="dxa"/>
        <w:tblBorders>
          <w:top w:val="single" w:sz="12" w:space="0" w:color="4D4D4F"/>
          <w:left w:val="single" w:sz="12" w:space="0" w:color="4D4D4F"/>
          <w:bottom w:val="single" w:sz="12" w:space="0" w:color="4D4D4F"/>
          <w:right w:val="single" w:sz="12" w:space="0" w:color="4D4D4F"/>
          <w:insideH w:val="single" w:sz="4" w:space="0" w:color="4D4D4F"/>
          <w:insideV w:val="single" w:sz="4" w:space="0" w:color="4D4D4F"/>
        </w:tblBorders>
        <w:tblLayout w:type="fixed"/>
        <w:tblCellMar>
          <w:top w:w="29" w:type="dxa"/>
          <w:left w:w="43" w:type="dxa"/>
          <w:bottom w:w="29" w:type="dxa"/>
          <w:right w:w="43" w:type="dxa"/>
        </w:tblCellMar>
        <w:tblLook w:val="0000" w:firstRow="0" w:lastRow="0" w:firstColumn="0" w:lastColumn="0" w:noHBand="0" w:noVBand="0"/>
      </w:tblPr>
      <w:tblGrid>
        <w:gridCol w:w="1096"/>
        <w:gridCol w:w="7702"/>
      </w:tblGrid>
      <w:tr w:rsidR="002B2E8F" w14:paraId="4FF32508" w14:textId="77777777" w:rsidTr="00B3089A">
        <w:tc>
          <w:tcPr>
            <w:tcW w:w="1096" w:type="dxa"/>
          </w:tcPr>
          <w:p w14:paraId="7303C8B8" w14:textId="77777777" w:rsidR="002B2E8F" w:rsidRDefault="002B2E8F" w:rsidP="00B3089A">
            <w:pPr>
              <w:pStyle w:val="TableBody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组件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7702" w:type="dxa"/>
          </w:tcPr>
          <w:p w14:paraId="73383FC4" w14:textId="06D6559F" w:rsidR="002B2E8F" w:rsidRDefault="002B2E8F" w:rsidP="00B3089A">
            <w:pPr>
              <w:pStyle w:val="TableBody"/>
              <w:jc w:val="both"/>
              <w:rPr>
                <w:sz w:val="21"/>
                <w:szCs w:val="21"/>
              </w:rPr>
            </w:pPr>
            <w:r>
              <w:rPr>
                <w:rFonts w:ascii="Times New Roman" w:hAnsi="Times New Roman"/>
                <w:color w:val="595959"/>
                <w:sz w:val="21"/>
                <w:szCs w:val="21"/>
              </w:rPr>
              <w:t>MNT_</w:t>
            </w:r>
            <w:r>
              <w:rPr>
                <w:rFonts w:ascii="Times New Roman" w:hAnsi="Times New Roman" w:hint="eastAsia"/>
                <w:color w:val="595959"/>
                <w:sz w:val="21"/>
                <w:szCs w:val="21"/>
              </w:rPr>
              <w:t>PPD</w:t>
            </w:r>
            <w:r>
              <w:rPr>
                <w:rFonts w:ascii="Times New Roman" w:hAnsi="Times New Roman"/>
                <w:color w:val="595959"/>
                <w:sz w:val="21"/>
                <w:szCs w:val="21"/>
              </w:rPr>
              <w:t>_00</w:t>
            </w:r>
            <w:r w:rsidR="0008706E">
              <w:rPr>
                <w:rFonts w:ascii="Times New Roman" w:hAnsi="Times New Roman"/>
                <w:color w:val="595959"/>
                <w:sz w:val="21"/>
                <w:szCs w:val="21"/>
              </w:rPr>
              <w:t>5</w:t>
            </w:r>
          </w:p>
        </w:tc>
      </w:tr>
      <w:tr w:rsidR="002B2E8F" w14:paraId="6EF26209" w14:textId="77777777" w:rsidTr="00B3089A">
        <w:tc>
          <w:tcPr>
            <w:tcW w:w="1096" w:type="dxa"/>
          </w:tcPr>
          <w:p w14:paraId="3DE09439" w14:textId="77777777" w:rsidR="002B2E8F" w:rsidRDefault="002B2E8F" w:rsidP="00B3089A">
            <w:pPr>
              <w:pStyle w:val="TableBody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组件名称</w:t>
            </w:r>
          </w:p>
        </w:tc>
        <w:tc>
          <w:tcPr>
            <w:tcW w:w="7702" w:type="dxa"/>
          </w:tcPr>
          <w:p w14:paraId="6BA33342" w14:textId="2006986D" w:rsidR="002B2E8F" w:rsidRDefault="002B2E8F" w:rsidP="00B3089A">
            <w:pPr>
              <w:pStyle w:val="TableBody"/>
              <w:jc w:val="both"/>
              <w:rPr>
                <w:sz w:val="21"/>
                <w:szCs w:val="21"/>
              </w:rPr>
            </w:pPr>
            <w:r>
              <w:rPr>
                <w:rFonts w:ascii="Times New Roman" w:hAnsi="Times New Roman" w:hint="eastAsia"/>
                <w:color w:val="595959"/>
                <w:sz w:val="21"/>
                <w:szCs w:val="21"/>
              </w:rPr>
              <w:t>衍生物料创建</w:t>
            </w:r>
          </w:p>
        </w:tc>
      </w:tr>
      <w:tr w:rsidR="002B2E8F" w14:paraId="3F7A5486" w14:textId="77777777" w:rsidTr="00B3089A">
        <w:tc>
          <w:tcPr>
            <w:tcW w:w="1096" w:type="dxa"/>
          </w:tcPr>
          <w:p w14:paraId="63A7E53C" w14:textId="77777777" w:rsidR="002B2E8F" w:rsidRDefault="002B2E8F" w:rsidP="00B3089A">
            <w:pPr>
              <w:pStyle w:val="TableBody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负责人</w:t>
            </w:r>
          </w:p>
        </w:tc>
        <w:tc>
          <w:tcPr>
            <w:tcW w:w="7702" w:type="dxa"/>
          </w:tcPr>
          <w:p w14:paraId="3B121347" w14:textId="77777777" w:rsidR="002B2E8F" w:rsidRDefault="002B2E8F" w:rsidP="00B3089A">
            <w:pPr>
              <w:pStyle w:val="TableBody"/>
              <w:jc w:val="both"/>
              <w:rPr>
                <w:sz w:val="21"/>
                <w:szCs w:val="21"/>
              </w:rPr>
            </w:pPr>
          </w:p>
        </w:tc>
      </w:tr>
      <w:tr w:rsidR="002B2E8F" w14:paraId="769E672B" w14:textId="77777777" w:rsidTr="00B3089A">
        <w:tc>
          <w:tcPr>
            <w:tcW w:w="1096" w:type="dxa"/>
          </w:tcPr>
          <w:p w14:paraId="53096854" w14:textId="77777777" w:rsidR="002B2E8F" w:rsidRDefault="002B2E8F" w:rsidP="00B3089A">
            <w:pPr>
              <w:pStyle w:val="TableBody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组件描述</w:t>
            </w:r>
          </w:p>
        </w:tc>
        <w:tc>
          <w:tcPr>
            <w:tcW w:w="7702" w:type="dxa"/>
          </w:tcPr>
          <w:p w14:paraId="2AF43B94" w14:textId="2FE1415E" w:rsidR="002B2E8F" w:rsidRDefault="002B2E8F" w:rsidP="00B3089A">
            <w:pPr>
              <w:pStyle w:val="TableBody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本</w:t>
            </w:r>
            <w:r>
              <w:rPr>
                <w:sz w:val="21"/>
                <w:szCs w:val="21"/>
              </w:rPr>
              <w:t>组件描述了</w:t>
            </w:r>
            <w:r>
              <w:rPr>
                <w:rFonts w:hint="eastAsia"/>
                <w:sz w:val="21"/>
                <w:szCs w:val="21"/>
              </w:rPr>
              <w:t>如何创建</w:t>
            </w:r>
            <w:r>
              <w:rPr>
                <w:rFonts w:ascii="Times New Roman" w:hAnsi="Times New Roman" w:hint="eastAsia"/>
                <w:color w:val="595959"/>
                <w:sz w:val="21"/>
                <w:szCs w:val="21"/>
              </w:rPr>
              <w:t>衍生物料</w:t>
            </w:r>
          </w:p>
        </w:tc>
      </w:tr>
      <w:tr w:rsidR="002B2E8F" w14:paraId="52471ADB" w14:textId="77777777" w:rsidTr="00B3089A">
        <w:tc>
          <w:tcPr>
            <w:tcW w:w="1096" w:type="dxa"/>
          </w:tcPr>
          <w:p w14:paraId="35E8C49F" w14:textId="77777777" w:rsidR="002B2E8F" w:rsidRDefault="002B2E8F" w:rsidP="00B3089A">
            <w:pPr>
              <w:pStyle w:val="TableBody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需求编号</w:t>
            </w:r>
          </w:p>
        </w:tc>
        <w:tc>
          <w:tcPr>
            <w:tcW w:w="7702" w:type="dxa"/>
          </w:tcPr>
          <w:p w14:paraId="3DCBE619" w14:textId="77777777" w:rsidR="002B2E8F" w:rsidRDefault="002B2E8F" w:rsidP="00B3089A">
            <w:pPr>
              <w:pStyle w:val="TableBody"/>
              <w:jc w:val="both"/>
              <w:rPr>
                <w:sz w:val="21"/>
                <w:szCs w:val="21"/>
              </w:rPr>
            </w:pPr>
          </w:p>
        </w:tc>
      </w:tr>
      <w:tr w:rsidR="002B2E8F" w14:paraId="356C96F6" w14:textId="77777777" w:rsidTr="00B3089A">
        <w:tblPrEx>
          <w:tblCellMar>
            <w:left w:w="108" w:type="dxa"/>
            <w:right w:w="108" w:type="dxa"/>
          </w:tblCellMar>
        </w:tblPrEx>
        <w:tc>
          <w:tcPr>
            <w:tcW w:w="1096" w:type="dxa"/>
          </w:tcPr>
          <w:p w14:paraId="0CDE323B" w14:textId="77777777" w:rsidR="002B2E8F" w:rsidRDefault="002B2E8F" w:rsidP="00B3089A">
            <w:pPr>
              <w:pStyle w:val="TableBody"/>
              <w:jc w:val="both"/>
              <w:rPr>
                <w:sz w:val="21"/>
                <w:szCs w:val="21"/>
              </w:rPr>
            </w:pPr>
            <w:r w:rsidRPr="00E02AED">
              <w:rPr>
                <w:rFonts w:hint="eastAsia"/>
                <w:sz w:val="21"/>
                <w:szCs w:val="21"/>
              </w:rPr>
              <w:t>组件操作与界面设计</w:t>
            </w:r>
          </w:p>
        </w:tc>
        <w:tc>
          <w:tcPr>
            <w:tcW w:w="7702" w:type="dxa"/>
          </w:tcPr>
          <w:p w14:paraId="197EED91" w14:textId="0034D279" w:rsidR="00CB7DE8" w:rsidRPr="00E7379E" w:rsidRDefault="007211DD" w:rsidP="00233A97">
            <w:pPr>
              <w:pStyle w:val="TableBody"/>
              <w:rPr>
                <w:noProof/>
                <w:sz w:val="21"/>
                <w:szCs w:val="21"/>
              </w:rPr>
            </w:pPr>
            <w:r w:rsidRPr="007211DD">
              <w:rPr>
                <w:noProof/>
              </w:rPr>
              <w:drawing>
                <wp:inline distT="0" distB="0" distL="0" distR="0" wp14:anchorId="0559E776" wp14:editId="5C77EFBB">
                  <wp:extent cx="4753610" cy="1106805"/>
                  <wp:effectExtent l="0" t="0" r="889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3610" cy="1106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2E8F" w14:paraId="1BED7226" w14:textId="77777777" w:rsidTr="00B3089A">
        <w:tc>
          <w:tcPr>
            <w:tcW w:w="1096" w:type="dxa"/>
          </w:tcPr>
          <w:p w14:paraId="21E8398E" w14:textId="77777777" w:rsidR="002B2E8F" w:rsidRDefault="002B2E8F" w:rsidP="00B3089A">
            <w:pPr>
              <w:pStyle w:val="TableBody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接口</w:t>
            </w:r>
          </w:p>
        </w:tc>
        <w:tc>
          <w:tcPr>
            <w:tcW w:w="7702" w:type="dxa"/>
          </w:tcPr>
          <w:p w14:paraId="0A9877D0" w14:textId="04944A44" w:rsidR="00164229" w:rsidRPr="001F1130" w:rsidRDefault="00164229" w:rsidP="00164229">
            <w:pPr>
              <w:pStyle w:val="aff7"/>
              <w:ind w:firstLineChars="0" w:firstLine="0"/>
            </w:pPr>
            <w:r w:rsidRPr="001F1130">
              <w:t>codebase\</w:t>
            </w:r>
            <w:proofErr w:type="spellStart"/>
            <w:r w:rsidRPr="001F1130">
              <w:t>netmarkets</w:t>
            </w:r>
            <w:proofErr w:type="spellEnd"/>
            <w:r w:rsidRPr="001F1130">
              <w:t>\</w:t>
            </w:r>
            <w:proofErr w:type="spellStart"/>
            <w:r w:rsidRPr="001F1130">
              <w:t>jsp</w:t>
            </w:r>
            <w:proofErr w:type="spellEnd"/>
            <w:r w:rsidRPr="001F1130">
              <w:t>\</w:t>
            </w:r>
            <w:proofErr w:type="spellStart"/>
            <w:r w:rsidRPr="001F1130">
              <w:t>ext</w:t>
            </w:r>
            <w:proofErr w:type="spellEnd"/>
            <w:r w:rsidRPr="001F1130">
              <w:t>\</w:t>
            </w:r>
            <w:proofErr w:type="spellStart"/>
            <w:r w:rsidRPr="001F1130">
              <w:t>longcheer</w:t>
            </w:r>
            <w:proofErr w:type="spellEnd"/>
            <w:r w:rsidRPr="001F1130">
              <w:t>\</w:t>
            </w:r>
            <w:r w:rsidRPr="001F1130">
              <w:rPr>
                <w:rFonts w:hint="eastAsia"/>
              </w:rPr>
              <w:t>common</w:t>
            </w:r>
            <w:r w:rsidRPr="001F1130">
              <w:t>\</w:t>
            </w:r>
            <w:proofErr w:type="spellStart"/>
            <w:r w:rsidRPr="001F1130">
              <w:t>createPart.jsp</w:t>
            </w:r>
            <w:proofErr w:type="spellEnd"/>
          </w:p>
          <w:p w14:paraId="64F4BC6C" w14:textId="5589FD11" w:rsidR="002B2E8F" w:rsidRPr="00E02AED" w:rsidRDefault="00164229" w:rsidP="00164229">
            <w:pPr>
              <w:pStyle w:val="TableBody"/>
              <w:jc w:val="both"/>
              <w:rPr>
                <w:sz w:val="21"/>
                <w:szCs w:val="21"/>
              </w:rPr>
            </w:pPr>
            <w:proofErr w:type="spellStart"/>
            <w:r w:rsidRPr="001F1130">
              <w:rPr>
                <w:rFonts w:hint="eastAsia"/>
                <w:sz w:val="21"/>
                <w:szCs w:val="21"/>
              </w:rPr>
              <w:t>e</w:t>
            </w:r>
            <w:r w:rsidRPr="001F1130">
              <w:rPr>
                <w:sz w:val="21"/>
                <w:szCs w:val="21"/>
              </w:rPr>
              <w:t>xt</w:t>
            </w:r>
            <w:proofErr w:type="spellEnd"/>
            <w:r w:rsidRPr="001F1130">
              <w:rPr>
                <w:sz w:val="21"/>
                <w:szCs w:val="21"/>
              </w:rPr>
              <w:t>/</w:t>
            </w:r>
            <w:proofErr w:type="spellStart"/>
            <w:r w:rsidRPr="001F1130">
              <w:rPr>
                <w:sz w:val="21"/>
                <w:szCs w:val="21"/>
              </w:rPr>
              <w:t>longcheer</w:t>
            </w:r>
            <w:proofErr w:type="spellEnd"/>
            <w:r w:rsidRPr="001F1130">
              <w:rPr>
                <w:sz w:val="21"/>
                <w:szCs w:val="21"/>
              </w:rPr>
              <w:t>/</w:t>
            </w:r>
            <w:proofErr w:type="spellStart"/>
            <w:r w:rsidRPr="001F1130">
              <w:rPr>
                <w:sz w:val="21"/>
                <w:szCs w:val="21"/>
              </w:rPr>
              <w:t>partApplyMigration</w:t>
            </w:r>
            <w:proofErr w:type="spellEnd"/>
            <w:r w:rsidRPr="001F1130">
              <w:rPr>
                <w:sz w:val="21"/>
                <w:szCs w:val="21"/>
              </w:rPr>
              <w:t>/DerivativePart</w:t>
            </w:r>
            <w:r w:rsidR="00877BFD">
              <w:rPr>
                <w:rFonts w:hint="eastAsia"/>
                <w:sz w:val="21"/>
                <w:szCs w:val="21"/>
              </w:rPr>
              <w:t>Helper</w:t>
            </w:r>
            <w:r w:rsidRPr="001F1130">
              <w:rPr>
                <w:sz w:val="21"/>
                <w:szCs w:val="21"/>
              </w:rPr>
              <w:t>.java</w:t>
            </w:r>
          </w:p>
        </w:tc>
      </w:tr>
      <w:tr w:rsidR="002B2E8F" w14:paraId="51BE5D0E" w14:textId="77777777" w:rsidTr="00B3089A">
        <w:tc>
          <w:tcPr>
            <w:tcW w:w="1096" w:type="dxa"/>
          </w:tcPr>
          <w:p w14:paraId="7F40D964" w14:textId="77777777" w:rsidR="002B2E8F" w:rsidRDefault="002B2E8F" w:rsidP="00B3089A">
            <w:pPr>
              <w:pStyle w:val="TableBody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详细描述</w:t>
            </w:r>
          </w:p>
        </w:tc>
        <w:tc>
          <w:tcPr>
            <w:tcW w:w="7702" w:type="dxa"/>
          </w:tcPr>
          <w:p w14:paraId="122F807F" w14:textId="50AA6335" w:rsidR="00164229" w:rsidRDefault="00164229" w:rsidP="00164229">
            <w:pPr>
              <w:pStyle w:val="aff7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接口调用以及输入输出参数请查看</w:t>
            </w:r>
            <w:r w:rsidR="007211D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接口定义表</w:t>
            </w:r>
            <w:r>
              <w:rPr>
                <w:rFonts w:hint="eastAsia"/>
              </w:rPr>
              <w:t>,sheet</w:t>
            </w:r>
            <w:r>
              <w:rPr>
                <w:rFonts w:hint="eastAsia"/>
              </w:rPr>
              <w:t>页为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创建衍生物料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operation</w:t>
            </w:r>
            <w:r>
              <w:rPr>
                <w:rFonts w:hint="eastAsia"/>
              </w:rPr>
              <w:t>为：</w:t>
            </w:r>
            <w:proofErr w:type="spellStart"/>
            <w:r w:rsidRPr="00164229">
              <w:t>createDerivativePart</w:t>
            </w:r>
            <w:proofErr w:type="spellEnd"/>
            <w:r>
              <w:rPr>
                <w:rFonts w:hint="eastAsia"/>
              </w:rPr>
              <w:t>,</w:t>
            </w:r>
          </w:p>
          <w:p w14:paraId="076B214A" w14:textId="1AB8D28D" w:rsidR="002B2E8F" w:rsidRPr="00877BFD" w:rsidRDefault="00211CE7" w:rsidP="00164229">
            <w:pPr>
              <w:pStyle w:val="afc"/>
              <w:numPr>
                <w:ilvl w:val="0"/>
                <w:numId w:val="20"/>
              </w:numPr>
              <w:ind w:firstLineChars="0"/>
              <w:rPr>
                <w:color w:val="000000"/>
              </w:rPr>
            </w:pPr>
            <w:r w:rsidRPr="001F1130">
              <w:t>DerivativePart</w:t>
            </w:r>
            <w:r>
              <w:rPr>
                <w:rFonts w:hint="eastAsia"/>
              </w:rPr>
              <w:t>Helper</w:t>
            </w:r>
            <w:r w:rsidR="00164229">
              <w:t>.java</w:t>
            </w:r>
            <w:r w:rsidR="00164229">
              <w:rPr>
                <w:rFonts w:hint="eastAsia"/>
              </w:rPr>
              <w:t xml:space="preserve"> </w:t>
            </w:r>
            <w:r w:rsidR="00164229">
              <w:rPr>
                <w:rFonts w:hint="eastAsia"/>
              </w:rPr>
              <w:t>为</w:t>
            </w:r>
            <w:r w:rsidR="00730C71">
              <w:rPr>
                <w:rFonts w:hint="eastAsia"/>
              </w:rPr>
              <w:t>创建衍生物料</w:t>
            </w:r>
            <w:r w:rsidR="00164229">
              <w:rPr>
                <w:rFonts w:hint="eastAsia"/>
              </w:rPr>
              <w:t>的后台处理类；</w:t>
            </w:r>
          </w:p>
          <w:p w14:paraId="2380D7C9" w14:textId="77777777" w:rsidR="00877BFD" w:rsidRPr="00877BFD" w:rsidRDefault="00877BFD" w:rsidP="00164229">
            <w:pPr>
              <w:pStyle w:val="afc"/>
              <w:numPr>
                <w:ilvl w:val="0"/>
                <w:numId w:val="20"/>
              </w:numPr>
              <w:ind w:firstLineChars="0"/>
              <w:rPr>
                <w:color w:val="000000"/>
              </w:rPr>
            </w:pPr>
            <w:r>
              <w:rPr>
                <w:rFonts w:hint="eastAsia"/>
              </w:rPr>
              <w:t>只能</w:t>
            </w:r>
            <w:r w:rsidRPr="00877BFD">
              <w:rPr>
                <w:rFonts w:hint="eastAsia"/>
              </w:rPr>
              <w:t>基于现有的“已分配”、“试产发布”、“量产发布”物料创建衍生物料；</w:t>
            </w:r>
          </w:p>
          <w:p w14:paraId="7C28A035" w14:textId="77777777" w:rsidR="00877BFD" w:rsidRDefault="00877BFD" w:rsidP="00164229">
            <w:pPr>
              <w:pStyle w:val="afc"/>
              <w:numPr>
                <w:ilvl w:val="0"/>
                <w:numId w:val="20"/>
              </w:numPr>
              <w:ind w:firstLineChars="0"/>
              <w:rPr>
                <w:color w:val="000000"/>
              </w:rPr>
            </w:pPr>
            <w:r w:rsidRPr="00877BFD">
              <w:rPr>
                <w:rFonts w:hint="eastAsia"/>
                <w:color w:val="000000"/>
              </w:rPr>
              <w:t>衍生物料继承</w:t>
            </w:r>
            <w:proofErr w:type="gramStart"/>
            <w:r w:rsidRPr="00877BFD">
              <w:rPr>
                <w:rFonts w:hint="eastAsia"/>
                <w:color w:val="000000"/>
              </w:rPr>
              <w:t>原物料除“环保”</w:t>
            </w:r>
            <w:proofErr w:type="gramEnd"/>
            <w:r w:rsidRPr="00877BFD">
              <w:rPr>
                <w:rFonts w:hint="eastAsia"/>
                <w:color w:val="000000"/>
              </w:rPr>
              <w:t>及“认证”外的所有信息；</w:t>
            </w:r>
            <w:proofErr w:type="gramStart"/>
            <w:r w:rsidRPr="00877BFD">
              <w:rPr>
                <w:rFonts w:hint="eastAsia"/>
                <w:color w:val="000000"/>
              </w:rPr>
              <w:t>料号为</w:t>
            </w:r>
            <w:proofErr w:type="gramEnd"/>
            <w:r w:rsidRPr="00877BFD">
              <w:rPr>
                <w:rFonts w:hint="eastAsia"/>
                <w:color w:val="000000"/>
              </w:rPr>
              <w:t>临时料号，需要重新通过</w:t>
            </w:r>
            <w:proofErr w:type="gramStart"/>
            <w:r w:rsidRPr="00877BFD">
              <w:rPr>
                <w:rFonts w:hint="eastAsia"/>
                <w:color w:val="000000"/>
              </w:rPr>
              <w:t>料号申请</w:t>
            </w:r>
            <w:proofErr w:type="gramEnd"/>
            <w:r w:rsidRPr="00877BFD">
              <w:rPr>
                <w:rFonts w:hint="eastAsia"/>
                <w:color w:val="000000"/>
              </w:rPr>
              <w:t>流程分配料号。</w:t>
            </w:r>
          </w:p>
          <w:p w14:paraId="69FAB353" w14:textId="120E4B97" w:rsidR="00877BFD" w:rsidRPr="00CB7DE8" w:rsidRDefault="00877BFD" w:rsidP="00164229">
            <w:pPr>
              <w:pStyle w:val="afc"/>
              <w:numPr>
                <w:ilvl w:val="0"/>
                <w:numId w:val="20"/>
              </w:numPr>
              <w:ind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申请流程参考“单一物料申请流程”</w:t>
            </w:r>
          </w:p>
        </w:tc>
      </w:tr>
    </w:tbl>
    <w:p w14:paraId="1A8B10B8" w14:textId="0AF7D772" w:rsidR="002B2E8F" w:rsidRPr="00AC414C" w:rsidRDefault="00DF5E6B" w:rsidP="00AC414C">
      <w:pPr>
        <w:pStyle w:val="3"/>
      </w:pPr>
      <w:r w:rsidRPr="00AC414C">
        <w:rPr>
          <w:rFonts w:hint="eastAsia"/>
        </w:rPr>
        <w:lastRenderedPageBreak/>
        <w:t>物料搜索</w:t>
      </w:r>
      <w:r w:rsidR="00B251BF" w:rsidRPr="00AC414C">
        <w:rPr>
          <w:rFonts w:hint="eastAsia"/>
        </w:rPr>
        <w:t>与</w:t>
      </w:r>
      <w:r w:rsidR="002717F9" w:rsidRPr="00AC414C">
        <w:rPr>
          <w:rFonts w:hint="eastAsia"/>
        </w:rPr>
        <w:t>详细信息</w:t>
      </w:r>
    </w:p>
    <w:p w14:paraId="6A7D2946" w14:textId="4976A829" w:rsidR="00DF5E6B" w:rsidRDefault="00DF5E6B" w:rsidP="00DF5E6B">
      <w:pPr>
        <w:pStyle w:val="4"/>
      </w:pPr>
      <w:r>
        <w:rPr>
          <w:rFonts w:hint="eastAsia"/>
        </w:rPr>
        <w:t>组件清单</w:t>
      </w:r>
    </w:p>
    <w:tbl>
      <w:tblPr>
        <w:tblpPr w:leftFromText="180" w:rightFromText="180" w:vertAnchor="text" w:horzAnchor="margin" w:tblpY="1"/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6"/>
        <w:gridCol w:w="1838"/>
        <w:gridCol w:w="3974"/>
        <w:gridCol w:w="2268"/>
      </w:tblGrid>
      <w:tr w:rsidR="00877BFD" w:rsidRPr="00C02635" w14:paraId="782916CF" w14:textId="77777777" w:rsidTr="00743162">
        <w:tc>
          <w:tcPr>
            <w:tcW w:w="1276" w:type="dxa"/>
            <w:shd w:val="clear" w:color="auto" w:fill="95B3D7"/>
            <w:vAlign w:val="center"/>
          </w:tcPr>
          <w:p w14:paraId="7D80BF43" w14:textId="77777777" w:rsidR="00877BFD" w:rsidRPr="00C02635" w:rsidRDefault="00877BFD" w:rsidP="00743162">
            <w:pPr>
              <w:widowControl w:val="0"/>
              <w:tabs>
                <w:tab w:val="left" w:pos="1987"/>
              </w:tabs>
              <w:jc w:val="both"/>
              <w:rPr>
                <w:rFonts w:ascii="Times New Roman" w:hAnsi="Times New Roman"/>
                <w:b/>
                <w:color w:val="595959"/>
                <w:sz w:val="24"/>
              </w:rPr>
            </w:pPr>
            <w:r w:rsidRPr="00C02635">
              <w:rPr>
                <w:rFonts w:ascii="Times New Roman" w:hAnsi="Times New Roman"/>
                <w:b/>
                <w:color w:val="595959"/>
                <w:sz w:val="24"/>
              </w:rPr>
              <w:t>功能模块</w:t>
            </w:r>
          </w:p>
        </w:tc>
        <w:tc>
          <w:tcPr>
            <w:tcW w:w="1838" w:type="dxa"/>
            <w:shd w:val="clear" w:color="auto" w:fill="95B3D7"/>
            <w:vAlign w:val="center"/>
          </w:tcPr>
          <w:p w14:paraId="4F3669A5" w14:textId="77777777" w:rsidR="00877BFD" w:rsidRPr="00C02635" w:rsidRDefault="00877BFD" w:rsidP="00743162">
            <w:pPr>
              <w:widowControl w:val="0"/>
              <w:tabs>
                <w:tab w:val="left" w:pos="1987"/>
              </w:tabs>
              <w:jc w:val="both"/>
              <w:rPr>
                <w:rFonts w:ascii="Times New Roman" w:hAnsi="Times New Roman"/>
                <w:b/>
                <w:color w:val="595959"/>
                <w:sz w:val="24"/>
              </w:rPr>
            </w:pPr>
            <w:r w:rsidRPr="00C02635">
              <w:rPr>
                <w:rFonts w:ascii="Times New Roman" w:hAnsi="Times New Roman"/>
                <w:b/>
                <w:color w:val="595959"/>
                <w:sz w:val="24"/>
              </w:rPr>
              <w:t>组件编号</w:t>
            </w:r>
          </w:p>
        </w:tc>
        <w:tc>
          <w:tcPr>
            <w:tcW w:w="3974" w:type="dxa"/>
            <w:shd w:val="clear" w:color="auto" w:fill="95B3D7"/>
            <w:vAlign w:val="center"/>
          </w:tcPr>
          <w:p w14:paraId="757FC5F7" w14:textId="77777777" w:rsidR="00877BFD" w:rsidRPr="00C02635" w:rsidRDefault="00877BFD" w:rsidP="00743162">
            <w:pPr>
              <w:widowControl w:val="0"/>
              <w:tabs>
                <w:tab w:val="left" w:pos="1987"/>
              </w:tabs>
              <w:jc w:val="both"/>
              <w:rPr>
                <w:rFonts w:ascii="Times New Roman" w:hAnsi="Times New Roman"/>
                <w:b/>
                <w:color w:val="595959"/>
                <w:sz w:val="24"/>
              </w:rPr>
            </w:pPr>
            <w:r w:rsidRPr="00C02635">
              <w:rPr>
                <w:rFonts w:ascii="Times New Roman" w:hAnsi="Times New Roman"/>
                <w:b/>
                <w:color w:val="595959"/>
                <w:sz w:val="24"/>
              </w:rPr>
              <w:t>组件名称</w:t>
            </w:r>
          </w:p>
        </w:tc>
        <w:tc>
          <w:tcPr>
            <w:tcW w:w="2268" w:type="dxa"/>
            <w:shd w:val="clear" w:color="auto" w:fill="95B3D7"/>
            <w:vAlign w:val="center"/>
          </w:tcPr>
          <w:p w14:paraId="41DA8B91" w14:textId="77777777" w:rsidR="00877BFD" w:rsidRPr="00C02635" w:rsidRDefault="00877BFD" w:rsidP="00743162">
            <w:pPr>
              <w:widowControl w:val="0"/>
              <w:tabs>
                <w:tab w:val="left" w:pos="1987"/>
              </w:tabs>
              <w:jc w:val="both"/>
              <w:rPr>
                <w:rFonts w:ascii="Times New Roman" w:hAnsi="Times New Roman"/>
                <w:b/>
                <w:color w:val="595959"/>
                <w:sz w:val="24"/>
              </w:rPr>
            </w:pPr>
            <w:r w:rsidRPr="00C02635">
              <w:rPr>
                <w:rFonts w:ascii="Times New Roman" w:hAnsi="Times New Roman"/>
                <w:b/>
                <w:color w:val="595959"/>
                <w:sz w:val="24"/>
              </w:rPr>
              <w:t>说明</w:t>
            </w:r>
          </w:p>
        </w:tc>
      </w:tr>
      <w:tr w:rsidR="00877BFD" w:rsidRPr="00C02635" w14:paraId="059C1680" w14:textId="77777777" w:rsidTr="00743162">
        <w:trPr>
          <w:trHeight w:val="340"/>
        </w:trPr>
        <w:tc>
          <w:tcPr>
            <w:tcW w:w="1276" w:type="dxa"/>
            <w:vMerge w:val="restart"/>
            <w:vAlign w:val="center"/>
          </w:tcPr>
          <w:p w14:paraId="5B5CFAEF" w14:textId="032E1368" w:rsidR="00877BFD" w:rsidRPr="00C02635" w:rsidRDefault="00877BFD" w:rsidP="00743162">
            <w:pPr>
              <w:widowControl w:val="0"/>
              <w:tabs>
                <w:tab w:val="left" w:pos="1987"/>
              </w:tabs>
              <w:jc w:val="both"/>
              <w:rPr>
                <w:rFonts w:ascii="Times New Roman" w:hAnsi="Times New Roman"/>
                <w:color w:val="595959"/>
              </w:rPr>
            </w:pPr>
            <w:r>
              <w:rPr>
                <w:rFonts w:ascii="Times New Roman" w:hAnsi="Times New Roman" w:hint="eastAsia"/>
                <w:color w:val="595959"/>
              </w:rPr>
              <w:t>物料搜索与详细信息</w:t>
            </w:r>
          </w:p>
        </w:tc>
        <w:tc>
          <w:tcPr>
            <w:tcW w:w="1838" w:type="dxa"/>
            <w:vAlign w:val="center"/>
          </w:tcPr>
          <w:p w14:paraId="191386DB" w14:textId="73CD52AF" w:rsidR="00877BFD" w:rsidRPr="00C02635" w:rsidRDefault="005A1FC0" w:rsidP="00743162">
            <w:pPr>
              <w:widowControl w:val="0"/>
              <w:tabs>
                <w:tab w:val="left" w:pos="1987"/>
              </w:tabs>
              <w:jc w:val="both"/>
              <w:rPr>
                <w:rFonts w:ascii="Times New Roman" w:hAnsi="Times New Roman"/>
                <w:color w:val="595959"/>
              </w:rPr>
            </w:pPr>
            <w:hyperlink w:anchor="_物料搜索" w:history="1">
              <w:r w:rsidR="00877BFD" w:rsidRPr="00877BFD">
                <w:rPr>
                  <w:rStyle w:val="ac"/>
                  <w:rFonts w:ascii="Times New Roman" w:hAnsi="Times New Roman"/>
                  <w:sz w:val="21"/>
                </w:rPr>
                <w:t>MNT_</w:t>
              </w:r>
              <w:r w:rsidR="00877BFD" w:rsidRPr="00877BFD">
                <w:rPr>
                  <w:rStyle w:val="ac"/>
                  <w:rFonts w:ascii="Times New Roman" w:hAnsi="Times New Roman" w:hint="eastAsia"/>
                  <w:sz w:val="21"/>
                </w:rPr>
                <w:t>PPD</w:t>
              </w:r>
              <w:r w:rsidR="00877BFD" w:rsidRPr="00877BFD">
                <w:rPr>
                  <w:rStyle w:val="ac"/>
                  <w:rFonts w:ascii="Times New Roman" w:hAnsi="Times New Roman"/>
                  <w:sz w:val="21"/>
                </w:rPr>
                <w:t>_001</w:t>
              </w:r>
            </w:hyperlink>
          </w:p>
        </w:tc>
        <w:tc>
          <w:tcPr>
            <w:tcW w:w="3974" w:type="dxa"/>
            <w:vAlign w:val="center"/>
          </w:tcPr>
          <w:p w14:paraId="1D2945D8" w14:textId="757C874F" w:rsidR="00877BFD" w:rsidRPr="00C02635" w:rsidRDefault="00877BFD" w:rsidP="00743162">
            <w:pPr>
              <w:widowControl w:val="0"/>
              <w:tabs>
                <w:tab w:val="left" w:pos="1987"/>
              </w:tabs>
              <w:jc w:val="both"/>
              <w:rPr>
                <w:rFonts w:ascii="Times New Roman" w:hAnsi="Times New Roman"/>
                <w:color w:val="595959"/>
              </w:rPr>
            </w:pPr>
            <w:r>
              <w:rPr>
                <w:rFonts w:ascii="Times New Roman" w:hAnsi="Times New Roman" w:hint="eastAsia"/>
                <w:color w:val="595959"/>
              </w:rPr>
              <w:t>物料搜索</w:t>
            </w:r>
          </w:p>
        </w:tc>
        <w:tc>
          <w:tcPr>
            <w:tcW w:w="2268" w:type="dxa"/>
            <w:vAlign w:val="center"/>
          </w:tcPr>
          <w:p w14:paraId="5369317B" w14:textId="77777777" w:rsidR="00877BFD" w:rsidRPr="00C02635" w:rsidRDefault="00877BFD" w:rsidP="00743162">
            <w:pPr>
              <w:pStyle w:val="afc"/>
              <w:widowControl w:val="0"/>
              <w:tabs>
                <w:tab w:val="left" w:pos="1987"/>
              </w:tabs>
              <w:ind w:left="34" w:firstLineChars="0" w:firstLine="0"/>
              <w:jc w:val="both"/>
              <w:rPr>
                <w:rFonts w:ascii="Times New Roman" w:hAnsi="Times New Roman"/>
                <w:color w:val="595959"/>
              </w:rPr>
            </w:pPr>
          </w:p>
        </w:tc>
      </w:tr>
      <w:tr w:rsidR="00877BFD" w:rsidRPr="00C02635" w14:paraId="595A7AFB" w14:textId="77777777" w:rsidTr="00743162">
        <w:trPr>
          <w:trHeight w:val="340"/>
        </w:trPr>
        <w:tc>
          <w:tcPr>
            <w:tcW w:w="1276" w:type="dxa"/>
            <w:vMerge/>
            <w:vAlign w:val="center"/>
          </w:tcPr>
          <w:p w14:paraId="17563DE3" w14:textId="77777777" w:rsidR="00877BFD" w:rsidRDefault="00877BFD" w:rsidP="00743162">
            <w:pPr>
              <w:widowControl w:val="0"/>
              <w:tabs>
                <w:tab w:val="left" w:pos="1987"/>
              </w:tabs>
              <w:jc w:val="both"/>
              <w:rPr>
                <w:rFonts w:ascii="Times New Roman" w:hAnsi="Times New Roman"/>
                <w:color w:val="595959"/>
              </w:rPr>
            </w:pPr>
          </w:p>
        </w:tc>
        <w:tc>
          <w:tcPr>
            <w:tcW w:w="1838" w:type="dxa"/>
            <w:vAlign w:val="center"/>
          </w:tcPr>
          <w:p w14:paraId="6290EDC0" w14:textId="77BE992A" w:rsidR="00877BFD" w:rsidRDefault="005A1FC0" w:rsidP="00743162">
            <w:pPr>
              <w:widowControl w:val="0"/>
              <w:tabs>
                <w:tab w:val="left" w:pos="1987"/>
              </w:tabs>
              <w:jc w:val="both"/>
              <w:rPr>
                <w:rFonts w:ascii="Times New Roman" w:hAnsi="Times New Roman"/>
                <w:color w:val="595959"/>
              </w:rPr>
            </w:pPr>
            <w:hyperlink w:anchor="_物料详细信息" w:history="1">
              <w:r w:rsidR="00877BFD" w:rsidRPr="00877BFD">
                <w:rPr>
                  <w:rStyle w:val="ac"/>
                  <w:rFonts w:ascii="Times New Roman" w:hAnsi="Times New Roman"/>
                  <w:sz w:val="21"/>
                </w:rPr>
                <w:t>MNT_</w:t>
              </w:r>
              <w:r w:rsidR="00877BFD" w:rsidRPr="00877BFD">
                <w:rPr>
                  <w:rStyle w:val="ac"/>
                  <w:rFonts w:ascii="Times New Roman" w:hAnsi="Times New Roman" w:hint="eastAsia"/>
                  <w:sz w:val="21"/>
                </w:rPr>
                <w:t>PPD</w:t>
              </w:r>
              <w:r w:rsidR="00877BFD" w:rsidRPr="00877BFD">
                <w:rPr>
                  <w:rStyle w:val="ac"/>
                  <w:rFonts w:ascii="Times New Roman" w:hAnsi="Times New Roman"/>
                  <w:sz w:val="21"/>
                </w:rPr>
                <w:t>_002</w:t>
              </w:r>
            </w:hyperlink>
          </w:p>
        </w:tc>
        <w:tc>
          <w:tcPr>
            <w:tcW w:w="3974" w:type="dxa"/>
            <w:vAlign w:val="center"/>
          </w:tcPr>
          <w:p w14:paraId="6CFDD91B" w14:textId="6F69A4ED" w:rsidR="00877BFD" w:rsidRDefault="00877BFD" w:rsidP="00743162">
            <w:pPr>
              <w:widowControl w:val="0"/>
              <w:tabs>
                <w:tab w:val="left" w:pos="1987"/>
              </w:tabs>
              <w:jc w:val="both"/>
              <w:rPr>
                <w:rFonts w:ascii="Times New Roman" w:hAnsi="Times New Roman"/>
                <w:color w:val="595959"/>
              </w:rPr>
            </w:pPr>
            <w:r>
              <w:rPr>
                <w:rFonts w:ascii="Times New Roman" w:hAnsi="Times New Roman" w:hint="eastAsia"/>
                <w:color w:val="595959"/>
              </w:rPr>
              <w:t>物料详细信息</w:t>
            </w:r>
          </w:p>
        </w:tc>
        <w:tc>
          <w:tcPr>
            <w:tcW w:w="2268" w:type="dxa"/>
            <w:vAlign w:val="center"/>
          </w:tcPr>
          <w:p w14:paraId="617ED266" w14:textId="77777777" w:rsidR="00877BFD" w:rsidRPr="00C02635" w:rsidRDefault="00877BFD" w:rsidP="00743162">
            <w:pPr>
              <w:pStyle w:val="afc"/>
              <w:widowControl w:val="0"/>
              <w:tabs>
                <w:tab w:val="left" w:pos="1987"/>
              </w:tabs>
              <w:ind w:left="34" w:firstLineChars="0" w:firstLine="0"/>
              <w:jc w:val="both"/>
              <w:rPr>
                <w:rFonts w:ascii="Times New Roman" w:hAnsi="Times New Roman"/>
                <w:color w:val="595959"/>
              </w:rPr>
            </w:pPr>
          </w:p>
        </w:tc>
      </w:tr>
    </w:tbl>
    <w:p w14:paraId="681E1199" w14:textId="77777777" w:rsidR="00877BFD" w:rsidRPr="00877BFD" w:rsidRDefault="00877BFD" w:rsidP="00877BFD">
      <w:pPr>
        <w:pStyle w:val="a0"/>
        <w:ind w:firstLine="480"/>
      </w:pPr>
    </w:p>
    <w:p w14:paraId="15A09780" w14:textId="559FC395" w:rsidR="00DF5E6B" w:rsidRDefault="00DF5E6B" w:rsidP="00DF5E6B">
      <w:pPr>
        <w:pStyle w:val="4"/>
      </w:pPr>
      <w:bookmarkStart w:id="31" w:name="_物料搜索"/>
      <w:bookmarkEnd w:id="31"/>
      <w:r>
        <w:rPr>
          <w:rFonts w:hint="eastAsia"/>
        </w:rPr>
        <w:t>物料搜索</w:t>
      </w:r>
    </w:p>
    <w:tbl>
      <w:tblPr>
        <w:tblpPr w:leftFromText="180" w:rightFromText="180" w:vertAnchor="text" w:tblpXSpec="center" w:tblpY="1"/>
        <w:tblOverlap w:val="never"/>
        <w:tblW w:w="8798" w:type="dxa"/>
        <w:tblBorders>
          <w:top w:val="single" w:sz="12" w:space="0" w:color="4D4D4F"/>
          <w:left w:val="single" w:sz="12" w:space="0" w:color="4D4D4F"/>
          <w:bottom w:val="single" w:sz="12" w:space="0" w:color="4D4D4F"/>
          <w:right w:val="single" w:sz="12" w:space="0" w:color="4D4D4F"/>
          <w:insideH w:val="single" w:sz="4" w:space="0" w:color="4D4D4F"/>
          <w:insideV w:val="single" w:sz="4" w:space="0" w:color="4D4D4F"/>
        </w:tblBorders>
        <w:tblLayout w:type="fixed"/>
        <w:tblCellMar>
          <w:top w:w="29" w:type="dxa"/>
          <w:left w:w="43" w:type="dxa"/>
          <w:bottom w:w="29" w:type="dxa"/>
          <w:right w:w="43" w:type="dxa"/>
        </w:tblCellMar>
        <w:tblLook w:val="0000" w:firstRow="0" w:lastRow="0" w:firstColumn="0" w:lastColumn="0" w:noHBand="0" w:noVBand="0"/>
      </w:tblPr>
      <w:tblGrid>
        <w:gridCol w:w="1096"/>
        <w:gridCol w:w="7702"/>
      </w:tblGrid>
      <w:tr w:rsidR="00DF5E6B" w14:paraId="62D624F5" w14:textId="77777777" w:rsidTr="009D62BE">
        <w:tc>
          <w:tcPr>
            <w:tcW w:w="1096" w:type="dxa"/>
          </w:tcPr>
          <w:p w14:paraId="75071E17" w14:textId="77777777" w:rsidR="00DF5E6B" w:rsidRDefault="00DF5E6B" w:rsidP="009D62BE">
            <w:pPr>
              <w:pStyle w:val="TableBody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组件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7702" w:type="dxa"/>
          </w:tcPr>
          <w:p w14:paraId="2D1A3E56" w14:textId="1352B48D" w:rsidR="00DF5E6B" w:rsidRDefault="00DF5E6B" w:rsidP="009D62BE">
            <w:pPr>
              <w:pStyle w:val="TableBody"/>
              <w:jc w:val="both"/>
              <w:rPr>
                <w:sz w:val="21"/>
                <w:szCs w:val="21"/>
              </w:rPr>
            </w:pPr>
            <w:r>
              <w:rPr>
                <w:rFonts w:ascii="Times New Roman" w:hAnsi="Times New Roman"/>
                <w:color w:val="595959"/>
                <w:sz w:val="21"/>
                <w:szCs w:val="21"/>
              </w:rPr>
              <w:t>MNT_</w:t>
            </w:r>
            <w:r>
              <w:rPr>
                <w:rFonts w:ascii="Times New Roman" w:hAnsi="Times New Roman" w:hint="eastAsia"/>
                <w:color w:val="595959"/>
                <w:sz w:val="21"/>
                <w:szCs w:val="21"/>
              </w:rPr>
              <w:t>PPD</w:t>
            </w:r>
            <w:r>
              <w:rPr>
                <w:rFonts w:ascii="Times New Roman" w:hAnsi="Times New Roman"/>
                <w:color w:val="595959"/>
                <w:sz w:val="21"/>
                <w:szCs w:val="21"/>
              </w:rPr>
              <w:t>_00</w:t>
            </w:r>
            <w:r w:rsidR="00877BFD">
              <w:rPr>
                <w:rFonts w:ascii="Times New Roman" w:hAnsi="Times New Roman"/>
                <w:color w:val="595959"/>
                <w:sz w:val="21"/>
                <w:szCs w:val="21"/>
              </w:rPr>
              <w:t>1</w:t>
            </w:r>
          </w:p>
        </w:tc>
      </w:tr>
      <w:tr w:rsidR="00DF5E6B" w14:paraId="413E0180" w14:textId="77777777" w:rsidTr="009D62BE">
        <w:tc>
          <w:tcPr>
            <w:tcW w:w="1096" w:type="dxa"/>
          </w:tcPr>
          <w:p w14:paraId="4C54C24A" w14:textId="77777777" w:rsidR="00DF5E6B" w:rsidRDefault="00DF5E6B" w:rsidP="009D62BE">
            <w:pPr>
              <w:pStyle w:val="TableBody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组件名称</w:t>
            </w:r>
          </w:p>
        </w:tc>
        <w:tc>
          <w:tcPr>
            <w:tcW w:w="7702" w:type="dxa"/>
          </w:tcPr>
          <w:p w14:paraId="6AAE7150" w14:textId="1263C22B" w:rsidR="00DF5E6B" w:rsidRDefault="00DF5E6B" w:rsidP="009D62BE">
            <w:pPr>
              <w:pStyle w:val="TableBody"/>
              <w:jc w:val="both"/>
              <w:rPr>
                <w:sz w:val="21"/>
                <w:szCs w:val="21"/>
              </w:rPr>
            </w:pPr>
            <w:r>
              <w:rPr>
                <w:rFonts w:ascii="Times New Roman" w:hAnsi="Times New Roman" w:hint="eastAsia"/>
                <w:color w:val="595959"/>
                <w:sz w:val="21"/>
                <w:szCs w:val="21"/>
              </w:rPr>
              <w:t>物料搜索</w:t>
            </w:r>
          </w:p>
        </w:tc>
      </w:tr>
      <w:tr w:rsidR="00DF5E6B" w14:paraId="3893E735" w14:textId="77777777" w:rsidTr="009D62BE">
        <w:tc>
          <w:tcPr>
            <w:tcW w:w="1096" w:type="dxa"/>
          </w:tcPr>
          <w:p w14:paraId="02CC5383" w14:textId="77777777" w:rsidR="00DF5E6B" w:rsidRDefault="00DF5E6B" w:rsidP="009D62BE">
            <w:pPr>
              <w:pStyle w:val="TableBody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负责人</w:t>
            </w:r>
          </w:p>
        </w:tc>
        <w:tc>
          <w:tcPr>
            <w:tcW w:w="7702" w:type="dxa"/>
          </w:tcPr>
          <w:p w14:paraId="73AC6B0E" w14:textId="77777777" w:rsidR="00DF5E6B" w:rsidRDefault="00DF5E6B" w:rsidP="009D62BE">
            <w:pPr>
              <w:pStyle w:val="TableBody"/>
              <w:jc w:val="both"/>
              <w:rPr>
                <w:sz w:val="21"/>
                <w:szCs w:val="21"/>
              </w:rPr>
            </w:pPr>
          </w:p>
        </w:tc>
      </w:tr>
      <w:tr w:rsidR="00DF5E6B" w14:paraId="7682733F" w14:textId="77777777" w:rsidTr="009D62BE">
        <w:tc>
          <w:tcPr>
            <w:tcW w:w="1096" w:type="dxa"/>
          </w:tcPr>
          <w:p w14:paraId="1D19B50C" w14:textId="77777777" w:rsidR="00DF5E6B" w:rsidRDefault="00DF5E6B" w:rsidP="009D62BE">
            <w:pPr>
              <w:pStyle w:val="TableBody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组件描述</w:t>
            </w:r>
          </w:p>
        </w:tc>
        <w:tc>
          <w:tcPr>
            <w:tcW w:w="7702" w:type="dxa"/>
          </w:tcPr>
          <w:p w14:paraId="7E434A33" w14:textId="32034E41" w:rsidR="00DF5E6B" w:rsidRDefault="00DF5E6B" w:rsidP="009D62BE">
            <w:pPr>
              <w:pStyle w:val="TableBody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本</w:t>
            </w:r>
            <w:r>
              <w:rPr>
                <w:sz w:val="21"/>
                <w:szCs w:val="21"/>
              </w:rPr>
              <w:t>组件描述了</w:t>
            </w:r>
            <w:r>
              <w:rPr>
                <w:rFonts w:hint="eastAsia"/>
                <w:sz w:val="21"/>
                <w:szCs w:val="21"/>
              </w:rPr>
              <w:t>如何搜索相关</w:t>
            </w:r>
            <w:r>
              <w:rPr>
                <w:rFonts w:ascii="Times New Roman" w:hAnsi="Times New Roman" w:hint="eastAsia"/>
                <w:color w:val="595959"/>
                <w:sz w:val="21"/>
                <w:szCs w:val="21"/>
              </w:rPr>
              <w:t>物料</w:t>
            </w:r>
          </w:p>
        </w:tc>
      </w:tr>
      <w:tr w:rsidR="00DF5E6B" w14:paraId="04E4CA4C" w14:textId="77777777" w:rsidTr="009D62BE">
        <w:tc>
          <w:tcPr>
            <w:tcW w:w="1096" w:type="dxa"/>
          </w:tcPr>
          <w:p w14:paraId="058C274F" w14:textId="77777777" w:rsidR="00DF5E6B" w:rsidRDefault="00DF5E6B" w:rsidP="009D62BE">
            <w:pPr>
              <w:pStyle w:val="TableBody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需求编号</w:t>
            </w:r>
          </w:p>
        </w:tc>
        <w:tc>
          <w:tcPr>
            <w:tcW w:w="7702" w:type="dxa"/>
          </w:tcPr>
          <w:p w14:paraId="6CCCB912" w14:textId="77777777" w:rsidR="00DF5E6B" w:rsidRDefault="00DF5E6B" w:rsidP="009D62BE">
            <w:pPr>
              <w:pStyle w:val="TableBody"/>
              <w:jc w:val="both"/>
              <w:rPr>
                <w:sz w:val="21"/>
                <w:szCs w:val="21"/>
              </w:rPr>
            </w:pPr>
          </w:p>
        </w:tc>
      </w:tr>
      <w:tr w:rsidR="00DF5E6B" w14:paraId="38E0F348" w14:textId="77777777" w:rsidTr="009D62BE">
        <w:tblPrEx>
          <w:tblCellMar>
            <w:left w:w="108" w:type="dxa"/>
            <w:right w:w="108" w:type="dxa"/>
          </w:tblCellMar>
        </w:tblPrEx>
        <w:tc>
          <w:tcPr>
            <w:tcW w:w="1096" w:type="dxa"/>
          </w:tcPr>
          <w:p w14:paraId="583188AB" w14:textId="77777777" w:rsidR="00DF5E6B" w:rsidRDefault="00DF5E6B" w:rsidP="009D62BE">
            <w:pPr>
              <w:pStyle w:val="TableBody"/>
              <w:jc w:val="both"/>
              <w:rPr>
                <w:sz w:val="21"/>
                <w:szCs w:val="21"/>
              </w:rPr>
            </w:pPr>
            <w:r w:rsidRPr="00E02AED">
              <w:rPr>
                <w:rFonts w:hint="eastAsia"/>
                <w:sz w:val="21"/>
                <w:szCs w:val="21"/>
              </w:rPr>
              <w:t>组件操作与界面设计</w:t>
            </w:r>
          </w:p>
        </w:tc>
        <w:tc>
          <w:tcPr>
            <w:tcW w:w="7702" w:type="dxa"/>
          </w:tcPr>
          <w:p w14:paraId="79B1E667" w14:textId="5F9D0215" w:rsidR="00DF5E6B" w:rsidRPr="00E7379E" w:rsidRDefault="00FB4867" w:rsidP="00233A97">
            <w:pPr>
              <w:pStyle w:val="TableBody"/>
              <w:rPr>
                <w:noProof/>
                <w:sz w:val="21"/>
                <w:szCs w:val="21"/>
              </w:rPr>
            </w:pPr>
            <w:r w:rsidRPr="00FB4867">
              <w:rPr>
                <w:noProof/>
                <w:sz w:val="21"/>
                <w:szCs w:val="21"/>
              </w:rPr>
              <w:drawing>
                <wp:inline distT="0" distB="0" distL="0" distR="0" wp14:anchorId="727D36E7" wp14:editId="27ED8F3E">
                  <wp:extent cx="4753610" cy="1841500"/>
                  <wp:effectExtent l="0" t="0" r="8890" b="635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3610" cy="184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5E6B" w14:paraId="5DE6959D" w14:textId="77777777" w:rsidTr="009D62BE">
        <w:tc>
          <w:tcPr>
            <w:tcW w:w="1096" w:type="dxa"/>
          </w:tcPr>
          <w:p w14:paraId="28E1E05B" w14:textId="77777777" w:rsidR="00DF5E6B" w:rsidRDefault="00DF5E6B" w:rsidP="009D62BE">
            <w:pPr>
              <w:pStyle w:val="TableBody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接口</w:t>
            </w:r>
          </w:p>
        </w:tc>
        <w:tc>
          <w:tcPr>
            <w:tcW w:w="7702" w:type="dxa"/>
          </w:tcPr>
          <w:p w14:paraId="5FDDB690" w14:textId="365A23E6" w:rsidR="00812A00" w:rsidRPr="001F1130" w:rsidRDefault="00812A00" w:rsidP="00812A00">
            <w:pPr>
              <w:pStyle w:val="aff7"/>
              <w:ind w:firstLineChars="0" w:firstLine="0"/>
            </w:pPr>
            <w:r w:rsidRPr="001F1130">
              <w:t>codebase\</w:t>
            </w:r>
            <w:proofErr w:type="spellStart"/>
            <w:r w:rsidRPr="001F1130">
              <w:t>netmarkets</w:t>
            </w:r>
            <w:proofErr w:type="spellEnd"/>
            <w:r w:rsidRPr="001F1130">
              <w:t>\</w:t>
            </w:r>
            <w:proofErr w:type="spellStart"/>
            <w:r w:rsidRPr="001F1130">
              <w:t>jsp</w:t>
            </w:r>
            <w:proofErr w:type="spellEnd"/>
            <w:r w:rsidRPr="001F1130">
              <w:t>\</w:t>
            </w:r>
            <w:proofErr w:type="spellStart"/>
            <w:r w:rsidRPr="001F1130">
              <w:t>ext</w:t>
            </w:r>
            <w:proofErr w:type="spellEnd"/>
            <w:r w:rsidRPr="001F1130">
              <w:t>\</w:t>
            </w:r>
            <w:proofErr w:type="spellStart"/>
            <w:r w:rsidRPr="001F1130">
              <w:t>longcheer</w:t>
            </w:r>
            <w:proofErr w:type="spellEnd"/>
            <w:r w:rsidRPr="001F1130">
              <w:t>\</w:t>
            </w:r>
            <w:r w:rsidRPr="001F1130">
              <w:rPr>
                <w:rFonts w:hint="eastAsia"/>
              </w:rPr>
              <w:t>common</w:t>
            </w:r>
            <w:r w:rsidRPr="001F1130">
              <w:t>\</w:t>
            </w:r>
            <w:proofErr w:type="spellStart"/>
            <w:r w:rsidRPr="001F1130">
              <w:rPr>
                <w:rFonts w:hint="eastAsia"/>
              </w:rPr>
              <w:t>searchPart</w:t>
            </w:r>
            <w:r w:rsidRPr="001F1130">
              <w:t>.jsp</w:t>
            </w:r>
            <w:proofErr w:type="spellEnd"/>
          </w:p>
          <w:p w14:paraId="7C68DCAB" w14:textId="02D5990E" w:rsidR="00DF5E6B" w:rsidRPr="001F1130" w:rsidRDefault="00812A00" w:rsidP="00812A00">
            <w:pPr>
              <w:pStyle w:val="TableBody"/>
              <w:jc w:val="both"/>
              <w:rPr>
                <w:sz w:val="21"/>
                <w:szCs w:val="21"/>
              </w:rPr>
            </w:pPr>
            <w:proofErr w:type="spellStart"/>
            <w:r w:rsidRPr="001F1130">
              <w:rPr>
                <w:rFonts w:hint="eastAsia"/>
                <w:sz w:val="21"/>
                <w:szCs w:val="21"/>
              </w:rPr>
              <w:t>e</w:t>
            </w:r>
            <w:r w:rsidRPr="001F1130">
              <w:rPr>
                <w:sz w:val="21"/>
                <w:szCs w:val="21"/>
              </w:rPr>
              <w:t>xt</w:t>
            </w:r>
            <w:proofErr w:type="spellEnd"/>
            <w:r w:rsidRPr="001F1130">
              <w:rPr>
                <w:sz w:val="21"/>
                <w:szCs w:val="21"/>
              </w:rPr>
              <w:t>/</w:t>
            </w:r>
            <w:proofErr w:type="spellStart"/>
            <w:r w:rsidRPr="001F1130">
              <w:rPr>
                <w:sz w:val="21"/>
                <w:szCs w:val="21"/>
              </w:rPr>
              <w:t>longcheer</w:t>
            </w:r>
            <w:proofErr w:type="spellEnd"/>
            <w:r w:rsidRPr="001F1130">
              <w:rPr>
                <w:sz w:val="21"/>
                <w:szCs w:val="21"/>
              </w:rPr>
              <w:t>/</w:t>
            </w:r>
            <w:proofErr w:type="spellStart"/>
            <w:r w:rsidRPr="001F1130">
              <w:rPr>
                <w:sz w:val="21"/>
                <w:szCs w:val="21"/>
              </w:rPr>
              <w:t>partApplyMigration</w:t>
            </w:r>
            <w:proofErr w:type="spellEnd"/>
            <w:r w:rsidRPr="001F1130">
              <w:rPr>
                <w:sz w:val="21"/>
                <w:szCs w:val="21"/>
              </w:rPr>
              <w:t>/SearchPartHelper.java</w:t>
            </w:r>
          </w:p>
        </w:tc>
      </w:tr>
      <w:tr w:rsidR="00DF5E6B" w14:paraId="411CA529" w14:textId="77777777" w:rsidTr="009D62BE">
        <w:tc>
          <w:tcPr>
            <w:tcW w:w="1096" w:type="dxa"/>
          </w:tcPr>
          <w:p w14:paraId="72068DDC" w14:textId="77777777" w:rsidR="00DF5E6B" w:rsidRDefault="00DF5E6B" w:rsidP="009D62BE">
            <w:pPr>
              <w:pStyle w:val="TableBody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详细描述</w:t>
            </w:r>
          </w:p>
        </w:tc>
        <w:tc>
          <w:tcPr>
            <w:tcW w:w="7702" w:type="dxa"/>
          </w:tcPr>
          <w:p w14:paraId="130537ED" w14:textId="01183708" w:rsidR="0064155B" w:rsidRPr="0059261D" w:rsidRDefault="00812A00" w:rsidP="0059261D">
            <w:pPr>
              <w:pStyle w:val="afc"/>
              <w:numPr>
                <w:ilvl w:val="0"/>
                <w:numId w:val="21"/>
              </w:numPr>
              <w:ind w:firstLineChars="0"/>
              <w:rPr>
                <w:color w:val="000000"/>
              </w:rPr>
            </w:pPr>
            <w:r w:rsidRPr="00812A00">
              <w:rPr>
                <w:rFonts w:hint="eastAsia"/>
                <w:color w:val="000000"/>
              </w:rPr>
              <w:t>接口调用以及输入输出参数请查看</w:t>
            </w:r>
            <w:r>
              <w:rPr>
                <w:rFonts w:hint="eastAsia"/>
                <w:color w:val="000000"/>
              </w:rPr>
              <w:t>接口定义表</w:t>
            </w:r>
            <w:r w:rsidRPr="00812A00">
              <w:rPr>
                <w:rFonts w:hint="eastAsia"/>
                <w:color w:val="000000"/>
              </w:rPr>
              <w:t>,sheet</w:t>
            </w:r>
            <w:r w:rsidRPr="00812A00">
              <w:rPr>
                <w:rFonts w:hint="eastAsia"/>
                <w:color w:val="000000"/>
              </w:rPr>
              <w:t>页为</w:t>
            </w:r>
            <w:r w:rsidRPr="00812A00">
              <w:rPr>
                <w:rFonts w:hint="eastAsia"/>
                <w:color w:val="000000"/>
              </w:rPr>
              <w:t>&lt;</w:t>
            </w:r>
            <w:r>
              <w:rPr>
                <w:rFonts w:hint="eastAsia"/>
                <w:color w:val="000000"/>
              </w:rPr>
              <w:t>物料搜索</w:t>
            </w:r>
            <w:r w:rsidRPr="00812A00">
              <w:rPr>
                <w:rFonts w:hint="eastAsia"/>
                <w:color w:val="000000"/>
              </w:rPr>
              <w:t>&gt;</w:t>
            </w:r>
          </w:p>
          <w:p w14:paraId="63860209" w14:textId="23BAB9CF" w:rsidR="00DF5E6B" w:rsidRDefault="00877BFD" w:rsidP="0083159F">
            <w:pPr>
              <w:pStyle w:val="afc"/>
              <w:numPr>
                <w:ilvl w:val="0"/>
                <w:numId w:val="21"/>
              </w:numPr>
              <w:ind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模糊查询</w:t>
            </w:r>
          </w:p>
          <w:p w14:paraId="2C374D7A" w14:textId="02E5900E" w:rsidR="00D11D72" w:rsidRDefault="00D11D72" w:rsidP="0083159F">
            <w:pPr>
              <w:pStyle w:val="afc"/>
              <w:numPr>
                <w:ilvl w:val="0"/>
                <w:numId w:val="21"/>
              </w:numPr>
              <w:ind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批量物料申请的前提：</w:t>
            </w:r>
          </w:p>
          <w:p w14:paraId="3BD41345" w14:textId="3181F327" w:rsidR="00D11D72" w:rsidRDefault="00D11D72" w:rsidP="00D11D72">
            <w:pPr>
              <w:pStyle w:val="afc"/>
              <w:numPr>
                <w:ilvl w:val="0"/>
                <w:numId w:val="37"/>
              </w:numPr>
              <w:ind w:firstLineChars="0"/>
              <w:rPr>
                <w:color w:val="000000"/>
              </w:rPr>
            </w:pPr>
            <w:r w:rsidRPr="00D11D72">
              <w:rPr>
                <w:rFonts w:hint="eastAsia"/>
                <w:color w:val="000000"/>
              </w:rPr>
              <w:t>同一批次提交的物料，分类必须一致；</w:t>
            </w:r>
          </w:p>
          <w:p w14:paraId="3AA6F140" w14:textId="7CDC7057" w:rsidR="00D11D72" w:rsidRDefault="00D11D72" w:rsidP="00D11D72">
            <w:pPr>
              <w:pStyle w:val="afc"/>
              <w:numPr>
                <w:ilvl w:val="0"/>
                <w:numId w:val="37"/>
              </w:numPr>
              <w:ind w:firstLineChars="0"/>
              <w:rPr>
                <w:color w:val="000000"/>
              </w:rPr>
            </w:pPr>
            <w:r w:rsidRPr="00D11D72">
              <w:rPr>
                <w:rFonts w:hint="eastAsia"/>
                <w:color w:val="000000"/>
              </w:rPr>
              <w:t>不能同时提交“龙旗物料”和“</w:t>
            </w:r>
            <w:r w:rsidRPr="00D11D72">
              <w:rPr>
                <w:rFonts w:hint="eastAsia"/>
                <w:color w:val="000000"/>
              </w:rPr>
              <w:t>B/S(</w:t>
            </w:r>
            <w:r w:rsidRPr="00D11D72">
              <w:rPr>
                <w:rFonts w:hint="eastAsia"/>
                <w:color w:val="000000"/>
              </w:rPr>
              <w:t>向客户购买的</w:t>
            </w:r>
            <w:r w:rsidRPr="00D11D72">
              <w:rPr>
                <w:rFonts w:hint="eastAsia"/>
                <w:color w:val="000000"/>
              </w:rPr>
              <w:t>)</w:t>
            </w:r>
            <w:r w:rsidRPr="00D11D72">
              <w:rPr>
                <w:rFonts w:hint="eastAsia"/>
                <w:color w:val="000000"/>
              </w:rPr>
              <w:t>包材结构及电子料”；</w:t>
            </w:r>
          </w:p>
          <w:p w14:paraId="2FCEB8D6" w14:textId="6F32F614" w:rsidR="00D11D72" w:rsidRDefault="00D11D72" w:rsidP="00D11D72">
            <w:pPr>
              <w:pStyle w:val="afc"/>
              <w:numPr>
                <w:ilvl w:val="0"/>
                <w:numId w:val="37"/>
              </w:numPr>
              <w:ind w:firstLineChars="0"/>
              <w:rPr>
                <w:color w:val="000000"/>
              </w:rPr>
            </w:pPr>
            <w:r w:rsidRPr="00D11D72">
              <w:rPr>
                <w:rFonts w:hint="eastAsia"/>
                <w:color w:val="000000"/>
              </w:rPr>
              <w:t>只能添加“临时”状态的物料；</w:t>
            </w:r>
          </w:p>
          <w:p w14:paraId="5CF51467" w14:textId="575BF7F4" w:rsidR="00214A61" w:rsidRPr="006E65DD" w:rsidRDefault="00FB4867" w:rsidP="006E65DD">
            <w:pPr>
              <w:pStyle w:val="afc"/>
              <w:numPr>
                <w:ilvl w:val="0"/>
                <w:numId w:val="21"/>
              </w:numPr>
              <w:ind w:firstLineChars="0"/>
              <w:rPr>
                <w:color w:val="000000"/>
              </w:rPr>
            </w:pPr>
            <w:r w:rsidRPr="00FB4867">
              <w:rPr>
                <w:rFonts w:hint="eastAsia"/>
                <w:color w:val="000000"/>
              </w:rPr>
              <w:t>“已分配”、“试产发布”、“量产发布”</w:t>
            </w:r>
            <w:r>
              <w:rPr>
                <w:rFonts w:hint="eastAsia"/>
                <w:color w:val="000000"/>
              </w:rPr>
              <w:t>状态的</w:t>
            </w:r>
            <w:r w:rsidRPr="00FB4867">
              <w:rPr>
                <w:rFonts w:hint="eastAsia"/>
                <w:color w:val="000000"/>
              </w:rPr>
              <w:t>物料，</w:t>
            </w:r>
            <w:r>
              <w:rPr>
                <w:rFonts w:hint="eastAsia"/>
                <w:color w:val="000000"/>
              </w:rPr>
              <w:t>可</w:t>
            </w:r>
            <w:r w:rsidRPr="00FB4867">
              <w:rPr>
                <w:rFonts w:hint="eastAsia"/>
                <w:color w:val="000000"/>
              </w:rPr>
              <w:t>创建衍生物料</w:t>
            </w:r>
          </w:p>
        </w:tc>
      </w:tr>
    </w:tbl>
    <w:p w14:paraId="704574B5" w14:textId="53636E2E" w:rsidR="002717F9" w:rsidRDefault="002717F9" w:rsidP="00214A61">
      <w:pPr>
        <w:pStyle w:val="4"/>
      </w:pPr>
      <w:bookmarkStart w:id="32" w:name="_物料详细信息"/>
      <w:bookmarkEnd w:id="32"/>
      <w:r>
        <w:rPr>
          <w:rFonts w:hint="eastAsia"/>
        </w:rPr>
        <w:t>物料详细信息</w:t>
      </w:r>
    </w:p>
    <w:tbl>
      <w:tblPr>
        <w:tblpPr w:leftFromText="180" w:rightFromText="180" w:vertAnchor="text" w:tblpXSpec="center" w:tblpY="1"/>
        <w:tblOverlap w:val="never"/>
        <w:tblW w:w="8798" w:type="dxa"/>
        <w:tblBorders>
          <w:top w:val="single" w:sz="12" w:space="0" w:color="4D4D4F"/>
          <w:left w:val="single" w:sz="12" w:space="0" w:color="4D4D4F"/>
          <w:bottom w:val="single" w:sz="12" w:space="0" w:color="4D4D4F"/>
          <w:right w:val="single" w:sz="12" w:space="0" w:color="4D4D4F"/>
          <w:insideH w:val="single" w:sz="4" w:space="0" w:color="4D4D4F"/>
          <w:insideV w:val="single" w:sz="4" w:space="0" w:color="4D4D4F"/>
        </w:tblBorders>
        <w:tblLayout w:type="fixed"/>
        <w:tblCellMar>
          <w:top w:w="29" w:type="dxa"/>
          <w:left w:w="43" w:type="dxa"/>
          <w:bottom w:w="29" w:type="dxa"/>
          <w:right w:w="43" w:type="dxa"/>
        </w:tblCellMar>
        <w:tblLook w:val="0000" w:firstRow="0" w:lastRow="0" w:firstColumn="0" w:lastColumn="0" w:noHBand="0" w:noVBand="0"/>
      </w:tblPr>
      <w:tblGrid>
        <w:gridCol w:w="1096"/>
        <w:gridCol w:w="7702"/>
      </w:tblGrid>
      <w:tr w:rsidR="002717F9" w14:paraId="02E61B31" w14:textId="77777777" w:rsidTr="00743162">
        <w:tc>
          <w:tcPr>
            <w:tcW w:w="1096" w:type="dxa"/>
          </w:tcPr>
          <w:p w14:paraId="098F4BF2" w14:textId="77777777" w:rsidR="002717F9" w:rsidRDefault="002717F9" w:rsidP="00743162">
            <w:pPr>
              <w:pStyle w:val="TableBody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组件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7702" w:type="dxa"/>
          </w:tcPr>
          <w:p w14:paraId="59614021" w14:textId="77777777" w:rsidR="002717F9" w:rsidRPr="005E05B7" w:rsidRDefault="002717F9" w:rsidP="00743162">
            <w:pPr>
              <w:pStyle w:val="TableBody"/>
              <w:jc w:val="both"/>
              <w:rPr>
                <w:rFonts w:cs="Arial"/>
                <w:sz w:val="21"/>
                <w:szCs w:val="21"/>
              </w:rPr>
            </w:pPr>
            <w:r w:rsidRPr="005E05B7">
              <w:rPr>
                <w:rFonts w:cs="Arial"/>
                <w:color w:val="595959"/>
                <w:sz w:val="21"/>
                <w:szCs w:val="21"/>
              </w:rPr>
              <w:t>MNT_PPD_016</w:t>
            </w:r>
          </w:p>
        </w:tc>
      </w:tr>
      <w:tr w:rsidR="002717F9" w14:paraId="71C1674F" w14:textId="77777777" w:rsidTr="00743162">
        <w:tc>
          <w:tcPr>
            <w:tcW w:w="1096" w:type="dxa"/>
          </w:tcPr>
          <w:p w14:paraId="50ADDB2D" w14:textId="77777777" w:rsidR="002717F9" w:rsidRDefault="002717F9" w:rsidP="00743162">
            <w:pPr>
              <w:pStyle w:val="TableBody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组件名称</w:t>
            </w:r>
          </w:p>
        </w:tc>
        <w:tc>
          <w:tcPr>
            <w:tcW w:w="7702" w:type="dxa"/>
          </w:tcPr>
          <w:p w14:paraId="38BE25EA" w14:textId="77777777" w:rsidR="002717F9" w:rsidRDefault="002717F9" w:rsidP="00743162">
            <w:pPr>
              <w:pStyle w:val="TableBody"/>
              <w:jc w:val="both"/>
              <w:rPr>
                <w:sz w:val="21"/>
                <w:szCs w:val="21"/>
              </w:rPr>
            </w:pPr>
            <w:r>
              <w:rPr>
                <w:rFonts w:ascii="Times New Roman" w:hAnsi="Times New Roman" w:hint="eastAsia"/>
                <w:color w:val="595959"/>
                <w:sz w:val="21"/>
                <w:szCs w:val="21"/>
              </w:rPr>
              <w:t>物料详细信息</w:t>
            </w:r>
          </w:p>
        </w:tc>
      </w:tr>
      <w:tr w:rsidR="002717F9" w14:paraId="772F5DBB" w14:textId="77777777" w:rsidTr="00743162">
        <w:tc>
          <w:tcPr>
            <w:tcW w:w="1096" w:type="dxa"/>
          </w:tcPr>
          <w:p w14:paraId="23A531B8" w14:textId="77777777" w:rsidR="002717F9" w:rsidRDefault="002717F9" w:rsidP="00743162">
            <w:pPr>
              <w:pStyle w:val="TableBody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负责人</w:t>
            </w:r>
          </w:p>
        </w:tc>
        <w:tc>
          <w:tcPr>
            <w:tcW w:w="7702" w:type="dxa"/>
          </w:tcPr>
          <w:p w14:paraId="1371289A" w14:textId="77777777" w:rsidR="002717F9" w:rsidRDefault="002717F9" w:rsidP="00743162">
            <w:pPr>
              <w:pStyle w:val="TableBody"/>
              <w:jc w:val="both"/>
              <w:rPr>
                <w:sz w:val="21"/>
                <w:szCs w:val="21"/>
              </w:rPr>
            </w:pPr>
          </w:p>
        </w:tc>
      </w:tr>
      <w:tr w:rsidR="002717F9" w14:paraId="1C1CDF63" w14:textId="77777777" w:rsidTr="00743162">
        <w:tc>
          <w:tcPr>
            <w:tcW w:w="1096" w:type="dxa"/>
          </w:tcPr>
          <w:p w14:paraId="6F2BBB34" w14:textId="77777777" w:rsidR="002717F9" w:rsidRDefault="002717F9" w:rsidP="00743162">
            <w:pPr>
              <w:pStyle w:val="TableBody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组件描述</w:t>
            </w:r>
          </w:p>
        </w:tc>
        <w:tc>
          <w:tcPr>
            <w:tcW w:w="7702" w:type="dxa"/>
          </w:tcPr>
          <w:p w14:paraId="7BB9A5DC" w14:textId="77777777" w:rsidR="002717F9" w:rsidRDefault="002717F9" w:rsidP="00743162">
            <w:pPr>
              <w:pStyle w:val="TableBody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本</w:t>
            </w:r>
            <w:r>
              <w:rPr>
                <w:sz w:val="21"/>
                <w:szCs w:val="21"/>
              </w:rPr>
              <w:t>组件描述了</w:t>
            </w:r>
            <w:r>
              <w:rPr>
                <w:rFonts w:hint="eastAsia"/>
                <w:sz w:val="21"/>
                <w:szCs w:val="21"/>
              </w:rPr>
              <w:t>如何展示物料相关信息</w:t>
            </w:r>
          </w:p>
        </w:tc>
      </w:tr>
      <w:tr w:rsidR="002717F9" w14:paraId="5FC478C1" w14:textId="77777777" w:rsidTr="00743162">
        <w:tc>
          <w:tcPr>
            <w:tcW w:w="1096" w:type="dxa"/>
          </w:tcPr>
          <w:p w14:paraId="1AB29330" w14:textId="77777777" w:rsidR="002717F9" w:rsidRDefault="002717F9" w:rsidP="00743162">
            <w:pPr>
              <w:pStyle w:val="TableBody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需求编号</w:t>
            </w:r>
          </w:p>
        </w:tc>
        <w:tc>
          <w:tcPr>
            <w:tcW w:w="7702" w:type="dxa"/>
          </w:tcPr>
          <w:p w14:paraId="4FC55115" w14:textId="77777777" w:rsidR="002717F9" w:rsidRDefault="002717F9" w:rsidP="00743162">
            <w:pPr>
              <w:pStyle w:val="TableBody"/>
              <w:jc w:val="both"/>
              <w:rPr>
                <w:sz w:val="21"/>
                <w:szCs w:val="21"/>
              </w:rPr>
            </w:pPr>
          </w:p>
        </w:tc>
      </w:tr>
      <w:tr w:rsidR="002717F9" w14:paraId="215F1D2F" w14:textId="77777777" w:rsidTr="00743162">
        <w:tblPrEx>
          <w:tblCellMar>
            <w:left w:w="108" w:type="dxa"/>
            <w:right w:w="108" w:type="dxa"/>
          </w:tblCellMar>
        </w:tblPrEx>
        <w:tc>
          <w:tcPr>
            <w:tcW w:w="1096" w:type="dxa"/>
          </w:tcPr>
          <w:p w14:paraId="0F59740F" w14:textId="77777777" w:rsidR="002717F9" w:rsidRDefault="002717F9" w:rsidP="00743162">
            <w:pPr>
              <w:pStyle w:val="TableBody"/>
              <w:jc w:val="both"/>
              <w:rPr>
                <w:sz w:val="21"/>
                <w:szCs w:val="21"/>
              </w:rPr>
            </w:pPr>
            <w:r w:rsidRPr="00E02AED">
              <w:rPr>
                <w:rFonts w:hint="eastAsia"/>
                <w:sz w:val="21"/>
                <w:szCs w:val="21"/>
              </w:rPr>
              <w:lastRenderedPageBreak/>
              <w:t>组件操作与界面设计</w:t>
            </w:r>
          </w:p>
        </w:tc>
        <w:tc>
          <w:tcPr>
            <w:tcW w:w="7702" w:type="dxa"/>
          </w:tcPr>
          <w:p w14:paraId="4D8C7B32" w14:textId="77777777" w:rsidR="002717F9" w:rsidRPr="00E7379E" w:rsidRDefault="002717F9" w:rsidP="00A51FBA">
            <w:pPr>
              <w:pStyle w:val="TableBody"/>
              <w:rPr>
                <w:noProof/>
                <w:sz w:val="21"/>
                <w:szCs w:val="21"/>
              </w:rPr>
            </w:pPr>
            <w:r w:rsidRPr="00214A61">
              <w:rPr>
                <w:rFonts w:hint="eastAsia"/>
                <w:noProof/>
                <w:sz w:val="21"/>
                <w:szCs w:val="21"/>
              </w:rPr>
              <w:drawing>
                <wp:inline distT="0" distB="0" distL="0" distR="0" wp14:anchorId="733A0710" wp14:editId="142DDF69">
                  <wp:extent cx="4552441" cy="1507490"/>
                  <wp:effectExtent l="0" t="0" r="63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56890" cy="15089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17F9" w14:paraId="3D5372BD" w14:textId="77777777" w:rsidTr="00743162">
        <w:tc>
          <w:tcPr>
            <w:tcW w:w="1096" w:type="dxa"/>
          </w:tcPr>
          <w:p w14:paraId="58EF5CC1" w14:textId="77777777" w:rsidR="002717F9" w:rsidRDefault="002717F9" w:rsidP="00743162">
            <w:pPr>
              <w:pStyle w:val="TableBody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接口</w:t>
            </w:r>
          </w:p>
        </w:tc>
        <w:tc>
          <w:tcPr>
            <w:tcW w:w="7702" w:type="dxa"/>
          </w:tcPr>
          <w:p w14:paraId="71C6394B" w14:textId="77777777" w:rsidR="002717F9" w:rsidRPr="005E05B7" w:rsidRDefault="002717F9" w:rsidP="00743162">
            <w:pPr>
              <w:pStyle w:val="aff7"/>
              <w:ind w:firstLineChars="0" w:firstLine="0"/>
            </w:pPr>
            <w:r w:rsidRPr="005E05B7">
              <w:t>codebase\</w:t>
            </w:r>
            <w:proofErr w:type="spellStart"/>
            <w:r w:rsidRPr="005E05B7">
              <w:t>netmarkets</w:t>
            </w:r>
            <w:proofErr w:type="spellEnd"/>
            <w:r w:rsidRPr="005E05B7">
              <w:t>\</w:t>
            </w:r>
            <w:proofErr w:type="spellStart"/>
            <w:r w:rsidRPr="005E05B7">
              <w:t>jsp</w:t>
            </w:r>
            <w:proofErr w:type="spellEnd"/>
            <w:r w:rsidRPr="005E05B7">
              <w:t>\</w:t>
            </w:r>
            <w:proofErr w:type="spellStart"/>
            <w:r w:rsidRPr="005E05B7">
              <w:t>ext</w:t>
            </w:r>
            <w:proofErr w:type="spellEnd"/>
            <w:r w:rsidRPr="005E05B7">
              <w:t>\</w:t>
            </w:r>
            <w:proofErr w:type="spellStart"/>
            <w:r w:rsidRPr="005E05B7">
              <w:t>longcheer</w:t>
            </w:r>
            <w:proofErr w:type="spellEnd"/>
            <w:r w:rsidRPr="005E05B7">
              <w:t>\</w:t>
            </w:r>
            <w:r w:rsidRPr="005E05B7">
              <w:rPr>
                <w:rFonts w:hint="eastAsia"/>
              </w:rPr>
              <w:t>common</w:t>
            </w:r>
            <w:r w:rsidRPr="005E05B7">
              <w:t>\</w:t>
            </w:r>
            <w:proofErr w:type="spellStart"/>
            <w:r w:rsidRPr="005E05B7">
              <w:t>showP</w:t>
            </w:r>
            <w:r w:rsidRPr="005E05B7">
              <w:rPr>
                <w:rFonts w:hint="eastAsia"/>
              </w:rPr>
              <w:t>art</w:t>
            </w:r>
            <w:r w:rsidRPr="005E05B7">
              <w:t>Details.jsp</w:t>
            </w:r>
            <w:proofErr w:type="spellEnd"/>
          </w:p>
          <w:p w14:paraId="5C90E2A3" w14:textId="77777777" w:rsidR="002717F9" w:rsidRPr="005E05B7" w:rsidRDefault="002717F9" w:rsidP="00743162">
            <w:pPr>
              <w:pStyle w:val="TableBody"/>
              <w:jc w:val="both"/>
              <w:rPr>
                <w:sz w:val="21"/>
                <w:szCs w:val="21"/>
              </w:rPr>
            </w:pPr>
            <w:proofErr w:type="spellStart"/>
            <w:r w:rsidRPr="005E05B7">
              <w:rPr>
                <w:rFonts w:hint="eastAsia"/>
                <w:sz w:val="21"/>
                <w:szCs w:val="21"/>
              </w:rPr>
              <w:t>e</w:t>
            </w:r>
            <w:r w:rsidRPr="005E05B7">
              <w:rPr>
                <w:sz w:val="21"/>
                <w:szCs w:val="21"/>
              </w:rPr>
              <w:t>xt</w:t>
            </w:r>
            <w:proofErr w:type="spellEnd"/>
            <w:r w:rsidRPr="005E05B7">
              <w:rPr>
                <w:sz w:val="21"/>
                <w:szCs w:val="21"/>
              </w:rPr>
              <w:t>/</w:t>
            </w:r>
            <w:proofErr w:type="spellStart"/>
            <w:r w:rsidRPr="005E05B7">
              <w:rPr>
                <w:sz w:val="21"/>
                <w:szCs w:val="21"/>
              </w:rPr>
              <w:t>longcheer</w:t>
            </w:r>
            <w:proofErr w:type="spellEnd"/>
            <w:r w:rsidRPr="005E05B7">
              <w:rPr>
                <w:sz w:val="21"/>
                <w:szCs w:val="21"/>
              </w:rPr>
              <w:t>/</w:t>
            </w:r>
            <w:proofErr w:type="spellStart"/>
            <w:r w:rsidRPr="005E05B7">
              <w:rPr>
                <w:sz w:val="21"/>
                <w:szCs w:val="21"/>
              </w:rPr>
              <w:t>partApplyMigration</w:t>
            </w:r>
            <w:proofErr w:type="spellEnd"/>
            <w:r w:rsidRPr="005E05B7">
              <w:rPr>
                <w:sz w:val="21"/>
                <w:szCs w:val="21"/>
              </w:rPr>
              <w:t>/ShowPartDetails.java</w:t>
            </w:r>
          </w:p>
        </w:tc>
      </w:tr>
      <w:tr w:rsidR="002717F9" w14:paraId="229CC4E3" w14:textId="77777777" w:rsidTr="00743162">
        <w:tc>
          <w:tcPr>
            <w:tcW w:w="1096" w:type="dxa"/>
          </w:tcPr>
          <w:p w14:paraId="4565893D" w14:textId="77777777" w:rsidR="002717F9" w:rsidRDefault="002717F9" w:rsidP="00743162">
            <w:pPr>
              <w:pStyle w:val="TableBody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详细描述</w:t>
            </w:r>
          </w:p>
        </w:tc>
        <w:tc>
          <w:tcPr>
            <w:tcW w:w="7702" w:type="dxa"/>
          </w:tcPr>
          <w:p w14:paraId="634EB510" w14:textId="77777777" w:rsidR="002717F9" w:rsidRPr="0055515A" w:rsidRDefault="002717F9" w:rsidP="00743162">
            <w:pPr>
              <w:pStyle w:val="afc"/>
              <w:numPr>
                <w:ilvl w:val="0"/>
                <w:numId w:val="43"/>
              </w:numPr>
              <w:ind w:firstLineChars="0"/>
              <w:rPr>
                <w:color w:val="000000"/>
              </w:rPr>
            </w:pPr>
            <w:r w:rsidRPr="0055515A">
              <w:rPr>
                <w:rFonts w:hint="eastAsia"/>
                <w:color w:val="000000"/>
              </w:rPr>
              <w:t>接口调用以及输入输出参数请查看接口定义表</w:t>
            </w:r>
            <w:r w:rsidRPr="0055515A">
              <w:rPr>
                <w:rFonts w:hint="eastAsia"/>
                <w:color w:val="000000"/>
              </w:rPr>
              <w:t>,sheet</w:t>
            </w:r>
            <w:r w:rsidRPr="0055515A">
              <w:rPr>
                <w:rFonts w:hint="eastAsia"/>
                <w:color w:val="000000"/>
              </w:rPr>
              <w:t>页为</w:t>
            </w:r>
            <w:r w:rsidRPr="0055515A">
              <w:rPr>
                <w:rFonts w:hint="eastAsia"/>
                <w:color w:val="000000"/>
              </w:rPr>
              <w:t>&lt;</w:t>
            </w:r>
            <w:r>
              <w:rPr>
                <w:rFonts w:hint="eastAsia"/>
                <w:color w:val="000000"/>
              </w:rPr>
              <w:t>物料详细信息</w:t>
            </w:r>
            <w:r w:rsidRPr="0055515A">
              <w:rPr>
                <w:rFonts w:hint="eastAsia"/>
                <w:color w:val="000000"/>
              </w:rPr>
              <w:t>&gt;</w:t>
            </w:r>
          </w:p>
          <w:p w14:paraId="5D8500BA" w14:textId="77777777" w:rsidR="002717F9" w:rsidRPr="0055515A" w:rsidRDefault="002717F9" w:rsidP="00743162">
            <w:pPr>
              <w:pStyle w:val="afc"/>
              <w:numPr>
                <w:ilvl w:val="0"/>
                <w:numId w:val="43"/>
              </w:numPr>
              <w:ind w:firstLineChars="0"/>
              <w:rPr>
                <w:color w:val="000000"/>
              </w:rPr>
            </w:pPr>
            <w:proofErr w:type="spellStart"/>
            <w:r w:rsidRPr="00A51FBA">
              <w:t>showP</w:t>
            </w:r>
            <w:r w:rsidRPr="00A51FBA">
              <w:rPr>
                <w:rFonts w:hint="eastAsia"/>
              </w:rPr>
              <w:t>art</w:t>
            </w:r>
            <w:r w:rsidRPr="00A51FBA">
              <w:t>Details</w:t>
            </w:r>
            <w:r w:rsidRPr="00A51FBA">
              <w:rPr>
                <w:rFonts w:hint="eastAsia"/>
                <w:color w:val="000000"/>
              </w:rPr>
              <w:t>.jsp</w:t>
            </w:r>
            <w:proofErr w:type="spellEnd"/>
            <w:r w:rsidRPr="0055515A">
              <w:rPr>
                <w:rFonts w:hint="eastAsia"/>
                <w:color w:val="000000"/>
              </w:rPr>
              <w:t>为</w:t>
            </w:r>
            <w:r>
              <w:rPr>
                <w:rFonts w:hint="eastAsia"/>
                <w:color w:val="000000"/>
              </w:rPr>
              <w:t>物料详细信息</w:t>
            </w:r>
            <w:r w:rsidRPr="0055515A">
              <w:rPr>
                <w:rFonts w:hint="eastAsia"/>
                <w:color w:val="000000"/>
              </w:rPr>
              <w:t>的</w:t>
            </w:r>
            <w:r>
              <w:rPr>
                <w:rFonts w:hint="eastAsia"/>
                <w:color w:val="000000"/>
              </w:rPr>
              <w:t>接口</w:t>
            </w:r>
            <w:r w:rsidRPr="0055515A">
              <w:rPr>
                <w:rFonts w:hint="eastAsia"/>
                <w:color w:val="000000"/>
              </w:rPr>
              <w:t>入口</w:t>
            </w:r>
          </w:p>
          <w:p w14:paraId="5279B836" w14:textId="77777777" w:rsidR="002717F9" w:rsidRPr="005E05B7" w:rsidRDefault="002717F9" w:rsidP="00743162">
            <w:pPr>
              <w:pStyle w:val="afc"/>
              <w:numPr>
                <w:ilvl w:val="0"/>
                <w:numId w:val="43"/>
              </w:numPr>
              <w:ind w:firstLineChars="0"/>
              <w:rPr>
                <w:color w:val="000000"/>
              </w:rPr>
            </w:pPr>
            <w:r>
              <w:t>ShowPartDetails</w:t>
            </w:r>
            <w:r w:rsidRPr="005E05B7">
              <w:rPr>
                <w:rFonts w:hint="eastAsia"/>
                <w:color w:val="000000"/>
              </w:rPr>
              <w:t>.java</w:t>
            </w:r>
            <w:r w:rsidRPr="005E05B7">
              <w:rPr>
                <w:rFonts w:hint="eastAsia"/>
                <w:color w:val="000000"/>
              </w:rPr>
              <w:t>为</w:t>
            </w:r>
            <w:r>
              <w:rPr>
                <w:rFonts w:hint="eastAsia"/>
                <w:color w:val="000000"/>
              </w:rPr>
              <w:t>展示物料详细信息</w:t>
            </w:r>
            <w:r w:rsidRPr="005E05B7">
              <w:rPr>
                <w:rFonts w:hint="eastAsia"/>
                <w:color w:val="000000"/>
              </w:rPr>
              <w:t>的后台处理类</w:t>
            </w:r>
          </w:p>
        </w:tc>
      </w:tr>
    </w:tbl>
    <w:p w14:paraId="2886AC03" w14:textId="06158979" w:rsidR="002717F9" w:rsidRPr="00AC414C" w:rsidRDefault="002717F9" w:rsidP="00AA32B1">
      <w:pPr>
        <w:pStyle w:val="3"/>
      </w:pPr>
      <w:r w:rsidRPr="00AC414C">
        <w:rPr>
          <w:rFonts w:hint="eastAsia"/>
        </w:rPr>
        <w:t>物料申请流程</w:t>
      </w:r>
    </w:p>
    <w:p w14:paraId="034789A7" w14:textId="11E95635" w:rsidR="002717F9" w:rsidRDefault="002717F9" w:rsidP="002717F9">
      <w:pPr>
        <w:pStyle w:val="4"/>
      </w:pPr>
      <w:r>
        <w:rPr>
          <w:rFonts w:hint="eastAsia"/>
        </w:rPr>
        <w:t>组件清单</w:t>
      </w:r>
    </w:p>
    <w:tbl>
      <w:tblPr>
        <w:tblpPr w:leftFromText="180" w:rightFromText="180" w:vertAnchor="text" w:horzAnchor="margin" w:tblpY="1"/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6"/>
        <w:gridCol w:w="1838"/>
        <w:gridCol w:w="3974"/>
        <w:gridCol w:w="2268"/>
      </w:tblGrid>
      <w:tr w:rsidR="002717F9" w:rsidRPr="00C02635" w14:paraId="65C913B0" w14:textId="77777777" w:rsidTr="00743162">
        <w:tc>
          <w:tcPr>
            <w:tcW w:w="1276" w:type="dxa"/>
            <w:shd w:val="clear" w:color="auto" w:fill="95B3D7"/>
            <w:vAlign w:val="center"/>
          </w:tcPr>
          <w:p w14:paraId="6F7B7612" w14:textId="77777777" w:rsidR="002717F9" w:rsidRPr="00C02635" w:rsidRDefault="002717F9" w:rsidP="00743162">
            <w:pPr>
              <w:widowControl w:val="0"/>
              <w:tabs>
                <w:tab w:val="left" w:pos="1987"/>
              </w:tabs>
              <w:jc w:val="both"/>
              <w:rPr>
                <w:rFonts w:ascii="Times New Roman" w:hAnsi="Times New Roman"/>
                <w:b/>
                <w:color w:val="595959"/>
                <w:sz w:val="24"/>
              </w:rPr>
            </w:pPr>
            <w:r w:rsidRPr="00C02635">
              <w:rPr>
                <w:rFonts w:ascii="Times New Roman" w:hAnsi="Times New Roman"/>
                <w:b/>
                <w:color w:val="595959"/>
                <w:sz w:val="24"/>
              </w:rPr>
              <w:t>功能模块</w:t>
            </w:r>
          </w:p>
        </w:tc>
        <w:tc>
          <w:tcPr>
            <w:tcW w:w="1838" w:type="dxa"/>
            <w:shd w:val="clear" w:color="auto" w:fill="95B3D7"/>
            <w:vAlign w:val="center"/>
          </w:tcPr>
          <w:p w14:paraId="6E6D94A3" w14:textId="77777777" w:rsidR="002717F9" w:rsidRPr="00C02635" w:rsidRDefault="002717F9" w:rsidP="00743162">
            <w:pPr>
              <w:widowControl w:val="0"/>
              <w:tabs>
                <w:tab w:val="left" w:pos="1987"/>
              </w:tabs>
              <w:jc w:val="both"/>
              <w:rPr>
                <w:rFonts w:ascii="Times New Roman" w:hAnsi="Times New Roman"/>
                <w:b/>
                <w:color w:val="595959"/>
                <w:sz w:val="24"/>
              </w:rPr>
            </w:pPr>
            <w:r w:rsidRPr="00C02635">
              <w:rPr>
                <w:rFonts w:ascii="Times New Roman" w:hAnsi="Times New Roman"/>
                <w:b/>
                <w:color w:val="595959"/>
                <w:sz w:val="24"/>
              </w:rPr>
              <w:t>组件编号</w:t>
            </w:r>
          </w:p>
        </w:tc>
        <w:tc>
          <w:tcPr>
            <w:tcW w:w="3974" w:type="dxa"/>
            <w:shd w:val="clear" w:color="auto" w:fill="95B3D7"/>
            <w:vAlign w:val="center"/>
          </w:tcPr>
          <w:p w14:paraId="7CEC140B" w14:textId="77777777" w:rsidR="002717F9" w:rsidRPr="00C02635" w:rsidRDefault="002717F9" w:rsidP="00743162">
            <w:pPr>
              <w:widowControl w:val="0"/>
              <w:tabs>
                <w:tab w:val="left" w:pos="1987"/>
              </w:tabs>
              <w:jc w:val="both"/>
              <w:rPr>
                <w:rFonts w:ascii="Times New Roman" w:hAnsi="Times New Roman"/>
                <w:b/>
                <w:color w:val="595959"/>
                <w:sz w:val="24"/>
              </w:rPr>
            </w:pPr>
            <w:r w:rsidRPr="00C02635">
              <w:rPr>
                <w:rFonts w:ascii="Times New Roman" w:hAnsi="Times New Roman"/>
                <w:b/>
                <w:color w:val="595959"/>
                <w:sz w:val="24"/>
              </w:rPr>
              <w:t>组件名称</w:t>
            </w:r>
          </w:p>
        </w:tc>
        <w:tc>
          <w:tcPr>
            <w:tcW w:w="2268" w:type="dxa"/>
            <w:shd w:val="clear" w:color="auto" w:fill="95B3D7"/>
            <w:vAlign w:val="center"/>
          </w:tcPr>
          <w:p w14:paraId="07C9DA51" w14:textId="77777777" w:rsidR="002717F9" w:rsidRPr="00C02635" w:rsidRDefault="002717F9" w:rsidP="00743162">
            <w:pPr>
              <w:widowControl w:val="0"/>
              <w:tabs>
                <w:tab w:val="left" w:pos="1987"/>
              </w:tabs>
              <w:jc w:val="both"/>
              <w:rPr>
                <w:rFonts w:ascii="Times New Roman" w:hAnsi="Times New Roman"/>
                <w:b/>
                <w:color w:val="595959"/>
                <w:sz w:val="24"/>
              </w:rPr>
            </w:pPr>
            <w:r w:rsidRPr="00C02635">
              <w:rPr>
                <w:rFonts w:ascii="Times New Roman" w:hAnsi="Times New Roman"/>
                <w:b/>
                <w:color w:val="595959"/>
                <w:sz w:val="24"/>
              </w:rPr>
              <w:t>说明</w:t>
            </w:r>
          </w:p>
        </w:tc>
      </w:tr>
      <w:tr w:rsidR="008C758C" w:rsidRPr="00C02635" w14:paraId="16D0E348" w14:textId="77777777" w:rsidTr="00743162">
        <w:trPr>
          <w:trHeight w:val="340"/>
        </w:trPr>
        <w:tc>
          <w:tcPr>
            <w:tcW w:w="1276" w:type="dxa"/>
            <w:vMerge w:val="restart"/>
            <w:vAlign w:val="center"/>
          </w:tcPr>
          <w:p w14:paraId="6E0544F7" w14:textId="77777777" w:rsidR="008C758C" w:rsidRPr="00C02635" w:rsidRDefault="008C758C" w:rsidP="00743162">
            <w:pPr>
              <w:widowControl w:val="0"/>
              <w:tabs>
                <w:tab w:val="left" w:pos="1987"/>
              </w:tabs>
              <w:jc w:val="both"/>
              <w:rPr>
                <w:rFonts w:ascii="Times New Roman" w:hAnsi="Times New Roman"/>
                <w:color w:val="595959"/>
              </w:rPr>
            </w:pPr>
            <w:r>
              <w:rPr>
                <w:rFonts w:ascii="Times New Roman" w:hAnsi="Times New Roman" w:hint="eastAsia"/>
                <w:color w:val="595959"/>
              </w:rPr>
              <w:t>任务列表接口</w:t>
            </w:r>
          </w:p>
        </w:tc>
        <w:tc>
          <w:tcPr>
            <w:tcW w:w="1838" w:type="dxa"/>
            <w:vAlign w:val="center"/>
          </w:tcPr>
          <w:p w14:paraId="5B33A580" w14:textId="082A0997" w:rsidR="008C758C" w:rsidRPr="00C02635" w:rsidRDefault="005A1FC0" w:rsidP="00743162">
            <w:pPr>
              <w:widowControl w:val="0"/>
              <w:tabs>
                <w:tab w:val="left" w:pos="1987"/>
              </w:tabs>
              <w:jc w:val="both"/>
              <w:rPr>
                <w:rFonts w:ascii="Times New Roman" w:hAnsi="Times New Roman"/>
                <w:color w:val="595959"/>
              </w:rPr>
            </w:pPr>
            <w:hyperlink w:anchor="_流程提交" w:history="1">
              <w:r w:rsidR="008C758C" w:rsidRPr="002717F9">
                <w:rPr>
                  <w:rStyle w:val="ac"/>
                  <w:rFonts w:ascii="Times New Roman" w:hAnsi="Times New Roman"/>
                  <w:sz w:val="21"/>
                </w:rPr>
                <w:t>MNT_</w:t>
              </w:r>
              <w:r w:rsidR="008C758C" w:rsidRPr="002717F9">
                <w:rPr>
                  <w:rStyle w:val="ac"/>
                  <w:rFonts w:ascii="Times New Roman" w:hAnsi="Times New Roman" w:hint="eastAsia"/>
                  <w:sz w:val="21"/>
                </w:rPr>
                <w:t>PPD</w:t>
              </w:r>
              <w:r w:rsidR="008C758C" w:rsidRPr="002717F9">
                <w:rPr>
                  <w:rStyle w:val="ac"/>
                  <w:rFonts w:ascii="Times New Roman" w:hAnsi="Times New Roman"/>
                  <w:sz w:val="21"/>
                </w:rPr>
                <w:t>_001</w:t>
              </w:r>
            </w:hyperlink>
          </w:p>
        </w:tc>
        <w:tc>
          <w:tcPr>
            <w:tcW w:w="3974" w:type="dxa"/>
            <w:vAlign w:val="center"/>
          </w:tcPr>
          <w:p w14:paraId="6760FD62" w14:textId="319CA122" w:rsidR="008C758C" w:rsidRPr="008C758C" w:rsidRDefault="00D56C86" w:rsidP="00D56C86">
            <w:pPr>
              <w:widowControl w:val="0"/>
              <w:tabs>
                <w:tab w:val="left" w:pos="1987"/>
              </w:tabs>
              <w:jc w:val="both"/>
              <w:rPr>
                <w:color w:val="000000"/>
              </w:rPr>
            </w:pPr>
            <w:r w:rsidRPr="00D56C86">
              <w:rPr>
                <w:rFonts w:hint="eastAsia"/>
                <w:color w:val="000000"/>
              </w:rPr>
              <w:t>流程发起与任务触发</w:t>
            </w:r>
          </w:p>
        </w:tc>
        <w:tc>
          <w:tcPr>
            <w:tcW w:w="2268" w:type="dxa"/>
            <w:vAlign w:val="center"/>
          </w:tcPr>
          <w:p w14:paraId="0EE5894C" w14:textId="77777777" w:rsidR="008C758C" w:rsidRPr="00C02635" w:rsidRDefault="008C758C" w:rsidP="00743162">
            <w:pPr>
              <w:pStyle w:val="afc"/>
              <w:widowControl w:val="0"/>
              <w:tabs>
                <w:tab w:val="left" w:pos="1987"/>
              </w:tabs>
              <w:ind w:left="34" w:firstLineChars="0" w:firstLine="0"/>
              <w:jc w:val="both"/>
              <w:rPr>
                <w:rFonts w:ascii="Times New Roman" w:hAnsi="Times New Roman"/>
                <w:color w:val="595959"/>
              </w:rPr>
            </w:pPr>
          </w:p>
        </w:tc>
      </w:tr>
      <w:tr w:rsidR="008C758C" w:rsidRPr="00C02635" w14:paraId="31A4F464" w14:textId="77777777" w:rsidTr="00743162">
        <w:trPr>
          <w:trHeight w:val="340"/>
        </w:trPr>
        <w:tc>
          <w:tcPr>
            <w:tcW w:w="1276" w:type="dxa"/>
            <w:vMerge/>
            <w:vAlign w:val="center"/>
          </w:tcPr>
          <w:p w14:paraId="66ABFD3F" w14:textId="77777777" w:rsidR="008C758C" w:rsidRPr="007A2702" w:rsidRDefault="008C758C" w:rsidP="00743162">
            <w:pPr>
              <w:widowControl w:val="0"/>
              <w:tabs>
                <w:tab w:val="left" w:pos="1987"/>
              </w:tabs>
              <w:jc w:val="both"/>
              <w:rPr>
                <w:rFonts w:ascii="Times New Roman" w:hAnsi="Times New Roman"/>
                <w:color w:val="595959"/>
              </w:rPr>
            </w:pPr>
          </w:p>
        </w:tc>
        <w:tc>
          <w:tcPr>
            <w:tcW w:w="1838" w:type="dxa"/>
            <w:vAlign w:val="center"/>
          </w:tcPr>
          <w:p w14:paraId="6F1F4DA6" w14:textId="60598CBA" w:rsidR="008C758C" w:rsidRDefault="005A1FC0" w:rsidP="00743162">
            <w:pPr>
              <w:widowControl w:val="0"/>
              <w:tabs>
                <w:tab w:val="left" w:pos="1987"/>
              </w:tabs>
              <w:jc w:val="both"/>
              <w:rPr>
                <w:rFonts w:ascii="Times New Roman" w:hAnsi="Times New Roman"/>
                <w:color w:val="595959"/>
              </w:rPr>
            </w:pPr>
            <w:hyperlink w:anchor="_流程审批" w:history="1">
              <w:r w:rsidR="008C758C" w:rsidRPr="008C758C">
                <w:rPr>
                  <w:rStyle w:val="ac"/>
                  <w:rFonts w:ascii="Times New Roman" w:hAnsi="Times New Roman"/>
                  <w:sz w:val="21"/>
                </w:rPr>
                <w:t>MNT_</w:t>
              </w:r>
              <w:r w:rsidR="008C758C" w:rsidRPr="008C758C">
                <w:rPr>
                  <w:rStyle w:val="ac"/>
                  <w:rFonts w:ascii="Times New Roman" w:hAnsi="Times New Roman" w:hint="eastAsia"/>
                  <w:sz w:val="21"/>
                </w:rPr>
                <w:t>PPD</w:t>
              </w:r>
              <w:r w:rsidR="008C758C" w:rsidRPr="008C758C">
                <w:rPr>
                  <w:rStyle w:val="ac"/>
                  <w:rFonts w:ascii="Times New Roman" w:hAnsi="Times New Roman"/>
                  <w:sz w:val="21"/>
                </w:rPr>
                <w:t>_002</w:t>
              </w:r>
            </w:hyperlink>
          </w:p>
        </w:tc>
        <w:tc>
          <w:tcPr>
            <w:tcW w:w="3974" w:type="dxa"/>
            <w:vAlign w:val="center"/>
          </w:tcPr>
          <w:p w14:paraId="1EF2CB7F" w14:textId="3C4CC9AD" w:rsidR="008C758C" w:rsidRPr="008C758C" w:rsidRDefault="00D56C86" w:rsidP="00743162">
            <w:pPr>
              <w:widowControl w:val="0"/>
              <w:tabs>
                <w:tab w:val="left" w:pos="1987"/>
              </w:tabs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完成任务</w:t>
            </w:r>
          </w:p>
        </w:tc>
        <w:tc>
          <w:tcPr>
            <w:tcW w:w="2268" w:type="dxa"/>
            <w:vAlign w:val="center"/>
          </w:tcPr>
          <w:p w14:paraId="63759A15" w14:textId="77777777" w:rsidR="008C758C" w:rsidRPr="00C02635" w:rsidRDefault="008C758C" w:rsidP="00743162">
            <w:pPr>
              <w:pStyle w:val="afc"/>
              <w:widowControl w:val="0"/>
              <w:tabs>
                <w:tab w:val="left" w:pos="1987"/>
              </w:tabs>
              <w:ind w:left="34" w:firstLineChars="0" w:firstLine="0"/>
              <w:jc w:val="both"/>
              <w:rPr>
                <w:rFonts w:ascii="Times New Roman" w:hAnsi="Times New Roman"/>
                <w:color w:val="595959"/>
              </w:rPr>
            </w:pPr>
          </w:p>
        </w:tc>
      </w:tr>
    </w:tbl>
    <w:p w14:paraId="3F9CD88A" w14:textId="77777777" w:rsidR="002717F9" w:rsidRPr="002717F9" w:rsidRDefault="002717F9" w:rsidP="002717F9">
      <w:pPr>
        <w:pStyle w:val="a0"/>
        <w:ind w:firstLine="480"/>
      </w:pPr>
    </w:p>
    <w:p w14:paraId="6BD7CB81" w14:textId="2B502D0F" w:rsidR="005A1FC0" w:rsidRDefault="005A1FC0" w:rsidP="00D56C86">
      <w:pPr>
        <w:pStyle w:val="4"/>
      </w:pPr>
      <w:bookmarkStart w:id="33" w:name="_GoBack"/>
      <w:bookmarkEnd w:id="33"/>
      <w:r>
        <w:rPr>
          <w:rFonts w:hint="eastAsia"/>
        </w:rPr>
        <w:t>流程发起与任务触发</w:t>
      </w:r>
    </w:p>
    <w:tbl>
      <w:tblPr>
        <w:tblpPr w:leftFromText="180" w:rightFromText="180" w:vertAnchor="text" w:tblpXSpec="center" w:tblpY="1"/>
        <w:tblOverlap w:val="never"/>
        <w:tblW w:w="8798" w:type="dxa"/>
        <w:tblBorders>
          <w:top w:val="single" w:sz="12" w:space="0" w:color="4D4D4F"/>
          <w:left w:val="single" w:sz="12" w:space="0" w:color="4D4D4F"/>
          <w:bottom w:val="single" w:sz="12" w:space="0" w:color="4D4D4F"/>
          <w:right w:val="single" w:sz="12" w:space="0" w:color="4D4D4F"/>
          <w:insideH w:val="single" w:sz="4" w:space="0" w:color="4D4D4F"/>
          <w:insideV w:val="single" w:sz="4" w:space="0" w:color="4D4D4F"/>
        </w:tblBorders>
        <w:tblLayout w:type="fixed"/>
        <w:tblCellMar>
          <w:top w:w="29" w:type="dxa"/>
          <w:left w:w="43" w:type="dxa"/>
          <w:bottom w:w="29" w:type="dxa"/>
          <w:right w:w="43" w:type="dxa"/>
        </w:tblCellMar>
        <w:tblLook w:val="0000" w:firstRow="0" w:lastRow="0" w:firstColumn="0" w:lastColumn="0" w:noHBand="0" w:noVBand="0"/>
      </w:tblPr>
      <w:tblGrid>
        <w:gridCol w:w="1096"/>
        <w:gridCol w:w="7702"/>
      </w:tblGrid>
      <w:tr w:rsidR="005A1FC0" w14:paraId="71B2C452" w14:textId="77777777" w:rsidTr="005A1FC0">
        <w:tc>
          <w:tcPr>
            <w:tcW w:w="1096" w:type="dxa"/>
          </w:tcPr>
          <w:p w14:paraId="0D29CE90" w14:textId="77777777" w:rsidR="005A1FC0" w:rsidRDefault="005A1FC0" w:rsidP="005A1FC0">
            <w:pPr>
              <w:pStyle w:val="TableBody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组件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7702" w:type="dxa"/>
          </w:tcPr>
          <w:p w14:paraId="17E61B52" w14:textId="77777777" w:rsidR="005A1FC0" w:rsidRPr="001F1130" w:rsidRDefault="005A1FC0" w:rsidP="005A1FC0">
            <w:pPr>
              <w:pStyle w:val="TableBody"/>
              <w:jc w:val="both"/>
              <w:rPr>
                <w:rFonts w:cs="Arial"/>
                <w:sz w:val="21"/>
                <w:szCs w:val="21"/>
              </w:rPr>
            </w:pPr>
            <w:r w:rsidRPr="001F1130">
              <w:rPr>
                <w:rFonts w:cs="Arial"/>
                <w:color w:val="595959"/>
                <w:sz w:val="21"/>
                <w:szCs w:val="21"/>
              </w:rPr>
              <w:t>MNT_PPD_00</w:t>
            </w:r>
            <w:r>
              <w:rPr>
                <w:rFonts w:cs="Arial"/>
                <w:color w:val="595959"/>
                <w:sz w:val="21"/>
                <w:szCs w:val="21"/>
              </w:rPr>
              <w:t>1</w:t>
            </w:r>
          </w:p>
        </w:tc>
      </w:tr>
      <w:tr w:rsidR="005A1FC0" w14:paraId="6CB32382" w14:textId="77777777" w:rsidTr="005A1FC0">
        <w:tc>
          <w:tcPr>
            <w:tcW w:w="1096" w:type="dxa"/>
          </w:tcPr>
          <w:p w14:paraId="72226C15" w14:textId="77777777" w:rsidR="005A1FC0" w:rsidRDefault="005A1FC0" w:rsidP="005A1FC0">
            <w:pPr>
              <w:pStyle w:val="TableBody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组件名称</w:t>
            </w:r>
          </w:p>
        </w:tc>
        <w:tc>
          <w:tcPr>
            <w:tcW w:w="7702" w:type="dxa"/>
          </w:tcPr>
          <w:p w14:paraId="2D9949DB" w14:textId="2D1F9A81" w:rsidR="005A1FC0" w:rsidRDefault="005A1FC0" w:rsidP="005A1FC0">
            <w:pPr>
              <w:pStyle w:val="TableBody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物料申请流程发起与任务触发</w:t>
            </w:r>
          </w:p>
        </w:tc>
      </w:tr>
      <w:tr w:rsidR="005A1FC0" w14:paraId="684EBA75" w14:textId="77777777" w:rsidTr="005A1FC0">
        <w:tc>
          <w:tcPr>
            <w:tcW w:w="1096" w:type="dxa"/>
          </w:tcPr>
          <w:p w14:paraId="2F6620F9" w14:textId="77777777" w:rsidR="005A1FC0" w:rsidRDefault="005A1FC0" w:rsidP="005A1FC0">
            <w:pPr>
              <w:pStyle w:val="TableBody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负责人</w:t>
            </w:r>
          </w:p>
        </w:tc>
        <w:tc>
          <w:tcPr>
            <w:tcW w:w="7702" w:type="dxa"/>
          </w:tcPr>
          <w:p w14:paraId="7C0BB5EA" w14:textId="77777777" w:rsidR="005A1FC0" w:rsidRDefault="005A1FC0" w:rsidP="005A1FC0">
            <w:pPr>
              <w:pStyle w:val="TableBody"/>
              <w:jc w:val="both"/>
              <w:rPr>
                <w:sz w:val="21"/>
                <w:szCs w:val="21"/>
              </w:rPr>
            </w:pPr>
          </w:p>
        </w:tc>
      </w:tr>
      <w:tr w:rsidR="005A1FC0" w14:paraId="05810A2A" w14:textId="77777777" w:rsidTr="005A1FC0">
        <w:tc>
          <w:tcPr>
            <w:tcW w:w="1096" w:type="dxa"/>
          </w:tcPr>
          <w:p w14:paraId="2F53FC70" w14:textId="77777777" w:rsidR="005A1FC0" w:rsidRDefault="005A1FC0" w:rsidP="005A1FC0">
            <w:pPr>
              <w:pStyle w:val="TableBody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组件描述</w:t>
            </w:r>
          </w:p>
        </w:tc>
        <w:tc>
          <w:tcPr>
            <w:tcW w:w="7702" w:type="dxa"/>
          </w:tcPr>
          <w:p w14:paraId="440817AC" w14:textId="04216702" w:rsidR="005A1FC0" w:rsidRDefault="005A1FC0" w:rsidP="005A1FC0">
            <w:pPr>
              <w:pStyle w:val="TableBody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该组件描述了如何通过环保封</w:t>
            </w:r>
            <w:proofErr w:type="gramStart"/>
            <w:r>
              <w:rPr>
                <w:rFonts w:hint="eastAsia"/>
                <w:sz w:val="21"/>
                <w:szCs w:val="21"/>
              </w:rPr>
              <w:t>样系统</w:t>
            </w:r>
            <w:proofErr w:type="gramEnd"/>
            <w:r>
              <w:rPr>
                <w:rFonts w:hint="eastAsia"/>
                <w:sz w:val="21"/>
                <w:szCs w:val="21"/>
              </w:rPr>
              <w:t>发起物料申请流程和触发相关任务</w:t>
            </w:r>
          </w:p>
        </w:tc>
      </w:tr>
      <w:tr w:rsidR="005A1FC0" w14:paraId="4C7A045E" w14:textId="77777777" w:rsidTr="005A1FC0">
        <w:tc>
          <w:tcPr>
            <w:tcW w:w="1096" w:type="dxa"/>
          </w:tcPr>
          <w:p w14:paraId="426F9738" w14:textId="77777777" w:rsidR="005A1FC0" w:rsidRDefault="005A1FC0" w:rsidP="005A1FC0">
            <w:pPr>
              <w:pStyle w:val="TableBody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需求编号</w:t>
            </w:r>
          </w:p>
        </w:tc>
        <w:tc>
          <w:tcPr>
            <w:tcW w:w="7702" w:type="dxa"/>
          </w:tcPr>
          <w:p w14:paraId="4E090E64" w14:textId="77777777" w:rsidR="005A1FC0" w:rsidRDefault="005A1FC0" w:rsidP="005A1FC0">
            <w:pPr>
              <w:pStyle w:val="TableBody"/>
              <w:jc w:val="both"/>
              <w:rPr>
                <w:sz w:val="21"/>
                <w:szCs w:val="21"/>
              </w:rPr>
            </w:pPr>
          </w:p>
        </w:tc>
      </w:tr>
      <w:tr w:rsidR="005A1FC0" w14:paraId="76C3A4F0" w14:textId="77777777" w:rsidTr="005A1FC0">
        <w:tblPrEx>
          <w:tblCellMar>
            <w:left w:w="108" w:type="dxa"/>
            <w:right w:w="108" w:type="dxa"/>
          </w:tblCellMar>
        </w:tblPrEx>
        <w:tc>
          <w:tcPr>
            <w:tcW w:w="1096" w:type="dxa"/>
          </w:tcPr>
          <w:p w14:paraId="00067586" w14:textId="77777777" w:rsidR="005A1FC0" w:rsidRDefault="005A1FC0" w:rsidP="005A1FC0">
            <w:pPr>
              <w:pStyle w:val="TableBody"/>
              <w:jc w:val="both"/>
              <w:rPr>
                <w:sz w:val="21"/>
                <w:szCs w:val="21"/>
              </w:rPr>
            </w:pPr>
            <w:r w:rsidRPr="00E02AED">
              <w:rPr>
                <w:rFonts w:hint="eastAsia"/>
                <w:sz w:val="21"/>
                <w:szCs w:val="21"/>
              </w:rPr>
              <w:t>组件操作与界面设计</w:t>
            </w:r>
          </w:p>
        </w:tc>
        <w:tc>
          <w:tcPr>
            <w:tcW w:w="7702" w:type="dxa"/>
          </w:tcPr>
          <w:p w14:paraId="12D75453" w14:textId="2E44ED83" w:rsidR="005A1FC0" w:rsidRPr="00D11D72" w:rsidRDefault="005A1FC0" w:rsidP="005A1FC0">
            <w:pPr>
              <w:pStyle w:val="TableBody"/>
              <w:numPr>
                <w:ilvl w:val="0"/>
                <w:numId w:val="22"/>
              </w:numPr>
              <w:rPr>
                <w:noProof/>
                <w:sz w:val="21"/>
                <w:szCs w:val="21"/>
              </w:rPr>
            </w:pPr>
            <w:r>
              <w:rPr>
                <w:rFonts w:ascii="Times New Roman" w:hAnsi="Times New Roman" w:hint="eastAsia"/>
                <w:color w:val="595959"/>
                <w:sz w:val="21"/>
                <w:szCs w:val="21"/>
              </w:rPr>
              <w:t>物料申请流程发起</w:t>
            </w:r>
            <w:r>
              <w:rPr>
                <w:noProof/>
              </w:rPr>
              <w:t xml:space="preserve"> </w:t>
            </w:r>
          </w:p>
          <w:p w14:paraId="69CAA1EF" w14:textId="1B8DE35B" w:rsidR="005A1FC0" w:rsidRDefault="005A1FC0" w:rsidP="005A1FC0">
            <w:pPr>
              <w:pStyle w:val="TableBody"/>
              <w:rPr>
                <w:noProof/>
                <w:sz w:val="21"/>
                <w:szCs w:val="21"/>
              </w:rPr>
            </w:pPr>
            <w:r w:rsidRPr="00FB4867">
              <w:rPr>
                <w:noProof/>
                <w:sz w:val="21"/>
                <w:szCs w:val="21"/>
              </w:rPr>
              <w:drawing>
                <wp:inline distT="0" distB="0" distL="0" distR="0" wp14:anchorId="598D53B1" wp14:editId="1DD08E8F">
                  <wp:extent cx="4753610" cy="1841500"/>
                  <wp:effectExtent l="0" t="0" r="8890" b="635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3610" cy="184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57CE0F" w14:textId="74BB1E20" w:rsidR="00B524D8" w:rsidRDefault="00B524D8" w:rsidP="005A1FC0">
            <w:pPr>
              <w:pStyle w:val="TableBody"/>
              <w:rPr>
                <w:rFonts w:hint="eastAsia"/>
                <w:noProof/>
                <w:sz w:val="21"/>
                <w:szCs w:val="21"/>
              </w:rPr>
            </w:pPr>
            <w:r>
              <w:rPr>
                <w:rFonts w:hint="eastAsia"/>
                <w:noProof/>
                <w:sz w:val="21"/>
                <w:szCs w:val="21"/>
              </w:rPr>
              <w:t>2</w:t>
            </w:r>
            <w:r>
              <w:rPr>
                <w:noProof/>
                <w:sz w:val="21"/>
                <w:szCs w:val="21"/>
              </w:rPr>
              <w:t>.</w:t>
            </w:r>
            <w:r>
              <w:rPr>
                <w:rFonts w:hint="eastAsia"/>
                <w:noProof/>
                <w:sz w:val="21"/>
                <w:szCs w:val="21"/>
              </w:rPr>
              <w:t>任务触发</w:t>
            </w:r>
          </w:p>
          <w:p w14:paraId="7EF77800" w14:textId="4223ABC8" w:rsidR="005A1FC0" w:rsidRPr="00E7379E" w:rsidRDefault="005A1FC0" w:rsidP="00B524D8">
            <w:pPr>
              <w:pStyle w:val="TableBody"/>
              <w:rPr>
                <w:rFonts w:hint="eastAsia"/>
                <w:noProof/>
                <w:sz w:val="21"/>
                <w:szCs w:val="21"/>
              </w:rPr>
            </w:pPr>
            <w:r w:rsidRPr="00BB1F38">
              <w:rPr>
                <w:rFonts w:hint="eastAsia"/>
                <w:noProof/>
                <w:sz w:val="21"/>
                <w:szCs w:val="21"/>
              </w:rPr>
              <w:lastRenderedPageBreak/>
              <w:drawing>
                <wp:inline distT="0" distB="0" distL="0" distR="0" wp14:anchorId="71F6D46F" wp14:editId="2540AACD">
                  <wp:extent cx="4147270" cy="1064895"/>
                  <wp:effectExtent l="0" t="0" r="5715" b="190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755"/>
                          <a:stretch/>
                        </pic:blipFill>
                        <pic:spPr bwMode="auto">
                          <a:xfrm>
                            <a:off x="0" y="0"/>
                            <a:ext cx="4147270" cy="1064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1FC0" w14:paraId="21223BFA" w14:textId="77777777" w:rsidTr="005A1FC0">
        <w:tc>
          <w:tcPr>
            <w:tcW w:w="1096" w:type="dxa"/>
          </w:tcPr>
          <w:p w14:paraId="4A9B7EA7" w14:textId="77777777" w:rsidR="005A1FC0" w:rsidRDefault="005A1FC0" w:rsidP="005A1FC0">
            <w:pPr>
              <w:pStyle w:val="TableBody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接口</w:t>
            </w:r>
          </w:p>
        </w:tc>
        <w:tc>
          <w:tcPr>
            <w:tcW w:w="7702" w:type="dxa"/>
          </w:tcPr>
          <w:p w14:paraId="4A56A30F" w14:textId="77777777" w:rsidR="005A1FC0" w:rsidRPr="001F1130" w:rsidRDefault="005A1FC0" w:rsidP="005A1FC0">
            <w:pPr>
              <w:pStyle w:val="aff7"/>
              <w:ind w:firstLineChars="0" w:firstLine="0"/>
            </w:pPr>
            <w:r w:rsidRPr="001F1130">
              <w:t>codebase\</w:t>
            </w:r>
            <w:proofErr w:type="spellStart"/>
            <w:r w:rsidRPr="001F1130">
              <w:t>netmarkets</w:t>
            </w:r>
            <w:proofErr w:type="spellEnd"/>
            <w:r w:rsidRPr="001F1130">
              <w:t>\</w:t>
            </w:r>
            <w:proofErr w:type="spellStart"/>
            <w:r w:rsidRPr="001F1130">
              <w:t>jsp</w:t>
            </w:r>
            <w:proofErr w:type="spellEnd"/>
            <w:r w:rsidRPr="001F1130">
              <w:t>\</w:t>
            </w:r>
            <w:proofErr w:type="spellStart"/>
            <w:r w:rsidRPr="001F1130">
              <w:t>ext</w:t>
            </w:r>
            <w:proofErr w:type="spellEnd"/>
            <w:r w:rsidRPr="001F1130">
              <w:t>\</w:t>
            </w:r>
            <w:proofErr w:type="spellStart"/>
            <w:r w:rsidRPr="001F1130">
              <w:t>longcheer</w:t>
            </w:r>
            <w:proofErr w:type="spellEnd"/>
            <w:r w:rsidRPr="001F1130">
              <w:t>\</w:t>
            </w:r>
            <w:r w:rsidRPr="001F1130">
              <w:rPr>
                <w:rFonts w:hint="eastAsia"/>
              </w:rPr>
              <w:t>common</w:t>
            </w:r>
            <w:r w:rsidRPr="001F1130">
              <w:t>\</w:t>
            </w:r>
            <w:proofErr w:type="spellStart"/>
            <w:r w:rsidRPr="001F1130">
              <w:t>partFormApply.jsp</w:t>
            </w:r>
            <w:proofErr w:type="spellEnd"/>
          </w:p>
          <w:p w14:paraId="78BA60D8" w14:textId="77777777" w:rsidR="005A1FC0" w:rsidRPr="00E02AED" w:rsidRDefault="005A1FC0" w:rsidP="005A1FC0">
            <w:pPr>
              <w:pStyle w:val="TableBody"/>
              <w:jc w:val="both"/>
              <w:rPr>
                <w:sz w:val="21"/>
                <w:szCs w:val="21"/>
              </w:rPr>
            </w:pPr>
            <w:proofErr w:type="spellStart"/>
            <w:r w:rsidRPr="001F1130">
              <w:rPr>
                <w:rFonts w:hint="eastAsia"/>
                <w:sz w:val="21"/>
                <w:szCs w:val="21"/>
              </w:rPr>
              <w:t>e</w:t>
            </w:r>
            <w:r w:rsidRPr="001F1130">
              <w:rPr>
                <w:sz w:val="21"/>
                <w:szCs w:val="21"/>
              </w:rPr>
              <w:t>xt</w:t>
            </w:r>
            <w:proofErr w:type="spellEnd"/>
            <w:r w:rsidRPr="001F1130">
              <w:rPr>
                <w:sz w:val="21"/>
                <w:szCs w:val="21"/>
              </w:rPr>
              <w:t>/</w:t>
            </w:r>
            <w:proofErr w:type="spellStart"/>
            <w:r w:rsidRPr="001F1130">
              <w:rPr>
                <w:sz w:val="21"/>
                <w:szCs w:val="21"/>
              </w:rPr>
              <w:t>longcheer</w:t>
            </w:r>
            <w:proofErr w:type="spellEnd"/>
            <w:r w:rsidRPr="001F1130">
              <w:rPr>
                <w:sz w:val="21"/>
                <w:szCs w:val="21"/>
              </w:rPr>
              <w:t>/</w:t>
            </w:r>
            <w:proofErr w:type="spellStart"/>
            <w:r w:rsidRPr="001F1130">
              <w:rPr>
                <w:sz w:val="21"/>
                <w:szCs w:val="21"/>
              </w:rPr>
              <w:t>partApplyMigration</w:t>
            </w:r>
            <w:proofErr w:type="spellEnd"/>
            <w:r w:rsidRPr="001F1130">
              <w:rPr>
                <w:sz w:val="21"/>
                <w:szCs w:val="21"/>
              </w:rPr>
              <w:t>/Part</w:t>
            </w:r>
            <w:r w:rsidRPr="001F1130">
              <w:rPr>
                <w:rFonts w:hint="eastAsia"/>
                <w:sz w:val="21"/>
                <w:szCs w:val="21"/>
              </w:rPr>
              <w:t>Form</w:t>
            </w:r>
            <w:r w:rsidRPr="001F1130">
              <w:rPr>
                <w:sz w:val="21"/>
                <w:szCs w:val="21"/>
              </w:rPr>
              <w:t>ApplyHelper.java</w:t>
            </w:r>
          </w:p>
        </w:tc>
      </w:tr>
      <w:tr w:rsidR="005A1FC0" w14:paraId="53EE2463" w14:textId="77777777" w:rsidTr="005A1FC0">
        <w:tc>
          <w:tcPr>
            <w:tcW w:w="1096" w:type="dxa"/>
          </w:tcPr>
          <w:p w14:paraId="3963A2E3" w14:textId="77777777" w:rsidR="005A1FC0" w:rsidRDefault="005A1FC0" w:rsidP="005A1FC0">
            <w:pPr>
              <w:pStyle w:val="TableBody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详细描述</w:t>
            </w:r>
          </w:p>
        </w:tc>
        <w:tc>
          <w:tcPr>
            <w:tcW w:w="7702" w:type="dxa"/>
          </w:tcPr>
          <w:p w14:paraId="3E6CB9BA" w14:textId="30D4A8D7" w:rsidR="005A1FC0" w:rsidRDefault="005A1FC0" w:rsidP="005A1FC0">
            <w:pPr>
              <w:pStyle w:val="afc"/>
              <w:numPr>
                <w:ilvl w:val="0"/>
                <w:numId w:val="27"/>
              </w:numPr>
              <w:ind w:firstLineChars="0"/>
              <w:rPr>
                <w:color w:val="000000"/>
              </w:rPr>
            </w:pPr>
            <w:r w:rsidRPr="00AF4D0A">
              <w:rPr>
                <w:rFonts w:hint="eastAsia"/>
                <w:color w:val="000000"/>
              </w:rPr>
              <w:t>接口调用以及输入输出参数请查看接口定义表</w:t>
            </w:r>
            <w:r w:rsidRPr="00AF4D0A">
              <w:rPr>
                <w:rFonts w:hint="eastAsia"/>
                <w:color w:val="000000"/>
              </w:rPr>
              <w:t>,sheet</w:t>
            </w:r>
            <w:r w:rsidRPr="00AF4D0A">
              <w:rPr>
                <w:rFonts w:hint="eastAsia"/>
                <w:color w:val="000000"/>
              </w:rPr>
              <w:t>页为</w:t>
            </w:r>
            <w:r w:rsidRPr="00AF4D0A">
              <w:rPr>
                <w:rFonts w:hint="eastAsia"/>
                <w:color w:val="000000"/>
              </w:rPr>
              <w:t>&lt;</w:t>
            </w:r>
            <w:r w:rsidR="009B2C5E">
              <w:rPr>
                <w:rFonts w:hint="eastAsia"/>
                <w:color w:val="000000"/>
              </w:rPr>
              <w:t>单一物料申请</w:t>
            </w:r>
            <w:r w:rsidRPr="00AF4D0A">
              <w:rPr>
                <w:rFonts w:hint="eastAsia"/>
                <w:color w:val="000000"/>
              </w:rPr>
              <w:t>&gt;</w:t>
            </w:r>
            <w:r w:rsidR="009B2C5E">
              <w:rPr>
                <w:rFonts w:hint="eastAsia"/>
                <w:color w:val="000000"/>
              </w:rPr>
              <w:t>、</w:t>
            </w:r>
            <w:r w:rsidR="009B2C5E">
              <w:rPr>
                <w:rFonts w:hint="eastAsia"/>
                <w:color w:val="000000"/>
              </w:rPr>
              <w:t>&lt;</w:t>
            </w:r>
            <w:r w:rsidR="009B2C5E">
              <w:rPr>
                <w:rFonts w:hint="eastAsia"/>
                <w:color w:val="000000"/>
              </w:rPr>
              <w:t>批量物料申请</w:t>
            </w:r>
            <w:r w:rsidR="009B2C5E">
              <w:rPr>
                <w:rFonts w:hint="eastAsia"/>
                <w:color w:val="000000"/>
              </w:rPr>
              <w:t>&gt;</w:t>
            </w:r>
          </w:p>
          <w:p w14:paraId="2D2F9CAF" w14:textId="1C05003B" w:rsidR="009B2C5E" w:rsidRDefault="009B2C5E" w:rsidP="005A1FC0">
            <w:pPr>
              <w:pStyle w:val="afc"/>
              <w:numPr>
                <w:ilvl w:val="0"/>
                <w:numId w:val="27"/>
              </w:numPr>
              <w:ind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用户在物料搜索接口中选择目标物料，点击“单一物料申请”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“批量物料申请”，调用</w:t>
            </w:r>
            <w:r>
              <w:rPr>
                <w:rFonts w:hint="eastAsia"/>
                <w:color w:val="000000"/>
              </w:rPr>
              <w:t>PLM</w:t>
            </w:r>
            <w:r>
              <w:rPr>
                <w:rFonts w:hint="eastAsia"/>
                <w:color w:val="000000"/>
              </w:rPr>
              <w:t>系统接口发起</w:t>
            </w:r>
            <w:r>
              <w:rPr>
                <w:rFonts w:hint="eastAsia"/>
                <w:color w:val="000000"/>
              </w:rPr>
              <w:t>PLM</w:t>
            </w:r>
            <w:r>
              <w:rPr>
                <w:rFonts w:hint="eastAsia"/>
                <w:color w:val="000000"/>
              </w:rPr>
              <w:t>系统流程，并触发提交申请任务；</w:t>
            </w:r>
          </w:p>
          <w:p w14:paraId="6C1DF78C" w14:textId="3BA25261" w:rsidR="005A1FC0" w:rsidRPr="002717F9" w:rsidRDefault="005A1FC0" w:rsidP="005A1FC0">
            <w:pPr>
              <w:pStyle w:val="afc"/>
              <w:numPr>
                <w:ilvl w:val="0"/>
                <w:numId w:val="27"/>
              </w:numPr>
              <w:ind w:firstLineChars="0"/>
              <w:rPr>
                <w:color w:val="000000"/>
              </w:rPr>
            </w:pPr>
            <w:proofErr w:type="spellStart"/>
            <w:r w:rsidRPr="002717F9">
              <w:t>partFormApply.jsp</w:t>
            </w:r>
            <w:proofErr w:type="spellEnd"/>
            <w:r w:rsidRPr="002717F9">
              <w:rPr>
                <w:rFonts w:hint="eastAsia"/>
              </w:rPr>
              <w:t>为</w:t>
            </w:r>
            <w:r w:rsidR="00B524D8">
              <w:rPr>
                <w:rFonts w:hint="eastAsia"/>
              </w:rPr>
              <w:t>流程发起</w:t>
            </w:r>
            <w:r w:rsidRPr="002717F9">
              <w:rPr>
                <w:rFonts w:hint="eastAsia"/>
              </w:rPr>
              <w:t>的入口</w:t>
            </w:r>
          </w:p>
          <w:p w14:paraId="54AEB40A" w14:textId="4BC9FF76" w:rsidR="005A1FC0" w:rsidRPr="002717F9" w:rsidRDefault="005A1FC0" w:rsidP="005A1FC0">
            <w:pPr>
              <w:pStyle w:val="afc"/>
              <w:numPr>
                <w:ilvl w:val="0"/>
                <w:numId w:val="27"/>
              </w:numPr>
              <w:ind w:firstLineChars="0"/>
              <w:rPr>
                <w:color w:val="000000"/>
              </w:rPr>
            </w:pPr>
            <w:r w:rsidRPr="002717F9">
              <w:t>Part</w:t>
            </w:r>
            <w:r w:rsidRPr="002717F9">
              <w:rPr>
                <w:rFonts w:hint="eastAsia"/>
              </w:rPr>
              <w:t>Form</w:t>
            </w:r>
            <w:r w:rsidRPr="002717F9">
              <w:t>ApplyHelper.java</w:t>
            </w:r>
            <w:r w:rsidRPr="002717F9">
              <w:rPr>
                <w:rFonts w:hint="eastAsia"/>
              </w:rPr>
              <w:t>为</w:t>
            </w:r>
            <w:r w:rsidR="00B524D8">
              <w:rPr>
                <w:rFonts w:hint="eastAsia"/>
              </w:rPr>
              <w:t>流程发起</w:t>
            </w:r>
            <w:r w:rsidRPr="002717F9">
              <w:rPr>
                <w:rFonts w:hint="eastAsia"/>
              </w:rPr>
              <w:t>的后台处理类</w:t>
            </w:r>
          </w:p>
          <w:p w14:paraId="0D999435" w14:textId="77777777" w:rsidR="005A1FC0" w:rsidRDefault="00B524D8" w:rsidP="005A1FC0">
            <w:pPr>
              <w:pStyle w:val="afc"/>
              <w:numPr>
                <w:ilvl w:val="0"/>
                <w:numId w:val="27"/>
              </w:numPr>
              <w:ind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在</w:t>
            </w:r>
            <w:r>
              <w:rPr>
                <w:rFonts w:hint="eastAsia"/>
                <w:color w:val="000000"/>
              </w:rPr>
              <w:t>PLM</w:t>
            </w:r>
            <w:r>
              <w:rPr>
                <w:rFonts w:hint="eastAsia"/>
                <w:color w:val="000000"/>
              </w:rPr>
              <w:t>系统中增加监听服务，当系统中创建</w:t>
            </w:r>
            <w:proofErr w:type="spellStart"/>
            <w:r w:rsidRPr="00B524D8">
              <w:rPr>
                <w:rFonts w:hint="eastAsia"/>
                <w:color w:val="000000"/>
              </w:rPr>
              <w:t>WorkItem</w:t>
            </w:r>
            <w:proofErr w:type="spellEnd"/>
            <w:r w:rsidRPr="00B524D8">
              <w:rPr>
                <w:rFonts w:hint="eastAsia"/>
                <w:color w:val="000000"/>
              </w:rPr>
              <w:t>时触发如下功能：</w:t>
            </w:r>
          </w:p>
          <w:p w14:paraId="68286BD5" w14:textId="64801731" w:rsidR="00B524D8" w:rsidRDefault="00B524D8" w:rsidP="00B524D8">
            <w:pPr>
              <w:pStyle w:val="afc"/>
              <w:numPr>
                <w:ilvl w:val="0"/>
                <w:numId w:val="44"/>
              </w:numPr>
              <w:ind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调用环保封</w:t>
            </w:r>
            <w:proofErr w:type="gramStart"/>
            <w:r>
              <w:rPr>
                <w:rFonts w:hint="eastAsia"/>
                <w:color w:val="000000"/>
              </w:rPr>
              <w:t>样系统</w:t>
            </w:r>
            <w:proofErr w:type="gramEnd"/>
            <w:r>
              <w:rPr>
                <w:rFonts w:hint="eastAsia"/>
                <w:color w:val="000000"/>
              </w:rPr>
              <w:t>接口，将</w:t>
            </w:r>
            <w:r>
              <w:rPr>
                <w:rFonts w:hint="eastAsia"/>
                <w:color w:val="000000"/>
              </w:rPr>
              <w:t>Process</w:t>
            </w:r>
            <w:r>
              <w:rPr>
                <w:rFonts w:hint="eastAsia"/>
                <w:color w:val="000000"/>
              </w:rPr>
              <w:t>、</w:t>
            </w:r>
            <w:proofErr w:type="spellStart"/>
            <w:r>
              <w:rPr>
                <w:rFonts w:hint="eastAsia"/>
                <w:color w:val="000000"/>
              </w:rPr>
              <w:t>WorkItem</w:t>
            </w:r>
            <w:proofErr w:type="spellEnd"/>
            <w:r>
              <w:rPr>
                <w:rFonts w:hint="eastAsia"/>
                <w:color w:val="000000"/>
              </w:rPr>
              <w:t>、</w:t>
            </w:r>
            <w:r w:rsidRPr="00B524D8">
              <w:rPr>
                <w:color w:val="000000"/>
              </w:rPr>
              <w:t>Argument</w:t>
            </w:r>
            <w:r>
              <w:rPr>
                <w:rFonts w:hint="eastAsia"/>
                <w:color w:val="000000"/>
              </w:rPr>
              <w:t>信息发送给环保封样系统，环保封</w:t>
            </w:r>
            <w:proofErr w:type="gramStart"/>
            <w:r>
              <w:rPr>
                <w:rFonts w:hint="eastAsia"/>
                <w:color w:val="000000"/>
              </w:rPr>
              <w:t>样系统</w:t>
            </w:r>
            <w:proofErr w:type="gramEnd"/>
            <w:r>
              <w:rPr>
                <w:rFonts w:hint="eastAsia"/>
                <w:color w:val="000000"/>
              </w:rPr>
              <w:t>接收后进行存储；</w:t>
            </w:r>
            <w:r w:rsidR="0054121E" w:rsidRPr="0054121E">
              <w:rPr>
                <w:rFonts w:hint="eastAsia"/>
                <w:color w:val="FF0000"/>
              </w:rPr>
              <w:t>（同一流程只有在第一个</w:t>
            </w:r>
            <w:proofErr w:type="spellStart"/>
            <w:r w:rsidR="00364916">
              <w:rPr>
                <w:rFonts w:hint="eastAsia"/>
                <w:color w:val="FF0000"/>
              </w:rPr>
              <w:t>workitem</w:t>
            </w:r>
            <w:proofErr w:type="spellEnd"/>
            <w:r w:rsidR="0054121E" w:rsidRPr="0054121E">
              <w:rPr>
                <w:rFonts w:hint="eastAsia"/>
                <w:color w:val="FF0000"/>
              </w:rPr>
              <w:t>触发时发送</w:t>
            </w:r>
            <w:r w:rsidR="0054121E" w:rsidRPr="0054121E">
              <w:rPr>
                <w:rFonts w:hint="eastAsia"/>
                <w:color w:val="FF0000"/>
              </w:rPr>
              <w:t>Process</w:t>
            </w:r>
            <w:r w:rsidR="0054121E" w:rsidRPr="0054121E">
              <w:rPr>
                <w:rFonts w:hint="eastAsia"/>
                <w:color w:val="FF0000"/>
              </w:rPr>
              <w:t>信息）</w:t>
            </w:r>
          </w:p>
          <w:p w14:paraId="5690FCD2" w14:textId="73FE0FF5" w:rsidR="00B524D8" w:rsidRDefault="00B524D8" w:rsidP="00B524D8">
            <w:pPr>
              <w:pStyle w:val="afc"/>
              <w:numPr>
                <w:ilvl w:val="0"/>
                <w:numId w:val="44"/>
              </w:numPr>
              <w:ind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用户登录环保封</w:t>
            </w:r>
            <w:proofErr w:type="gramStart"/>
            <w:r>
              <w:rPr>
                <w:rFonts w:hint="eastAsia"/>
                <w:color w:val="000000"/>
              </w:rPr>
              <w:t>样系统</w:t>
            </w:r>
            <w:proofErr w:type="gramEnd"/>
            <w:r>
              <w:rPr>
                <w:rFonts w:hint="eastAsia"/>
                <w:color w:val="000000"/>
              </w:rPr>
              <w:t>后在“我的任务”页面可查看相关任务信息并完成任务</w:t>
            </w:r>
            <w:r w:rsidR="002C61CC" w:rsidRPr="002C61CC">
              <w:rPr>
                <w:rFonts w:hint="eastAsia"/>
                <w:color w:val="FF0000"/>
              </w:rPr>
              <w:t>（展示</w:t>
            </w:r>
            <w:proofErr w:type="spellStart"/>
            <w:r w:rsidR="002C61CC" w:rsidRPr="002C61CC">
              <w:rPr>
                <w:rFonts w:hint="eastAsia"/>
                <w:color w:val="FF0000"/>
              </w:rPr>
              <w:t>wc</w:t>
            </w:r>
            <w:r w:rsidR="002C61CC" w:rsidRPr="002C61CC">
              <w:rPr>
                <w:color w:val="FF0000"/>
              </w:rPr>
              <w:t>WorkItemInfo</w:t>
            </w:r>
            <w:proofErr w:type="spellEnd"/>
            <w:r w:rsidR="002C61CC" w:rsidRPr="002C61CC">
              <w:rPr>
                <w:rFonts w:hint="eastAsia"/>
                <w:color w:val="FF0000"/>
              </w:rPr>
              <w:t>中</w:t>
            </w:r>
            <w:r w:rsidR="002C61CC" w:rsidRPr="002C61CC">
              <w:rPr>
                <w:rFonts w:hint="eastAsia"/>
                <w:color w:val="FF0000"/>
              </w:rPr>
              <w:t>owner</w:t>
            </w:r>
            <w:r w:rsidR="002C61CC" w:rsidRPr="002C61CC">
              <w:rPr>
                <w:rFonts w:hint="eastAsia"/>
                <w:color w:val="FF0000"/>
              </w:rPr>
              <w:t>与当前用户一致，且</w:t>
            </w:r>
            <w:proofErr w:type="spellStart"/>
            <w:r w:rsidR="002C61CC" w:rsidRPr="002C61CC">
              <w:rPr>
                <w:rFonts w:hint="eastAsia"/>
                <w:color w:val="FF0000"/>
              </w:rPr>
              <w:t>workItemState</w:t>
            </w:r>
            <w:proofErr w:type="spellEnd"/>
            <w:r w:rsidR="002C61CC" w:rsidRPr="002C61CC">
              <w:rPr>
                <w:rFonts w:hint="eastAsia"/>
                <w:color w:val="FF0000"/>
              </w:rPr>
              <w:t>为“开启的”状态的条目）</w:t>
            </w:r>
          </w:p>
          <w:p w14:paraId="1D815636" w14:textId="77777777" w:rsidR="0054121E" w:rsidRDefault="0054121E" w:rsidP="00B524D8">
            <w:pPr>
              <w:pStyle w:val="afc"/>
              <w:numPr>
                <w:ilvl w:val="0"/>
                <w:numId w:val="44"/>
              </w:numPr>
              <w:ind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Process</w:t>
            </w:r>
            <w:r>
              <w:rPr>
                <w:rFonts w:hint="eastAsia"/>
                <w:color w:val="000000"/>
              </w:rPr>
              <w:t>、</w:t>
            </w:r>
            <w:proofErr w:type="spellStart"/>
            <w:r>
              <w:rPr>
                <w:rFonts w:hint="eastAsia"/>
                <w:color w:val="000000"/>
              </w:rPr>
              <w:t>WorkItem</w:t>
            </w:r>
            <w:proofErr w:type="spellEnd"/>
            <w:r>
              <w:rPr>
                <w:rFonts w:hint="eastAsia"/>
                <w:color w:val="000000"/>
              </w:rPr>
              <w:t>、</w:t>
            </w:r>
            <w:r w:rsidRPr="00B524D8">
              <w:rPr>
                <w:color w:val="000000"/>
              </w:rPr>
              <w:t>Argument</w:t>
            </w:r>
            <w:r>
              <w:rPr>
                <w:rFonts w:hint="eastAsia"/>
                <w:color w:val="000000"/>
              </w:rPr>
              <w:t>信息记录表如下：</w:t>
            </w:r>
          </w:p>
          <w:p w14:paraId="6A6791D4" w14:textId="51061AC9" w:rsidR="0054121E" w:rsidRPr="009B2C5E" w:rsidRDefault="000501B0" w:rsidP="009B2C5E">
            <w:pPr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723E6888" wp14:editId="5F3D2F9A">
                  <wp:extent cx="4836160" cy="1660525"/>
                  <wp:effectExtent l="0" t="0" r="2540" b="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6160" cy="166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7018BE" w14:textId="18CC7619" w:rsidR="0054121E" w:rsidRDefault="000501B0" w:rsidP="009B2C5E">
            <w:pPr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76DB5F04" wp14:editId="58D916A9">
                  <wp:extent cx="4836160" cy="3032125"/>
                  <wp:effectExtent l="0" t="0" r="2540" b="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6160" cy="303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3DB8FA" w14:textId="40E5B151" w:rsidR="009B2C5E" w:rsidRPr="009B2C5E" w:rsidRDefault="000501B0" w:rsidP="009B2C5E">
            <w:pPr>
              <w:rPr>
                <w:rFonts w:hint="eastAsia"/>
                <w:color w:val="00000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6D050B5" wp14:editId="40B51941">
                  <wp:extent cx="4836160" cy="2421890"/>
                  <wp:effectExtent l="0" t="0" r="2540" b="0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6160" cy="2421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DD5837" w14:textId="77777777" w:rsidR="005A1FC0" w:rsidRPr="005A1FC0" w:rsidRDefault="005A1FC0" w:rsidP="005A1FC0">
      <w:pPr>
        <w:pStyle w:val="a0"/>
        <w:ind w:firstLine="480"/>
        <w:rPr>
          <w:rFonts w:hint="eastAsia"/>
        </w:rPr>
      </w:pPr>
    </w:p>
    <w:p w14:paraId="727F64FC" w14:textId="4B1C5AA9" w:rsidR="009D62BE" w:rsidRPr="009D62BE" w:rsidRDefault="00D56C86" w:rsidP="00D56C86">
      <w:pPr>
        <w:pStyle w:val="4"/>
      </w:pPr>
      <w:bookmarkStart w:id="34" w:name="_流程提交"/>
      <w:bookmarkEnd w:id="34"/>
      <w:r>
        <w:rPr>
          <w:rFonts w:hint="eastAsia"/>
        </w:rPr>
        <w:t>完成任务</w:t>
      </w:r>
    </w:p>
    <w:tbl>
      <w:tblPr>
        <w:tblpPr w:leftFromText="180" w:rightFromText="180" w:vertAnchor="text" w:tblpXSpec="center" w:tblpY="1"/>
        <w:tblOverlap w:val="never"/>
        <w:tblW w:w="8798" w:type="dxa"/>
        <w:tblBorders>
          <w:top w:val="single" w:sz="12" w:space="0" w:color="4D4D4F"/>
          <w:left w:val="single" w:sz="12" w:space="0" w:color="4D4D4F"/>
          <w:bottom w:val="single" w:sz="12" w:space="0" w:color="4D4D4F"/>
          <w:right w:val="single" w:sz="12" w:space="0" w:color="4D4D4F"/>
          <w:insideH w:val="single" w:sz="4" w:space="0" w:color="4D4D4F"/>
          <w:insideV w:val="single" w:sz="4" w:space="0" w:color="4D4D4F"/>
        </w:tblBorders>
        <w:tblLayout w:type="fixed"/>
        <w:tblCellMar>
          <w:top w:w="29" w:type="dxa"/>
          <w:left w:w="43" w:type="dxa"/>
          <w:bottom w:w="29" w:type="dxa"/>
          <w:right w:w="43" w:type="dxa"/>
        </w:tblCellMar>
        <w:tblLook w:val="0000" w:firstRow="0" w:lastRow="0" w:firstColumn="0" w:lastColumn="0" w:noHBand="0" w:noVBand="0"/>
      </w:tblPr>
      <w:tblGrid>
        <w:gridCol w:w="1096"/>
        <w:gridCol w:w="7702"/>
      </w:tblGrid>
      <w:tr w:rsidR="00B251BF" w14:paraId="30921172" w14:textId="77777777" w:rsidTr="009D62BE">
        <w:tc>
          <w:tcPr>
            <w:tcW w:w="1096" w:type="dxa"/>
          </w:tcPr>
          <w:p w14:paraId="640FFD79" w14:textId="77777777" w:rsidR="00B251BF" w:rsidRDefault="00B251BF" w:rsidP="009D62BE">
            <w:pPr>
              <w:pStyle w:val="TableBody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组件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7702" w:type="dxa"/>
          </w:tcPr>
          <w:p w14:paraId="547BE877" w14:textId="37674698" w:rsidR="00B251BF" w:rsidRPr="001F1130" w:rsidRDefault="00B251BF" w:rsidP="009D62BE">
            <w:pPr>
              <w:pStyle w:val="TableBody"/>
              <w:jc w:val="both"/>
              <w:rPr>
                <w:rFonts w:cs="Arial"/>
                <w:sz w:val="21"/>
                <w:szCs w:val="21"/>
              </w:rPr>
            </w:pPr>
            <w:r w:rsidRPr="001F1130">
              <w:rPr>
                <w:rFonts w:cs="Arial"/>
                <w:color w:val="595959"/>
                <w:sz w:val="21"/>
                <w:szCs w:val="21"/>
              </w:rPr>
              <w:t>MNT_PPD_00</w:t>
            </w:r>
            <w:r w:rsidR="00D56C86">
              <w:rPr>
                <w:rFonts w:cs="Arial"/>
                <w:color w:val="595959"/>
                <w:sz w:val="21"/>
                <w:szCs w:val="21"/>
              </w:rPr>
              <w:t>2</w:t>
            </w:r>
          </w:p>
        </w:tc>
      </w:tr>
      <w:tr w:rsidR="00B251BF" w14:paraId="56D16666" w14:textId="77777777" w:rsidTr="009D62BE">
        <w:tc>
          <w:tcPr>
            <w:tcW w:w="1096" w:type="dxa"/>
          </w:tcPr>
          <w:p w14:paraId="6EB411B0" w14:textId="77777777" w:rsidR="00B251BF" w:rsidRDefault="00B251BF" w:rsidP="009D62BE">
            <w:pPr>
              <w:pStyle w:val="TableBody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组件名称</w:t>
            </w:r>
          </w:p>
        </w:tc>
        <w:tc>
          <w:tcPr>
            <w:tcW w:w="7702" w:type="dxa"/>
          </w:tcPr>
          <w:p w14:paraId="0D176D86" w14:textId="00086E1D" w:rsidR="00B251BF" w:rsidRDefault="00D56C86" w:rsidP="009D62BE">
            <w:pPr>
              <w:pStyle w:val="TableBody"/>
              <w:jc w:val="both"/>
              <w:rPr>
                <w:sz w:val="21"/>
                <w:szCs w:val="21"/>
              </w:rPr>
            </w:pPr>
            <w:r>
              <w:rPr>
                <w:rFonts w:ascii="Times New Roman" w:hAnsi="Times New Roman" w:hint="eastAsia"/>
                <w:color w:val="595959"/>
                <w:sz w:val="21"/>
                <w:szCs w:val="21"/>
              </w:rPr>
              <w:t>完成任务</w:t>
            </w:r>
          </w:p>
        </w:tc>
      </w:tr>
      <w:tr w:rsidR="00B251BF" w14:paraId="77014F92" w14:textId="77777777" w:rsidTr="009D62BE">
        <w:tc>
          <w:tcPr>
            <w:tcW w:w="1096" w:type="dxa"/>
          </w:tcPr>
          <w:p w14:paraId="3A524427" w14:textId="77777777" w:rsidR="00B251BF" w:rsidRDefault="00B251BF" w:rsidP="009D62BE">
            <w:pPr>
              <w:pStyle w:val="TableBody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负责人</w:t>
            </w:r>
          </w:p>
        </w:tc>
        <w:tc>
          <w:tcPr>
            <w:tcW w:w="7702" w:type="dxa"/>
          </w:tcPr>
          <w:p w14:paraId="010D51A1" w14:textId="77777777" w:rsidR="00B251BF" w:rsidRDefault="00B251BF" w:rsidP="009D62BE">
            <w:pPr>
              <w:pStyle w:val="TableBody"/>
              <w:jc w:val="both"/>
              <w:rPr>
                <w:sz w:val="21"/>
                <w:szCs w:val="21"/>
              </w:rPr>
            </w:pPr>
          </w:p>
        </w:tc>
      </w:tr>
      <w:tr w:rsidR="00B251BF" w14:paraId="48681BEB" w14:textId="77777777" w:rsidTr="009D62BE">
        <w:tc>
          <w:tcPr>
            <w:tcW w:w="1096" w:type="dxa"/>
          </w:tcPr>
          <w:p w14:paraId="08569C30" w14:textId="77777777" w:rsidR="00B251BF" w:rsidRDefault="00B251BF" w:rsidP="009D62BE">
            <w:pPr>
              <w:pStyle w:val="TableBody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组件描述</w:t>
            </w:r>
          </w:p>
        </w:tc>
        <w:tc>
          <w:tcPr>
            <w:tcW w:w="7702" w:type="dxa"/>
          </w:tcPr>
          <w:p w14:paraId="7DB29E19" w14:textId="65DEF079" w:rsidR="00B251BF" w:rsidRDefault="00D11D72" w:rsidP="009D62BE">
            <w:pPr>
              <w:pStyle w:val="TableBody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该组件描述了</w:t>
            </w:r>
            <w:r w:rsidR="00D56C86">
              <w:rPr>
                <w:rFonts w:hint="eastAsia"/>
                <w:sz w:val="21"/>
                <w:szCs w:val="21"/>
              </w:rPr>
              <w:t>用户完成任务的过程</w:t>
            </w:r>
          </w:p>
        </w:tc>
      </w:tr>
      <w:tr w:rsidR="00B251BF" w14:paraId="04CBA877" w14:textId="77777777" w:rsidTr="009D62BE">
        <w:tc>
          <w:tcPr>
            <w:tcW w:w="1096" w:type="dxa"/>
          </w:tcPr>
          <w:p w14:paraId="5D03E381" w14:textId="77777777" w:rsidR="00B251BF" w:rsidRDefault="00B251BF" w:rsidP="009D62BE">
            <w:pPr>
              <w:pStyle w:val="TableBody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需求编号</w:t>
            </w:r>
          </w:p>
        </w:tc>
        <w:tc>
          <w:tcPr>
            <w:tcW w:w="7702" w:type="dxa"/>
          </w:tcPr>
          <w:p w14:paraId="793BC398" w14:textId="77777777" w:rsidR="00B251BF" w:rsidRDefault="00B251BF" w:rsidP="009D62BE">
            <w:pPr>
              <w:pStyle w:val="TableBody"/>
              <w:jc w:val="both"/>
              <w:rPr>
                <w:sz w:val="21"/>
                <w:szCs w:val="21"/>
              </w:rPr>
            </w:pPr>
          </w:p>
        </w:tc>
      </w:tr>
      <w:tr w:rsidR="00B251BF" w14:paraId="164B2498" w14:textId="77777777" w:rsidTr="009D62BE">
        <w:tblPrEx>
          <w:tblCellMar>
            <w:left w:w="108" w:type="dxa"/>
            <w:right w:w="108" w:type="dxa"/>
          </w:tblCellMar>
        </w:tblPrEx>
        <w:tc>
          <w:tcPr>
            <w:tcW w:w="1096" w:type="dxa"/>
          </w:tcPr>
          <w:p w14:paraId="140A95A8" w14:textId="77777777" w:rsidR="00B251BF" w:rsidRDefault="00B251BF" w:rsidP="009D62BE">
            <w:pPr>
              <w:pStyle w:val="TableBody"/>
              <w:jc w:val="both"/>
              <w:rPr>
                <w:sz w:val="21"/>
                <w:szCs w:val="21"/>
              </w:rPr>
            </w:pPr>
            <w:r w:rsidRPr="00E02AED">
              <w:rPr>
                <w:rFonts w:hint="eastAsia"/>
                <w:sz w:val="21"/>
                <w:szCs w:val="21"/>
              </w:rPr>
              <w:t>组件操作与界面设计</w:t>
            </w:r>
          </w:p>
        </w:tc>
        <w:tc>
          <w:tcPr>
            <w:tcW w:w="7702" w:type="dxa"/>
          </w:tcPr>
          <w:p w14:paraId="751BF8E3" w14:textId="325BFD9C" w:rsidR="00B251BF" w:rsidRPr="00D11D72" w:rsidRDefault="00D56C86" w:rsidP="009D62BE">
            <w:pPr>
              <w:pStyle w:val="TableBody"/>
              <w:numPr>
                <w:ilvl w:val="0"/>
                <w:numId w:val="22"/>
              </w:numPr>
              <w:rPr>
                <w:noProof/>
                <w:sz w:val="21"/>
                <w:szCs w:val="21"/>
              </w:rPr>
            </w:pPr>
            <w:r>
              <w:rPr>
                <w:rFonts w:ascii="Times New Roman" w:hAnsi="Times New Roman" w:hint="eastAsia"/>
                <w:color w:val="595959"/>
                <w:sz w:val="21"/>
                <w:szCs w:val="21"/>
              </w:rPr>
              <w:t>完成任务</w:t>
            </w:r>
          </w:p>
          <w:p w14:paraId="4B316205" w14:textId="77777777" w:rsidR="006E65DD" w:rsidRDefault="006E65DD" w:rsidP="00233A97">
            <w:pPr>
              <w:pStyle w:val="TableBody"/>
              <w:rPr>
                <w:noProof/>
                <w:sz w:val="21"/>
                <w:szCs w:val="21"/>
              </w:rPr>
            </w:pPr>
          </w:p>
          <w:p w14:paraId="6A505016" w14:textId="69AA7402" w:rsidR="00D11D72" w:rsidRPr="00CB7DE8" w:rsidRDefault="00BB1F38" w:rsidP="00233A97">
            <w:pPr>
              <w:pStyle w:val="TableBody"/>
              <w:rPr>
                <w:noProof/>
                <w:sz w:val="21"/>
                <w:szCs w:val="21"/>
              </w:rPr>
            </w:pPr>
            <w:r w:rsidRPr="00BB1F38">
              <w:rPr>
                <w:rFonts w:hint="eastAsia"/>
                <w:noProof/>
                <w:sz w:val="21"/>
                <w:szCs w:val="21"/>
              </w:rPr>
              <w:drawing>
                <wp:inline distT="0" distB="0" distL="0" distR="0" wp14:anchorId="207C9750" wp14:editId="32D9D418">
                  <wp:extent cx="4147270" cy="1064895"/>
                  <wp:effectExtent l="0" t="0" r="5715" b="1905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755"/>
                          <a:stretch/>
                        </pic:blipFill>
                        <pic:spPr bwMode="auto">
                          <a:xfrm>
                            <a:off x="0" y="0"/>
                            <a:ext cx="4147270" cy="1064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D2818C5" w14:textId="1DD4906D" w:rsidR="00B251BF" w:rsidRPr="00E7379E" w:rsidRDefault="00B251BF" w:rsidP="009D62BE">
            <w:pPr>
              <w:pStyle w:val="TableBody"/>
              <w:ind w:left="357"/>
              <w:rPr>
                <w:noProof/>
                <w:sz w:val="21"/>
                <w:szCs w:val="21"/>
              </w:rPr>
            </w:pPr>
            <w:r w:rsidRPr="00B251BF">
              <w:rPr>
                <w:noProof/>
                <w:sz w:val="21"/>
                <w:szCs w:val="21"/>
              </w:rPr>
              <w:lastRenderedPageBreak/>
              <w:drawing>
                <wp:inline distT="0" distB="0" distL="0" distR="0" wp14:anchorId="185786CC" wp14:editId="7D3B3D45">
                  <wp:extent cx="4552441" cy="3371850"/>
                  <wp:effectExtent l="0" t="0" r="63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57566" cy="3375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51BF" w14:paraId="5F1D1451" w14:textId="77777777" w:rsidTr="009D62BE">
        <w:tc>
          <w:tcPr>
            <w:tcW w:w="1096" w:type="dxa"/>
          </w:tcPr>
          <w:p w14:paraId="5BC7ABB1" w14:textId="77777777" w:rsidR="00B251BF" w:rsidRDefault="00B251BF" w:rsidP="009D62BE">
            <w:pPr>
              <w:pStyle w:val="TableBody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接口</w:t>
            </w:r>
          </w:p>
        </w:tc>
        <w:tc>
          <w:tcPr>
            <w:tcW w:w="7702" w:type="dxa"/>
          </w:tcPr>
          <w:p w14:paraId="13F2F857" w14:textId="26103EAA" w:rsidR="006E65DD" w:rsidRPr="001F1130" w:rsidRDefault="006E65DD" w:rsidP="006E65DD">
            <w:pPr>
              <w:pStyle w:val="aff7"/>
              <w:ind w:firstLineChars="0" w:firstLine="0"/>
            </w:pPr>
            <w:r w:rsidRPr="001F1130">
              <w:t>codebase\</w:t>
            </w:r>
            <w:proofErr w:type="spellStart"/>
            <w:r w:rsidRPr="001F1130">
              <w:t>netmarkets</w:t>
            </w:r>
            <w:proofErr w:type="spellEnd"/>
            <w:r w:rsidRPr="001F1130">
              <w:t>\</w:t>
            </w:r>
            <w:proofErr w:type="spellStart"/>
            <w:r w:rsidRPr="001F1130">
              <w:t>jsp</w:t>
            </w:r>
            <w:proofErr w:type="spellEnd"/>
            <w:r w:rsidRPr="001F1130">
              <w:t>\</w:t>
            </w:r>
            <w:proofErr w:type="spellStart"/>
            <w:r w:rsidRPr="001F1130">
              <w:t>ext</w:t>
            </w:r>
            <w:proofErr w:type="spellEnd"/>
            <w:r w:rsidRPr="001F1130">
              <w:t>\</w:t>
            </w:r>
            <w:proofErr w:type="spellStart"/>
            <w:r w:rsidRPr="001F1130">
              <w:t>longcheer</w:t>
            </w:r>
            <w:proofErr w:type="spellEnd"/>
            <w:r w:rsidRPr="001F1130">
              <w:t>\</w:t>
            </w:r>
            <w:r w:rsidRPr="001F1130">
              <w:rPr>
                <w:rFonts w:hint="eastAsia"/>
              </w:rPr>
              <w:t>common</w:t>
            </w:r>
            <w:r w:rsidRPr="001F1130">
              <w:t>\</w:t>
            </w:r>
            <w:proofErr w:type="spellStart"/>
            <w:r w:rsidRPr="001F1130">
              <w:t>partFormApply.jsp</w:t>
            </w:r>
            <w:proofErr w:type="spellEnd"/>
          </w:p>
          <w:p w14:paraId="1612824A" w14:textId="438CA298" w:rsidR="00B251BF" w:rsidRPr="00E02AED" w:rsidRDefault="006E65DD" w:rsidP="006E65DD">
            <w:pPr>
              <w:pStyle w:val="TableBody"/>
              <w:jc w:val="both"/>
              <w:rPr>
                <w:sz w:val="21"/>
                <w:szCs w:val="21"/>
              </w:rPr>
            </w:pPr>
            <w:proofErr w:type="spellStart"/>
            <w:r w:rsidRPr="001F1130">
              <w:rPr>
                <w:rFonts w:hint="eastAsia"/>
                <w:sz w:val="21"/>
                <w:szCs w:val="21"/>
              </w:rPr>
              <w:t>e</w:t>
            </w:r>
            <w:r w:rsidRPr="001F1130">
              <w:rPr>
                <w:sz w:val="21"/>
                <w:szCs w:val="21"/>
              </w:rPr>
              <w:t>xt</w:t>
            </w:r>
            <w:proofErr w:type="spellEnd"/>
            <w:r w:rsidRPr="001F1130">
              <w:rPr>
                <w:sz w:val="21"/>
                <w:szCs w:val="21"/>
              </w:rPr>
              <w:t>/</w:t>
            </w:r>
            <w:proofErr w:type="spellStart"/>
            <w:r w:rsidRPr="001F1130">
              <w:rPr>
                <w:sz w:val="21"/>
                <w:szCs w:val="21"/>
              </w:rPr>
              <w:t>longcheer</w:t>
            </w:r>
            <w:proofErr w:type="spellEnd"/>
            <w:r w:rsidRPr="001F1130">
              <w:rPr>
                <w:sz w:val="21"/>
                <w:szCs w:val="21"/>
              </w:rPr>
              <w:t>/</w:t>
            </w:r>
            <w:proofErr w:type="spellStart"/>
            <w:r w:rsidRPr="001F1130">
              <w:rPr>
                <w:sz w:val="21"/>
                <w:szCs w:val="21"/>
              </w:rPr>
              <w:t>partApplyMigration</w:t>
            </w:r>
            <w:proofErr w:type="spellEnd"/>
            <w:r w:rsidRPr="001F1130">
              <w:rPr>
                <w:sz w:val="21"/>
                <w:szCs w:val="21"/>
              </w:rPr>
              <w:t>/Part</w:t>
            </w:r>
            <w:r w:rsidR="00DC343E" w:rsidRPr="001F1130">
              <w:rPr>
                <w:rFonts w:hint="eastAsia"/>
                <w:sz w:val="21"/>
                <w:szCs w:val="21"/>
              </w:rPr>
              <w:t>Form</w:t>
            </w:r>
            <w:r w:rsidR="00DC343E" w:rsidRPr="001F1130">
              <w:rPr>
                <w:sz w:val="21"/>
                <w:szCs w:val="21"/>
              </w:rPr>
              <w:t>Apply</w:t>
            </w:r>
            <w:r w:rsidRPr="001F1130">
              <w:rPr>
                <w:sz w:val="21"/>
                <w:szCs w:val="21"/>
              </w:rPr>
              <w:t>Helper.java</w:t>
            </w:r>
          </w:p>
        </w:tc>
      </w:tr>
      <w:tr w:rsidR="00B251BF" w14:paraId="0378ECBD" w14:textId="77777777" w:rsidTr="009D62BE">
        <w:tc>
          <w:tcPr>
            <w:tcW w:w="1096" w:type="dxa"/>
          </w:tcPr>
          <w:p w14:paraId="79A1538B" w14:textId="77777777" w:rsidR="00B251BF" w:rsidRDefault="00B251BF" w:rsidP="009D62BE">
            <w:pPr>
              <w:pStyle w:val="TableBody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详细描述</w:t>
            </w:r>
          </w:p>
        </w:tc>
        <w:tc>
          <w:tcPr>
            <w:tcW w:w="7702" w:type="dxa"/>
          </w:tcPr>
          <w:p w14:paraId="1452C13B" w14:textId="00D064A9" w:rsidR="00AF4D0A" w:rsidRDefault="00AF4D0A" w:rsidP="00AF4D0A">
            <w:pPr>
              <w:pStyle w:val="afc"/>
              <w:numPr>
                <w:ilvl w:val="0"/>
                <w:numId w:val="27"/>
              </w:numPr>
              <w:ind w:firstLineChars="0"/>
              <w:rPr>
                <w:color w:val="000000"/>
              </w:rPr>
            </w:pPr>
            <w:r w:rsidRPr="00AF4D0A">
              <w:rPr>
                <w:rFonts w:hint="eastAsia"/>
                <w:color w:val="000000"/>
              </w:rPr>
              <w:t>接口调用以及输入输出参数请查看接口定义表</w:t>
            </w:r>
            <w:r w:rsidRPr="00AF4D0A">
              <w:rPr>
                <w:rFonts w:hint="eastAsia"/>
                <w:color w:val="000000"/>
              </w:rPr>
              <w:t>,sheet</w:t>
            </w:r>
            <w:r w:rsidRPr="00AF4D0A">
              <w:rPr>
                <w:rFonts w:hint="eastAsia"/>
                <w:color w:val="000000"/>
              </w:rPr>
              <w:t>页为</w:t>
            </w:r>
            <w:r w:rsidRPr="00AF4D0A">
              <w:rPr>
                <w:rFonts w:hint="eastAsia"/>
                <w:color w:val="000000"/>
              </w:rPr>
              <w:t>&lt;</w:t>
            </w:r>
            <w:r w:rsidR="00D56C86">
              <w:rPr>
                <w:rFonts w:hint="eastAsia"/>
                <w:color w:val="000000"/>
              </w:rPr>
              <w:t>完成任务</w:t>
            </w:r>
            <w:r w:rsidRPr="00AF4D0A">
              <w:rPr>
                <w:rFonts w:hint="eastAsia"/>
                <w:color w:val="000000"/>
              </w:rPr>
              <w:t>&gt;</w:t>
            </w:r>
          </w:p>
          <w:p w14:paraId="1EDA119D" w14:textId="51E86961" w:rsidR="00DC343E" w:rsidRPr="002717F9" w:rsidRDefault="00DC343E" w:rsidP="00AF4D0A">
            <w:pPr>
              <w:pStyle w:val="afc"/>
              <w:numPr>
                <w:ilvl w:val="0"/>
                <w:numId w:val="27"/>
              </w:numPr>
              <w:ind w:firstLineChars="0"/>
              <w:rPr>
                <w:color w:val="000000"/>
              </w:rPr>
            </w:pPr>
            <w:proofErr w:type="spellStart"/>
            <w:r w:rsidRPr="002717F9">
              <w:t>partFormApply.jsp</w:t>
            </w:r>
            <w:proofErr w:type="spellEnd"/>
            <w:r w:rsidRPr="002717F9">
              <w:rPr>
                <w:rFonts w:hint="eastAsia"/>
              </w:rPr>
              <w:t>为</w:t>
            </w:r>
            <w:r w:rsidR="00D56C86">
              <w:rPr>
                <w:rFonts w:hint="eastAsia"/>
              </w:rPr>
              <w:t>完成任务</w:t>
            </w:r>
            <w:r w:rsidRPr="002717F9">
              <w:rPr>
                <w:rFonts w:hint="eastAsia"/>
              </w:rPr>
              <w:t>的入口</w:t>
            </w:r>
          </w:p>
          <w:p w14:paraId="0238B47F" w14:textId="669ABA00" w:rsidR="00DC343E" w:rsidRPr="002717F9" w:rsidRDefault="00DC343E" w:rsidP="00AF4D0A">
            <w:pPr>
              <w:pStyle w:val="afc"/>
              <w:numPr>
                <w:ilvl w:val="0"/>
                <w:numId w:val="27"/>
              </w:numPr>
              <w:ind w:firstLineChars="0"/>
              <w:rPr>
                <w:color w:val="000000"/>
              </w:rPr>
            </w:pPr>
            <w:r w:rsidRPr="002717F9">
              <w:t>Part</w:t>
            </w:r>
            <w:r w:rsidRPr="002717F9">
              <w:rPr>
                <w:rFonts w:hint="eastAsia"/>
              </w:rPr>
              <w:t>Form</w:t>
            </w:r>
            <w:r w:rsidRPr="002717F9">
              <w:t>ApplyHelper.java</w:t>
            </w:r>
            <w:r w:rsidRPr="002717F9">
              <w:rPr>
                <w:rFonts w:hint="eastAsia"/>
              </w:rPr>
              <w:t>为</w:t>
            </w:r>
            <w:r w:rsidR="00D56C86">
              <w:rPr>
                <w:rFonts w:hint="eastAsia"/>
              </w:rPr>
              <w:t>完成任务</w:t>
            </w:r>
            <w:r w:rsidRPr="002717F9">
              <w:rPr>
                <w:rFonts w:hint="eastAsia"/>
              </w:rPr>
              <w:t>的后台处理类</w:t>
            </w:r>
          </w:p>
          <w:p w14:paraId="5C1F236C" w14:textId="77777777" w:rsidR="00D56C86" w:rsidRDefault="00D56C86" w:rsidP="00D56C86">
            <w:pPr>
              <w:pStyle w:val="afc"/>
              <w:numPr>
                <w:ilvl w:val="0"/>
                <w:numId w:val="27"/>
              </w:numPr>
              <w:ind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在环保封</w:t>
            </w:r>
            <w:proofErr w:type="gramStart"/>
            <w:r>
              <w:rPr>
                <w:rFonts w:hint="eastAsia"/>
                <w:color w:val="000000"/>
              </w:rPr>
              <w:t>样系统</w:t>
            </w:r>
            <w:proofErr w:type="gramEnd"/>
            <w:r>
              <w:rPr>
                <w:rFonts w:hint="eastAsia"/>
                <w:color w:val="000000"/>
              </w:rPr>
              <w:t>点击“完成任务”后，设置本地任务状态，并调用接口在</w:t>
            </w:r>
            <w:r>
              <w:rPr>
                <w:rFonts w:hint="eastAsia"/>
                <w:color w:val="000000"/>
              </w:rPr>
              <w:t>PLM</w:t>
            </w:r>
            <w:r>
              <w:rPr>
                <w:rFonts w:hint="eastAsia"/>
                <w:color w:val="000000"/>
              </w:rPr>
              <w:t>系统进行如下操作：</w:t>
            </w:r>
          </w:p>
          <w:p w14:paraId="4C366131" w14:textId="62337F1D" w:rsidR="00D56C86" w:rsidRDefault="00D56C86" w:rsidP="00D56C86">
            <w:pPr>
              <w:pStyle w:val="afc"/>
              <w:numPr>
                <w:ilvl w:val="0"/>
                <w:numId w:val="45"/>
              </w:numPr>
              <w:ind w:firstLineChars="0"/>
              <w:rPr>
                <w:color w:val="000000"/>
              </w:rPr>
            </w:pPr>
            <w:r w:rsidRPr="00D56C86">
              <w:rPr>
                <w:rFonts w:hint="eastAsia"/>
                <w:color w:val="000000"/>
              </w:rPr>
              <w:t>调用完成工作</w:t>
            </w:r>
            <w:proofErr w:type="gramStart"/>
            <w:r w:rsidRPr="00D56C86">
              <w:rPr>
                <w:rFonts w:hint="eastAsia"/>
                <w:color w:val="000000"/>
              </w:rPr>
              <w:t>流任务</w:t>
            </w:r>
            <w:proofErr w:type="gramEnd"/>
            <w:r w:rsidRPr="00D56C86">
              <w:rPr>
                <w:rFonts w:hint="eastAsia"/>
                <w:color w:val="000000"/>
              </w:rPr>
              <w:t>的代码完成任务，并设置如下信息：完成者、备注、路由选择、任务完成时间等；</w:t>
            </w:r>
          </w:p>
          <w:p w14:paraId="6CA06243" w14:textId="2815A7A2" w:rsidR="00D56C86" w:rsidRPr="00D56C86" w:rsidRDefault="00D56C86" w:rsidP="00D56C86">
            <w:pPr>
              <w:pStyle w:val="afc"/>
              <w:numPr>
                <w:ilvl w:val="0"/>
                <w:numId w:val="45"/>
              </w:numPr>
              <w:ind w:firstLineChars="0"/>
              <w:rPr>
                <w:rFonts w:hint="eastAsia"/>
                <w:color w:val="000000"/>
              </w:rPr>
            </w:pPr>
            <w:r w:rsidRPr="00D56C86">
              <w:rPr>
                <w:rFonts w:hint="eastAsia"/>
                <w:color w:val="000000"/>
              </w:rPr>
              <w:t>备注中增加流程平台中实际用户的用户名；</w:t>
            </w:r>
          </w:p>
          <w:p w14:paraId="3D0EFFD2" w14:textId="02391050" w:rsidR="00D56C86" w:rsidRPr="00D56C86" w:rsidRDefault="00D56C86" w:rsidP="00D56C86">
            <w:pPr>
              <w:pStyle w:val="afc"/>
              <w:numPr>
                <w:ilvl w:val="0"/>
                <w:numId w:val="45"/>
              </w:numPr>
              <w:ind w:firstLineChars="0"/>
              <w:rPr>
                <w:rFonts w:hint="eastAsia"/>
                <w:color w:val="000000"/>
              </w:rPr>
            </w:pPr>
            <w:r w:rsidRPr="00D56C86">
              <w:rPr>
                <w:rFonts w:hint="eastAsia"/>
                <w:color w:val="000000"/>
              </w:rPr>
              <w:t>完成工作流模板中其他相关表达式设计的逻辑功能；</w:t>
            </w:r>
          </w:p>
        </w:tc>
      </w:tr>
    </w:tbl>
    <w:p w14:paraId="3063F0CA" w14:textId="77777777" w:rsidR="0054121E" w:rsidRPr="0054121E" w:rsidRDefault="0054121E" w:rsidP="009B2C5E">
      <w:pPr>
        <w:pStyle w:val="4"/>
        <w:numPr>
          <w:ilvl w:val="0"/>
          <w:numId w:val="0"/>
        </w:numPr>
        <w:rPr>
          <w:rFonts w:hint="eastAsia"/>
        </w:rPr>
      </w:pPr>
      <w:bookmarkStart w:id="35" w:name="_流程审批"/>
      <w:bookmarkStart w:id="36" w:name="_部门经理审批"/>
      <w:bookmarkStart w:id="37" w:name="_供应商合作部工程师审批"/>
      <w:bookmarkStart w:id="38" w:name="_供应商合作部负责人审批"/>
      <w:bookmarkStart w:id="39" w:name="_供应商质量保证部审批"/>
      <w:bookmarkStart w:id="40" w:name="_事业部研发副总审批"/>
      <w:bookmarkStart w:id="41" w:name="_技术室确认"/>
      <w:bookmarkEnd w:id="35"/>
      <w:bookmarkEnd w:id="36"/>
      <w:bookmarkEnd w:id="37"/>
      <w:bookmarkEnd w:id="38"/>
      <w:bookmarkEnd w:id="39"/>
      <w:bookmarkEnd w:id="40"/>
      <w:bookmarkEnd w:id="41"/>
    </w:p>
    <w:sectPr w:rsidR="0054121E" w:rsidRPr="0054121E" w:rsidSect="00A718BF">
      <w:headerReference w:type="default" r:id="rId21"/>
      <w:footerReference w:type="default" r:id="rId22"/>
      <w:headerReference w:type="first" r:id="rId23"/>
      <w:footerReference w:type="first" r:id="rId24"/>
      <w:pgSz w:w="11907" w:h="16839" w:code="9"/>
      <w:pgMar w:top="1440" w:right="992" w:bottom="1440" w:left="1560" w:header="567" w:footer="14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5C6091" w14:textId="77777777" w:rsidR="001F75A6" w:rsidRDefault="001F75A6" w:rsidP="002E6731">
      <w:r>
        <w:separator/>
      </w:r>
    </w:p>
  </w:endnote>
  <w:endnote w:type="continuationSeparator" w:id="0">
    <w:p w14:paraId="4AEC9136" w14:textId="77777777" w:rsidR="001F75A6" w:rsidRDefault="001F75A6" w:rsidP="002E67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hint="eastAsia"/>
        <w:color w:val="215868"/>
      </w:rPr>
      <w:alias w:val="标题"/>
      <w:tag w:val=""/>
      <w:id w:val="255566020"/>
      <w:placeholder>
        <w:docPart w:val="3EB0B9266824435FB533D49E06CB7581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130CA1BA" w14:textId="4D58F12D" w:rsidR="005A1FC0" w:rsidRDefault="005A1FC0" w:rsidP="00584BBC">
        <w:pPr>
          <w:pStyle w:val="ProprietaryNote"/>
          <w:rPr>
            <w:rFonts w:ascii="Arial" w:eastAsia="黑体" w:hAnsi="Arial"/>
            <w:b w:val="0"/>
            <w:caps w:val="0"/>
            <w:color w:val="215868"/>
            <w:sz w:val="22"/>
            <w:szCs w:val="24"/>
          </w:rPr>
        </w:pPr>
        <w:r>
          <w:rPr>
            <w:rFonts w:hint="eastAsia"/>
            <w:color w:val="215868"/>
          </w:rPr>
          <w:t>上海龙旗</w:t>
        </w:r>
        <w:r>
          <w:rPr>
            <w:rFonts w:hint="eastAsia"/>
            <w:color w:val="215868"/>
          </w:rPr>
          <w:t>PLM</w:t>
        </w:r>
        <w:r>
          <w:rPr>
            <w:rFonts w:hint="eastAsia"/>
            <w:color w:val="215868"/>
          </w:rPr>
          <w:t>项目详细设计文档</w:t>
        </w:r>
      </w:p>
    </w:sdtContent>
  </w:sdt>
  <w:p w14:paraId="50526C0E" w14:textId="77777777" w:rsidR="005A1FC0" w:rsidRPr="00584BBC" w:rsidRDefault="005A1FC0" w:rsidP="00DC0BB7">
    <w:pPr>
      <w:pStyle w:val="FooterSpace"/>
      <w:rPr>
        <w:color w:val="78787B"/>
      </w:rPr>
    </w:pPr>
  </w:p>
  <w:tbl>
    <w:tblPr>
      <w:tblW w:w="10764" w:type="dxa"/>
      <w:tblInd w:w="5" w:type="dxa"/>
      <w:tblCellMar>
        <w:top w:w="29" w:type="dxa"/>
        <w:left w:w="0" w:type="dxa"/>
        <w:bottom w:w="29" w:type="dxa"/>
        <w:right w:w="0" w:type="dxa"/>
      </w:tblCellMar>
      <w:tblLook w:val="01E0" w:firstRow="1" w:lastRow="1" w:firstColumn="1" w:lastColumn="1" w:noHBand="0" w:noVBand="0"/>
    </w:tblPr>
    <w:tblGrid>
      <w:gridCol w:w="5580"/>
      <w:gridCol w:w="5184"/>
    </w:tblGrid>
    <w:tr w:rsidR="005A1FC0" w:rsidRPr="00B310EB" w14:paraId="69511B8B" w14:textId="77777777" w:rsidTr="00B310EB">
      <w:tc>
        <w:tcPr>
          <w:tcW w:w="5580" w:type="dxa"/>
          <w:shd w:val="clear" w:color="auto" w:fill="auto"/>
        </w:tcPr>
        <w:p w14:paraId="050847E1" w14:textId="32718E54" w:rsidR="005A1FC0" w:rsidRPr="004E2922" w:rsidRDefault="005A1FC0" w:rsidP="00584BBC">
          <w:pPr>
            <w:pStyle w:val="a0"/>
            <w:ind w:firstLineChars="0" w:firstLine="0"/>
            <w:rPr>
              <w:rFonts w:cs="Arial"/>
              <w:sz w:val="18"/>
              <w:szCs w:val="18"/>
            </w:rPr>
          </w:pPr>
        </w:p>
      </w:tc>
      <w:tc>
        <w:tcPr>
          <w:tcW w:w="5184" w:type="dxa"/>
          <w:shd w:val="clear" w:color="auto" w:fill="auto"/>
          <w:vAlign w:val="center"/>
        </w:tcPr>
        <w:p w14:paraId="29BA40B5" w14:textId="77777777" w:rsidR="005A1FC0" w:rsidRPr="00B310EB" w:rsidRDefault="005A1FC0" w:rsidP="00FA7F3F">
          <w:pPr>
            <w:pStyle w:val="FooterRight"/>
            <w:snapToGrid w:val="0"/>
            <w:ind w:right="560" w:firstLineChars="1650" w:firstLine="2640"/>
            <w:jc w:val="left"/>
            <w:rPr>
              <w:rFonts w:ascii="Arial" w:hAnsi="Arial" w:cs="Arial"/>
              <w:color w:val="78787B"/>
            </w:rPr>
          </w:pPr>
          <w:r w:rsidRPr="00B310EB">
            <w:rPr>
              <w:rFonts w:ascii="Arial" w:hAnsi="Arial" w:cs="Arial"/>
              <w:color w:val="78787B"/>
            </w:rPr>
            <w:t xml:space="preserve">  </w:t>
          </w:r>
          <w:r w:rsidRPr="00B310EB">
            <w:rPr>
              <w:rFonts w:ascii="Arial" w:hAnsi="Arial" w:cs="Arial"/>
              <w:b/>
              <w:color w:val="78787B"/>
            </w:rPr>
            <w:t xml:space="preserve">Page </w:t>
          </w:r>
          <w:r w:rsidRPr="00B310EB">
            <w:rPr>
              <w:rFonts w:ascii="Arial" w:hAnsi="Arial" w:cs="Arial"/>
              <w:b/>
              <w:color w:val="78787B"/>
            </w:rPr>
            <w:fldChar w:fldCharType="begin"/>
          </w:r>
          <w:r w:rsidRPr="00B310EB">
            <w:rPr>
              <w:rFonts w:ascii="Arial" w:hAnsi="Arial" w:cs="Arial"/>
              <w:b/>
              <w:color w:val="78787B"/>
            </w:rPr>
            <w:instrText xml:space="preserve"> PAGE </w:instrText>
          </w:r>
          <w:r w:rsidRPr="00B310EB">
            <w:rPr>
              <w:rFonts w:ascii="Arial" w:hAnsi="Arial" w:cs="Arial"/>
              <w:b/>
              <w:color w:val="78787B"/>
            </w:rPr>
            <w:fldChar w:fldCharType="separate"/>
          </w:r>
          <w:r>
            <w:rPr>
              <w:rFonts w:ascii="Arial" w:hAnsi="Arial" w:cs="Arial"/>
              <w:b/>
              <w:noProof/>
              <w:color w:val="78787B"/>
            </w:rPr>
            <w:t>14</w:t>
          </w:r>
          <w:r w:rsidRPr="00B310EB">
            <w:rPr>
              <w:rFonts w:ascii="Arial" w:hAnsi="Arial" w:cs="Arial"/>
              <w:b/>
              <w:color w:val="78787B"/>
            </w:rPr>
            <w:fldChar w:fldCharType="end"/>
          </w:r>
          <w:r w:rsidRPr="00B310EB">
            <w:rPr>
              <w:rFonts w:ascii="Arial" w:hAnsi="Arial" w:cs="Arial"/>
              <w:b/>
              <w:color w:val="78787B"/>
            </w:rPr>
            <w:t xml:space="preserve"> of </w:t>
          </w:r>
          <w:r w:rsidRPr="00B310EB">
            <w:rPr>
              <w:rFonts w:ascii="Arial" w:hAnsi="Arial" w:cs="Arial"/>
              <w:b/>
              <w:color w:val="78787B"/>
            </w:rPr>
            <w:fldChar w:fldCharType="begin"/>
          </w:r>
          <w:r w:rsidRPr="00B310EB">
            <w:rPr>
              <w:rFonts w:ascii="Arial" w:hAnsi="Arial" w:cs="Arial"/>
              <w:b/>
              <w:color w:val="78787B"/>
            </w:rPr>
            <w:instrText xml:space="preserve"> NUMPAGES </w:instrText>
          </w:r>
          <w:r w:rsidRPr="00B310EB">
            <w:rPr>
              <w:rFonts w:ascii="Arial" w:hAnsi="Arial" w:cs="Arial"/>
              <w:b/>
              <w:color w:val="78787B"/>
            </w:rPr>
            <w:fldChar w:fldCharType="separate"/>
          </w:r>
          <w:r>
            <w:rPr>
              <w:rFonts w:ascii="Arial" w:hAnsi="Arial" w:cs="Arial"/>
              <w:b/>
              <w:noProof/>
              <w:color w:val="78787B"/>
            </w:rPr>
            <w:t>14</w:t>
          </w:r>
          <w:r w:rsidRPr="00B310EB">
            <w:rPr>
              <w:rFonts w:ascii="Arial" w:hAnsi="Arial" w:cs="Arial"/>
              <w:b/>
              <w:color w:val="78787B"/>
            </w:rPr>
            <w:fldChar w:fldCharType="end"/>
          </w:r>
        </w:p>
      </w:tc>
    </w:tr>
  </w:tbl>
  <w:p w14:paraId="679AA1C0" w14:textId="77777777" w:rsidR="005A1FC0" w:rsidRPr="00B310EB" w:rsidRDefault="005A1FC0" w:rsidP="00DC0BB7">
    <w:pPr>
      <w:pStyle w:val="a6"/>
      <w:rPr>
        <w:color w:val="78787B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hint="eastAsia"/>
        <w:color w:val="215868"/>
      </w:rPr>
      <w:alias w:val="标题"/>
      <w:tag w:val=""/>
      <w:id w:val="-491800194"/>
      <w:placeholder>
        <w:docPart w:val="3D9FA01189074B5694454B3F9129FFB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78A21D44" w14:textId="573B848E" w:rsidR="005A1FC0" w:rsidRDefault="005A1FC0" w:rsidP="00584BBC">
        <w:pPr>
          <w:pStyle w:val="ProprietaryNote"/>
          <w:rPr>
            <w:rFonts w:ascii="Arial" w:eastAsia="黑体" w:hAnsi="Arial"/>
            <w:b w:val="0"/>
            <w:caps w:val="0"/>
            <w:color w:val="215868"/>
            <w:sz w:val="22"/>
            <w:szCs w:val="24"/>
          </w:rPr>
        </w:pPr>
        <w:r>
          <w:rPr>
            <w:rFonts w:hint="eastAsia"/>
            <w:color w:val="215868"/>
          </w:rPr>
          <w:t>上海龙旗</w:t>
        </w:r>
        <w:r>
          <w:rPr>
            <w:rFonts w:hint="eastAsia"/>
            <w:color w:val="215868"/>
          </w:rPr>
          <w:t>PLM</w:t>
        </w:r>
        <w:r>
          <w:rPr>
            <w:rFonts w:hint="eastAsia"/>
            <w:color w:val="215868"/>
          </w:rPr>
          <w:t>项目详细设计文档</w:t>
        </w:r>
      </w:p>
    </w:sdtContent>
  </w:sdt>
  <w:p w14:paraId="34042A27" w14:textId="77777777" w:rsidR="005A1FC0" w:rsidRPr="00584BBC" w:rsidRDefault="005A1FC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5896E1" w14:textId="77777777" w:rsidR="001F75A6" w:rsidRDefault="001F75A6" w:rsidP="004545CD">
      <w:r>
        <w:separator/>
      </w:r>
    </w:p>
  </w:footnote>
  <w:footnote w:type="continuationSeparator" w:id="0">
    <w:p w14:paraId="1560F821" w14:textId="77777777" w:rsidR="001F75A6" w:rsidRDefault="001F75A6" w:rsidP="002E67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F589A7" w14:textId="52CA8BBE" w:rsidR="005A1FC0" w:rsidRPr="007B2B2D" w:rsidRDefault="005A1FC0" w:rsidP="007B2B2D">
    <w:pPr>
      <w:pStyle w:val="a4"/>
      <w:wordWrap w:val="0"/>
      <w:ind w:left="-90"/>
      <w:rPr>
        <w:rFonts w:asciiTheme="minorEastAsia" w:eastAsiaTheme="minorEastAsia" w:hAnsiTheme="minorEastAsia"/>
      </w:rPr>
    </w:pPr>
    <w:r w:rsidRPr="000D14DA">
      <w:rPr>
        <w:rFonts w:hint="eastAsia"/>
        <w:noProof/>
      </w:rPr>
      <w:drawing>
        <wp:inline distT="0" distB="0" distL="0" distR="0" wp14:anchorId="3F5FE68B" wp14:editId="5D1C3943">
          <wp:extent cx="1776394" cy="359410"/>
          <wp:effectExtent l="0" t="0" r="0" b="2540"/>
          <wp:docPr id="47" name="图片 47" descr="QQ图片201504131559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6" descr="QQ图片2015041315595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1514" cy="3604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114300" distR="114300" simplePos="0" relativeHeight="251662336" behindDoc="0" locked="0" layoutInCell="1" allowOverlap="0" wp14:anchorId="7D8A60E7" wp14:editId="77E6229B">
          <wp:simplePos x="0" y="0"/>
          <wp:positionH relativeFrom="column">
            <wp:posOffset>5505285</wp:posOffset>
          </wp:positionH>
          <wp:positionV relativeFrom="paragraph">
            <wp:posOffset>-113251</wp:posOffset>
          </wp:positionV>
          <wp:extent cx="405765" cy="381000"/>
          <wp:effectExtent l="0" t="0" r="0" b="0"/>
          <wp:wrapNone/>
          <wp:docPr id="111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说明: 0222国睿信维12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405765" cy="381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rFonts w:asciiTheme="minorEastAsia" w:eastAsiaTheme="minorEastAsia" w:hAnsiTheme="minorEastAsia"/>
        <w:noProof/>
      </w:rPr>
      <mc:AlternateContent>
        <mc:Choice Requires="wps">
          <w:drawing>
            <wp:anchor distT="4294967295" distB="4294967295" distL="114300" distR="114300" simplePos="0" relativeHeight="251657216" behindDoc="0" locked="0" layoutInCell="1" allowOverlap="1" wp14:anchorId="7D5AC5D8" wp14:editId="2403BCAA">
              <wp:simplePos x="0" y="0"/>
              <wp:positionH relativeFrom="column">
                <wp:posOffset>-28575</wp:posOffset>
              </wp:positionH>
              <wp:positionV relativeFrom="paragraph">
                <wp:posOffset>412114</wp:posOffset>
              </wp:positionV>
              <wp:extent cx="5981700" cy="0"/>
              <wp:effectExtent l="0" t="0" r="19050" b="19050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817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99619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left:0;text-align:left;margin-left:-2.25pt;margin-top:32.45pt;width:471pt;height:0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807A42" w14:textId="77777777" w:rsidR="005A1FC0" w:rsidRDefault="005A1FC0" w:rsidP="00C57CB3">
    <w:pPr>
      <w:pStyle w:val="a4"/>
      <w:wordWrap w:val="0"/>
      <w:ind w:left="-90" w:right="110"/>
      <w:jc w:val="right"/>
    </w:pPr>
    <w:r>
      <w:rPr>
        <w:rFonts w:hint="eastAsia"/>
      </w:rPr>
      <w:t xml:space="preserve">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6315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18B6291"/>
    <w:multiLevelType w:val="hybridMultilevel"/>
    <w:tmpl w:val="05609378"/>
    <w:lvl w:ilvl="0" w:tplc="04C2F008">
      <w:start w:val="1"/>
      <w:numFmt w:val="bullet"/>
      <w:pStyle w:val="BulletedLis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D6553"/>
    <w:multiLevelType w:val="hybridMultilevel"/>
    <w:tmpl w:val="C6C2B044"/>
    <w:lvl w:ilvl="0" w:tplc="8F065C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6587B04"/>
    <w:multiLevelType w:val="multilevel"/>
    <w:tmpl w:val="1D70B2BE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4" w15:restartNumberingAfterBreak="0">
    <w:nsid w:val="0D569DB1"/>
    <w:multiLevelType w:val="multilevel"/>
    <w:tmpl w:val="0D569DB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5" w15:restartNumberingAfterBreak="0">
    <w:nsid w:val="0F7F2267"/>
    <w:multiLevelType w:val="hybridMultilevel"/>
    <w:tmpl w:val="C6C2B044"/>
    <w:lvl w:ilvl="0" w:tplc="8F065C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6BA0EE0"/>
    <w:multiLevelType w:val="hybridMultilevel"/>
    <w:tmpl w:val="2AF8BDE8"/>
    <w:lvl w:ilvl="0" w:tplc="B6F6808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7" w15:restartNumberingAfterBreak="0">
    <w:nsid w:val="17D62FB4"/>
    <w:multiLevelType w:val="hybridMultilevel"/>
    <w:tmpl w:val="087A7F5C"/>
    <w:lvl w:ilvl="0" w:tplc="8D322D68">
      <w:start w:val="1"/>
      <w:numFmt w:val="bullet"/>
      <w:pStyle w:val="BulletIndent"/>
      <w:lvlText w:val="o"/>
      <w:lvlJc w:val="left"/>
      <w:pPr>
        <w:tabs>
          <w:tab w:val="num" w:pos="1008"/>
        </w:tabs>
        <w:ind w:left="900" w:hanging="180"/>
      </w:pPr>
      <w:rPr>
        <w:rFonts w:ascii="Courier New" w:hAnsi="Courier New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A94C3C"/>
    <w:multiLevelType w:val="multilevel"/>
    <w:tmpl w:val="0409001D"/>
    <w:styleLink w:val="1111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</w:lvl>
  </w:abstractNum>
  <w:abstractNum w:abstractNumId="9" w15:restartNumberingAfterBreak="0">
    <w:nsid w:val="1B8F6978"/>
    <w:multiLevelType w:val="hybridMultilevel"/>
    <w:tmpl w:val="C6C2B044"/>
    <w:lvl w:ilvl="0" w:tplc="8F065C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E6B1EE8"/>
    <w:multiLevelType w:val="multilevel"/>
    <w:tmpl w:val="D4903D50"/>
    <w:lvl w:ilvl="0">
      <w:start w:val="1"/>
      <w:numFmt w:val="decimal"/>
      <w:pStyle w:val="1"/>
      <w:lvlText w:val="%1"/>
      <w:lvlJc w:val="left"/>
      <w:pPr>
        <w:ind w:left="425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85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275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808080" w:themeColor="background1" w:themeShade="8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vlJc w:val="left"/>
      <w:pPr>
        <w:ind w:left="284" w:firstLine="0"/>
      </w:pPr>
      <w:rPr>
        <w:rFonts w:ascii="Times New Roman" w:hAnsi="Times New Roman" w:cs="Times New Roman" w:hint="default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255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975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40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825" w:firstLine="0"/>
      </w:pPr>
      <w:rPr>
        <w:rFonts w:hint="eastAsia"/>
      </w:rPr>
    </w:lvl>
  </w:abstractNum>
  <w:abstractNum w:abstractNumId="11" w15:restartNumberingAfterBreak="0">
    <w:nsid w:val="200804C3"/>
    <w:multiLevelType w:val="hybridMultilevel"/>
    <w:tmpl w:val="137271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2DB5562"/>
    <w:multiLevelType w:val="hybridMultilevel"/>
    <w:tmpl w:val="5A66690C"/>
    <w:lvl w:ilvl="0" w:tplc="863C381E">
      <w:start w:val="1"/>
      <w:numFmt w:val="decimal"/>
      <w:lvlText w:val="(%1)"/>
      <w:lvlJc w:val="left"/>
      <w:pPr>
        <w:ind w:left="155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2A790FAB"/>
    <w:multiLevelType w:val="multilevel"/>
    <w:tmpl w:val="0D569DB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4" w15:restartNumberingAfterBreak="0">
    <w:nsid w:val="2C33652A"/>
    <w:multiLevelType w:val="multilevel"/>
    <w:tmpl w:val="6DEC8C28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5" w15:restartNumberingAfterBreak="0">
    <w:nsid w:val="2C992673"/>
    <w:multiLevelType w:val="hybridMultilevel"/>
    <w:tmpl w:val="2AF8BDE8"/>
    <w:lvl w:ilvl="0" w:tplc="B6F6808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6" w15:restartNumberingAfterBreak="0">
    <w:nsid w:val="2F8E1E41"/>
    <w:multiLevelType w:val="hybridMultilevel"/>
    <w:tmpl w:val="BE50AC5C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7" w15:restartNumberingAfterBreak="0">
    <w:nsid w:val="319E3426"/>
    <w:multiLevelType w:val="hybridMultilevel"/>
    <w:tmpl w:val="AE68481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39DA174A"/>
    <w:multiLevelType w:val="hybridMultilevel"/>
    <w:tmpl w:val="4F2C9D5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3F37617D"/>
    <w:multiLevelType w:val="hybridMultilevel"/>
    <w:tmpl w:val="B2A61DAC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0" w15:restartNumberingAfterBreak="0">
    <w:nsid w:val="43D45C44"/>
    <w:multiLevelType w:val="hybridMultilevel"/>
    <w:tmpl w:val="C7E096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C8F40C2"/>
    <w:multiLevelType w:val="hybridMultilevel"/>
    <w:tmpl w:val="C6C2B044"/>
    <w:lvl w:ilvl="0" w:tplc="8F065C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CB21583"/>
    <w:multiLevelType w:val="multilevel"/>
    <w:tmpl w:val="0D569DB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23" w15:restartNumberingAfterBreak="0">
    <w:nsid w:val="4CB629F0"/>
    <w:multiLevelType w:val="hybridMultilevel"/>
    <w:tmpl w:val="2AF8BDE8"/>
    <w:lvl w:ilvl="0" w:tplc="B6F6808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4" w15:restartNumberingAfterBreak="0">
    <w:nsid w:val="4DAB5C20"/>
    <w:multiLevelType w:val="hybridMultilevel"/>
    <w:tmpl w:val="E2A8FDC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4EC070DC"/>
    <w:multiLevelType w:val="hybridMultilevel"/>
    <w:tmpl w:val="FDB6E7A6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6" w15:restartNumberingAfterBreak="0">
    <w:nsid w:val="515C6C54"/>
    <w:multiLevelType w:val="hybridMultilevel"/>
    <w:tmpl w:val="F24CEE56"/>
    <w:lvl w:ilvl="0" w:tplc="99B062F6">
      <w:numFmt w:val="bullet"/>
      <w:lvlText w:val="-"/>
      <w:lvlJc w:val="left"/>
      <w:pPr>
        <w:ind w:left="785" w:hanging="360"/>
      </w:pPr>
      <w:rPr>
        <w:rFonts w:ascii="Arial" w:eastAsia="宋体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7" w15:restartNumberingAfterBreak="0">
    <w:nsid w:val="553C1C06"/>
    <w:multiLevelType w:val="hybridMultilevel"/>
    <w:tmpl w:val="927C47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73E306E"/>
    <w:multiLevelType w:val="hybridMultilevel"/>
    <w:tmpl w:val="ADCC18FC"/>
    <w:lvl w:ilvl="0" w:tplc="4E708E26">
      <w:start w:val="1"/>
      <w:numFmt w:val="decimal"/>
      <w:pStyle w:val="NumberedList"/>
      <w:lvlText w:val="%1."/>
      <w:lvlJc w:val="left"/>
      <w:pPr>
        <w:tabs>
          <w:tab w:val="num" w:pos="1008"/>
        </w:tabs>
        <w:ind w:left="1008" w:hanging="288"/>
      </w:pPr>
      <w:rPr>
        <w:rFonts w:ascii="Trebuchet MS" w:hAnsi="Trebuchet MS" w:cs="Arial" w:hint="default"/>
        <w:b w:val="0"/>
        <w:i w:val="0"/>
        <w:sz w:val="20"/>
        <w:szCs w:val="20"/>
      </w:rPr>
    </w:lvl>
    <w:lvl w:ilvl="1" w:tplc="C224627A">
      <w:start w:val="1"/>
      <w:numFmt w:val="lowerLetter"/>
      <w:pStyle w:val="NumberedIndent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7941EB2"/>
    <w:multiLevelType w:val="hybridMultilevel"/>
    <w:tmpl w:val="2AF8BDE8"/>
    <w:lvl w:ilvl="0" w:tplc="B6F6808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0" w15:restartNumberingAfterBreak="0">
    <w:nsid w:val="5AB06D5F"/>
    <w:multiLevelType w:val="hybridMultilevel"/>
    <w:tmpl w:val="C7E096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0FA2D39"/>
    <w:multiLevelType w:val="hybridMultilevel"/>
    <w:tmpl w:val="C6C2B044"/>
    <w:lvl w:ilvl="0" w:tplc="8F065C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1594F7C"/>
    <w:multiLevelType w:val="hybridMultilevel"/>
    <w:tmpl w:val="C1B0F8FC"/>
    <w:lvl w:ilvl="0" w:tplc="D338882E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3" w15:restartNumberingAfterBreak="0">
    <w:nsid w:val="61D626A5"/>
    <w:multiLevelType w:val="hybridMultilevel"/>
    <w:tmpl w:val="6AAE29D8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4" w15:restartNumberingAfterBreak="0">
    <w:nsid w:val="62B915A1"/>
    <w:multiLevelType w:val="hybridMultilevel"/>
    <w:tmpl w:val="3C04ADE2"/>
    <w:lvl w:ilvl="0" w:tplc="91C6DBF6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403052E"/>
    <w:multiLevelType w:val="multilevel"/>
    <w:tmpl w:val="0D569DB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36" w15:restartNumberingAfterBreak="0">
    <w:nsid w:val="64351FFC"/>
    <w:multiLevelType w:val="multilevel"/>
    <w:tmpl w:val="0D569DB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37" w15:restartNumberingAfterBreak="0">
    <w:nsid w:val="64FF60A9"/>
    <w:multiLevelType w:val="multilevel"/>
    <w:tmpl w:val="0D569DB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38" w15:restartNumberingAfterBreak="0">
    <w:nsid w:val="65F81F05"/>
    <w:multiLevelType w:val="hybridMultilevel"/>
    <w:tmpl w:val="356AAAD8"/>
    <w:lvl w:ilvl="0" w:tplc="B6F6808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9" w15:restartNumberingAfterBreak="0">
    <w:nsid w:val="699B2C50"/>
    <w:multiLevelType w:val="hybridMultilevel"/>
    <w:tmpl w:val="58DA1622"/>
    <w:lvl w:ilvl="0" w:tplc="B7548D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6FF44204"/>
    <w:multiLevelType w:val="hybridMultilevel"/>
    <w:tmpl w:val="C6C2B044"/>
    <w:lvl w:ilvl="0" w:tplc="8F065C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06403D5"/>
    <w:multiLevelType w:val="multilevel"/>
    <w:tmpl w:val="0D569DB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42" w15:restartNumberingAfterBreak="0">
    <w:nsid w:val="732E0AD6"/>
    <w:multiLevelType w:val="hybridMultilevel"/>
    <w:tmpl w:val="278C7836"/>
    <w:lvl w:ilvl="0" w:tplc="91C6DBF6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3" w15:restartNumberingAfterBreak="0">
    <w:nsid w:val="74715E6E"/>
    <w:multiLevelType w:val="hybridMultilevel"/>
    <w:tmpl w:val="2AF8BDE8"/>
    <w:lvl w:ilvl="0" w:tplc="B6F6808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4" w15:restartNumberingAfterBreak="0">
    <w:nsid w:val="792E3381"/>
    <w:multiLevelType w:val="hybridMultilevel"/>
    <w:tmpl w:val="2AF8BDE8"/>
    <w:lvl w:ilvl="0" w:tplc="B6F6808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7"/>
  </w:num>
  <w:num w:numId="2">
    <w:abstractNumId w:val="28"/>
    <w:lvlOverride w:ilvl="0">
      <w:startOverride w:val="1"/>
    </w:lvlOverride>
  </w:num>
  <w:num w:numId="3">
    <w:abstractNumId w:val="1"/>
  </w:num>
  <w:num w:numId="4">
    <w:abstractNumId w:val="10"/>
  </w:num>
  <w:num w:numId="5">
    <w:abstractNumId w:val="8"/>
  </w:num>
  <w:num w:numId="6">
    <w:abstractNumId w:val="12"/>
  </w:num>
  <w:num w:numId="7">
    <w:abstractNumId w:val="4"/>
  </w:num>
  <w:num w:numId="8">
    <w:abstractNumId w:val="24"/>
  </w:num>
  <w:num w:numId="9">
    <w:abstractNumId w:val="2"/>
  </w:num>
  <w:num w:numId="10">
    <w:abstractNumId w:val="41"/>
  </w:num>
  <w:num w:numId="11">
    <w:abstractNumId w:val="39"/>
  </w:num>
  <w:num w:numId="12">
    <w:abstractNumId w:val="25"/>
  </w:num>
  <w:num w:numId="13">
    <w:abstractNumId w:val="3"/>
  </w:num>
  <w:num w:numId="14">
    <w:abstractNumId w:val="14"/>
  </w:num>
  <w:num w:numId="15">
    <w:abstractNumId w:val="35"/>
  </w:num>
  <w:num w:numId="16">
    <w:abstractNumId w:val="13"/>
  </w:num>
  <w:num w:numId="17">
    <w:abstractNumId w:val="40"/>
  </w:num>
  <w:num w:numId="18">
    <w:abstractNumId w:val="22"/>
  </w:num>
  <w:num w:numId="19">
    <w:abstractNumId w:val="31"/>
  </w:num>
  <w:num w:numId="20">
    <w:abstractNumId w:val="36"/>
  </w:num>
  <w:num w:numId="21">
    <w:abstractNumId w:val="37"/>
  </w:num>
  <w:num w:numId="22">
    <w:abstractNumId w:val="21"/>
  </w:num>
  <w:num w:numId="23">
    <w:abstractNumId w:val="16"/>
  </w:num>
  <w:num w:numId="24">
    <w:abstractNumId w:val="27"/>
  </w:num>
  <w:num w:numId="25">
    <w:abstractNumId w:val="0"/>
  </w:num>
  <w:num w:numId="26">
    <w:abstractNumId w:val="26"/>
  </w:num>
  <w:num w:numId="27">
    <w:abstractNumId w:val="20"/>
  </w:num>
  <w:num w:numId="28">
    <w:abstractNumId w:val="42"/>
  </w:num>
  <w:num w:numId="29">
    <w:abstractNumId w:val="9"/>
  </w:num>
  <w:num w:numId="30">
    <w:abstractNumId w:val="6"/>
  </w:num>
  <w:num w:numId="31">
    <w:abstractNumId w:val="5"/>
  </w:num>
  <w:num w:numId="32">
    <w:abstractNumId w:val="43"/>
  </w:num>
  <w:num w:numId="33">
    <w:abstractNumId w:val="23"/>
  </w:num>
  <w:num w:numId="34">
    <w:abstractNumId w:val="44"/>
  </w:num>
  <w:num w:numId="35">
    <w:abstractNumId w:val="29"/>
  </w:num>
  <w:num w:numId="36">
    <w:abstractNumId w:val="15"/>
  </w:num>
  <w:num w:numId="37">
    <w:abstractNumId w:val="32"/>
  </w:num>
  <w:num w:numId="38">
    <w:abstractNumId w:val="30"/>
  </w:num>
  <w:num w:numId="39">
    <w:abstractNumId w:val="33"/>
  </w:num>
  <w:num w:numId="40">
    <w:abstractNumId w:val="19"/>
  </w:num>
  <w:num w:numId="41">
    <w:abstractNumId w:val="34"/>
  </w:num>
  <w:num w:numId="42">
    <w:abstractNumId w:val="38"/>
  </w:num>
  <w:num w:numId="43">
    <w:abstractNumId w:val="11"/>
  </w:num>
  <w:num w:numId="44">
    <w:abstractNumId w:val="18"/>
  </w:num>
  <w:num w:numId="45">
    <w:abstractNumId w:val="1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hideSpellingErrors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40"/>
  <w:drawingGridHorizontalSpacing w:val="11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5FD7"/>
    <w:rsid w:val="000000F3"/>
    <w:rsid w:val="00000151"/>
    <w:rsid w:val="0000096A"/>
    <w:rsid w:val="00000A95"/>
    <w:rsid w:val="00001207"/>
    <w:rsid w:val="0000155A"/>
    <w:rsid w:val="0000158A"/>
    <w:rsid w:val="00001737"/>
    <w:rsid w:val="00001914"/>
    <w:rsid w:val="00001D64"/>
    <w:rsid w:val="00001DE0"/>
    <w:rsid w:val="0000200B"/>
    <w:rsid w:val="000024BB"/>
    <w:rsid w:val="00002764"/>
    <w:rsid w:val="000029E9"/>
    <w:rsid w:val="00002CA8"/>
    <w:rsid w:val="00002E12"/>
    <w:rsid w:val="000032D2"/>
    <w:rsid w:val="00003657"/>
    <w:rsid w:val="00003898"/>
    <w:rsid w:val="00003C74"/>
    <w:rsid w:val="000044A2"/>
    <w:rsid w:val="000046FF"/>
    <w:rsid w:val="00004768"/>
    <w:rsid w:val="000048F8"/>
    <w:rsid w:val="000049CA"/>
    <w:rsid w:val="00004A19"/>
    <w:rsid w:val="00004EAA"/>
    <w:rsid w:val="00004F3E"/>
    <w:rsid w:val="00004FB9"/>
    <w:rsid w:val="0000517E"/>
    <w:rsid w:val="000053FB"/>
    <w:rsid w:val="00005796"/>
    <w:rsid w:val="000059CC"/>
    <w:rsid w:val="000061C2"/>
    <w:rsid w:val="00006212"/>
    <w:rsid w:val="0000680F"/>
    <w:rsid w:val="000069D9"/>
    <w:rsid w:val="00006D09"/>
    <w:rsid w:val="00006D7D"/>
    <w:rsid w:val="00007706"/>
    <w:rsid w:val="00007A4E"/>
    <w:rsid w:val="0001024E"/>
    <w:rsid w:val="0001028C"/>
    <w:rsid w:val="00010544"/>
    <w:rsid w:val="00010AE9"/>
    <w:rsid w:val="0001125B"/>
    <w:rsid w:val="00011338"/>
    <w:rsid w:val="000119B0"/>
    <w:rsid w:val="00011FA3"/>
    <w:rsid w:val="00012240"/>
    <w:rsid w:val="0001238F"/>
    <w:rsid w:val="000124EF"/>
    <w:rsid w:val="00012616"/>
    <w:rsid w:val="00012725"/>
    <w:rsid w:val="00012736"/>
    <w:rsid w:val="00012800"/>
    <w:rsid w:val="00012A19"/>
    <w:rsid w:val="00012A33"/>
    <w:rsid w:val="00012A79"/>
    <w:rsid w:val="00012AA9"/>
    <w:rsid w:val="0001300D"/>
    <w:rsid w:val="0001361E"/>
    <w:rsid w:val="00013685"/>
    <w:rsid w:val="000137DC"/>
    <w:rsid w:val="0001393F"/>
    <w:rsid w:val="00013B63"/>
    <w:rsid w:val="00013B71"/>
    <w:rsid w:val="00013D1D"/>
    <w:rsid w:val="00013DA4"/>
    <w:rsid w:val="00013EFF"/>
    <w:rsid w:val="00014191"/>
    <w:rsid w:val="000141A6"/>
    <w:rsid w:val="000141FA"/>
    <w:rsid w:val="0001422B"/>
    <w:rsid w:val="0001457D"/>
    <w:rsid w:val="00014625"/>
    <w:rsid w:val="00014682"/>
    <w:rsid w:val="0001470B"/>
    <w:rsid w:val="00014EAE"/>
    <w:rsid w:val="000152C1"/>
    <w:rsid w:val="0001553A"/>
    <w:rsid w:val="000155B1"/>
    <w:rsid w:val="000159E4"/>
    <w:rsid w:val="00015D56"/>
    <w:rsid w:val="00015DA6"/>
    <w:rsid w:val="00015F9D"/>
    <w:rsid w:val="00016078"/>
    <w:rsid w:val="00016125"/>
    <w:rsid w:val="00016383"/>
    <w:rsid w:val="000163E4"/>
    <w:rsid w:val="00016DB5"/>
    <w:rsid w:val="00017224"/>
    <w:rsid w:val="000172D7"/>
    <w:rsid w:val="00017654"/>
    <w:rsid w:val="0001766E"/>
    <w:rsid w:val="00017825"/>
    <w:rsid w:val="00017CE2"/>
    <w:rsid w:val="00020029"/>
    <w:rsid w:val="000201F4"/>
    <w:rsid w:val="00020363"/>
    <w:rsid w:val="0002048C"/>
    <w:rsid w:val="00020894"/>
    <w:rsid w:val="00020C27"/>
    <w:rsid w:val="00020DA3"/>
    <w:rsid w:val="0002130C"/>
    <w:rsid w:val="00021787"/>
    <w:rsid w:val="00021932"/>
    <w:rsid w:val="000219B8"/>
    <w:rsid w:val="00021D23"/>
    <w:rsid w:val="00021E2F"/>
    <w:rsid w:val="00022014"/>
    <w:rsid w:val="00022170"/>
    <w:rsid w:val="00022709"/>
    <w:rsid w:val="00022782"/>
    <w:rsid w:val="000227E0"/>
    <w:rsid w:val="00022BD7"/>
    <w:rsid w:val="000232A6"/>
    <w:rsid w:val="00023748"/>
    <w:rsid w:val="000238A4"/>
    <w:rsid w:val="00023B8C"/>
    <w:rsid w:val="000245B6"/>
    <w:rsid w:val="00024821"/>
    <w:rsid w:val="00024BC9"/>
    <w:rsid w:val="00024D61"/>
    <w:rsid w:val="00025319"/>
    <w:rsid w:val="0002545B"/>
    <w:rsid w:val="0002559F"/>
    <w:rsid w:val="000256F4"/>
    <w:rsid w:val="00025AEF"/>
    <w:rsid w:val="00025CAC"/>
    <w:rsid w:val="00025CB4"/>
    <w:rsid w:val="000265C8"/>
    <w:rsid w:val="00026700"/>
    <w:rsid w:val="00026AF7"/>
    <w:rsid w:val="000273AD"/>
    <w:rsid w:val="0002769D"/>
    <w:rsid w:val="000277E4"/>
    <w:rsid w:val="000279CE"/>
    <w:rsid w:val="00027C0B"/>
    <w:rsid w:val="00030400"/>
    <w:rsid w:val="0003067A"/>
    <w:rsid w:val="00030D50"/>
    <w:rsid w:val="0003138F"/>
    <w:rsid w:val="000316B6"/>
    <w:rsid w:val="0003178D"/>
    <w:rsid w:val="00031D01"/>
    <w:rsid w:val="00031DD6"/>
    <w:rsid w:val="00031ED6"/>
    <w:rsid w:val="00032A89"/>
    <w:rsid w:val="00032F28"/>
    <w:rsid w:val="0003319E"/>
    <w:rsid w:val="000332D8"/>
    <w:rsid w:val="00033315"/>
    <w:rsid w:val="000333E1"/>
    <w:rsid w:val="000335BB"/>
    <w:rsid w:val="000336F5"/>
    <w:rsid w:val="000337EF"/>
    <w:rsid w:val="00033B64"/>
    <w:rsid w:val="00033E4A"/>
    <w:rsid w:val="00033E4D"/>
    <w:rsid w:val="00033E71"/>
    <w:rsid w:val="00034180"/>
    <w:rsid w:val="00034229"/>
    <w:rsid w:val="000344B3"/>
    <w:rsid w:val="00034596"/>
    <w:rsid w:val="00034611"/>
    <w:rsid w:val="00034848"/>
    <w:rsid w:val="00034C0A"/>
    <w:rsid w:val="00034C65"/>
    <w:rsid w:val="00034F3D"/>
    <w:rsid w:val="00034FC4"/>
    <w:rsid w:val="00034FF4"/>
    <w:rsid w:val="00035131"/>
    <w:rsid w:val="000351BC"/>
    <w:rsid w:val="000352CD"/>
    <w:rsid w:val="00035334"/>
    <w:rsid w:val="000358B5"/>
    <w:rsid w:val="00035F91"/>
    <w:rsid w:val="00035FC4"/>
    <w:rsid w:val="00036051"/>
    <w:rsid w:val="00036180"/>
    <w:rsid w:val="000361E6"/>
    <w:rsid w:val="0003623D"/>
    <w:rsid w:val="0003655D"/>
    <w:rsid w:val="00036E43"/>
    <w:rsid w:val="0003785E"/>
    <w:rsid w:val="00037A2A"/>
    <w:rsid w:val="00037C95"/>
    <w:rsid w:val="000401FB"/>
    <w:rsid w:val="0004039F"/>
    <w:rsid w:val="00040B02"/>
    <w:rsid w:val="00041660"/>
    <w:rsid w:val="0004171D"/>
    <w:rsid w:val="0004182C"/>
    <w:rsid w:val="0004192F"/>
    <w:rsid w:val="00041FA7"/>
    <w:rsid w:val="00042166"/>
    <w:rsid w:val="00042A5F"/>
    <w:rsid w:val="00042AC0"/>
    <w:rsid w:val="00042C6F"/>
    <w:rsid w:val="00042E15"/>
    <w:rsid w:val="00042E9A"/>
    <w:rsid w:val="00042FE8"/>
    <w:rsid w:val="000430C0"/>
    <w:rsid w:val="000433B1"/>
    <w:rsid w:val="000434FB"/>
    <w:rsid w:val="0004379F"/>
    <w:rsid w:val="00043821"/>
    <w:rsid w:val="00043A83"/>
    <w:rsid w:val="00043B7E"/>
    <w:rsid w:val="00043C2F"/>
    <w:rsid w:val="000440C1"/>
    <w:rsid w:val="00044133"/>
    <w:rsid w:val="00044678"/>
    <w:rsid w:val="000449C1"/>
    <w:rsid w:val="00044E25"/>
    <w:rsid w:val="00044E62"/>
    <w:rsid w:val="00044F1B"/>
    <w:rsid w:val="000451DE"/>
    <w:rsid w:val="00045C7B"/>
    <w:rsid w:val="00045F28"/>
    <w:rsid w:val="00045FDC"/>
    <w:rsid w:val="000466C5"/>
    <w:rsid w:val="00046F74"/>
    <w:rsid w:val="00046FAA"/>
    <w:rsid w:val="00047960"/>
    <w:rsid w:val="00047CE2"/>
    <w:rsid w:val="000501B0"/>
    <w:rsid w:val="0005033C"/>
    <w:rsid w:val="00050406"/>
    <w:rsid w:val="0005073A"/>
    <w:rsid w:val="000507ED"/>
    <w:rsid w:val="00050F56"/>
    <w:rsid w:val="00050FFF"/>
    <w:rsid w:val="000510B6"/>
    <w:rsid w:val="0005132A"/>
    <w:rsid w:val="00051739"/>
    <w:rsid w:val="00051B0D"/>
    <w:rsid w:val="00051BA5"/>
    <w:rsid w:val="00051D07"/>
    <w:rsid w:val="00051D70"/>
    <w:rsid w:val="00051EFE"/>
    <w:rsid w:val="00052005"/>
    <w:rsid w:val="000526AD"/>
    <w:rsid w:val="00052888"/>
    <w:rsid w:val="000529B9"/>
    <w:rsid w:val="00053016"/>
    <w:rsid w:val="00053358"/>
    <w:rsid w:val="000535D0"/>
    <w:rsid w:val="00053681"/>
    <w:rsid w:val="0005383E"/>
    <w:rsid w:val="0005385C"/>
    <w:rsid w:val="0005397F"/>
    <w:rsid w:val="00053A7B"/>
    <w:rsid w:val="00053DC6"/>
    <w:rsid w:val="00053F6D"/>
    <w:rsid w:val="000544C4"/>
    <w:rsid w:val="00054666"/>
    <w:rsid w:val="0005476E"/>
    <w:rsid w:val="000548D0"/>
    <w:rsid w:val="000548E0"/>
    <w:rsid w:val="00054B93"/>
    <w:rsid w:val="00054CD6"/>
    <w:rsid w:val="00054D1C"/>
    <w:rsid w:val="00054D4F"/>
    <w:rsid w:val="00054EC7"/>
    <w:rsid w:val="00054F4C"/>
    <w:rsid w:val="0005509D"/>
    <w:rsid w:val="000552D2"/>
    <w:rsid w:val="000556E4"/>
    <w:rsid w:val="00055742"/>
    <w:rsid w:val="00055778"/>
    <w:rsid w:val="000558AC"/>
    <w:rsid w:val="00055DAA"/>
    <w:rsid w:val="00055DB5"/>
    <w:rsid w:val="00055FDB"/>
    <w:rsid w:val="00056138"/>
    <w:rsid w:val="00056286"/>
    <w:rsid w:val="0005635E"/>
    <w:rsid w:val="0005647C"/>
    <w:rsid w:val="000565D3"/>
    <w:rsid w:val="00056885"/>
    <w:rsid w:val="000569BF"/>
    <w:rsid w:val="000571A6"/>
    <w:rsid w:val="0005748C"/>
    <w:rsid w:val="0005763C"/>
    <w:rsid w:val="00057AE6"/>
    <w:rsid w:val="00057BCE"/>
    <w:rsid w:val="00057BEF"/>
    <w:rsid w:val="00057CB9"/>
    <w:rsid w:val="00057D95"/>
    <w:rsid w:val="00060243"/>
    <w:rsid w:val="000606E1"/>
    <w:rsid w:val="00060906"/>
    <w:rsid w:val="00061162"/>
    <w:rsid w:val="00061209"/>
    <w:rsid w:val="00061295"/>
    <w:rsid w:val="000612A8"/>
    <w:rsid w:val="00061387"/>
    <w:rsid w:val="000617BC"/>
    <w:rsid w:val="000618B1"/>
    <w:rsid w:val="00061A4C"/>
    <w:rsid w:val="00061B08"/>
    <w:rsid w:val="00061B9B"/>
    <w:rsid w:val="00061D9A"/>
    <w:rsid w:val="0006219F"/>
    <w:rsid w:val="00062518"/>
    <w:rsid w:val="00062580"/>
    <w:rsid w:val="000625E1"/>
    <w:rsid w:val="00062B3C"/>
    <w:rsid w:val="00062CA0"/>
    <w:rsid w:val="00062F97"/>
    <w:rsid w:val="00062FDC"/>
    <w:rsid w:val="00063057"/>
    <w:rsid w:val="000631B7"/>
    <w:rsid w:val="0006391D"/>
    <w:rsid w:val="000639F2"/>
    <w:rsid w:val="00063BA3"/>
    <w:rsid w:val="00063C74"/>
    <w:rsid w:val="00063FCD"/>
    <w:rsid w:val="0006413C"/>
    <w:rsid w:val="00064143"/>
    <w:rsid w:val="0006417E"/>
    <w:rsid w:val="000646F0"/>
    <w:rsid w:val="00064A21"/>
    <w:rsid w:val="00064A6F"/>
    <w:rsid w:val="00064AE8"/>
    <w:rsid w:val="00064DB0"/>
    <w:rsid w:val="0006590D"/>
    <w:rsid w:val="00065EAB"/>
    <w:rsid w:val="000661D4"/>
    <w:rsid w:val="000667F9"/>
    <w:rsid w:val="00066A9B"/>
    <w:rsid w:val="00067404"/>
    <w:rsid w:val="000678A2"/>
    <w:rsid w:val="00067C25"/>
    <w:rsid w:val="00070544"/>
    <w:rsid w:val="000707C2"/>
    <w:rsid w:val="00070B05"/>
    <w:rsid w:val="00070B53"/>
    <w:rsid w:val="000714FB"/>
    <w:rsid w:val="0007162F"/>
    <w:rsid w:val="00071799"/>
    <w:rsid w:val="00071861"/>
    <w:rsid w:val="00071911"/>
    <w:rsid w:val="00071D7D"/>
    <w:rsid w:val="00071E4A"/>
    <w:rsid w:val="00071F85"/>
    <w:rsid w:val="00071FA5"/>
    <w:rsid w:val="00072124"/>
    <w:rsid w:val="0007215A"/>
    <w:rsid w:val="0007219F"/>
    <w:rsid w:val="000724EE"/>
    <w:rsid w:val="0007259A"/>
    <w:rsid w:val="000729C9"/>
    <w:rsid w:val="000729E6"/>
    <w:rsid w:val="00073191"/>
    <w:rsid w:val="00073298"/>
    <w:rsid w:val="000735EE"/>
    <w:rsid w:val="00073F19"/>
    <w:rsid w:val="00073FA3"/>
    <w:rsid w:val="0007420E"/>
    <w:rsid w:val="000745FA"/>
    <w:rsid w:val="0007472A"/>
    <w:rsid w:val="000747B3"/>
    <w:rsid w:val="00074842"/>
    <w:rsid w:val="000750FD"/>
    <w:rsid w:val="000757AB"/>
    <w:rsid w:val="00075C1B"/>
    <w:rsid w:val="00075CDC"/>
    <w:rsid w:val="00075D5D"/>
    <w:rsid w:val="00075F6E"/>
    <w:rsid w:val="0007616F"/>
    <w:rsid w:val="000762EC"/>
    <w:rsid w:val="000763A5"/>
    <w:rsid w:val="000763AE"/>
    <w:rsid w:val="00076468"/>
    <w:rsid w:val="00076A78"/>
    <w:rsid w:val="00076B0D"/>
    <w:rsid w:val="00076C7D"/>
    <w:rsid w:val="00076CEE"/>
    <w:rsid w:val="00076FDF"/>
    <w:rsid w:val="0007743A"/>
    <w:rsid w:val="00077484"/>
    <w:rsid w:val="00077591"/>
    <w:rsid w:val="00077C45"/>
    <w:rsid w:val="00077DFF"/>
    <w:rsid w:val="000802E7"/>
    <w:rsid w:val="000804C0"/>
    <w:rsid w:val="00080596"/>
    <w:rsid w:val="0008078E"/>
    <w:rsid w:val="0008079D"/>
    <w:rsid w:val="00080846"/>
    <w:rsid w:val="000809D4"/>
    <w:rsid w:val="00080ADA"/>
    <w:rsid w:val="00080CC4"/>
    <w:rsid w:val="00081073"/>
    <w:rsid w:val="000810C1"/>
    <w:rsid w:val="000813AD"/>
    <w:rsid w:val="000815C0"/>
    <w:rsid w:val="00081654"/>
    <w:rsid w:val="00081685"/>
    <w:rsid w:val="000817E2"/>
    <w:rsid w:val="00081DC1"/>
    <w:rsid w:val="00082000"/>
    <w:rsid w:val="00082465"/>
    <w:rsid w:val="000827A5"/>
    <w:rsid w:val="000827FD"/>
    <w:rsid w:val="00082AF7"/>
    <w:rsid w:val="00082B92"/>
    <w:rsid w:val="00082E0E"/>
    <w:rsid w:val="00082E7A"/>
    <w:rsid w:val="00082EA3"/>
    <w:rsid w:val="000834CA"/>
    <w:rsid w:val="000837CA"/>
    <w:rsid w:val="00083832"/>
    <w:rsid w:val="000838AC"/>
    <w:rsid w:val="00083947"/>
    <w:rsid w:val="0008396A"/>
    <w:rsid w:val="0008397A"/>
    <w:rsid w:val="00083A4F"/>
    <w:rsid w:val="00083B31"/>
    <w:rsid w:val="00084182"/>
    <w:rsid w:val="000841FC"/>
    <w:rsid w:val="000845B5"/>
    <w:rsid w:val="000847EA"/>
    <w:rsid w:val="00084A2D"/>
    <w:rsid w:val="00084B48"/>
    <w:rsid w:val="00084C5E"/>
    <w:rsid w:val="00084D70"/>
    <w:rsid w:val="00084E67"/>
    <w:rsid w:val="00084F32"/>
    <w:rsid w:val="000852C9"/>
    <w:rsid w:val="000853A5"/>
    <w:rsid w:val="000856D2"/>
    <w:rsid w:val="00085A88"/>
    <w:rsid w:val="00085B2B"/>
    <w:rsid w:val="00085CC1"/>
    <w:rsid w:val="00085D03"/>
    <w:rsid w:val="00085DDA"/>
    <w:rsid w:val="00085FB2"/>
    <w:rsid w:val="0008655F"/>
    <w:rsid w:val="00086766"/>
    <w:rsid w:val="00086BE2"/>
    <w:rsid w:val="0008706E"/>
    <w:rsid w:val="000871DD"/>
    <w:rsid w:val="00087267"/>
    <w:rsid w:val="0008736A"/>
    <w:rsid w:val="000873C2"/>
    <w:rsid w:val="00087486"/>
    <w:rsid w:val="0008754B"/>
    <w:rsid w:val="000875D8"/>
    <w:rsid w:val="00087605"/>
    <w:rsid w:val="0008796B"/>
    <w:rsid w:val="00087A99"/>
    <w:rsid w:val="000904A6"/>
    <w:rsid w:val="000906F0"/>
    <w:rsid w:val="00090D6B"/>
    <w:rsid w:val="000910C5"/>
    <w:rsid w:val="0009115C"/>
    <w:rsid w:val="00091267"/>
    <w:rsid w:val="000918A5"/>
    <w:rsid w:val="0009195E"/>
    <w:rsid w:val="00091D99"/>
    <w:rsid w:val="00092193"/>
    <w:rsid w:val="00092424"/>
    <w:rsid w:val="000924D1"/>
    <w:rsid w:val="00092A2E"/>
    <w:rsid w:val="00092D77"/>
    <w:rsid w:val="000930F0"/>
    <w:rsid w:val="00093197"/>
    <w:rsid w:val="000934EB"/>
    <w:rsid w:val="0009356D"/>
    <w:rsid w:val="0009359A"/>
    <w:rsid w:val="000935F1"/>
    <w:rsid w:val="000936C8"/>
    <w:rsid w:val="00093888"/>
    <w:rsid w:val="000938BB"/>
    <w:rsid w:val="00093E6D"/>
    <w:rsid w:val="000941E9"/>
    <w:rsid w:val="00094650"/>
    <w:rsid w:val="00094B0C"/>
    <w:rsid w:val="00094C24"/>
    <w:rsid w:val="00094C4E"/>
    <w:rsid w:val="00095442"/>
    <w:rsid w:val="00095A31"/>
    <w:rsid w:val="00095C28"/>
    <w:rsid w:val="00095CD6"/>
    <w:rsid w:val="00095DAB"/>
    <w:rsid w:val="000961F3"/>
    <w:rsid w:val="0009622F"/>
    <w:rsid w:val="000962AB"/>
    <w:rsid w:val="00096570"/>
    <w:rsid w:val="000965CC"/>
    <w:rsid w:val="0009661B"/>
    <w:rsid w:val="000968FB"/>
    <w:rsid w:val="00096A0C"/>
    <w:rsid w:val="00096B46"/>
    <w:rsid w:val="00096F0A"/>
    <w:rsid w:val="00096F10"/>
    <w:rsid w:val="00096FB4"/>
    <w:rsid w:val="0009727E"/>
    <w:rsid w:val="00097333"/>
    <w:rsid w:val="000978AC"/>
    <w:rsid w:val="0009790F"/>
    <w:rsid w:val="000979E7"/>
    <w:rsid w:val="00097B82"/>
    <w:rsid w:val="00097C9C"/>
    <w:rsid w:val="00097DC8"/>
    <w:rsid w:val="00097E57"/>
    <w:rsid w:val="000A0116"/>
    <w:rsid w:val="000A0327"/>
    <w:rsid w:val="000A092F"/>
    <w:rsid w:val="000A0A16"/>
    <w:rsid w:val="000A0D3A"/>
    <w:rsid w:val="000A0DA0"/>
    <w:rsid w:val="000A0E6A"/>
    <w:rsid w:val="000A0F1F"/>
    <w:rsid w:val="000A1130"/>
    <w:rsid w:val="000A119C"/>
    <w:rsid w:val="000A12A2"/>
    <w:rsid w:val="000A15BB"/>
    <w:rsid w:val="000A16FA"/>
    <w:rsid w:val="000A1702"/>
    <w:rsid w:val="000A1985"/>
    <w:rsid w:val="000A1AE3"/>
    <w:rsid w:val="000A1C39"/>
    <w:rsid w:val="000A1C84"/>
    <w:rsid w:val="000A1DC4"/>
    <w:rsid w:val="000A20C1"/>
    <w:rsid w:val="000A2143"/>
    <w:rsid w:val="000A24C5"/>
    <w:rsid w:val="000A27D7"/>
    <w:rsid w:val="000A2EC0"/>
    <w:rsid w:val="000A3002"/>
    <w:rsid w:val="000A3158"/>
    <w:rsid w:val="000A322F"/>
    <w:rsid w:val="000A32B7"/>
    <w:rsid w:val="000A33FF"/>
    <w:rsid w:val="000A34AE"/>
    <w:rsid w:val="000A350E"/>
    <w:rsid w:val="000A35D9"/>
    <w:rsid w:val="000A36B3"/>
    <w:rsid w:val="000A375E"/>
    <w:rsid w:val="000A3BC8"/>
    <w:rsid w:val="000A3D47"/>
    <w:rsid w:val="000A3DCF"/>
    <w:rsid w:val="000A3F2D"/>
    <w:rsid w:val="000A3FB0"/>
    <w:rsid w:val="000A4302"/>
    <w:rsid w:val="000A4328"/>
    <w:rsid w:val="000A4462"/>
    <w:rsid w:val="000A44F2"/>
    <w:rsid w:val="000A46EC"/>
    <w:rsid w:val="000A47D8"/>
    <w:rsid w:val="000A4865"/>
    <w:rsid w:val="000A4A35"/>
    <w:rsid w:val="000A4B7C"/>
    <w:rsid w:val="000A4BAF"/>
    <w:rsid w:val="000A4E6A"/>
    <w:rsid w:val="000A5001"/>
    <w:rsid w:val="000A5383"/>
    <w:rsid w:val="000A5580"/>
    <w:rsid w:val="000A59EB"/>
    <w:rsid w:val="000A5B28"/>
    <w:rsid w:val="000A5BBC"/>
    <w:rsid w:val="000A5D7B"/>
    <w:rsid w:val="000A5D84"/>
    <w:rsid w:val="000A5D85"/>
    <w:rsid w:val="000A5DC8"/>
    <w:rsid w:val="000A6144"/>
    <w:rsid w:val="000A6202"/>
    <w:rsid w:val="000A6267"/>
    <w:rsid w:val="000A62C0"/>
    <w:rsid w:val="000A645E"/>
    <w:rsid w:val="000A6BE4"/>
    <w:rsid w:val="000A7250"/>
    <w:rsid w:val="000A797C"/>
    <w:rsid w:val="000A7B22"/>
    <w:rsid w:val="000A7DDE"/>
    <w:rsid w:val="000A7EE9"/>
    <w:rsid w:val="000B0043"/>
    <w:rsid w:val="000B0163"/>
    <w:rsid w:val="000B07B8"/>
    <w:rsid w:val="000B08ED"/>
    <w:rsid w:val="000B0957"/>
    <w:rsid w:val="000B097F"/>
    <w:rsid w:val="000B120E"/>
    <w:rsid w:val="000B129E"/>
    <w:rsid w:val="000B18BD"/>
    <w:rsid w:val="000B1E13"/>
    <w:rsid w:val="000B20F8"/>
    <w:rsid w:val="000B266A"/>
    <w:rsid w:val="000B2AFC"/>
    <w:rsid w:val="000B2B1A"/>
    <w:rsid w:val="000B2F60"/>
    <w:rsid w:val="000B32D4"/>
    <w:rsid w:val="000B33D8"/>
    <w:rsid w:val="000B358C"/>
    <w:rsid w:val="000B3599"/>
    <w:rsid w:val="000B36F0"/>
    <w:rsid w:val="000B37FF"/>
    <w:rsid w:val="000B38EE"/>
    <w:rsid w:val="000B3A1E"/>
    <w:rsid w:val="000B3B03"/>
    <w:rsid w:val="000B3B3A"/>
    <w:rsid w:val="000B3BF9"/>
    <w:rsid w:val="000B3E24"/>
    <w:rsid w:val="000B4244"/>
    <w:rsid w:val="000B436E"/>
    <w:rsid w:val="000B43CC"/>
    <w:rsid w:val="000B4507"/>
    <w:rsid w:val="000B461D"/>
    <w:rsid w:val="000B47F3"/>
    <w:rsid w:val="000B4FA0"/>
    <w:rsid w:val="000B5187"/>
    <w:rsid w:val="000B54E6"/>
    <w:rsid w:val="000B54EA"/>
    <w:rsid w:val="000B5961"/>
    <w:rsid w:val="000B5BD2"/>
    <w:rsid w:val="000B5CBB"/>
    <w:rsid w:val="000B5F88"/>
    <w:rsid w:val="000B5F95"/>
    <w:rsid w:val="000B624B"/>
    <w:rsid w:val="000B6438"/>
    <w:rsid w:val="000B652F"/>
    <w:rsid w:val="000B690B"/>
    <w:rsid w:val="000B6BD7"/>
    <w:rsid w:val="000B6D8C"/>
    <w:rsid w:val="000B70B5"/>
    <w:rsid w:val="000B7101"/>
    <w:rsid w:val="000B7230"/>
    <w:rsid w:val="000B76A0"/>
    <w:rsid w:val="000B796E"/>
    <w:rsid w:val="000B7A01"/>
    <w:rsid w:val="000B7B0F"/>
    <w:rsid w:val="000C028B"/>
    <w:rsid w:val="000C0465"/>
    <w:rsid w:val="000C049E"/>
    <w:rsid w:val="000C0636"/>
    <w:rsid w:val="000C0676"/>
    <w:rsid w:val="000C094D"/>
    <w:rsid w:val="000C0C76"/>
    <w:rsid w:val="000C0F5B"/>
    <w:rsid w:val="000C11C2"/>
    <w:rsid w:val="000C12B9"/>
    <w:rsid w:val="000C1327"/>
    <w:rsid w:val="000C13DC"/>
    <w:rsid w:val="000C13FF"/>
    <w:rsid w:val="000C1427"/>
    <w:rsid w:val="000C1558"/>
    <w:rsid w:val="000C160C"/>
    <w:rsid w:val="000C1743"/>
    <w:rsid w:val="000C1962"/>
    <w:rsid w:val="000C1989"/>
    <w:rsid w:val="000C1FE3"/>
    <w:rsid w:val="000C226A"/>
    <w:rsid w:val="000C24E8"/>
    <w:rsid w:val="000C2A45"/>
    <w:rsid w:val="000C2A9B"/>
    <w:rsid w:val="000C2C2C"/>
    <w:rsid w:val="000C2DFF"/>
    <w:rsid w:val="000C2F90"/>
    <w:rsid w:val="000C339B"/>
    <w:rsid w:val="000C38F6"/>
    <w:rsid w:val="000C3C32"/>
    <w:rsid w:val="000C3ED6"/>
    <w:rsid w:val="000C4290"/>
    <w:rsid w:val="000C49DB"/>
    <w:rsid w:val="000C4B82"/>
    <w:rsid w:val="000C54CF"/>
    <w:rsid w:val="000C56B7"/>
    <w:rsid w:val="000C5AFA"/>
    <w:rsid w:val="000C5D85"/>
    <w:rsid w:val="000C61A3"/>
    <w:rsid w:val="000C649F"/>
    <w:rsid w:val="000C67B5"/>
    <w:rsid w:val="000C6D0D"/>
    <w:rsid w:val="000C6D6B"/>
    <w:rsid w:val="000C71EC"/>
    <w:rsid w:val="000C7229"/>
    <w:rsid w:val="000C7662"/>
    <w:rsid w:val="000C76AC"/>
    <w:rsid w:val="000C7729"/>
    <w:rsid w:val="000C79E6"/>
    <w:rsid w:val="000C7B7C"/>
    <w:rsid w:val="000C7B8B"/>
    <w:rsid w:val="000C7CB4"/>
    <w:rsid w:val="000C7EA9"/>
    <w:rsid w:val="000D0577"/>
    <w:rsid w:val="000D06C3"/>
    <w:rsid w:val="000D0812"/>
    <w:rsid w:val="000D0855"/>
    <w:rsid w:val="000D0893"/>
    <w:rsid w:val="000D08EC"/>
    <w:rsid w:val="000D08F7"/>
    <w:rsid w:val="000D09CE"/>
    <w:rsid w:val="000D0B7C"/>
    <w:rsid w:val="000D0BC5"/>
    <w:rsid w:val="000D0DBF"/>
    <w:rsid w:val="000D0E5B"/>
    <w:rsid w:val="000D0F3D"/>
    <w:rsid w:val="000D1228"/>
    <w:rsid w:val="000D1630"/>
    <w:rsid w:val="000D1952"/>
    <w:rsid w:val="000D1A76"/>
    <w:rsid w:val="000D1C8A"/>
    <w:rsid w:val="000D23D1"/>
    <w:rsid w:val="000D2858"/>
    <w:rsid w:val="000D288A"/>
    <w:rsid w:val="000D2D04"/>
    <w:rsid w:val="000D305D"/>
    <w:rsid w:val="000D33F5"/>
    <w:rsid w:val="000D33FA"/>
    <w:rsid w:val="000D3494"/>
    <w:rsid w:val="000D35A8"/>
    <w:rsid w:val="000D35E9"/>
    <w:rsid w:val="000D36ED"/>
    <w:rsid w:val="000D392B"/>
    <w:rsid w:val="000D3966"/>
    <w:rsid w:val="000D3CBA"/>
    <w:rsid w:val="000D3D13"/>
    <w:rsid w:val="000D3F45"/>
    <w:rsid w:val="000D412A"/>
    <w:rsid w:val="000D4634"/>
    <w:rsid w:val="000D47FF"/>
    <w:rsid w:val="000D4969"/>
    <w:rsid w:val="000D4D62"/>
    <w:rsid w:val="000D4F06"/>
    <w:rsid w:val="000D4FF7"/>
    <w:rsid w:val="000D509A"/>
    <w:rsid w:val="000D50F0"/>
    <w:rsid w:val="000D51BE"/>
    <w:rsid w:val="000D521A"/>
    <w:rsid w:val="000D52EB"/>
    <w:rsid w:val="000D535C"/>
    <w:rsid w:val="000D553A"/>
    <w:rsid w:val="000D5659"/>
    <w:rsid w:val="000D57D2"/>
    <w:rsid w:val="000D5B74"/>
    <w:rsid w:val="000D5BF5"/>
    <w:rsid w:val="000D5C4E"/>
    <w:rsid w:val="000D5E5F"/>
    <w:rsid w:val="000D5EAB"/>
    <w:rsid w:val="000D6317"/>
    <w:rsid w:val="000D66D2"/>
    <w:rsid w:val="000D670B"/>
    <w:rsid w:val="000D69C5"/>
    <w:rsid w:val="000D6B70"/>
    <w:rsid w:val="000D6D6B"/>
    <w:rsid w:val="000D718B"/>
    <w:rsid w:val="000D73ED"/>
    <w:rsid w:val="000D746C"/>
    <w:rsid w:val="000D7A52"/>
    <w:rsid w:val="000D7C2E"/>
    <w:rsid w:val="000D7DB8"/>
    <w:rsid w:val="000E0705"/>
    <w:rsid w:val="000E0D27"/>
    <w:rsid w:val="000E0D2D"/>
    <w:rsid w:val="000E112D"/>
    <w:rsid w:val="000E1322"/>
    <w:rsid w:val="000E1345"/>
    <w:rsid w:val="000E1498"/>
    <w:rsid w:val="000E160E"/>
    <w:rsid w:val="000E1685"/>
    <w:rsid w:val="000E1712"/>
    <w:rsid w:val="000E1994"/>
    <w:rsid w:val="000E1A28"/>
    <w:rsid w:val="000E1C7C"/>
    <w:rsid w:val="000E1D67"/>
    <w:rsid w:val="000E2156"/>
    <w:rsid w:val="000E24E4"/>
    <w:rsid w:val="000E282D"/>
    <w:rsid w:val="000E28F2"/>
    <w:rsid w:val="000E2941"/>
    <w:rsid w:val="000E2A44"/>
    <w:rsid w:val="000E2ABD"/>
    <w:rsid w:val="000E2C22"/>
    <w:rsid w:val="000E2EB4"/>
    <w:rsid w:val="000E2F1D"/>
    <w:rsid w:val="000E3241"/>
    <w:rsid w:val="000E3343"/>
    <w:rsid w:val="000E3616"/>
    <w:rsid w:val="000E3BDE"/>
    <w:rsid w:val="000E3E32"/>
    <w:rsid w:val="000E40CF"/>
    <w:rsid w:val="000E4139"/>
    <w:rsid w:val="000E428E"/>
    <w:rsid w:val="000E4934"/>
    <w:rsid w:val="000E4CB6"/>
    <w:rsid w:val="000E4DCB"/>
    <w:rsid w:val="000E4E12"/>
    <w:rsid w:val="000E509A"/>
    <w:rsid w:val="000E51BD"/>
    <w:rsid w:val="000E5A08"/>
    <w:rsid w:val="000E64A5"/>
    <w:rsid w:val="000E6741"/>
    <w:rsid w:val="000E744B"/>
    <w:rsid w:val="000E750E"/>
    <w:rsid w:val="000E75D7"/>
    <w:rsid w:val="000E7979"/>
    <w:rsid w:val="000E7C15"/>
    <w:rsid w:val="000E7E06"/>
    <w:rsid w:val="000F00B9"/>
    <w:rsid w:val="000F029F"/>
    <w:rsid w:val="000F0508"/>
    <w:rsid w:val="000F061E"/>
    <w:rsid w:val="000F069A"/>
    <w:rsid w:val="000F07DC"/>
    <w:rsid w:val="000F11F3"/>
    <w:rsid w:val="000F134E"/>
    <w:rsid w:val="000F142D"/>
    <w:rsid w:val="000F163C"/>
    <w:rsid w:val="000F1BCD"/>
    <w:rsid w:val="000F1E59"/>
    <w:rsid w:val="000F21B4"/>
    <w:rsid w:val="000F25C8"/>
    <w:rsid w:val="000F2B14"/>
    <w:rsid w:val="000F2B98"/>
    <w:rsid w:val="000F30B7"/>
    <w:rsid w:val="000F34F9"/>
    <w:rsid w:val="000F3796"/>
    <w:rsid w:val="000F39C9"/>
    <w:rsid w:val="000F3B43"/>
    <w:rsid w:val="000F3C66"/>
    <w:rsid w:val="000F3E98"/>
    <w:rsid w:val="000F4089"/>
    <w:rsid w:val="000F4676"/>
    <w:rsid w:val="000F4921"/>
    <w:rsid w:val="000F4C81"/>
    <w:rsid w:val="000F4CC9"/>
    <w:rsid w:val="000F504C"/>
    <w:rsid w:val="000F5265"/>
    <w:rsid w:val="000F52FB"/>
    <w:rsid w:val="000F5465"/>
    <w:rsid w:val="000F594F"/>
    <w:rsid w:val="000F5985"/>
    <w:rsid w:val="000F5A75"/>
    <w:rsid w:val="000F5AEA"/>
    <w:rsid w:val="000F5CF3"/>
    <w:rsid w:val="000F5DC2"/>
    <w:rsid w:val="000F5E2E"/>
    <w:rsid w:val="000F6346"/>
    <w:rsid w:val="000F65F7"/>
    <w:rsid w:val="000F66E3"/>
    <w:rsid w:val="000F694D"/>
    <w:rsid w:val="000F6F70"/>
    <w:rsid w:val="000F70FB"/>
    <w:rsid w:val="000F7371"/>
    <w:rsid w:val="000F776E"/>
    <w:rsid w:val="000F796A"/>
    <w:rsid w:val="000F79B6"/>
    <w:rsid w:val="000F7A74"/>
    <w:rsid w:val="000F7F3A"/>
    <w:rsid w:val="00100431"/>
    <w:rsid w:val="001007EA"/>
    <w:rsid w:val="00100CE4"/>
    <w:rsid w:val="001013B4"/>
    <w:rsid w:val="0010140E"/>
    <w:rsid w:val="00101447"/>
    <w:rsid w:val="00101810"/>
    <w:rsid w:val="00101899"/>
    <w:rsid w:val="00101ADC"/>
    <w:rsid w:val="00101B23"/>
    <w:rsid w:val="00102183"/>
    <w:rsid w:val="00102263"/>
    <w:rsid w:val="0010245F"/>
    <w:rsid w:val="0010255D"/>
    <w:rsid w:val="0010269C"/>
    <w:rsid w:val="001026E9"/>
    <w:rsid w:val="0010272F"/>
    <w:rsid w:val="0010278E"/>
    <w:rsid w:val="001029DB"/>
    <w:rsid w:val="001029FA"/>
    <w:rsid w:val="00102A76"/>
    <w:rsid w:val="00102E84"/>
    <w:rsid w:val="001033E8"/>
    <w:rsid w:val="00103493"/>
    <w:rsid w:val="00103AF2"/>
    <w:rsid w:val="00103C60"/>
    <w:rsid w:val="001043F5"/>
    <w:rsid w:val="00104538"/>
    <w:rsid w:val="00104553"/>
    <w:rsid w:val="0010462B"/>
    <w:rsid w:val="0010464E"/>
    <w:rsid w:val="0010473B"/>
    <w:rsid w:val="0010478F"/>
    <w:rsid w:val="00104914"/>
    <w:rsid w:val="00104928"/>
    <w:rsid w:val="00104D44"/>
    <w:rsid w:val="00104F23"/>
    <w:rsid w:val="00105187"/>
    <w:rsid w:val="001052CF"/>
    <w:rsid w:val="00105A24"/>
    <w:rsid w:val="00105A97"/>
    <w:rsid w:val="00105AF6"/>
    <w:rsid w:val="00106057"/>
    <w:rsid w:val="00106295"/>
    <w:rsid w:val="00106315"/>
    <w:rsid w:val="001063CF"/>
    <w:rsid w:val="00106444"/>
    <w:rsid w:val="0010656A"/>
    <w:rsid w:val="00106DDC"/>
    <w:rsid w:val="00107166"/>
    <w:rsid w:val="0010745D"/>
    <w:rsid w:val="0010752B"/>
    <w:rsid w:val="001077AA"/>
    <w:rsid w:val="001078CB"/>
    <w:rsid w:val="00107BB4"/>
    <w:rsid w:val="00107BCA"/>
    <w:rsid w:val="00110165"/>
    <w:rsid w:val="0011035A"/>
    <w:rsid w:val="001105BC"/>
    <w:rsid w:val="001107F3"/>
    <w:rsid w:val="00110D00"/>
    <w:rsid w:val="00110DA2"/>
    <w:rsid w:val="00110DC1"/>
    <w:rsid w:val="0011102E"/>
    <w:rsid w:val="00111118"/>
    <w:rsid w:val="00111468"/>
    <w:rsid w:val="00111544"/>
    <w:rsid w:val="00111763"/>
    <w:rsid w:val="00111A2C"/>
    <w:rsid w:val="00111D72"/>
    <w:rsid w:val="00111DA5"/>
    <w:rsid w:val="00111DBC"/>
    <w:rsid w:val="001120BA"/>
    <w:rsid w:val="0011221F"/>
    <w:rsid w:val="00112304"/>
    <w:rsid w:val="0011248D"/>
    <w:rsid w:val="00112733"/>
    <w:rsid w:val="001129E7"/>
    <w:rsid w:val="00112F5F"/>
    <w:rsid w:val="0011346C"/>
    <w:rsid w:val="001136BD"/>
    <w:rsid w:val="00113C1A"/>
    <w:rsid w:val="00113DE9"/>
    <w:rsid w:val="00113EE2"/>
    <w:rsid w:val="001141F7"/>
    <w:rsid w:val="0011440A"/>
    <w:rsid w:val="00114843"/>
    <w:rsid w:val="00114C38"/>
    <w:rsid w:val="00114C99"/>
    <w:rsid w:val="00114E8A"/>
    <w:rsid w:val="00114F7A"/>
    <w:rsid w:val="00115199"/>
    <w:rsid w:val="00115362"/>
    <w:rsid w:val="00115421"/>
    <w:rsid w:val="00115444"/>
    <w:rsid w:val="0011556C"/>
    <w:rsid w:val="00115667"/>
    <w:rsid w:val="00115AEE"/>
    <w:rsid w:val="00115DFD"/>
    <w:rsid w:val="00115EC5"/>
    <w:rsid w:val="00116026"/>
    <w:rsid w:val="0011605B"/>
    <w:rsid w:val="001164B5"/>
    <w:rsid w:val="00116781"/>
    <w:rsid w:val="00116AB7"/>
    <w:rsid w:val="00117056"/>
    <w:rsid w:val="001171C3"/>
    <w:rsid w:val="00117309"/>
    <w:rsid w:val="0011740E"/>
    <w:rsid w:val="0011752A"/>
    <w:rsid w:val="00117C28"/>
    <w:rsid w:val="00117C3C"/>
    <w:rsid w:val="00117C6B"/>
    <w:rsid w:val="00117F12"/>
    <w:rsid w:val="00117FB7"/>
    <w:rsid w:val="00120159"/>
    <w:rsid w:val="00120445"/>
    <w:rsid w:val="00120C1A"/>
    <w:rsid w:val="00120EDF"/>
    <w:rsid w:val="00120FC3"/>
    <w:rsid w:val="00120FF3"/>
    <w:rsid w:val="00121021"/>
    <w:rsid w:val="0012102D"/>
    <w:rsid w:val="001216C8"/>
    <w:rsid w:val="00121C2C"/>
    <w:rsid w:val="00121EF7"/>
    <w:rsid w:val="00121F41"/>
    <w:rsid w:val="00121F98"/>
    <w:rsid w:val="001224B7"/>
    <w:rsid w:val="00122541"/>
    <w:rsid w:val="00122777"/>
    <w:rsid w:val="001228A8"/>
    <w:rsid w:val="001229B8"/>
    <w:rsid w:val="00122BDF"/>
    <w:rsid w:val="00122BF0"/>
    <w:rsid w:val="00122D2D"/>
    <w:rsid w:val="00122D5A"/>
    <w:rsid w:val="001231AB"/>
    <w:rsid w:val="001234D4"/>
    <w:rsid w:val="001237C9"/>
    <w:rsid w:val="001238D8"/>
    <w:rsid w:val="00123A92"/>
    <w:rsid w:val="00123AC2"/>
    <w:rsid w:val="00123F48"/>
    <w:rsid w:val="00124011"/>
    <w:rsid w:val="0012409B"/>
    <w:rsid w:val="00124193"/>
    <w:rsid w:val="00124273"/>
    <w:rsid w:val="00124337"/>
    <w:rsid w:val="0012433C"/>
    <w:rsid w:val="00124A1D"/>
    <w:rsid w:val="001257A9"/>
    <w:rsid w:val="0012587C"/>
    <w:rsid w:val="00125926"/>
    <w:rsid w:val="00125C86"/>
    <w:rsid w:val="00126008"/>
    <w:rsid w:val="00126287"/>
    <w:rsid w:val="001262B9"/>
    <w:rsid w:val="00126314"/>
    <w:rsid w:val="00126993"/>
    <w:rsid w:val="001269CD"/>
    <w:rsid w:val="00126CF2"/>
    <w:rsid w:val="00126D56"/>
    <w:rsid w:val="001271CA"/>
    <w:rsid w:val="0012724C"/>
    <w:rsid w:val="00127320"/>
    <w:rsid w:val="00127372"/>
    <w:rsid w:val="001273BD"/>
    <w:rsid w:val="0012740C"/>
    <w:rsid w:val="0012766C"/>
    <w:rsid w:val="00130083"/>
    <w:rsid w:val="001300CC"/>
    <w:rsid w:val="00130335"/>
    <w:rsid w:val="001303DA"/>
    <w:rsid w:val="00130687"/>
    <w:rsid w:val="00130861"/>
    <w:rsid w:val="001309DC"/>
    <w:rsid w:val="00130F4C"/>
    <w:rsid w:val="001310C1"/>
    <w:rsid w:val="00131173"/>
    <w:rsid w:val="001315AD"/>
    <w:rsid w:val="00131947"/>
    <w:rsid w:val="00131EED"/>
    <w:rsid w:val="00132178"/>
    <w:rsid w:val="001324E5"/>
    <w:rsid w:val="001326AD"/>
    <w:rsid w:val="001328FD"/>
    <w:rsid w:val="00133662"/>
    <w:rsid w:val="00133D86"/>
    <w:rsid w:val="00133FBF"/>
    <w:rsid w:val="001343BA"/>
    <w:rsid w:val="001344CB"/>
    <w:rsid w:val="001345AC"/>
    <w:rsid w:val="00134725"/>
    <w:rsid w:val="001347AD"/>
    <w:rsid w:val="00134B06"/>
    <w:rsid w:val="00134E9A"/>
    <w:rsid w:val="0013501B"/>
    <w:rsid w:val="001350D1"/>
    <w:rsid w:val="0013574F"/>
    <w:rsid w:val="00135910"/>
    <w:rsid w:val="00135BF4"/>
    <w:rsid w:val="00135C19"/>
    <w:rsid w:val="00135CC2"/>
    <w:rsid w:val="0013611A"/>
    <w:rsid w:val="00136156"/>
    <w:rsid w:val="00136185"/>
    <w:rsid w:val="0013621C"/>
    <w:rsid w:val="0013659D"/>
    <w:rsid w:val="00136D40"/>
    <w:rsid w:val="00136D4E"/>
    <w:rsid w:val="0013739B"/>
    <w:rsid w:val="0013781C"/>
    <w:rsid w:val="00137B70"/>
    <w:rsid w:val="00140C13"/>
    <w:rsid w:val="00141394"/>
    <w:rsid w:val="00141717"/>
    <w:rsid w:val="00141A83"/>
    <w:rsid w:val="00141BAA"/>
    <w:rsid w:val="0014210F"/>
    <w:rsid w:val="0014218E"/>
    <w:rsid w:val="001422B4"/>
    <w:rsid w:val="001422BA"/>
    <w:rsid w:val="0014267B"/>
    <w:rsid w:val="001426E1"/>
    <w:rsid w:val="001427CD"/>
    <w:rsid w:val="00143417"/>
    <w:rsid w:val="0014349E"/>
    <w:rsid w:val="00143544"/>
    <w:rsid w:val="00143ADC"/>
    <w:rsid w:val="001440E9"/>
    <w:rsid w:val="00144417"/>
    <w:rsid w:val="00144828"/>
    <w:rsid w:val="001449B2"/>
    <w:rsid w:val="00144A23"/>
    <w:rsid w:val="00144B15"/>
    <w:rsid w:val="00145149"/>
    <w:rsid w:val="0014529F"/>
    <w:rsid w:val="001452A4"/>
    <w:rsid w:val="00145367"/>
    <w:rsid w:val="001454F7"/>
    <w:rsid w:val="0014595B"/>
    <w:rsid w:val="00145C5C"/>
    <w:rsid w:val="00145E49"/>
    <w:rsid w:val="00146692"/>
    <w:rsid w:val="001467CE"/>
    <w:rsid w:val="00146D11"/>
    <w:rsid w:val="00146E66"/>
    <w:rsid w:val="00146EEB"/>
    <w:rsid w:val="0014710B"/>
    <w:rsid w:val="001475CE"/>
    <w:rsid w:val="001476B5"/>
    <w:rsid w:val="00147D44"/>
    <w:rsid w:val="00147E4C"/>
    <w:rsid w:val="00147F6F"/>
    <w:rsid w:val="0015015F"/>
    <w:rsid w:val="00150162"/>
    <w:rsid w:val="001501AD"/>
    <w:rsid w:val="00150258"/>
    <w:rsid w:val="001503AA"/>
    <w:rsid w:val="001503D0"/>
    <w:rsid w:val="0015044C"/>
    <w:rsid w:val="001504CB"/>
    <w:rsid w:val="0015058C"/>
    <w:rsid w:val="00150842"/>
    <w:rsid w:val="00150B42"/>
    <w:rsid w:val="00150EC3"/>
    <w:rsid w:val="00151086"/>
    <w:rsid w:val="001514BE"/>
    <w:rsid w:val="0015161F"/>
    <w:rsid w:val="001516CB"/>
    <w:rsid w:val="00151768"/>
    <w:rsid w:val="0015189C"/>
    <w:rsid w:val="00151BA9"/>
    <w:rsid w:val="00151BE6"/>
    <w:rsid w:val="00151CC4"/>
    <w:rsid w:val="00151DBE"/>
    <w:rsid w:val="00151E70"/>
    <w:rsid w:val="00152338"/>
    <w:rsid w:val="001523E4"/>
    <w:rsid w:val="0015253C"/>
    <w:rsid w:val="00152619"/>
    <w:rsid w:val="00152625"/>
    <w:rsid w:val="00152806"/>
    <w:rsid w:val="00152DFD"/>
    <w:rsid w:val="00152E57"/>
    <w:rsid w:val="001532AB"/>
    <w:rsid w:val="00153406"/>
    <w:rsid w:val="001534D2"/>
    <w:rsid w:val="001537F8"/>
    <w:rsid w:val="00153B06"/>
    <w:rsid w:val="00154328"/>
    <w:rsid w:val="001543C5"/>
    <w:rsid w:val="0015470E"/>
    <w:rsid w:val="00154818"/>
    <w:rsid w:val="00154A05"/>
    <w:rsid w:val="0015513A"/>
    <w:rsid w:val="00155264"/>
    <w:rsid w:val="001552A8"/>
    <w:rsid w:val="001557A4"/>
    <w:rsid w:val="00156052"/>
    <w:rsid w:val="0015639E"/>
    <w:rsid w:val="00156AA1"/>
    <w:rsid w:val="00156B9A"/>
    <w:rsid w:val="00156D79"/>
    <w:rsid w:val="00157607"/>
    <w:rsid w:val="00157791"/>
    <w:rsid w:val="00157A91"/>
    <w:rsid w:val="00157C8C"/>
    <w:rsid w:val="00157DDA"/>
    <w:rsid w:val="00157F6A"/>
    <w:rsid w:val="00160196"/>
    <w:rsid w:val="001605A8"/>
    <w:rsid w:val="0016097A"/>
    <w:rsid w:val="00160EB6"/>
    <w:rsid w:val="001612C3"/>
    <w:rsid w:val="001613E7"/>
    <w:rsid w:val="001616E0"/>
    <w:rsid w:val="00161731"/>
    <w:rsid w:val="001618B5"/>
    <w:rsid w:val="00161BB5"/>
    <w:rsid w:val="00161F6D"/>
    <w:rsid w:val="0016253F"/>
    <w:rsid w:val="001627FC"/>
    <w:rsid w:val="00162B2A"/>
    <w:rsid w:val="00162C07"/>
    <w:rsid w:val="00162CA6"/>
    <w:rsid w:val="00162CAD"/>
    <w:rsid w:val="00162E59"/>
    <w:rsid w:val="0016304A"/>
    <w:rsid w:val="0016396A"/>
    <w:rsid w:val="001639D8"/>
    <w:rsid w:val="00163DB5"/>
    <w:rsid w:val="00164098"/>
    <w:rsid w:val="00164229"/>
    <w:rsid w:val="0016456E"/>
    <w:rsid w:val="001645F2"/>
    <w:rsid w:val="0016464C"/>
    <w:rsid w:val="00164E08"/>
    <w:rsid w:val="00164E1E"/>
    <w:rsid w:val="00164E26"/>
    <w:rsid w:val="0016508E"/>
    <w:rsid w:val="00165318"/>
    <w:rsid w:val="001653D7"/>
    <w:rsid w:val="00165449"/>
    <w:rsid w:val="001654D7"/>
    <w:rsid w:val="00165588"/>
    <w:rsid w:val="00165694"/>
    <w:rsid w:val="00165BCD"/>
    <w:rsid w:val="00165CC6"/>
    <w:rsid w:val="00165D8D"/>
    <w:rsid w:val="00166160"/>
    <w:rsid w:val="00166361"/>
    <w:rsid w:val="00166386"/>
    <w:rsid w:val="0016643E"/>
    <w:rsid w:val="00166467"/>
    <w:rsid w:val="001666AD"/>
    <w:rsid w:val="00166B0E"/>
    <w:rsid w:val="00166F51"/>
    <w:rsid w:val="001672CF"/>
    <w:rsid w:val="001672E7"/>
    <w:rsid w:val="00167487"/>
    <w:rsid w:val="0016756F"/>
    <w:rsid w:val="001675F5"/>
    <w:rsid w:val="0016764A"/>
    <w:rsid w:val="00167D7C"/>
    <w:rsid w:val="00167E8E"/>
    <w:rsid w:val="00167F57"/>
    <w:rsid w:val="001701DB"/>
    <w:rsid w:val="00170716"/>
    <w:rsid w:val="00170882"/>
    <w:rsid w:val="00170973"/>
    <w:rsid w:val="00170A21"/>
    <w:rsid w:val="00170AF8"/>
    <w:rsid w:val="00170DD1"/>
    <w:rsid w:val="001713F7"/>
    <w:rsid w:val="001717BE"/>
    <w:rsid w:val="001719EC"/>
    <w:rsid w:val="00171AC4"/>
    <w:rsid w:val="00172042"/>
    <w:rsid w:val="00172283"/>
    <w:rsid w:val="001723AD"/>
    <w:rsid w:val="0017254D"/>
    <w:rsid w:val="001727DE"/>
    <w:rsid w:val="00172C4D"/>
    <w:rsid w:val="00172CD8"/>
    <w:rsid w:val="00172DB8"/>
    <w:rsid w:val="00173075"/>
    <w:rsid w:val="00173525"/>
    <w:rsid w:val="0017394F"/>
    <w:rsid w:val="00173AA9"/>
    <w:rsid w:val="00173ABB"/>
    <w:rsid w:val="00173C83"/>
    <w:rsid w:val="00173C8E"/>
    <w:rsid w:val="00173E7D"/>
    <w:rsid w:val="00174356"/>
    <w:rsid w:val="001748DF"/>
    <w:rsid w:val="00174C50"/>
    <w:rsid w:val="00174EDE"/>
    <w:rsid w:val="0017507C"/>
    <w:rsid w:val="00175220"/>
    <w:rsid w:val="00175643"/>
    <w:rsid w:val="00175FB1"/>
    <w:rsid w:val="00176351"/>
    <w:rsid w:val="0017639F"/>
    <w:rsid w:val="00176792"/>
    <w:rsid w:val="001769B9"/>
    <w:rsid w:val="00176ECA"/>
    <w:rsid w:val="00177027"/>
    <w:rsid w:val="001774B6"/>
    <w:rsid w:val="0017764A"/>
    <w:rsid w:val="0017770E"/>
    <w:rsid w:val="0017777E"/>
    <w:rsid w:val="00177841"/>
    <w:rsid w:val="00177926"/>
    <w:rsid w:val="00177A1C"/>
    <w:rsid w:val="00177B2C"/>
    <w:rsid w:val="00177C4F"/>
    <w:rsid w:val="00177F0E"/>
    <w:rsid w:val="001805A7"/>
    <w:rsid w:val="00180689"/>
    <w:rsid w:val="0018083F"/>
    <w:rsid w:val="00180943"/>
    <w:rsid w:val="00180DA0"/>
    <w:rsid w:val="00180DC1"/>
    <w:rsid w:val="00180DE2"/>
    <w:rsid w:val="00180F6C"/>
    <w:rsid w:val="0018101E"/>
    <w:rsid w:val="0018105B"/>
    <w:rsid w:val="00181160"/>
    <w:rsid w:val="001815F0"/>
    <w:rsid w:val="00181930"/>
    <w:rsid w:val="00181E43"/>
    <w:rsid w:val="0018201B"/>
    <w:rsid w:val="001828F4"/>
    <w:rsid w:val="0018292E"/>
    <w:rsid w:val="00182953"/>
    <w:rsid w:val="00182EA2"/>
    <w:rsid w:val="001830DE"/>
    <w:rsid w:val="00183226"/>
    <w:rsid w:val="0018326D"/>
    <w:rsid w:val="001833F5"/>
    <w:rsid w:val="001833F9"/>
    <w:rsid w:val="001834CF"/>
    <w:rsid w:val="0018365E"/>
    <w:rsid w:val="001836C4"/>
    <w:rsid w:val="00183719"/>
    <w:rsid w:val="00183887"/>
    <w:rsid w:val="001839F7"/>
    <w:rsid w:val="00183A22"/>
    <w:rsid w:val="00183EF1"/>
    <w:rsid w:val="00183F2E"/>
    <w:rsid w:val="00183F3E"/>
    <w:rsid w:val="00184265"/>
    <w:rsid w:val="001846A6"/>
    <w:rsid w:val="001846E0"/>
    <w:rsid w:val="00184DBE"/>
    <w:rsid w:val="001852BC"/>
    <w:rsid w:val="00185481"/>
    <w:rsid w:val="0018554F"/>
    <w:rsid w:val="001856AA"/>
    <w:rsid w:val="0018570E"/>
    <w:rsid w:val="00185A7A"/>
    <w:rsid w:val="00185B58"/>
    <w:rsid w:val="00185DC7"/>
    <w:rsid w:val="00185F12"/>
    <w:rsid w:val="00186041"/>
    <w:rsid w:val="00186092"/>
    <w:rsid w:val="001862AD"/>
    <w:rsid w:val="0018646E"/>
    <w:rsid w:val="00186537"/>
    <w:rsid w:val="001865C9"/>
    <w:rsid w:val="0018677A"/>
    <w:rsid w:val="0018678A"/>
    <w:rsid w:val="001867E8"/>
    <w:rsid w:val="001869FC"/>
    <w:rsid w:val="00186C2C"/>
    <w:rsid w:val="00186D16"/>
    <w:rsid w:val="00186ECC"/>
    <w:rsid w:val="00187622"/>
    <w:rsid w:val="001876A0"/>
    <w:rsid w:val="001876D2"/>
    <w:rsid w:val="0018794E"/>
    <w:rsid w:val="001879DE"/>
    <w:rsid w:val="00187CC1"/>
    <w:rsid w:val="00187D38"/>
    <w:rsid w:val="00187DE9"/>
    <w:rsid w:val="001903C4"/>
    <w:rsid w:val="001904CF"/>
    <w:rsid w:val="001908F4"/>
    <w:rsid w:val="00190AFD"/>
    <w:rsid w:val="00190E04"/>
    <w:rsid w:val="00191780"/>
    <w:rsid w:val="001917F8"/>
    <w:rsid w:val="00191969"/>
    <w:rsid w:val="00191A96"/>
    <w:rsid w:val="00191B93"/>
    <w:rsid w:val="001924F3"/>
    <w:rsid w:val="0019252D"/>
    <w:rsid w:val="00192C67"/>
    <w:rsid w:val="00192D99"/>
    <w:rsid w:val="00192EE3"/>
    <w:rsid w:val="00193097"/>
    <w:rsid w:val="00193203"/>
    <w:rsid w:val="0019350B"/>
    <w:rsid w:val="0019362D"/>
    <w:rsid w:val="00193B72"/>
    <w:rsid w:val="00193E56"/>
    <w:rsid w:val="00193EB5"/>
    <w:rsid w:val="00193F07"/>
    <w:rsid w:val="00193F25"/>
    <w:rsid w:val="00194053"/>
    <w:rsid w:val="00194A26"/>
    <w:rsid w:val="00194ABB"/>
    <w:rsid w:val="00194BA8"/>
    <w:rsid w:val="00194D2B"/>
    <w:rsid w:val="00194D99"/>
    <w:rsid w:val="00194F07"/>
    <w:rsid w:val="00194FB1"/>
    <w:rsid w:val="0019503E"/>
    <w:rsid w:val="001952FC"/>
    <w:rsid w:val="0019539D"/>
    <w:rsid w:val="0019549A"/>
    <w:rsid w:val="0019590C"/>
    <w:rsid w:val="00195D2A"/>
    <w:rsid w:val="00195D3F"/>
    <w:rsid w:val="00195E41"/>
    <w:rsid w:val="001961C9"/>
    <w:rsid w:val="001963FE"/>
    <w:rsid w:val="00196417"/>
    <w:rsid w:val="00196428"/>
    <w:rsid w:val="001966F5"/>
    <w:rsid w:val="00196907"/>
    <w:rsid w:val="00196AE5"/>
    <w:rsid w:val="00196ED4"/>
    <w:rsid w:val="00197256"/>
    <w:rsid w:val="001972F9"/>
    <w:rsid w:val="001976CC"/>
    <w:rsid w:val="0019789D"/>
    <w:rsid w:val="00197953"/>
    <w:rsid w:val="00197E99"/>
    <w:rsid w:val="00197F19"/>
    <w:rsid w:val="00197F93"/>
    <w:rsid w:val="001A0182"/>
    <w:rsid w:val="001A0451"/>
    <w:rsid w:val="001A0848"/>
    <w:rsid w:val="001A0AB9"/>
    <w:rsid w:val="001A0BEC"/>
    <w:rsid w:val="001A11F5"/>
    <w:rsid w:val="001A138C"/>
    <w:rsid w:val="001A153D"/>
    <w:rsid w:val="001A1653"/>
    <w:rsid w:val="001A1933"/>
    <w:rsid w:val="001A258B"/>
    <w:rsid w:val="001A2657"/>
    <w:rsid w:val="001A28FE"/>
    <w:rsid w:val="001A2926"/>
    <w:rsid w:val="001A2D5B"/>
    <w:rsid w:val="001A3243"/>
    <w:rsid w:val="001A3290"/>
    <w:rsid w:val="001A3356"/>
    <w:rsid w:val="001A3A3D"/>
    <w:rsid w:val="001A3D24"/>
    <w:rsid w:val="001A4058"/>
    <w:rsid w:val="001A4095"/>
    <w:rsid w:val="001A42CD"/>
    <w:rsid w:val="001A4A46"/>
    <w:rsid w:val="001A4A6A"/>
    <w:rsid w:val="001A4BCD"/>
    <w:rsid w:val="001A4C67"/>
    <w:rsid w:val="001A51EF"/>
    <w:rsid w:val="001A5686"/>
    <w:rsid w:val="001A586D"/>
    <w:rsid w:val="001A59F5"/>
    <w:rsid w:val="001A5FF1"/>
    <w:rsid w:val="001A60EB"/>
    <w:rsid w:val="001A612E"/>
    <w:rsid w:val="001A667A"/>
    <w:rsid w:val="001A6AF2"/>
    <w:rsid w:val="001A6C04"/>
    <w:rsid w:val="001A7122"/>
    <w:rsid w:val="001A7C9F"/>
    <w:rsid w:val="001A7E8A"/>
    <w:rsid w:val="001B08DC"/>
    <w:rsid w:val="001B0BEF"/>
    <w:rsid w:val="001B0CC8"/>
    <w:rsid w:val="001B0D3A"/>
    <w:rsid w:val="001B1198"/>
    <w:rsid w:val="001B1570"/>
    <w:rsid w:val="001B15D7"/>
    <w:rsid w:val="001B1676"/>
    <w:rsid w:val="001B185C"/>
    <w:rsid w:val="001B1E6C"/>
    <w:rsid w:val="001B1E78"/>
    <w:rsid w:val="001B2065"/>
    <w:rsid w:val="001B2334"/>
    <w:rsid w:val="001B2370"/>
    <w:rsid w:val="001B295E"/>
    <w:rsid w:val="001B29B4"/>
    <w:rsid w:val="001B29F9"/>
    <w:rsid w:val="001B2B14"/>
    <w:rsid w:val="001B2D11"/>
    <w:rsid w:val="001B31BB"/>
    <w:rsid w:val="001B336B"/>
    <w:rsid w:val="001B33C5"/>
    <w:rsid w:val="001B3426"/>
    <w:rsid w:val="001B3E43"/>
    <w:rsid w:val="001B3F8F"/>
    <w:rsid w:val="001B4025"/>
    <w:rsid w:val="001B4026"/>
    <w:rsid w:val="001B403D"/>
    <w:rsid w:val="001B413D"/>
    <w:rsid w:val="001B4287"/>
    <w:rsid w:val="001B45A8"/>
    <w:rsid w:val="001B4759"/>
    <w:rsid w:val="001B4902"/>
    <w:rsid w:val="001B4A87"/>
    <w:rsid w:val="001B4E30"/>
    <w:rsid w:val="001B4E33"/>
    <w:rsid w:val="001B5255"/>
    <w:rsid w:val="001B52C5"/>
    <w:rsid w:val="001B563E"/>
    <w:rsid w:val="001B5FB9"/>
    <w:rsid w:val="001B5FFF"/>
    <w:rsid w:val="001B6163"/>
    <w:rsid w:val="001B62F5"/>
    <w:rsid w:val="001B634B"/>
    <w:rsid w:val="001B6674"/>
    <w:rsid w:val="001B68BC"/>
    <w:rsid w:val="001B691F"/>
    <w:rsid w:val="001B6964"/>
    <w:rsid w:val="001B6A4A"/>
    <w:rsid w:val="001B6BBC"/>
    <w:rsid w:val="001B70E5"/>
    <w:rsid w:val="001B73A0"/>
    <w:rsid w:val="001B7633"/>
    <w:rsid w:val="001B7A87"/>
    <w:rsid w:val="001B7AD5"/>
    <w:rsid w:val="001B7B2D"/>
    <w:rsid w:val="001B7D2C"/>
    <w:rsid w:val="001B7D55"/>
    <w:rsid w:val="001B7DCB"/>
    <w:rsid w:val="001B7DE4"/>
    <w:rsid w:val="001C0062"/>
    <w:rsid w:val="001C0095"/>
    <w:rsid w:val="001C048B"/>
    <w:rsid w:val="001C06DC"/>
    <w:rsid w:val="001C0739"/>
    <w:rsid w:val="001C08D8"/>
    <w:rsid w:val="001C0BCD"/>
    <w:rsid w:val="001C0BE5"/>
    <w:rsid w:val="001C0D07"/>
    <w:rsid w:val="001C0D37"/>
    <w:rsid w:val="001C0FFD"/>
    <w:rsid w:val="001C13FC"/>
    <w:rsid w:val="001C15EC"/>
    <w:rsid w:val="001C1676"/>
    <w:rsid w:val="001C1916"/>
    <w:rsid w:val="001C192E"/>
    <w:rsid w:val="001C19C9"/>
    <w:rsid w:val="001C1C19"/>
    <w:rsid w:val="001C21BF"/>
    <w:rsid w:val="001C22A4"/>
    <w:rsid w:val="001C2386"/>
    <w:rsid w:val="001C2454"/>
    <w:rsid w:val="001C259B"/>
    <w:rsid w:val="001C2702"/>
    <w:rsid w:val="001C29F0"/>
    <w:rsid w:val="001C2A69"/>
    <w:rsid w:val="001C2C4F"/>
    <w:rsid w:val="001C2E5E"/>
    <w:rsid w:val="001C3090"/>
    <w:rsid w:val="001C30D5"/>
    <w:rsid w:val="001C30E0"/>
    <w:rsid w:val="001C3196"/>
    <w:rsid w:val="001C39F5"/>
    <w:rsid w:val="001C3AA5"/>
    <w:rsid w:val="001C3CD5"/>
    <w:rsid w:val="001C3DFC"/>
    <w:rsid w:val="001C40C6"/>
    <w:rsid w:val="001C41DD"/>
    <w:rsid w:val="001C420F"/>
    <w:rsid w:val="001C4684"/>
    <w:rsid w:val="001C47B2"/>
    <w:rsid w:val="001C4815"/>
    <w:rsid w:val="001C4849"/>
    <w:rsid w:val="001C4873"/>
    <w:rsid w:val="001C4B25"/>
    <w:rsid w:val="001C4D7B"/>
    <w:rsid w:val="001C4E5B"/>
    <w:rsid w:val="001C4F38"/>
    <w:rsid w:val="001C51A0"/>
    <w:rsid w:val="001C524C"/>
    <w:rsid w:val="001C5360"/>
    <w:rsid w:val="001C53AF"/>
    <w:rsid w:val="001C5909"/>
    <w:rsid w:val="001C592C"/>
    <w:rsid w:val="001C59EB"/>
    <w:rsid w:val="001C5AA6"/>
    <w:rsid w:val="001C5B6B"/>
    <w:rsid w:val="001C5F04"/>
    <w:rsid w:val="001C5FBC"/>
    <w:rsid w:val="001C6174"/>
    <w:rsid w:val="001C61D6"/>
    <w:rsid w:val="001C6255"/>
    <w:rsid w:val="001C6856"/>
    <w:rsid w:val="001C69BC"/>
    <w:rsid w:val="001C69E6"/>
    <w:rsid w:val="001C6A0F"/>
    <w:rsid w:val="001C6A74"/>
    <w:rsid w:val="001C6B01"/>
    <w:rsid w:val="001C6B41"/>
    <w:rsid w:val="001C6F04"/>
    <w:rsid w:val="001C7144"/>
    <w:rsid w:val="001C78ED"/>
    <w:rsid w:val="001C7BC8"/>
    <w:rsid w:val="001C7BF3"/>
    <w:rsid w:val="001C7E98"/>
    <w:rsid w:val="001C7F38"/>
    <w:rsid w:val="001D06E9"/>
    <w:rsid w:val="001D0D52"/>
    <w:rsid w:val="001D0EE6"/>
    <w:rsid w:val="001D11B2"/>
    <w:rsid w:val="001D136F"/>
    <w:rsid w:val="001D14E4"/>
    <w:rsid w:val="001D1691"/>
    <w:rsid w:val="001D1740"/>
    <w:rsid w:val="001D19F0"/>
    <w:rsid w:val="001D1FD3"/>
    <w:rsid w:val="001D229D"/>
    <w:rsid w:val="001D24A6"/>
    <w:rsid w:val="001D2654"/>
    <w:rsid w:val="001D2958"/>
    <w:rsid w:val="001D2B15"/>
    <w:rsid w:val="001D2CB5"/>
    <w:rsid w:val="001D2EA4"/>
    <w:rsid w:val="001D3123"/>
    <w:rsid w:val="001D3174"/>
    <w:rsid w:val="001D329B"/>
    <w:rsid w:val="001D35A4"/>
    <w:rsid w:val="001D35CD"/>
    <w:rsid w:val="001D3689"/>
    <w:rsid w:val="001D3993"/>
    <w:rsid w:val="001D3C96"/>
    <w:rsid w:val="001D3DD0"/>
    <w:rsid w:val="001D3E39"/>
    <w:rsid w:val="001D4051"/>
    <w:rsid w:val="001D4294"/>
    <w:rsid w:val="001D4296"/>
    <w:rsid w:val="001D4540"/>
    <w:rsid w:val="001D45F0"/>
    <w:rsid w:val="001D45FC"/>
    <w:rsid w:val="001D4675"/>
    <w:rsid w:val="001D493B"/>
    <w:rsid w:val="001D4DF2"/>
    <w:rsid w:val="001D4F5A"/>
    <w:rsid w:val="001D52D5"/>
    <w:rsid w:val="001D5385"/>
    <w:rsid w:val="001D544E"/>
    <w:rsid w:val="001D55F5"/>
    <w:rsid w:val="001D5631"/>
    <w:rsid w:val="001D56A8"/>
    <w:rsid w:val="001D57D7"/>
    <w:rsid w:val="001D5AFB"/>
    <w:rsid w:val="001D5DE9"/>
    <w:rsid w:val="001D6878"/>
    <w:rsid w:val="001D6D9C"/>
    <w:rsid w:val="001D6F36"/>
    <w:rsid w:val="001D73CF"/>
    <w:rsid w:val="001D746E"/>
    <w:rsid w:val="001D78F7"/>
    <w:rsid w:val="001D7B50"/>
    <w:rsid w:val="001D7E40"/>
    <w:rsid w:val="001D7EF0"/>
    <w:rsid w:val="001D7FA5"/>
    <w:rsid w:val="001D7FEC"/>
    <w:rsid w:val="001E0087"/>
    <w:rsid w:val="001E02AD"/>
    <w:rsid w:val="001E03ED"/>
    <w:rsid w:val="001E0624"/>
    <w:rsid w:val="001E073F"/>
    <w:rsid w:val="001E0AE8"/>
    <w:rsid w:val="001E0D31"/>
    <w:rsid w:val="001E11D9"/>
    <w:rsid w:val="001E1276"/>
    <w:rsid w:val="001E1840"/>
    <w:rsid w:val="001E1AA3"/>
    <w:rsid w:val="001E1C6C"/>
    <w:rsid w:val="001E1D3E"/>
    <w:rsid w:val="001E1DBF"/>
    <w:rsid w:val="001E1E8B"/>
    <w:rsid w:val="001E2049"/>
    <w:rsid w:val="001E2783"/>
    <w:rsid w:val="001E2BD3"/>
    <w:rsid w:val="001E34E9"/>
    <w:rsid w:val="001E3734"/>
    <w:rsid w:val="001E3EEB"/>
    <w:rsid w:val="001E41E0"/>
    <w:rsid w:val="001E4CBE"/>
    <w:rsid w:val="001E4E01"/>
    <w:rsid w:val="001E4F5A"/>
    <w:rsid w:val="001E50AE"/>
    <w:rsid w:val="001E5793"/>
    <w:rsid w:val="001E5CCD"/>
    <w:rsid w:val="001E5EF2"/>
    <w:rsid w:val="001E5FDE"/>
    <w:rsid w:val="001E61BB"/>
    <w:rsid w:val="001E6471"/>
    <w:rsid w:val="001E68BF"/>
    <w:rsid w:val="001E69F8"/>
    <w:rsid w:val="001E6B15"/>
    <w:rsid w:val="001E6C1F"/>
    <w:rsid w:val="001E6CC5"/>
    <w:rsid w:val="001E6E4C"/>
    <w:rsid w:val="001E6EC7"/>
    <w:rsid w:val="001E7289"/>
    <w:rsid w:val="001E72A0"/>
    <w:rsid w:val="001E78D7"/>
    <w:rsid w:val="001E7CCC"/>
    <w:rsid w:val="001E7D2E"/>
    <w:rsid w:val="001F00C8"/>
    <w:rsid w:val="001F023C"/>
    <w:rsid w:val="001F0542"/>
    <w:rsid w:val="001F0583"/>
    <w:rsid w:val="001F072B"/>
    <w:rsid w:val="001F078A"/>
    <w:rsid w:val="001F0B09"/>
    <w:rsid w:val="001F0E0C"/>
    <w:rsid w:val="001F0F8F"/>
    <w:rsid w:val="001F1130"/>
    <w:rsid w:val="001F11AD"/>
    <w:rsid w:val="001F1205"/>
    <w:rsid w:val="001F176A"/>
    <w:rsid w:val="001F1C25"/>
    <w:rsid w:val="001F1D73"/>
    <w:rsid w:val="001F1FC0"/>
    <w:rsid w:val="001F20B5"/>
    <w:rsid w:val="001F2307"/>
    <w:rsid w:val="001F2604"/>
    <w:rsid w:val="001F2A44"/>
    <w:rsid w:val="001F2C65"/>
    <w:rsid w:val="001F2CCD"/>
    <w:rsid w:val="001F31B5"/>
    <w:rsid w:val="001F3211"/>
    <w:rsid w:val="001F364F"/>
    <w:rsid w:val="001F3828"/>
    <w:rsid w:val="001F3A03"/>
    <w:rsid w:val="001F3B2C"/>
    <w:rsid w:val="001F3B5D"/>
    <w:rsid w:val="001F3C37"/>
    <w:rsid w:val="001F3D88"/>
    <w:rsid w:val="001F3F0B"/>
    <w:rsid w:val="001F4163"/>
    <w:rsid w:val="001F4207"/>
    <w:rsid w:val="001F4970"/>
    <w:rsid w:val="001F4A2C"/>
    <w:rsid w:val="001F4AEC"/>
    <w:rsid w:val="001F4BF6"/>
    <w:rsid w:val="001F5491"/>
    <w:rsid w:val="001F562F"/>
    <w:rsid w:val="001F5A75"/>
    <w:rsid w:val="001F5B70"/>
    <w:rsid w:val="001F5DA4"/>
    <w:rsid w:val="001F5FEA"/>
    <w:rsid w:val="001F6497"/>
    <w:rsid w:val="001F68DA"/>
    <w:rsid w:val="001F6F5C"/>
    <w:rsid w:val="001F6F6B"/>
    <w:rsid w:val="001F6F9F"/>
    <w:rsid w:val="001F700E"/>
    <w:rsid w:val="001F7383"/>
    <w:rsid w:val="001F7464"/>
    <w:rsid w:val="001F7492"/>
    <w:rsid w:val="001F75A6"/>
    <w:rsid w:val="001F7BC7"/>
    <w:rsid w:val="00200161"/>
    <w:rsid w:val="002001F3"/>
    <w:rsid w:val="00200231"/>
    <w:rsid w:val="002004F3"/>
    <w:rsid w:val="00200577"/>
    <w:rsid w:val="002005F0"/>
    <w:rsid w:val="002006FC"/>
    <w:rsid w:val="00200888"/>
    <w:rsid w:val="00200D5E"/>
    <w:rsid w:val="00200E16"/>
    <w:rsid w:val="00201416"/>
    <w:rsid w:val="002019F3"/>
    <w:rsid w:val="002022A1"/>
    <w:rsid w:val="00202546"/>
    <w:rsid w:val="00202743"/>
    <w:rsid w:val="00202862"/>
    <w:rsid w:val="0020294A"/>
    <w:rsid w:val="00202AE7"/>
    <w:rsid w:val="00203578"/>
    <w:rsid w:val="00203E2D"/>
    <w:rsid w:val="00203E87"/>
    <w:rsid w:val="00204099"/>
    <w:rsid w:val="002044C7"/>
    <w:rsid w:val="00204944"/>
    <w:rsid w:val="00204F7F"/>
    <w:rsid w:val="0020504F"/>
    <w:rsid w:val="002050F0"/>
    <w:rsid w:val="002052BE"/>
    <w:rsid w:val="002052D0"/>
    <w:rsid w:val="002053B6"/>
    <w:rsid w:val="0020544A"/>
    <w:rsid w:val="00205473"/>
    <w:rsid w:val="0020547F"/>
    <w:rsid w:val="002056E4"/>
    <w:rsid w:val="00205A17"/>
    <w:rsid w:val="00205E25"/>
    <w:rsid w:val="00205E9B"/>
    <w:rsid w:val="00206254"/>
    <w:rsid w:val="002062B4"/>
    <w:rsid w:val="002062CD"/>
    <w:rsid w:val="002063F1"/>
    <w:rsid w:val="0020652B"/>
    <w:rsid w:val="0020659F"/>
    <w:rsid w:val="00206743"/>
    <w:rsid w:val="0020680C"/>
    <w:rsid w:val="002069DA"/>
    <w:rsid w:val="00206BF7"/>
    <w:rsid w:val="00206ED0"/>
    <w:rsid w:val="002070A4"/>
    <w:rsid w:val="00207130"/>
    <w:rsid w:val="00207379"/>
    <w:rsid w:val="00207479"/>
    <w:rsid w:val="00207511"/>
    <w:rsid w:val="002078CE"/>
    <w:rsid w:val="00207936"/>
    <w:rsid w:val="00207A56"/>
    <w:rsid w:val="00207CB8"/>
    <w:rsid w:val="00207DF7"/>
    <w:rsid w:val="00207E74"/>
    <w:rsid w:val="0021000E"/>
    <w:rsid w:val="00210148"/>
    <w:rsid w:val="002104DE"/>
    <w:rsid w:val="002106D5"/>
    <w:rsid w:val="002106EF"/>
    <w:rsid w:val="0021082E"/>
    <w:rsid w:val="00210AB2"/>
    <w:rsid w:val="00210C26"/>
    <w:rsid w:val="00210E01"/>
    <w:rsid w:val="002115CB"/>
    <w:rsid w:val="00211660"/>
    <w:rsid w:val="00211755"/>
    <w:rsid w:val="00211953"/>
    <w:rsid w:val="00211B60"/>
    <w:rsid w:val="00211CE7"/>
    <w:rsid w:val="00211FAA"/>
    <w:rsid w:val="002121BD"/>
    <w:rsid w:val="00212312"/>
    <w:rsid w:val="002128D7"/>
    <w:rsid w:val="00212B51"/>
    <w:rsid w:val="00212D62"/>
    <w:rsid w:val="00213203"/>
    <w:rsid w:val="00213268"/>
    <w:rsid w:val="00213291"/>
    <w:rsid w:val="002135B1"/>
    <w:rsid w:val="00213722"/>
    <w:rsid w:val="00213782"/>
    <w:rsid w:val="0021385E"/>
    <w:rsid w:val="00213887"/>
    <w:rsid w:val="00213B15"/>
    <w:rsid w:val="00214121"/>
    <w:rsid w:val="00214179"/>
    <w:rsid w:val="00214476"/>
    <w:rsid w:val="002148E2"/>
    <w:rsid w:val="00214A61"/>
    <w:rsid w:val="00214F9C"/>
    <w:rsid w:val="0021509A"/>
    <w:rsid w:val="0021553B"/>
    <w:rsid w:val="0021560A"/>
    <w:rsid w:val="002157D1"/>
    <w:rsid w:val="00215959"/>
    <w:rsid w:val="00215CA3"/>
    <w:rsid w:val="0021608B"/>
    <w:rsid w:val="002160F3"/>
    <w:rsid w:val="002162BB"/>
    <w:rsid w:val="00216562"/>
    <w:rsid w:val="00216A27"/>
    <w:rsid w:val="00216B69"/>
    <w:rsid w:val="00216B6A"/>
    <w:rsid w:val="00216E4E"/>
    <w:rsid w:val="00217381"/>
    <w:rsid w:val="0021738B"/>
    <w:rsid w:val="00217450"/>
    <w:rsid w:val="002175C5"/>
    <w:rsid w:val="00217DA7"/>
    <w:rsid w:val="002201F3"/>
    <w:rsid w:val="00220406"/>
    <w:rsid w:val="00220A36"/>
    <w:rsid w:val="00220C6F"/>
    <w:rsid w:val="00220F21"/>
    <w:rsid w:val="00221653"/>
    <w:rsid w:val="002216D9"/>
    <w:rsid w:val="002219CD"/>
    <w:rsid w:val="00221C98"/>
    <w:rsid w:val="00221D4F"/>
    <w:rsid w:val="0022221D"/>
    <w:rsid w:val="002223FB"/>
    <w:rsid w:val="002224AB"/>
    <w:rsid w:val="00222661"/>
    <w:rsid w:val="0022268A"/>
    <w:rsid w:val="002228E3"/>
    <w:rsid w:val="00222BAC"/>
    <w:rsid w:val="00222D9F"/>
    <w:rsid w:val="00222EF4"/>
    <w:rsid w:val="002233A1"/>
    <w:rsid w:val="00223406"/>
    <w:rsid w:val="0022342F"/>
    <w:rsid w:val="002237DF"/>
    <w:rsid w:val="00223CA0"/>
    <w:rsid w:val="00223F82"/>
    <w:rsid w:val="0022406D"/>
    <w:rsid w:val="002241A0"/>
    <w:rsid w:val="002242BC"/>
    <w:rsid w:val="0022434E"/>
    <w:rsid w:val="002244BE"/>
    <w:rsid w:val="002245BF"/>
    <w:rsid w:val="00224844"/>
    <w:rsid w:val="00224933"/>
    <w:rsid w:val="002254CC"/>
    <w:rsid w:val="002257F2"/>
    <w:rsid w:val="0022581D"/>
    <w:rsid w:val="00225A43"/>
    <w:rsid w:val="00226014"/>
    <w:rsid w:val="0022622D"/>
    <w:rsid w:val="002263DA"/>
    <w:rsid w:val="00226687"/>
    <w:rsid w:val="002266B0"/>
    <w:rsid w:val="00226766"/>
    <w:rsid w:val="00226A6A"/>
    <w:rsid w:val="00226B27"/>
    <w:rsid w:val="00226B3A"/>
    <w:rsid w:val="00226C5C"/>
    <w:rsid w:val="00226C74"/>
    <w:rsid w:val="00226CBE"/>
    <w:rsid w:val="00226E57"/>
    <w:rsid w:val="002270E3"/>
    <w:rsid w:val="002275E9"/>
    <w:rsid w:val="0022769F"/>
    <w:rsid w:val="00227AA6"/>
    <w:rsid w:val="00227B47"/>
    <w:rsid w:val="00227B81"/>
    <w:rsid w:val="00227BF6"/>
    <w:rsid w:val="00227EF4"/>
    <w:rsid w:val="0023008D"/>
    <w:rsid w:val="002301B9"/>
    <w:rsid w:val="0023057D"/>
    <w:rsid w:val="00230B45"/>
    <w:rsid w:val="00230D71"/>
    <w:rsid w:val="00231592"/>
    <w:rsid w:val="002315B7"/>
    <w:rsid w:val="00231AEA"/>
    <w:rsid w:val="00231C53"/>
    <w:rsid w:val="0023205E"/>
    <w:rsid w:val="00232194"/>
    <w:rsid w:val="002322A3"/>
    <w:rsid w:val="002323A4"/>
    <w:rsid w:val="002326D0"/>
    <w:rsid w:val="00232B66"/>
    <w:rsid w:val="00232FF2"/>
    <w:rsid w:val="002330E8"/>
    <w:rsid w:val="00233217"/>
    <w:rsid w:val="00233373"/>
    <w:rsid w:val="002334F0"/>
    <w:rsid w:val="002335B6"/>
    <w:rsid w:val="0023383A"/>
    <w:rsid w:val="00233A97"/>
    <w:rsid w:val="00233B74"/>
    <w:rsid w:val="0023411F"/>
    <w:rsid w:val="002342AD"/>
    <w:rsid w:val="002342B0"/>
    <w:rsid w:val="0023435B"/>
    <w:rsid w:val="00234BCD"/>
    <w:rsid w:val="00234E49"/>
    <w:rsid w:val="002352FA"/>
    <w:rsid w:val="0023532F"/>
    <w:rsid w:val="00235521"/>
    <w:rsid w:val="0023564C"/>
    <w:rsid w:val="00235AF3"/>
    <w:rsid w:val="00235D0D"/>
    <w:rsid w:val="00235DDA"/>
    <w:rsid w:val="00235DDF"/>
    <w:rsid w:val="002362E7"/>
    <w:rsid w:val="00236430"/>
    <w:rsid w:val="00236438"/>
    <w:rsid w:val="0023644C"/>
    <w:rsid w:val="00236516"/>
    <w:rsid w:val="0023673E"/>
    <w:rsid w:val="002369F7"/>
    <w:rsid w:val="002370D0"/>
    <w:rsid w:val="002371F0"/>
    <w:rsid w:val="002374E1"/>
    <w:rsid w:val="00237681"/>
    <w:rsid w:val="0023787E"/>
    <w:rsid w:val="00237BC6"/>
    <w:rsid w:val="00237C0D"/>
    <w:rsid w:val="00237D68"/>
    <w:rsid w:val="00237F47"/>
    <w:rsid w:val="00237F50"/>
    <w:rsid w:val="00237F9F"/>
    <w:rsid w:val="002400E8"/>
    <w:rsid w:val="00240489"/>
    <w:rsid w:val="0024053F"/>
    <w:rsid w:val="0024090C"/>
    <w:rsid w:val="00240AAC"/>
    <w:rsid w:val="00240BE1"/>
    <w:rsid w:val="002410AA"/>
    <w:rsid w:val="00241607"/>
    <w:rsid w:val="002419FD"/>
    <w:rsid w:val="00241B72"/>
    <w:rsid w:val="00241CAF"/>
    <w:rsid w:val="00241FC6"/>
    <w:rsid w:val="00241FCA"/>
    <w:rsid w:val="00241FE2"/>
    <w:rsid w:val="002421D8"/>
    <w:rsid w:val="00242464"/>
    <w:rsid w:val="00242680"/>
    <w:rsid w:val="002427BE"/>
    <w:rsid w:val="00242B4E"/>
    <w:rsid w:val="002431AC"/>
    <w:rsid w:val="002434F0"/>
    <w:rsid w:val="002436CF"/>
    <w:rsid w:val="00243722"/>
    <w:rsid w:val="00243930"/>
    <w:rsid w:val="00243B2E"/>
    <w:rsid w:val="00243CEE"/>
    <w:rsid w:val="00243D43"/>
    <w:rsid w:val="00243FEB"/>
    <w:rsid w:val="002442F7"/>
    <w:rsid w:val="0024433D"/>
    <w:rsid w:val="0024456C"/>
    <w:rsid w:val="002446EB"/>
    <w:rsid w:val="00244816"/>
    <w:rsid w:val="002449DE"/>
    <w:rsid w:val="00244AFD"/>
    <w:rsid w:val="00244BFF"/>
    <w:rsid w:val="00244D96"/>
    <w:rsid w:val="00244EAF"/>
    <w:rsid w:val="0024515A"/>
    <w:rsid w:val="002454A1"/>
    <w:rsid w:val="00245629"/>
    <w:rsid w:val="00245E18"/>
    <w:rsid w:val="00246468"/>
    <w:rsid w:val="002466F1"/>
    <w:rsid w:val="00246872"/>
    <w:rsid w:val="00246877"/>
    <w:rsid w:val="002468BD"/>
    <w:rsid w:val="00246A55"/>
    <w:rsid w:val="00246A8D"/>
    <w:rsid w:val="00246BC3"/>
    <w:rsid w:val="00246FEC"/>
    <w:rsid w:val="00247195"/>
    <w:rsid w:val="0024735C"/>
    <w:rsid w:val="00247367"/>
    <w:rsid w:val="0024747C"/>
    <w:rsid w:val="002476B2"/>
    <w:rsid w:val="002478CC"/>
    <w:rsid w:val="00247996"/>
    <w:rsid w:val="00247C4C"/>
    <w:rsid w:val="00247D19"/>
    <w:rsid w:val="00247FB8"/>
    <w:rsid w:val="0025007B"/>
    <w:rsid w:val="002502E2"/>
    <w:rsid w:val="00250643"/>
    <w:rsid w:val="00250B51"/>
    <w:rsid w:val="00250E11"/>
    <w:rsid w:val="00250EFB"/>
    <w:rsid w:val="00251019"/>
    <w:rsid w:val="00251263"/>
    <w:rsid w:val="00251485"/>
    <w:rsid w:val="002514E6"/>
    <w:rsid w:val="002519D1"/>
    <w:rsid w:val="00251D6B"/>
    <w:rsid w:val="002523B3"/>
    <w:rsid w:val="00252564"/>
    <w:rsid w:val="002525FA"/>
    <w:rsid w:val="002526CD"/>
    <w:rsid w:val="00252BFB"/>
    <w:rsid w:val="00252C1B"/>
    <w:rsid w:val="00252D44"/>
    <w:rsid w:val="00252E58"/>
    <w:rsid w:val="00252F0F"/>
    <w:rsid w:val="002530F6"/>
    <w:rsid w:val="00253303"/>
    <w:rsid w:val="00253363"/>
    <w:rsid w:val="0025365A"/>
    <w:rsid w:val="002536EC"/>
    <w:rsid w:val="0025376D"/>
    <w:rsid w:val="00253B1F"/>
    <w:rsid w:val="00253C61"/>
    <w:rsid w:val="00253F37"/>
    <w:rsid w:val="00254195"/>
    <w:rsid w:val="0025424B"/>
    <w:rsid w:val="00254411"/>
    <w:rsid w:val="002545A7"/>
    <w:rsid w:val="002545D5"/>
    <w:rsid w:val="002547DD"/>
    <w:rsid w:val="00254928"/>
    <w:rsid w:val="00254938"/>
    <w:rsid w:val="002549F1"/>
    <w:rsid w:val="00254BF0"/>
    <w:rsid w:val="002554B6"/>
    <w:rsid w:val="0025591F"/>
    <w:rsid w:val="00255999"/>
    <w:rsid w:val="00256578"/>
    <w:rsid w:val="002565C7"/>
    <w:rsid w:val="0025671C"/>
    <w:rsid w:val="00256ACF"/>
    <w:rsid w:val="00256B9C"/>
    <w:rsid w:val="00256CBE"/>
    <w:rsid w:val="00256E83"/>
    <w:rsid w:val="00257190"/>
    <w:rsid w:val="0025742A"/>
    <w:rsid w:val="00257544"/>
    <w:rsid w:val="00257A59"/>
    <w:rsid w:val="00257FC7"/>
    <w:rsid w:val="00260144"/>
    <w:rsid w:val="00260296"/>
    <w:rsid w:val="002602AC"/>
    <w:rsid w:val="002604B9"/>
    <w:rsid w:val="002608F4"/>
    <w:rsid w:val="002608FF"/>
    <w:rsid w:val="0026090D"/>
    <w:rsid w:val="00260ACE"/>
    <w:rsid w:val="00260CFE"/>
    <w:rsid w:val="00260F62"/>
    <w:rsid w:val="00261008"/>
    <w:rsid w:val="002610F4"/>
    <w:rsid w:val="00261250"/>
    <w:rsid w:val="002613B3"/>
    <w:rsid w:val="002614B2"/>
    <w:rsid w:val="002615FB"/>
    <w:rsid w:val="002619B0"/>
    <w:rsid w:val="00261AF7"/>
    <w:rsid w:val="00261F2A"/>
    <w:rsid w:val="002625FC"/>
    <w:rsid w:val="0026264C"/>
    <w:rsid w:val="0026283B"/>
    <w:rsid w:val="00262A1D"/>
    <w:rsid w:val="00262AD9"/>
    <w:rsid w:val="00262C51"/>
    <w:rsid w:val="00262F23"/>
    <w:rsid w:val="002630C0"/>
    <w:rsid w:val="002630C7"/>
    <w:rsid w:val="00263286"/>
    <w:rsid w:val="0026357E"/>
    <w:rsid w:val="002636A5"/>
    <w:rsid w:val="002637CF"/>
    <w:rsid w:val="0026385C"/>
    <w:rsid w:val="00263A2F"/>
    <w:rsid w:val="00263F4F"/>
    <w:rsid w:val="00263F86"/>
    <w:rsid w:val="002640C0"/>
    <w:rsid w:val="002641F7"/>
    <w:rsid w:val="00264288"/>
    <w:rsid w:val="002647CE"/>
    <w:rsid w:val="00264A22"/>
    <w:rsid w:val="00264A73"/>
    <w:rsid w:val="00264C39"/>
    <w:rsid w:val="00264C3F"/>
    <w:rsid w:val="002650FE"/>
    <w:rsid w:val="0026515B"/>
    <w:rsid w:val="00265845"/>
    <w:rsid w:val="00265E85"/>
    <w:rsid w:val="00265F46"/>
    <w:rsid w:val="00266097"/>
    <w:rsid w:val="002661C7"/>
    <w:rsid w:val="0026687D"/>
    <w:rsid w:val="002669B2"/>
    <w:rsid w:val="00266A18"/>
    <w:rsid w:val="00266AC5"/>
    <w:rsid w:val="00266C45"/>
    <w:rsid w:val="00266CA8"/>
    <w:rsid w:val="00266CB0"/>
    <w:rsid w:val="00266CE1"/>
    <w:rsid w:val="00266D99"/>
    <w:rsid w:val="00266FF0"/>
    <w:rsid w:val="00267171"/>
    <w:rsid w:val="00267479"/>
    <w:rsid w:val="002675B6"/>
    <w:rsid w:val="002677BA"/>
    <w:rsid w:val="00267843"/>
    <w:rsid w:val="00267BD8"/>
    <w:rsid w:val="00267E5A"/>
    <w:rsid w:val="00267EF6"/>
    <w:rsid w:val="00267F02"/>
    <w:rsid w:val="00270061"/>
    <w:rsid w:val="0027046D"/>
    <w:rsid w:val="002709A2"/>
    <w:rsid w:val="00270D4B"/>
    <w:rsid w:val="0027134A"/>
    <w:rsid w:val="002714AB"/>
    <w:rsid w:val="002717F9"/>
    <w:rsid w:val="002718DB"/>
    <w:rsid w:val="00271AE6"/>
    <w:rsid w:val="00271CAC"/>
    <w:rsid w:val="00272190"/>
    <w:rsid w:val="00272347"/>
    <w:rsid w:val="0027243C"/>
    <w:rsid w:val="00272766"/>
    <w:rsid w:val="00272825"/>
    <w:rsid w:val="00272924"/>
    <w:rsid w:val="00273426"/>
    <w:rsid w:val="00273579"/>
    <w:rsid w:val="002738C6"/>
    <w:rsid w:val="002739FF"/>
    <w:rsid w:val="00273FCC"/>
    <w:rsid w:val="00274200"/>
    <w:rsid w:val="002743F1"/>
    <w:rsid w:val="0027445B"/>
    <w:rsid w:val="002746D2"/>
    <w:rsid w:val="0027494F"/>
    <w:rsid w:val="00274F8D"/>
    <w:rsid w:val="00274FDA"/>
    <w:rsid w:val="0027555A"/>
    <w:rsid w:val="002755F1"/>
    <w:rsid w:val="0027562D"/>
    <w:rsid w:val="00275775"/>
    <w:rsid w:val="002758E4"/>
    <w:rsid w:val="00275BB6"/>
    <w:rsid w:val="00275C97"/>
    <w:rsid w:val="00275E2A"/>
    <w:rsid w:val="00275FA4"/>
    <w:rsid w:val="00275FCD"/>
    <w:rsid w:val="00276121"/>
    <w:rsid w:val="00276366"/>
    <w:rsid w:val="0027637E"/>
    <w:rsid w:val="0027693B"/>
    <w:rsid w:val="002769E8"/>
    <w:rsid w:val="00276CAD"/>
    <w:rsid w:val="00276DC7"/>
    <w:rsid w:val="00276EE9"/>
    <w:rsid w:val="002774DC"/>
    <w:rsid w:val="00277FAD"/>
    <w:rsid w:val="0028017D"/>
    <w:rsid w:val="002801C4"/>
    <w:rsid w:val="0028039B"/>
    <w:rsid w:val="00280412"/>
    <w:rsid w:val="002808A4"/>
    <w:rsid w:val="00280E45"/>
    <w:rsid w:val="00280E7F"/>
    <w:rsid w:val="00281011"/>
    <w:rsid w:val="0028144F"/>
    <w:rsid w:val="00281497"/>
    <w:rsid w:val="0028184F"/>
    <w:rsid w:val="00281880"/>
    <w:rsid w:val="00281B96"/>
    <w:rsid w:val="0028259A"/>
    <w:rsid w:val="00282A6E"/>
    <w:rsid w:val="00282B66"/>
    <w:rsid w:val="00282F9B"/>
    <w:rsid w:val="0028306E"/>
    <w:rsid w:val="0028319A"/>
    <w:rsid w:val="002834C6"/>
    <w:rsid w:val="00283625"/>
    <w:rsid w:val="002836FD"/>
    <w:rsid w:val="00283B2E"/>
    <w:rsid w:val="00283C3C"/>
    <w:rsid w:val="00284044"/>
    <w:rsid w:val="0028412A"/>
    <w:rsid w:val="00284151"/>
    <w:rsid w:val="00284509"/>
    <w:rsid w:val="00284538"/>
    <w:rsid w:val="0028464D"/>
    <w:rsid w:val="00284A02"/>
    <w:rsid w:val="00284AF7"/>
    <w:rsid w:val="00284C2C"/>
    <w:rsid w:val="00284E1F"/>
    <w:rsid w:val="00284EB3"/>
    <w:rsid w:val="00285253"/>
    <w:rsid w:val="00285290"/>
    <w:rsid w:val="002858B7"/>
    <w:rsid w:val="00285A09"/>
    <w:rsid w:val="00285DAD"/>
    <w:rsid w:val="002860B4"/>
    <w:rsid w:val="00286205"/>
    <w:rsid w:val="002862F8"/>
    <w:rsid w:val="00286330"/>
    <w:rsid w:val="00286FC0"/>
    <w:rsid w:val="00287636"/>
    <w:rsid w:val="00287A13"/>
    <w:rsid w:val="00287AEE"/>
    <w:rsid w:val="00287C2B"/>
    <w:rsid w:val="002901EA"/>
    <w:rsid w:val="0029028C"/>
    <w:rsid w:val="00290668"/>
    <w:rsid w:val="00290676"/>
    <w:rsid w:val="00290759"/>
    <w:rsid w:val="00290813"/>
    <w:rsid w:val="0029096A"/>
    <w:rsid w:val="00290A0F"/>
    <w:rsid w:val="00290A1E"/>
    <w:rsid w:val="0029133D"/>
    <w:rsid w:val="00291628"/>
    <w:rsid w:val="00291A26"/>
    <w:rsid w:val="00291B02"/>
    <w:rsid w:val="0029234F"/>
    <w:rsid w:val="002925AA"/>
    <w:rsid w:val="00292940"/>
    <w:rsid w:val="00292A18"/>
    <w:rsid w:val="00292B72"/>
    <w:rsid w:val="00292BA4"/>
    <w:rsid w:val="00292F03"/>
    <w:rsid w:val="0029333F"/>
    <w:rsid w:val="002933A1"/>
    <w:rsid w:val="002934F0"/>
    <w:rsid w:val="002934FB"/>
    <w:rsid w:val="002938D8"/>
    <w:rsid w:val="00293A00"/>
    <w:rsid w:val="00293CFD"/>
    <w:rsid w:val="0029410B"/>
    <w:rsid w:val="00294717"/>
    <w:rsid w:val="0029483C"/>
    <w:rsid w:val="002949DB"/>
    <w:rsid w:val="00294A2F"/>
    <w:rsid w:val="00294BA6"/>
    <w:rsid w:val="00294CF9"/>
    <w:rsid w:val="00294D2F"/>
    <w:rsid w:val="002954AB"/>
    <w:rsid w:val="00295839"/>
    <w:rsid w:val="0029588A"/>
    <w:rsid w:val="0029593B"/>
    <w:rsid w:val="0029594E"/>
    <w:rsid w:val="00295969"/>
    <w:rsid w:val="002959E9"/>
    <w:rsid w:val="00295ABA"/>
    <w:rsid w:val="00295D75"/>
    <w:rsid w:val="00295FEF"/>
    <w:rsid w:val="0029609A"/>
    <w:rsid w:val="002960BB"/>
    <w:rsid w:val="00296299"/>
    <w:rsid w:val="002962E5"/>
    <w:rsid w:val="00296414"/>
    <w:rsid w:val="00296534"/>
    <w:rsid w:val="00296560"/>
    <w:rsid w:val="002966EF"/>
    <w:rsid w:val="002968D4"/>
    <w:rsid w:val="0029692B"/>
    <w:rsid w:val="00296DEC"/>
    <w:rsid w:val="00296E75"/>
    <w:rsid w:val="00296F81"/>
    <w:rsid w:val="002978E1"/>
    <w:rsid w:val="00297F1E"/>
    <w:rsid w:val="00297F9B"/>
    <w:rsid w:val="002A0148"/>
    <w:rsid w:val="002A016D"/>
    <w:rsid w:val="002A0261"/>
    <w:rsid w:val="002A086D"/>
    <w:rsid w:val="002A0A96"/>
    <w:rsid w:val="002A0D88"/>
    <w:rsid w:val="002A0E2A"/>
    <w:rsid w:val="002A1521"/>
    <w:rsid w:val="002A15A9"/>
    <w:rsid w:val="002A165E"/>
    <w:rsid w:val="002A1837"/>
    <w:rsid w:val="002A1BDF"/>
    <w:rsid w:val="002A1CF1"/>
    <w:rsid w:val="002A20D3"/>
    <w:rsid w:val="002A20E1"/>
    <w:rsid w:val="002A214F"/>
    <w:rsid w:val="002A2962"/>
    <w:rsid w:val="002A2998"/>
    <w:rsid w:val="002A316C"/>
    <w:rsid w:val="002A3511"/>
    <w:rsid w:val="002A393F"/>
    <w:rsid w:val="002A3AB5"/>
    <w:rsid w:val="002A3AD7"/>
    <w:rsid w:val="002A3B95"/>
    <w:rsid w:val="002A3C44"/>
    <w:rsid w:val="002A42CE"/>
    <w:rsid w:val="002A433A"/>
    <w:rsid w:val="002A43DB"/>
    <w:rsid w:val="002A44E5"/>
    <w:rsid w:val="002A460E"/>
    <w:rsid w:val="002A476D"/>
    <w:rsid w:val="002A47EB"/>
    <w:rsid w:val="002A498C"/>
    <w:rsid w:val="002A4A21"/>
    <w:rsid w:val="002A4F40"/>
    <w:rsid w:val="002A51AC"/>
    <w:rsid w:val="002A51E5"/>
    <w:rsid w:val="002A543A"/>
    <w:rsid w:val="002A572E"/>
    <w:rsid w:val="002A5B59"/>
    <w:rsid w:val="002A5BD4"/>
    <w:rsid w:val="002A6141"/>
    <w:rsid w:val="002A6164"/>
    <w:rsid w:val="002A690D"/>
    <w:rsid w:val="002A6B52"/>
    <w:rsid w:val="002A6B72"/>
    <w:rsid w:val="002A6BB0"/>
    <w:rsid w:val="002A7191"/>
    <w:rsid w:val="002A71C1"/>
    <w:rsid w:val="002A71E2"/>
    <w:rsid w:val="002A7A58"/>
    <w:rsid w:val="002A7C7D"/>
    <w:rsid w:val="002B00ED"/>
    <w:rsid w:val="002B08DD"/>
    <w:rsid w:val="002B0A69"/>
    <w:rsid w:val="002B0AD3"/>
    <w:rsid w:val="002B10F5"/>
    <w:rsid w:val="002B1921"/>
    <w:rsid w:val="002B1A1B"/>
    <w:rsid w:val="002B1A60"/>
    <w:rsid w:val="002B1CF6"/>
    <w:rsid w:val="002B1D00"/>
    <w:rsid w:val="002B1EF2"/>
    <w:rsid w:val="002B1F05"/>
    <w:rsid w:val="002B1FD9"/>
    <w:rsid w:val="002B2055"/>
    <w:rsid w:val="002B2694"/>
    <w:rsid w:val="002B26CA"/>
    <w:rsid w:val="002B2816"/>
    <w:rsid w:val="002B2B23"/>
    <w:rsid w:val="002B2D38"/>
    <w:rsid w:val="002B2E44"/>
    <w:rsid w:val="002B2E8F"/>
    <w:rsid w:val="002B329C"/>
    <w:rsid w:val="002B349A"/>
    <w:rsid w:val="002B3B42"/>
    <w:rsid w:val="002B3CD8"/>
    <w:rsid w:val="002B3D19"/>
    <w:rsid w:val="002B3F0E"/>
    <w:rsid w:val="002B40AD"/>
    <w:rsid w:val="002B420E"/>
    <w:rsid w:val="002B4655"/>
    <w:rsid w:val="002B49A4"/>
    <w:rsid w:val="002B4A01"/>
    <w:rsid w:val="002B4B4B"/>
    <w:rsid w:val="002B4C34"/>
    <w:rsid w:val="002B4DB5"/>
    <w:rsid w:val="002B517E"/>
    <w:rsid w:val="002B519A"/>
    <w:rsid w:val="002B5418"/>
    <w:rsid w:val="002B572D"/>
    <w:rsid w:val="002B5A36"/>
    <w:rsid w:val="002B67E1"/>
    <w:rsid w:val="002B6881"/>
    <w:rsid w:val="002B6AF3"/>
    <w:rsid w:val="002B6B22"/>
    <w:rsid w:val="002B720B"/>
    <w:rsid w:val="002B722A"/>
    <w:rsid w:val="002B735F"/>
    <w:rsid w:val="002B769E"/>
    <w:rsid w:val="002B76F0"/>
    <w:rsid w:val="002C014D"/>
    <w:rsid w:val="002C04ED"/>
    <w:rsid w:val="002C0AED"/>
    <w:rsid w:val="002C0B31"/>
    <w:rsid w:val="002C12CD"/>
    <w:rsid w:val="002C1954"/>
    <w:rsid w:val="002C1B1D"/>
    <w:rsid w:val="002C1B90"/>
    <w:rsid w:val="002C2727"/>
    <w:rsid w:val="002C2AEA"/>
    <w:rsid w:val="002C2D35"/>
    <w:rsid w:val="002C2D7E"/>
    <w:rsid w:val="002C2E00"/>
    <w:rsid w:val="002C308B"/>
    <w:rsid w:val="002C310E"/>
    <w:rsid w:val="002C31C3"/>
    <w:rsid w:val="002C3538"/>
    <w:rsid w:val="002C3799"/>
    <w:rsid w:val="002C39B0"/>
    <w:rsid w:val="002C3C69"/>
    <w:rsid w:val="002C4526"/>
    <w:rsid w:val="002C48FC"/>
    <w:rsid w:val="002C49C2"/>
    <w:rsid w:val="002C4D6D"/>
    <w:rsid w:val="002C539D"/>
    <w:rsid w:val="002C584E"/>
    <w:rsid w:val="002C5A60"/>
    <w:rsid w:val="002C5B4C"/>
    <w:rsid w:val="002C5ED7"/>
    <w:rsid w:val="002C61CC"/>
    <w:rsid w:val="002C6497"/>
    <w:rsid w:val="002C652F"/>
    <w:rsid w:val="002C653D"/>
    <w:rsid w:val="002C6909"/>
    <w:rsid w:val="002C6C45"/>
    <w:rsid w:val="002C6E77"/>
    <w:rsid w:val="002C6F0B"/>
    <w:rsid w:val="002C70A4"/>
    <w:rsid w:val="002C7571"/>
    <w:rsid w:val="002C75C3"/>
    <w:rsid w:val="002C7830"/>
    <w:rsid w:val="002C7D48"/>
    <w:rsid w:val="002C7F54"/>
    <w:rsid w:val="002D00C6"/>
    <w:rsid w:val="002D04EB"/>
    <w:rsid w:val="002D05EF"/>
    <w:rsid w:val="002D0B19"/>
    <w:rsid w:val="002D0B54"/>
    <w:rsid w:val="002D0E3C"/>
    <w:rsid w:val="002D0E8A"/>
    <w:rsid w:val="002D0F30"/>
    <w:rsid w:val="002D10F9"/>
    <w:rsid w:val="002D1115"/>
    <w:rsid w:val="002D148B"/>
    <w:rsid w:val="002D162A"/>
    <w:rsid w:val="002D168B"/>
    <w:rsid w:val="002D1843"/>
    <w:rsid w:val="002D19FF"/>
    <w:rsid w:val="002D1B14"/>
    <w:rsid w:val="002D1C17"/>
    <w:rsid w:val="002D226E"/>
    <w:rsid w:val="002D26DC"/>
    <w:rsid w:val="002D277A"/>
    <w:rsid w:val="002D279B"/>
    <w:rsid w:val="002D317E"/>
    <w:rsid w:val="002D3219"/>
    <w:rsid w:val="002D369C"/>
    <w:rsid w:val="002D3768"/>
    <w:rsid w:val="002D3840"/>
    <w:rsid w:val="002D3D7A"/>
    <w:rsid w:val="002D3E2A"/>
    <w:rsid w:val="002D40BA"/>
    <w:rsid w:val="002D42D0"/>
    <w:rsid w:val="002D43E7"/>
    <w:rsid w:val="002D499A"/>
    <w:rsid w:val="002D4A1E"/>
    <w:rsid w:val="002D4A58"/>
    <w:rsid w:val="002D4A5F"/>
    <w:rsid w:val="002D4DD1"/>
    <w:rsid w:val="002D4DF7"/>
    <w:rsid w:val="002D5325"/>
    <w:rsid w:val="002D5E1B"/>
    <w:rsid w:val="002D60FD"/>
    <w:rsid w:val="002D6549"/>
    <w:rsid w:val="002D67D3"/>
    <w:rsid w:val="002D67E7"/>
    <w:rsid w:val="002D74B6"/>
    <w:rsid w:val="002D77DB"/>
    <w:rsid w:val="002D7A04"/>
    <w:rsid w:val="002D7AB5"/>
    <w:rsid w:val="002D7ACB"/>
    <w:rsid w:val="002D7E6D"/>
    <w:rsid w:val="002D7E7A"/>
    <w:rsid w:val="002E0020"/>
    <w:rsid w:val="002E0139"/>
    <w:rsid w:val="002E0388"/>
    <w:rsid w:val="002E03A8"/>
    <w:rsid w:val="002E0510"/>
    <w:rsid w:val="002E074E"/>
    <w:rsid w:val="002E08F1"/>
    <w:rsid w:val="002E09DC"/>
    <w:rsid w:val="002E0E76"/>
    <w:rsid w:val="002E1169"/>
    <w:rsid w:val="002E1335"/>
    <w:rsid w:val="002E13E4"/>
    <w:rsid w:val="002E1741"/>
    <w:rsid w:val="002E17E4"/>
    <w:rsid w:val="002E18B5"/>
    <w:rsid w:val="002E1911"/>
    <w:rsid w:val="002E1A16"/>
    <w:rsid w:val="002E1BC6"/>
    <w:rsid w:val="002E1E24"/>
    <w:rsid w:val="002E1E4E"/>
    <w:rsid w:val="002E205F"/>
    <w:rsid w:val="002E221D"/>
    <w:rsid w:val="002E22AB"/>
    <w:rsid w:val="002E2AA1"/>
    <w:rsid w:val="002E2DE3"/>
    <w:rsid w:val="002E30B7"/>
    <w:rsid w:val="002E3143"/>
    <w:rsid w:val="002E3704"/>
    <w:rsid w:val="002E372F"/>
    <w:rsid w:val="002E38A3"/>
    <w:rsid w:val="002E3C23"/>
    <w:rsid w:val="002E3CE7"/>
    <w:rsid w:val="002E3D3F"/>
    <w:rsid w:val="002E40D5"/>
    <w:rsid w:val="002E420D"/>
    <w:rsid w:val="002E4254"/>
    <w:rsid w:val="002E440A"/>
    <w:rsid w:val="002E44B7"/>
    <w:rsid w:val="002E47F6"/>
    <w:rsid w:val="002E492D"/>
    <w:rsid w:val="002E4B4D"/>
    <w:rsid w:val="002E4BD7"/>
    <w:rsid w:val="002E4E94"/>
    <w:rsid w:val="002E5065"/>
    <w:rsid w:val="002E5414"/>
    <w:rsid w:val="002E5F0E"/>
    <w:rsid w:val="002E6731"/>
    <w:rsid w:val="002E6B7A"/>
    <w:rsid w:val="002E7295"/>
    <w:rsid w:val="002E7301"/>
    <w:rsid w:val="002E767D"/>
    <w:rsid w:val="002E7AAB"/>
    <w:rsid w:val="002E7C40"/>
    <w:rsid w:val="002E7E28"/>
    <w:rsid w:val="002F087B"/>
    <w:rsid w:val="002F08BB"/>
    <w:rsid w:val="002F0A9D"/>
    <w:rsid w:val="002F0D29"/>
    <w:rsid w:val="002F0E57"/>
    <w:rsid w:val="002F0F1A"/>
    <w:rsid w:val="002F114C"/>
    <w:rsid w:val="002F13AC"/>
    <w:rsid w:val="002F1431"/>
    <w:rsid w:val="002F1488"/>
    <w:rsid w:val="002F159E"/>
    <w:rsid w:val="002F162B"/>
    <w:rsid w:val="002F1BF2"/>
    <w:rsid w:val="002F1D7F"/>
    <w:rsid w:val="002F1DBF"/>
    <w:rsid w:val="002F257E"/>
    <w:rsid w:val="002F2660"/>
    <w:rsid w:val="002F286A"/>
    <w:rsid w:val="002F314B"/>
    <w:rsid w:val="002F3277"/>
    <w:rsid w:val="002F354C"/>
    <w:rsid w:val="002F38FC"/>
    <w:rsid w:val="002F3CF5"/>
    <w:rsid w:val="002F3D91"/>
    <w:rsid w:val="002F4140"/>
    <w:rsid w:val="002F41B9"/>
    <w:rsid w:val="002F431A"/>
    <w:rsid w:val="002F4833"/>
    <w:rsid w:val="002F4948"/>
    <w:rsid w:val="002F4B65"/>
    <w:rsid w:val="002F4DA4"/>
    <w:rsid w:val="002F4E92"/>
    <w:rsid w:val="002F542C"/>
    <w:rsid w:val="002F54F2"/>
    <w:rsid w:val="002F558D"/>
    <w:rsid w:val="002F5771"/>
    <w:rsid w:val="002F5D55"/>
    <w:rsid w:val="002F5E11"/>
    <w:rsid w:val="002F6463"/>
    <w:rsid w:val="002F6513"/>
    <w:rsid w:val="002F65FB"/>
    <w:rsid w:val="002F66BE"/>
    <w:rsid w:val="002F66F2"/>
    <w:rsid w:val="002F68A7"/>
    <w:rsid w:val="002F6A05"/>
    <w:rsid w:val="002F745A"/>
    <w:rsid w:val="002F7498"/>
    <w:rsid w:val="002F74D3"/>
    <w:rsid w:val="002F753A"/>
    <w:rsid w:val="002F7DDF"/>
    <w:rsid w:val="002F7F42"/>
    <w:rsid w:val="00300256"/>
    <w:rsid w:val="00300425"/>
    <w:rsid w:val="003009AB"/>
    <w:rsid w:val="00301096"/>
    <w:rsid w:val="003013EB"/>
    <w:rsid w:val="003016E9"/>
    <w:rsid w:val="003016EB"/>
    <w:rsid w:val="003016F9"/>
    <w:rsid w:val="0030195C"/>
    <w:rsid w:val="00301D53"/>
    <w:rsid w:val="00301E72"/>
    <w:rsid w:val="00301F4B"/>
    <w:rsid w:val="0030247E"/>
    <w:rsid w:val="0030253A"/>
    <w:rsid w:val="0030287D"/>
    <w:rsid w:val="00302935"/>
    <w:rsid w:val="00302A18"/>
    <w:rsid w:val="00302CD4"/>
    <w:rsid w:val="00302D48"/>
    <w:rsid w:val="00302D9A"/>
    <w:rsid w:val="00302E1E"/>
    <w:rsid w:val="00303089"/>
    <w:rsid w:val="0030315B"/>
    <w:rsid w:val="003035A2"/>
    <w:rsid w:val="00303805"/>
    <w:rsid w:val="00303B0B"/>
    <w:rsid w:val="00303F28"/>
    <w:rsid w:val="00304019"/>
    <w:rsid w:val="0030409B"/>
    <w:rsid w:val="00304354"/>
    <w:rsid w:val="003045C1"/>
    <w:rsid w:val="003048AC"/>
    <w:rsid w:val="00304C23"/>
    <w:rsid w:val="00304D6A"/>
    <w:rsid w:val="00304E5F"/>
    <w:rsid w:val="00304FA1"/>
    <w:rsid w:val="003054E5"/>
    <w:rsid w:val="003059E0"/>
    <w:rsid w:val="00305D05"/>
    <w:rsid w:val="00305DB9"/>
    <w:rsid w:val="00305FD2"/>
    <w:rsid w:val="0030660E"/>
    <w:rsid w:val="00306DA2"/>
    <w:rsid w:val="00306DD8"/>
    <w:rsid w:val="0030759A"/>
    <w:rsid w:val="00307C8B"/>
    <w:rsid w:val="00307ED2"/>
    <w:rsid w:val="00310036"/>
    <w:rsid w:val="00310492"/>
    <w:rsid w:val="0031050C"/>
    <w:rsid w:val="00310B80"/>
    <w:rsid w:val="00310CA3"/>
    <w:rsid w:val="00311072"/>
    <w:rsid w:val="003110FE"/>
    <w:rsid w:val="003114E9"/>
    <w:rsid w:val="00311597"/>
    <w:rsid w:val="0031183D"/>
    <w:rsid w:val="00311892"/>
    <w:rsid w:val="0031244C"/>
    <w:rsid w:val="003129FC"/>
    <w:rsid w:val="00312C75"/>
    <w:rsid w:val="00312ED2"/>
    <w:rsid w:val="0031302D"/>
    <w:rsid w:val="00313092"/>
    <w:rsid w:val="00313301"/>
    <w:rsid w:val="0031331A"/>
    <w:rsid w:val="003133A3"/>
    <w:rsid w:val="003134D2"/>
    <w:rsid w:val="00313666"/>
    <w:rsid w:val="003136BC"/>
    <w:rsid w:val="0031382E"/>
    <w:rsid w:val="0031389D"/>
    <w:rsid w:val="003138A8"/>
    <w:rsid w:val="00313C66"/>
    <w:rsid w:val="00313E24"/>
    <w:rsid w:val="003141F1"/>
    <w:rsid w:val="003144EE"/>
    <w:rsid w:val="0031466A"/>
    <w:rsid w:val="00314884"/>
    <w:rsid w:val="00314BC1"/>
    <w:rsid w:val="00314FE1"/>
    <w:rsid w:val="0031508B"/>
    <w:rsid w:val="003150DA"/>
    <w:rsid w:val="00315457"/>
    <w:rsid w:val="00315552"/>
    <w:rsid w:val="003158C5"/>
    <w:rsid w:val="00315D3C"/>
    <w:rsid w:val="00315EE1"/>
    <w:rsid w:val="00315FDA"/>
    <w:rsid w:val="0031624D"/>
    <w:rsid w:val="003162F7"/>
    <w:rsid w:val="003166F7"/>
    <w:rsid w:val="00316946"/>
    <w:rsid w:val="00316E44"/>
    <w:rsid w:val="00317268"/>
    <w:rsid w:val="00317586"/>
    <w:rsid w:val="0031763D"/>
    <w:rsid w:val="003179B8"/>
    <w:rsid w:val="00317C90"/>
    <w:rsid w:val="003200A4"/>
    <w:rsid w:val="0032037D"/>
    <w:rsid w:val="00320891"/>
    <w:rsid w:val="003209A6"/>
    <w:rsid w:val="00320B0D"/>
    <w:rsid w:val="00320BEE"/>
    <w:rsid w:val="00320D1E"/>
    <w:rsid w:val="00320DB8"/>
    <w:rsid w:val="00321106"/>
    <w:rsid w:val="00321177"/>
    <w:rsid w:val="00321363"/>
    <w:rsid w:val="003213EC"/>
    <w:rsid w:val="003218C2"/>
    <w:rsid w:val="00321986"/>
    <w:rsid w:val="00321A32"/>
    <w:rsid w:val="00321AA6"/>
    <w:rsid w:val="00321B1B"/>
    <w:rsid w:val="00321D0A"/>
    <w:rsid w:val="00321EEF"/>
    <w:rsid w:val="00322144"/>
    <w:rsid w:val="003226D9"/>
    <w:rsid w:val="0032317C"/>
    <w:rsid w:val="0032371F"/>
    <w:rsid w:val="00323B7B"/>
    <w:rsid w:val="00323C44"/>
    <w:rsid w:val="00323ED2"/>
    <w:rsid w:val="00323F0B"/>
    <w:rsid w:val="00323F44"/>
    <w:rsid w:val="00323F66"/>
    <w:rsid w:val="00323FDA"/>
    <w:rsid w:val="00324082"/>
    <w:rsid w:val="003242B1"/>
    <w:rsid w:val="003243DF"/>
    <w:rsid w:val="003248CD"/>
    <w:rsid w:val="00324BE9"/>
    <w:rsid w:val="0032511B"/>
    <w:rsid w:val="00325695"/>
    <w:rsid w:val="00325C27"/>
    <w:rsid w:val="00326229"/>
    <w:rsid w:val="0032629D"/>
    <w:rsid w:val="0032699E"/>
    <w:rsid w:val="003269DD"/>
    <w:rsid w:val="00326AF6"/>
    <w:rsid w:val="00326D7B"/>
    <w:rsid w:val="00326FF4"/>
    <w:rsid w:val="0032715D"/>
    <w:rsid w:val="003273F4"/>
    <w:rsid w:val="00327428"/>
    <w:rsid w:val="003274B6"/>
    <w:rsid w:val="00327531"/>
    <w:rsid w:val="003275BC"/>
    <w:rsid w:val="003276B2"/>
    <w:rsid w:val="00327A05"/>
    <w:rsid w:val="00327AF8"/>
    <w:rsid w:val="00327F25"/>
    <w:rsid w:val="0033018C"/>
    <w:rsid w:val="003303E1"/>
    <w:rsid w:val="0033086C"/>
    <w:rsid w:val="00330913"/>
    <w:rsid w:val="00330BEB"/>
    <w:rsid w:val="00330D0C"/>
    <w:rsid w:val="00330F93"/>
    <w:rsid w:val="003311FE"/>
    <w:rsid w:val="003316BE"/>
    <w:rsid w:val="003316D8"/>
    <w:rsid w:val="00331745"/>
    <w:rsid w:val="0033185A"/>
    <w:rsid w:val="0033195B"/>
    <w:rsid w:val="00331C0A"/>
    <w:rsid w:val="00331E8E"/>
    <w:rsid w:val="0033254E"/>
    <w:rsid w:val="003325CA"/>
    <w:rsid w:val="003326B6"/>
    <w:rsid w:val="00332706"/>
    <w:rsid w:val="00332754"/>
    <w:rsid w:val="0033282E"/>
    <w:rsid w:val="00332976"/>
    <w:rsid w:val="00332F67"/>
    <w:rsid w:val="00333554"/>
    <w:rsid w:val="003335E6"/>
    <w:rsid w:val="0033377D"/>
    <w:rsid w:val="00333B72"/>
    <w:rsid w:val="0033491B"/>
    <w:rsid w:val="00334ADC"/>
    <w:rsid w:val="00334DBD"/>
    <w:rsid w:val="0033523A"/>
    <w:rsid w:val="00335333"/>
    <w:rsid w:val="0033536E"/>
    <w:rsid w:val="003354C3"/>
    <w:rsid w:val="003354C9"/>
    <w:rsid w:val="0033559F"/>
    <w:rsid w:val="0033568E"/>
    <w:rsid w:val="0033594E"/>
    <w:rsid w:val="00335951"/>
    <w:rsid w:val="003359E0"/>
    <w:rsid w:val="00335B84"/>
    <w:rsid w:val="00335BFD"/>
    <w:rsid w:val="00335DD6"/>
    <w:rsid w:val="00335DF8"/>
    <w:rsid w:val="00335F63"/>
    <w:rsid w:val="00335F6B"/>
    <w:rsid w:val="0033621D"/>
    <w:rsid w:val="003362F9"/>
    <w:rsid w:val="003367B1"/>
    <w:rsid w:val="003369D4"/>
    <w:rsid w:val="00336CF6"/>
    <w:rsid w:val="00336DE9"/>
    <w:rsid w:val="00336EE0"/>
    <w:rsid w:val="003373F7"/>
    <w:rsid w:val="003375D5"/>
    <w:rsid w:val="0033779B"/>
    <w:rsid w:val="00337800"/>
    <w:rsid w:val="00337A00"/>
    <w:rsid w:val="00337D7D"/>
    <w:rsid w:val="003402E8"/>
    <w:rsid w:val="00340833"/>
    <w:rsid w:val="003408F0"/>
    <w:rsid w:val="00340B1E"/>
    <w:rsid w:val="00340F6B"/>
    <w:rsid w:val="00341312"/>
    <w:rsid w:val="003415BF"/>
    <w:rsid w:val="00341893"/>
    <w:rsid w:val="00341B17"/>
    <w:rsid w:val="00341B2A"/>
    <w:rsid w:val="003421E9"/>
    <w:rsid w:val="0034237D"/>
    <w:rsid w:val="003425C1"/>
    <w:rsid w:val="00342991"/>
    <w:rsid w:val="00342CA3"/>
    <w:rsid w:val="00342D2B"/>
    <w:rsid w:val="003435A4"/>
    <w:rsid w:val="0034375B"/>
    <w:rsid w:val="00343935"/>
    <w:rsid w:val="00343E36"/>
    <w:rsid w:val="00343F88"/>
    <w:rsid w:val="00343F97"/>
    <w:rsid w:val="00344384"/>
    <w:rsid w:val="003447FD"/>
    <w:rsid w:val="00344821"/>
    <w:rsid w:val="00344830"/>
    <w:rsid w:val="00345980"/>
    <w:rsid w:val="00345D4B"/>
    <w:rsid w:val="00346127"/>
    <w:rsid w:val="00346477"/>
    <w:rsid w:val="00346644"/>
    <w:rsid w:val="0034693D"/>
    <w:rsid w:val="00346D6C"/>
    <w:rsid w:val="003470EB"/>
    <w:rsid w:val="0034728D"/>
    <w:rsid w:val="00347459"/>
    <w:rsid w:val="00347575"/>
    <w:rsid w:val="003475C9"/>
    <w:rsid w:val="003479E9"/>
    <w:rsid w:val="00347B96"/>
    <w:rsid w:val="00347F11"/>
    <w:rsid w:val="00347FD3"/>
    <w:rsid w:val="0035069F"/>
    <w:rsid w:val="00350884"/>
    <w:rsid w:val="003508CB"/>
    <w:rsid w:val="00350A52"/>
    <w:rsid w:val="00350E5A"/>
    <w:rsid w:val="00350FBC"/>
    <w:rsid w:val="00351191"/>
    <w:rsid w:val="003518C5"/>
    <w:rsid w:val="00351DC3"/>
    <w:rsid w:val="00351F51"/>
    <w:rsid w:val="00351F76"/>
    <w:rsid w:val="00351FE7"/>
    <w:rsid w:val="00352587"/>
    <w:rsid w:val="003526ED"/>
    <w:rsid w:val="0035272D"/>
    <w:rsid w:val="0035289F"/>
    <w:rsid w:val="00352ADA"/>
    <w:rsid w:val="00352C8D"/>
    <w:rsid w:val="00352D98"/>
    <w:rsid w:val="0035301B"/>
    <w:rsid w:val="0035302A"/>
    <w:rsid w:val="0035338A"/>
    <w:rsid w:val="0035342E"/>
    <w:rsid w:val="00353588"/>
    <w:rsid w:val="00353947"/>
    <w:rsid w:val="00353EE3"/>
    <w:rsid w:val="003549BF"/>
    <w:rsid w:val="00354A3F"/>
    <w:rsid w:val="00354B80"/>
    <w:rsid w:val="00355459"/>
    <w:rsid w:val="00355662"/>
    <w:rsid w:val="0035569D"/>
    <w:rsid w:val="00355795"/>
    <w:rsid w:val="0035582E"/>
    <w:rsid w:val="00355853"/>
    <w:rsid w:val="00355D0A"/>
    <w:rsid w:val="00356136"/>
    <w:rsid w:val="00356577"/>
    <w:rsid w:val="00356812"/>
    <w:rsid w:val="0035684A"/>
    <w:rsid w:val="00356A84"/>
    <w:rsid w:val="00356B0F"/>
    <w:rsid w:val="00356C75"/>
    <w:rsid w:val="0035744D"/>
    <w:rsid w:val="00357525"/>
    <w:rsid w:val="00357580"/>
    <w:rsid w:val="0035761E"/>
    <w:rsid w:val="00357C29"/>
    <w:rsid w:val="00357E50"/>
    <w:rsid w:val="00357F52"/>
    <w:rsid w:val="00357FB8"/>
    <w:rsid w:val="00360016"/>
    <w:rsid w:val="003603C5"/>
    <w:rsid w:val="003603D0"/>
    <w:rsid w:val="003606FB"/>
    <w:rsid w:val="00360792"/>
    <w:rsid w:val="003607C5"/>
    <w:rsid w:val="0036099C"/>
    <w:rsid w:val="00360A43"/>
    <w:rsid w:val="00360AA3"/>
    <w:rsid w:val="00360ACD"/>
    <w:rsid w:val="00360C31"/>
    <w:rsid w:val="00360D36"/>
    <w:rsid w:val="00360EDC"/>
    <w:rsid w:val="00361504"/>
    <w:rsid w:val="0036168F"/>
    <w:rsid w:val="00361AE5"/>
    <w:rsid w:val="00361D79"/>
    <w:rsid w:val="00361DAF"/>
    <w:rsid w:val="00361E90"/>
    <w:rsid w:val="00361FB6"/>
    <w:rsid w:val="00362008"/>
    <w:rsid w:val="0036202A"/>
    <w:rsid w:val="003621E2"/>
    <w:rsid w:val="00362492"/>
    <w:rsid w:val="00362721"/>
    <w:rsid w:val="00362785"/>
    <w:rsid w:val="00362934"/>
    <w:rsid w:val="003629DD"/>
    <w:rsid w:val="00362DE2"/>
    <w:rsid w:val="00362E25"/>
    <w:rsid w:val="0036356E"/>
    <w:rsid w:val="00363670"/>
    <w:rsid w:val="0036367F"/>
    <w:rsid w:val="00363A50"/>
    <w:rsid w:val="00363A59"/>
    <w:rsid w:val="00363AB0"/>
    <w:rsid w:val="00364252"/>
    <w:rsid w:val="0036432C"/>
    <w:rsid w:val="00364381"/>
    <w:rsid w:val="003643D5"/>
    <w:rsid w:val="00364486"/>
    <w:rsid w:val="0036459A"/>
    <w:rsid w:val="00364753"/>
    <w:rsid w:val="00364891"/>
    <w:rsid w:val="00364916"/>
    <w:rsid w:val="00364A97"/>
    <w:rsid w:val="00364B94"/>
    <w:rsid w:val="00364C14"/>
    <w:rsid w:val="00364DD6"/>
    <w:rsid w:val="00364E66"/>
    <w:rsid w:val="00364F47"/>
    <w:rsid w:val="00365071"/>
    <w:rsid w:val="0036544C"/>
    <w:rsid w:val="00365607"/>
    <w:rsid w:val="00365D59"/>
    <w:rsid w:val="0036619A"/>
    <w:rsid w:val="00366228"/>
    <w:rsid w:val="00366375"/>
    <w:rsid w:val="0036641E"/>
    <w:rsid w:val="003664FE"/>
    <w:rsid w:val="00366533"/>
    <w:rsid w:val="00366627"/>
    <w:rsid w:val="00366A83"/>
    <w:rsid w:val="00366AD5"/>
    <w:rsid w:val="00366D34"/>
    <w:rsid w:val="00366D3F"/>
    <w:rsid w:val="00366EF4"/>
    <w:rsid w:val="00367731"/>
    <w:rsid w:val="003678B6"/>
    <w:rsid w:val="003679FD"/>
    <w:rsid w:val="00367E40"/>
    <w:rsid w:val="00367F7C"/>
    <w:rsid w:val="0037098D"/>
    <w:rsid w:val="00371349"/>
    <w:rsid w:val="00371784"/>
    <w:rsid w:val="00371870"/>
    <w:rsid w:val="00371A67"/>
    <w:rsid w:val="00371C40"/>
    <w:rsid w:val="00371E9C"/>
    <w:rsid w:val="00371F6B"/>
    <w:rsid w:val="003727F4"/>
    <w:rsid w:val="00372916"/>
    <w:rsid w:val="0037299F"/>
    <w:rsid w:val="00372A44"/>
    <w:rsid w:val="00372AF5"/>
    <w:rsid w:val="00372D30"/>
    <w:rsid w:val="00372E2C"/>
    <w:rsid w:val="00373020"/>
    <w:rsid w:val="00373089"/>
    <w:rsid w:val="00373142"/>
    <w:rsid w:val="0037328C"/>
    <w:rsid w:val="003733A3"/>
    <w:rsid w:val="00373527"/>
    <w:rsid w:val="00373665"/>
    <w:rsid w:val="00373784"/>
    <w:rsid w:val="00373952"/>
    <w:rsid w:val="0037398A"/>
    <w:rsid w:val="00373BF6"/>
    <w:rsid w:val="00373F7E"/>
    <w:rsid w:val="003741CF"/>
    <w:rsid w:val="00374314"/>
    <w:rsid w:val="00374378"/>
    <w:rsid w:val="0037491A"/>
    <w:rsid w:val="00374AE8"/>
    <w:rsid w:val="00374B59"/>
    <w:rsid w:val="00374DDB"/>
    <w:rsid w:val="00374E36"/>
    <w:rsid w:val="003754E0"/>
    <w:rsid w:val="003755F4"/>
    <w:rsid w:val="00375E80"/>
    <w:rsid w:val="00376405"/>
    <w:rsid w:val="00376522"/>
    <w:rsid w:val="00376540"/>
    <w:rsid w:val="00376896"/>
    <w:rsid w:val="00376903"/>
    <w:rsid w:val="00376967"/>
    <w:rsid w:val="00376CF2"/>
    <w:rsid w:val="00376DB9"/>
    <w:rsid w:val="00377052"/>
    <w:rsid w:val="00377623"/>
    <w:rsid w:val="003779B0"/>
    <w:rsid w:val="00377DDD"/>
    <w:rsid w:val="003801FE"/>
    <w:rsid w:val="00380750"/>
    <w:rsid w:val="0038121E"/>
    <w:rsid w:val="003814DD"/>
    <w:rsid w:val="00382173"/>
    <w:rsid w:val="00382253"/>
    <w:rsid w:val="0038225B"/>
    <w:rsid w:val="003822B1"/>
    <w:rsid w:val="00382A60"/>
    <w:rsid w:val="00382E18"/>
    <w:rsid w:val="00382E85"/>
    <w:rsid w:val="003830A4"/>
    <w:rsid w:val="00383169"/>
    <w:rsid w:val="003831E3"/>
    <w:rsid w:val="00383A20"/>
    <w:rsid w:val="00383D68"/>
    <w:rsid w:val="003842AA"/>
    <w:rsid w:val="00384417"/>
    <w:rsid w:val="00384473"/>
    <w:rsid w:val="003848FE"/>
    <w:rsid w:val="0038542C"/>
    <w:rsid w:val="00385639"/>
    <w:rsid w:val="003856F4"/>
    <w:rsid w:val="00385764"/>
    <w:rsid w:val="003857FD"/>
    <w:rsid w:val="00385883"/>
    <w:rsid w:val="00385B34"/>
    <w:rsid w:val="003860B5"/>
    <w:rsid w:val="0038647A"/>
    <w:rsid w:val="00386786"/>
    <w:rsid w:val="003868D5"/>
    <w:rsid w:val="00386BC0"/>
    <w:rsid w:val="00386CDE"/>
    <w:rsid w:val="003876D6"/>
    <w:rsid w:val="00387BBE"/>
    <w:rsid w:val="00387DE1"/>
    <w:rsid w:val="00387DE5"/>
    <w:rsid w:val="00387E9A"/>
    <w:rsid w:val="00390102"/>
    <w:rsid w:val="0039061F"/>
    <w:rsid w:val="0039062D"/>
    <w:rsid w:val="00390F72"/>
    <w:rsid w:val="003911F3"/>
    <w:rsid w:val="0039143F"/>
    <w:rsid w:val="003914F4"/>
    <w:rsid w:val="003916F7"/>
    <w:rsid w:val="00391A26"/>
    <w:rsid w:val="00391A98"/>
    <w:rsid w:val="00391AE9"/>
    <w:rsid w:val="00391D8D"/>
    <w:rsid w:val="00391D96"/>
    <w:rsid w:val="00391F25"/>
    <w:rsid w:val="0039217D"/>
    <w:rsid w:val="003921AB"/>
    <w:rsid w:val="00392212"/>
    <w:rsid w:val="003923FC"/>
    <w:rsid w:val="003924CF"/>
    <w:rsid w:val="003926B2"/>
    <w:rsid w:val="0039291F"/>
    <w:rsid w:val="00392954"/>
    <w:rsid w:val="00392C99"/>
    <w:rsid w:val="00392DBE"/>
    <w:rsid w:val="00392DFA"/>
    <w:rsid w:val="0039302A"/>
    <w:rsid w:val="0039372B"/>
    <w:rsid w:val="00393A58"/>
    <w:rsid w:val="00393C0D"/>
    <w:rsid w:val="00393D89"/>
    <w:rsid w:val="00393DB9"/>
    <w:rsid w:val="00393FD8"/>
    <w:rsid w:val="0039448F"/>
    <w:rsid w:val="0039457A"/>
    <w:rsid w:val="003945EB"/>
    <w:rsid w:val="00394C5D"/>
    <w:rsid w:val="00394CA6"/>
    <w:rsid w:val="00394DFE"/>
    <w:rsid w:val="00395148"/>
    <w:rsid w:val="003954E1"/>
    <w:rsid w:val="00395584"/>
    <w:rsid w:val="003955CB"/>
    <w:rsid w:val="0039619C"/>
    <w:rsid w:val="00396408"/>
    <w:rsid w:val="003965E7"/>
    <w:rsid w:val="003965F9"/>
    <w:rsid w:val="003969F2"/>
    <w:rsid w:val="00396AE5"/>
    <w:rsid w:val="00397026"/>
    <w:rsid w:val="00397437"/>
    <w:rsid w:val="0039766D"/>
    <w:rsid w:val="0039772D"/>
    <w:rsid w:val="003977F4"/>
    <w:rsid w:val="00397B63"/>
    <w:rsid w:val="00397DBD"/>
    <w:rsid w:val="003A036B"/>
    <w:rsid w:val="003A0974"/>
    <w:rsid w:val="003A0AEE"/>
    <w:rsid w:val="003A0E0E"/>
    <w:rsid w:val="003A14B5"/>
    <w:rsid w:val="003A1541"/>
    <w:rsid w:val="003A16CB"/>
    <w:rsid w:val="003A19DB"/>
    <w:rsid w:val="003A1CD1"/>
    <w:rsid w:val="003A1CF3"/>
    <w:rsid w:val="003A2428"/>
    <w:rsid w:val="003A242E"/>
    <w:rsid w:val="003A27E4"/>
    <w:rsid w:val="003A281C"/>
    <w:rsid w:val="003A2ABE"/>
    <w:rsid w:val="003A2C89"/>
    <w:rsid w:val="003A2EFD"/>
    <w:rsid w:val="003A3011"/>
    <w:rsid w:val="003A315A"/>
    <w:rsid w:val="003A3199"/>
    <w:rsid w:val="003A319E"/>
    <w:rsid w:val="003A31EF"/>
    <w:rsid w:val="003A3679"/>
    <w:rsid w:val="003A372B"/>
    <w:rsid w:val="003A38D0"/>
    <w:rsid w:val="003A3C9A"/>
    <w:rsid w:val="003A3CD4"/>
    <w:rsid w:val="003A3E4D"/>
    <w:rsid w:val="003A40CB"/>
    <w:rsid w:val="003A42EC"/>
    <w:rsid w:val="003A4369"/>
    <w:rsid w:val="003A443B"/>
    <w:rsid w:val="003A44AA"/>
    <w:rsid w:val="003A4617"/>
    <w:rsid w:val="003A4A56"/>
    <w:rsid w:val="003A4E19"/>
    <w:rsid w:val="003A53E9"/>
    <w:rsid w:val="003A54BE"/>
    <w:rsid w:val="003A5582"/>
    <w:rsid w:val="003A56D6"/>
    <w:rsid w:val="003A56DE"/>
    <w:rsid w:val="003A5708"/>
    <w:rsid w:val="003A5731"/>
    <w:rsid w:val="003A59F6"/>
    <w:rsid w:val="003A5AA2"/>
    <w:rsid w:val="003A5E28"/>
    <w:rsid w:val="003A5E4B"/>
    <w:rsid w:val="003A5FD7"/>
    <w:rsid w:val="003A611B"/>
    <w:rsid w:val="003A6145"/>
    <w:rsid w:val="003A6333"/>
    <w:rsid w:val="003A652D"/>
    <w:rsid w:val="003A6620"/>
    <w:rsid w:val="003A66AA"/>
    <w:rsid w:val="003A6838"/>
    <w:rsid w:val="003A6875"/>
    <w:rsid w:val="003A6B87"/>
    <w:rsid w:val="003A6BD3"/>
    <w:rsid w:val="003A6CCC"/>
    <w:rsid w:val="003A6D20"/>
    <w:rsid w:val="003A6FFF"/>
    <w:rsid w:val="003A72C1"/>
    <w:rsid w:val="003A7557"/>
    <w:rsid w:val="003A790E"/>
    <w:rsid w:val="003A7D4E"/>
    <w:rsid w:val="003A7DE7"/>
    <w:rsid w:val="003B0259"/>
    <w:rsid w:val="003B0612"/>
    <w:rsid w:val="003B0926"/>
    <w:rsid w:val="003B0BA6"/>
    <w:rsid w:val="003B1071"/>
    <w:rsid w:val="003B119B"/>
    <w:rsid w:val="003B11AE"/>
    <w:rsid w:val="003B135A"/>
    <w:rsid w:val="003B13C1"/>
    <w:rsid w:val="003B1973"/>
    <w:rsid w:val="003B1D27"/>
    <w:rsid w:val="003B1D4E"/>
    <w:rsid w:val="003B1D5D"/>
    <w:rsid w:val="003B1E05"/>
    <w:rsid w:val="003B1F8B"/>
    <w:rsid w:val="003B239B"/>
    <w:rsid w:val="003B2555"/>
    <w:rsid w:val="003B2A29"/>
    <w:rsid w:val="003B2DEF"/>
    <w:rsid w:val="003B315D"/>
    <w:rsid w:val="003B32C2"/>
    <w:rsid w:val="003B350C"/>
    <w:rsid w:val="003B361A"/>
    <w:rsid w:val="003B36D5"/>
    <w:rsid w:val="003B374A"/>
    <w:rsid w:val="003B39FC"/>
    <w:rsid w:val="003B3B89"/>
    <w:rsid w:val="003B3EE7"/>
    <w:rsid w:val="003B43DC"/>
    <w:rsid w:val="003B479F"/>
    <w:rsid w:val="003B4AC0"/>
    <w:rsid w:val="003B4ACB"/>
    <w:rsid w:val="003B4FF2"/>
    <w:rsid w:val="003B51E0"/>
    <w:rsid w:val="003B586C"/>
    <w:rsid w:val="003B5918"/>
    <w:rsid w:val="003B5A1B"/>
    <w:rsid w:val="003B5C14"/>
    <w:rsid w:val="003B612E"/>
    <w:rsid w:val="003B613C"/>
    <w:rsid w:val="003B6159"/>
    <w:rsid w:val="003B6705"/>
    <w:rsid w:val="003B675A"/>
    <w:rsid w:val="003B6A57"/>
    <w:rsid w:val="003B6AB1"/>
    <w:rsid w:val="003B6B15"/>
    <w:rsid w:val="003B7004"/>
    <w:rsid w:val="003B7086"/>
    <w:rsid w:val="003B73CA"/>
    <w:rsid w:val="003B76E0"/>
    <w:rsid w:val="003B778A"/>
    <w:rsid w:val="003B7B8B"/>
    <w:rsid w:val="003B7E74"/>
    <w:rsid w:val="003B7E93"/>
    <w:rsid w:val="003C0226"/>
    <w:rsid w:val="003C0249"/>
    <w:rsid w:val="003C03E8"/>
    <w:rsid w:val="003C0435"/>
    <w:rsid w:val="003C0720"/>
    <w:rsid w:val="003C07E7"/>
    <w:rsid w:val="003C0A97"/>
    <w:rsid w:val="003C1265"/>
    <w:rsid w:val="003C15BE"/>
    <w:rsid w:val="003C15F6"/>
    <w:rsid w:val="003C190E"/>
    <w:rsid w:val="003C1EBF"/>
    <w:rsid w:val="003C1EEE"/>
    <w:rsid w:val="003C244A"/>
    <w:rsid w:val="003C2A19"/>
    <w:rsid w:val="003C2BDA"/>
    <w:rsid w:val="003C3389"/>
    <w:rsid w:val="003C3678"/>
    <w:rsid w:val="003C3A3E"/>
    <w:rsid w:val="003C3F73"/>
    <w:rsid w:val="003C44B0"/>
    <w:rsid w:val="003C44FB"/>
    <w:rsid w:val="003C4A57"/>
    <w:rsid w:val="003C4B5A"/>
    <w:rsid w:val="003C4C88"/>
    <w:rsid w:val="003C5243"/>
    <w:rsid w:val="003C5451"/>
    <w:rsid w:val="003C5583"/>
    <w:rsid w:val="003C558F"/>
    <w:rsid w:val="003C56CD"/>
    <w:rsid w:val="003C56E4"/>
    <w:rsid w:val="003C5742"/>
    <w:rsid w:val="003C5792"/>
    <w:rsid w:val="003C5819"/>
    <w:rsid w:val="003C58CD"/>
    <w:rsid w:val="003C5BD6"/>
    <w:rsid w:val="003C5E4B"/>
    <w:rsid w:val="003C5FB9"/>
    <w:rsid w:val="003C6026"/>
    <w:rsid w:val="003C65F2"/>
    <w:rsid w:val="003C6B92"/>
    <w:rsid w:val="003C6D29"/>
    <w:rsid w:val="003C7489"/>
    <w:rsid w:val="003C780D"/>
    <w:rsid w:val="003C7BBF"/>
    <w:rsid w:val="003C7C6B"/>
    <w:rsid w:val="003C7D9F"/>
    <w:rsid w:val="003C7E97"/>
    <w:rsid w:val="003C7F91"/>
    <w:rsid w:val="003D0121"/>
    <w:rsid w:val="003D017B"/>
    <w:rsid w:val="003D0299"/>
    <w:rsid w:val="003D03EE"/>
    <w:rsid w:val="003D07CC"/>
    <w:rsid w:val="003D0965"/>
    <w:rsid w:val="003D0A8F"/>
    <w:rsid w:val="003D0AC1"/>
    <w:rsid w:val="003D0D7E"/>
    <w:rsid w:val="003D0E0A"/>
    <w:rsid w:val="003D0E1B"/>
    <w:rsid w:val="003D0E7C"/>
    <w:rsid w:val="003D135D"/>
    <w:rsid w:val="003D1BF4"/>
    <w:rsid w:val="003D20BD"/>
    <w:rsid w:val="003D2236"/>
    <w:rsid w:val="003D2675"/>
    <w:rsid w:val="003D267D"/>
    <w:rsid w:val="003D27ED"/>
    <w:rsid w:val="003D2867"/>
    <w:rsid w:val="003D2B53"/>
    <w:rsid w:val="003D2DD2"/>
    <w:rsid w:val="003D2F05"/>
    <w:rsid w:val="003D325D"/>
    <w:rsid w:val="003D3517"/>
    <w:rsid w:val="003D35A8"/>
    <w:rsid w:val="003D35B9"/>
    <w:rsid w:val="003D3664"/>
    <w:rsid w:val="003D3A48"/>
    <w:rsid w:val="003D3CC2"/>
    <w:rsid w:val="003D3EE0"/>
    <w:rsid w:val="003D3EE1"/>
    <w:rsid w:val="003D407A"/>
    <w:rsid w:val="003D48CE"/>
    <w:rsid w:val="003D4BE7"/>
    <w:rsid w:val="003D508A"/>
    <w:rsid w:val="003D50B0"/>
    <w:rsid w:val="003D50E1"/>
    <w:rsid w:val="003D5217"/>
    <w:rsid w:val="003D5516"/>
    <w:rsid w:val="003D553A"/>
    <w:rsid w:val="003D55C2"/>
    <w:rsid w:val="003D5AA1"/>
    <w:rsid w:val="003D5CA9"/>
    <w:rsid w:val="003D5EF1"/>
    <w:rsid w:val="003D5F65"/>
    <w:rsid w:val="003D602A"/>
    <w:rsid w:val="003D6377"/>
    <w:rsid w:val="003D63C1"/>
    <w:rsid w:val="003D674E"/>
    <w:rsid w:val="003D68DA"/>
    <w:rsid w:val="003D6BEB"/>
    <w:rsid w:val="003D70A7"/>
    <w:rsid w:val="003D716C"/>
    <w:rsid w:val="003D71A4"/>
    <w:rsid w:val="003D7B15"/>
    <w:rsid w:val="003D7BBE"/>
    <w:rsid w:val="003D7C17"/>
    <w:rsid w:val="003D7D6D"/>
    <w:rsid w:val="003E058E"/>
    <w:rsid w:val="003E05FF"/>
    <w:rsid w:val="003E0EA6"/>
    <w:rsid w:val="003E1028"/>
    <w:rsid w:val="003E1355"/>
    <w:rsid w:val="003E1568"/>
    <w:rsid w:val="003E15C4"/>
    <w:rsid w:val="003E171F"/>
    <w:rsid w:val="003E1E75"/>
    <w:rsid w:val="003E2862"/>
    <w:rsid w:val="003E296B"/>
    <w:rsid w:val="003E2983"/>
    <w:rsid w:val="003E2D80"/>
    <w:rsid w:val="003E3166"/>
    <w:rsid w:val="003E33E8"/>
    <w:rsid w:val="003E37CB"/>
    <w:rsid w:val="003E3821"/>
    <w:rsid w:val="003E390E"/>
    <w:rsid w:val="003E3BFC"/>
    <w:rsid w:val="003E3C04"/>
    <w:rsid w:val="003E3E47"/>
    <w:rsid w:val="003E449D"/>
    <w:rsid w:val="003E4947"/>
    <w:rsid w:val="003E4AD6"/>
    <w:rsid w:val="003E4E98"/>
    <w:rsid w:val="003E5018"/>
    <w:rsid w:val="003E5745"/>
    <w:rsid w:val="003E5AC8"/>
    <w:rsid w:val="003E5C31"/>
    <w:rsid w:val="003E5EA1"/>
    <w:rsid w:val="003E5EA9"/>
    <w:rsid w:val="003E6005"/>
    <w:rsid w:val="003E60EA"/>
    <w:rsid w:val="003E678F"/>
    <w:rsid w:val="003E6961"/>
    <w:rsid w:val="003E69B6"/>
    <w:rsid w:val="003E6CDF"/>
    <w:rsid w:val="003E6E0E"/>
    <w:rsid w:val="003E6F6E"/>
    <w:rsid w:val="003E6FE4"/>
    <w:rsid w:val="003E7033"/>
    <w:rsid w:val="003E7237"/>
    <w:rsid w:val="003E73AE"/>
    <w:rsid w:val="003E7520"/>
    <w:rsid w:val="003E7614"/>
    <w:rsid w:val="003E7C9D"/>
    <w:rsid w:val="003F0364"/>
    <w:rsid w:val="003F04A0"/>
    <w:rsid w:val="003F0732"/>
    <w:rsid w:val="003F090B"/>
    <w:rsid w:val="003F0BFF"/>
    <w:rsid w:val="003F0CC2"/>
    <w:rsid w:val="003F0E95"/>
    <w:rsid w:val="003F0EE2"/>
    <w:rsid w:val="003F0F96"/>
    <w:rsid w:val="003F0FBE"/>
    <w:rsid w:val="003F10A7"/>
    <w:rsid w:val="003F1436"/>
    <w:rsid w:val="003F16D2"/>
    <w:rsid w:val="003F1C3F"/>
    <w:rsid w:val="003F1FA9"/>
    <w:rsid w:val="003F2050"/>
    <w:rsid w:val="003F28BC"/>
    <w:rsid w:val="003F2A4C"/>
    <w:rsid w:val="003F2B39"/>
    <w:rsid w:val="003F2CB5"/>
    <w:rsid w:val="003F2D07"/>
    <w:rsid w:val="003F2D9A"/>
    <w:rsid w:val="003F2EB9"/>
    <w:rsid w:val="003F3052"/>
    <w:rsid w:val="003F357F"/>
    <w:rsid w:val="003F3616"/>
    <w:rsid w:val="003F3659"/>
    <w:rsid w:val="003F3724"/>
    <w:rsid w:val="003F3788"/>
    <w:rsid w:val="003F3819"/>
    <w:rsid w:val="003F398D"/>
    <w:rsid w:val="003F3B75"/>
    <w:rsid w:val="003F3C4A"/>
    <w:rsid w:val="003F3E41"/>
    <w:rsid w:val="003F3ECA"/>
    <w:rsid w:val="003F3F34"/>
    <w:rsid w:val="003F3F6C"/>
    <w:rsid w:val="003F466F"/>
    <w:rsid w:val="003F4727"/>
    <w:rsid w:val="003F4A89"/>
    <w:rsid w:val="003F4ABC"/>
    <w:rsid w:val="003F4CAC"/>
    <w:rsid w:val="003F4CAF"/>
    <w:rsid w:val="003F5110"/>
    <w:rsid w:val="003F51CD"/>
    <w:rsid w:val="003F52EB"/>
    <w:rsid w:val="003F54B3"/>
    <w:rsid w:val="003F54B5"/>
    <w:rsid w:val="003F54CD"/>
    <w:rsid w:val="003F576A"/>
    <w:rsid w:val="003F5833"/>
    <w:rsid w:val="003F5909"/>
    <w:rsid w:val="003F5915"/>
    <w:rsid w:val="003F5E9D"/>
    <w:rsid w:val="003F5FE1"/>
    <w:rsid w:val="003F6026"/>
    <w:rsid w:val="003F602F"/>
    <w:rsid w:val="003F618A"/>
    <w:rsid w:val="003F6486"/>
    <w:rsid w:val="003F651E"/>
    <w:rsid w:val="003F699D"/>
    <w:rsid w:val="003F6A87"/>
    <w:rsid w:val="003F6EAB"/>
    <w:rsid w:val="003F70EE"/>
    <w:rsid w:val="003F73A4"/>
    <w:rsid w:val="003F75C5"/>
    <w:rsid w:val="003F79AC"/>
    <w:rsid w:val="003F7BC8"/>
    <w:rsid w:val="003F7DD4"/>
    <w:rsid w:val="003F7E82"/>
    <w:rsid w:val="00400A0A"/>
    <w:rsid w:val="00400C56"/>
    <w:rsid w:val="00400E80"/>
    <w:rsid w:val="00400E9E"/>
    <w:rsid w:val="00400FD9"/>
    <w:rsid w:val="004011E7"/>
    <w:rsid w:val="004012E2"/>
    <w:rsid w:val="004012F8"/>
    <w:rsid w:val="0040137E"/>
    <w:rsid w:val="00401849"/>
    <w:rsid w:val="00401C4D"/>
    <w:rsid w:val="00401E19"/>
    <w:rsid w:val="00401E9C"/>
    <w:rsid w:val="00402664"/>
    <w:rsid w:val="00402B25"/>
    <w:rsid w:val="004032BA"/>
    <w:rsid w:val="004032D0"/>
    <w:rsid w:val="0040337E"/>
    <w:rsid w:val="00403613"/>
    <w:rsid w:val="00403620"/>
    <w:rsid w:val="00403CF8"/>
    <w:rsid w:val="00403D0A"/>
    <w:rsid w:val="00403FAB"/>
    <w:rsid w:val="004040D3"/>
    <w:rsid w:val="00404302"/>
    <w:rsid w:val="00404734"/>
    <w:rsid w:val="00404985"/>
    <w:rsid w:val="00404A15"/>
    <w:rsid w:val="00404CFD"/>
    <w:rsid w:val="00405056"/>
    <w:rsid w:val="00405369"/>
    <w:rsid w:val="00405595"/>
    <w:rsid w:val="00405798"/>
    <w:rsid w:val="004057AE"/>
    <w:rsid w:val="004058EA"/>
    <w:rsid w:val="00405B56"/>
    <w:rsid w:val="00405BC4"/>
    <w:rsid w:val="00405D66"/>
    <w:rsid w:val="00406061"/>
    <w:rsid w:val="004064B2"/>
    <w:rsid w:val="00406A2A"/>
    <w:rsid w:val="00406A50"/>
    <w:rsid w:val="00406A8A"/>
    <w:rsid w:val="004076C3"/>
    <w:rsid w:val="004079ED"/>
    <w:rsid w:val="00407BC8"/>
    <w:rsid w:val="00407CBD"/>
    <w:rsid w:val="00407DE3"/>
    <w:rsid w:val="00407E49"/>
    <w:rsid w:val="00410004"/>
    <w:rsid w:val="00410099"/>
    <w:rsid w:val="004105BD"/>
    <w:rsid w:val="004105D7"/>
    <w:rsid w:val="00410A01"/>
    <w:rsid w:val="00410BFF"/>
    <w:rsid w:val="00410C1F"/>
    <w:rsid w:val="00411536"/>
    <w:rsid w:val="0041169F"/>
    <w:rsid w:val="0041198F"/>
    <w:rsid w:val="00411ED1"/>
    <w:rsid w:val="00412002"/>
    <w:rsid w:val="004126A7"/>
    <w:rsid w:val="0041299C"/>
    <w:rsid w:val="00412ABE"/>
    <w:rsid w:val="00413056"/>
    <w:rsid w:val="00413160"/>
    <w:rsid w:val="00413329"/>
    <w:rsid w:val="00413409"/>
    <w:rsid w:val="00413545"/>
    <w:rsid w:val="0041360C"/>
    <w:rsid w:val="00413634"/>
    <w:rsid w:val="00413ABD"/>
    <w:rsid w:val="00413EA5"/>
    <w:rsid w:val="00414548"/>
    <w:rsid w:val="00414908"/>
    <w:rsid w:val="00415277"/>
    <w:rsid w:val="004152ED"/>
    <w:rsid w:val="004153DD"/>
    <w:rsid w:val="004154F8"/>
    <w:rsid w:val="0041557A"/>
    <w:rsid w:val="0041569E"/>
    <w:rsid w:val="00415A92"/>
    <w:rsid w:val="00415DFB"/>
    <w:rsid w:val="00415F12"/>
    <w:rsid w:val="0041616C"/>
    <w:rsid w:val="004161D4"/>
    <w:rsid w:val="004163C8"/>
    <w:rsid w:val="0041646D"/>
    <w:rsid w:val="00416788"/>
    <w:rsid w:val="0041689C"/>
    <w:rsid w:val="0041697B"/>
    <w:rsid w:val="00416C7D"/>
    <w:rsid w:val="00416F6C"/>
    <w:rsid w:val="00416FA1"/>
    <w:rsid w:val="00417022"/>
    <w:rsid w:val="00417137"/>
    <w:rsid w:val="004172E3"/>
    <w:rsid w:val="00417356"/>
    <w:rsid w:val="00417488"/>
    <w:rsid w:val="004174D1"/>
    <w:rsid w:val="0041751C"/>
    <w:rsid w:val="00417554"/>
    <w:rsid w:val="004177B8"/>
    <w:rsid w:val="0041780C"/>
    <w:rsid w:val="004178A7"/>
    <w:rsid w:val="004178F6"/>
    <w:rsid w:val="00417D48"/>
    <w:rsid w:val="00417DF7"/>
    <w:rsid w:val="00417FE6"/>
    <w:rsid w:val="0042065F"/>
    <w:rsid w:val="004206F2"/>
    <w:rsid w:val="00420BC3"/>
    <w:rsid w:val="00420C70"/>
    <w:rsid w:val="00420CBD"/>
    <w:rsid w:val="00420DF7"/>
    <w:rsid w:val="00420EB4"/>
    <w:rsid w:val="00420F00"/>
    <w:rsid w:val="00421033"/>
    <w:rsid w:val="004215D8"/>
    <w:rsid w:val="00421D39"/>
    <w:rsid w:val="004229E4"/>
    <w:rsid w:val="004230A9"/>
    <w:rsid w:val="0042315C"/>
    <w:rsid w:val="004232E9"/>
    <w:rsid w:val="0042376F"/>
    <w:rsid w:val="00423A58"/>
    <w:rsid w:val="00423E35"/>
    <w:rsid w:val="00423E9B"/>
    <w:rsid w:val="004241D5"/>
    <w:rsid w:val="00424441"/>
    <w:rsid w:val="004246ED"/>
    <w:rsid w:val="00424714"/>
    <w:rsid w:val="004248A3"/>
    <w:rsid w:val="004249CE"/>
    <w:rsid w:val="00424B54"/>
    <w:rsid w:val="00424DF9"/>
    <w:rsid w:val="00424E0B"/>
    <w:rsid w:val="00425339"/>
    <w:rsid w:val="0042574C"/>
    <w:rsid w:val="00425762"/>
    <w:rsid w:val="00425832"/>
    <w:rsid w:val="00425B7F"/>
    <w:rsid w:val="00425BBE"/>
    <w:rsid w:val="00425DF5"/>
    <w:rsid w:val="0042627B"/>
    <w:rsid w:val="004263AE"/>
    <w:rsid w:val="004264F3"/>
    <w:rsid w:val="004265F5"/>
    <w:rsid w:val="004268E8"/>
    <w:rsid w:val="00426C76"/>
    <w:rsid w:val="0042712F"/>
    <w:rsid w:val="004271C6"/>
    <w:rsid w:val="004272DC"/>
    <w:rsid w:val="00427335"/>
    <w:rsid w:val="00427392"/>
    <w:rsid w:val="00427506"/>
    <w:rsid w:val="00427619"/>
    <w:rsid w:val="00427687"/>
    <w:rsid w:val="0042778C"/>
    <w:rsid w:val="004277B3"/>
    <w:rsid w:val="00427A2C"/>
    <w:rsid w:val="00427C8C"/>
    <w:rsid w:val="00427ECF"/>
    <w:rsid w:val="0043092F"/>
    <w:rsid w:val="0043095C"/>
    <w:rsid w:val="0043098A"/>
    <w:rsid w:val="00430A6F"/>
    <w:rsid w:val="00430CB9"/>
    <w:rsid w:val="00430FEE"/>
    <w:rsid w:val="00431066"/>
    <w:rsid w:val="0043107A"/>
    <w:rsid w:val="00431181"/>
    <w:rsid w:val="00431236"/>
    <w:rsid w:val="00431361"/>
    <w:rsid w:val="00431505"/>
    <w:rsid w:val="0043158D"/>
    <w:rsid w:val="00431BE9"/>
    <w:rsid w:val="00432046"/>
    <w:rsid w:val="004320D1"/>
    <w:rsid w:val="0043211E"/>
    <w:rsid w:val="0043226D"/>
    <w:rsid w:val="00432A73"/>
    <w:rsid w:val="00432A76"/>
    <w:rsid w:val="00432C68"/>
    <w:rsid w:val="00432ED8"/>
    <w:rsid w:val="00432F76"/>
    <w:rsid w:val="004334E7"/>
    <w:rsid w:val="00433A0A"/>
    <w:rsid w:val="00433FF5"/>
    <w:rsid w:val="004346C9"/>
    <w:rsid w:val="00434970"/>
    <w:rsid w:val="00434A82"/>
    <w:rsid w:val="00434F2E"/>
    <w:rsid w:val="004351CA"/>
    <w:rsid w:val="004352A9"/>
    <w:rsid w:val="0043542B"/>
    <w:rsid w:val="0043588E"/>
    <w:rsid w:val="004359EA"/>
    <w:rsid w:val="00435D3C"/>
    <w:rsid w:val="00435EF4"/>
    <w:rsid w:val="00436323"/>
    <w:rsid w:val="00436523"/>
    <w:rsid w:val="0043665D"/>
    <w:rsid w:val="004366BB"/>
    <w:rsid w:val="00436797"/>
    <w:rsid w:val="00436819"/>
    <w:rsid w:val="004368D7"/>
    <w:rsid w:val="00436908"/>
    <w:rsid w:val="00436A6A"/>
    <w:rsid w:val="00436CA6"/>
    <w:rsid w:val="00436EFA"/>
    <w:rsid w:val="0043736C"/>
    <w:rsid w:val="004373E3"/>
    <w:rsid w:val="0043742A"/>
    <w:rsid w:val="00437455"/>
    <w:rsid w:val="0043799D"/>
    <w:rsid w:val="004379FE"/>
    <w:rsid w:val="004402DC"/>
    <w:rsid w:val="0044086A"/>
    <w:rsid w:val="0044092A"/>
    <w:rsid w:val="00440F8A"/>
    <w:rsid w:val="00441339"/>
    <w:rsid w:val="0044156A"/>
    <w:rsid w:val="00441602"/>
    <w:rsid w:val="00441638"/>
    <w:rsid w:val="00441812"/>
    <w:rsid w:val="00441AA7"/>
    <w:rsid w:val="00441E13"/>
    <w:rsid w:val="00442298"/>
    <w:rsid w:val="0044236C"/>
    <w:rsid w:val="004425BA"/>
    <w:rsid w:val="00442683"/>
    <w:rsid w:val="00442699"/>
    <w:rsid w:val="0044273E"/>
    <w:rsid w:val="0044286C"/>
    <w:rsid w:val="00442BE6"/>
    <w:rsid w:val="00442FBE"/>
    <w:rsid w:val="00443065"/>
    <w:rsid w:val="00443153"/>
    <w:rsid w:val="004432C8"/>
    <w:rsid w:val="0044341C"/>
    <w:rsid w:val="004438F1"/>
    <w:rsid w:val="004439B4"/>
    <w:rsid w:val="00443A93"/>
    <w:rsid w:val="00443AD0"/>
    <w:rsid w:val="00443B56"/>
    <w:rsid w:val="00443C28"/>
    <w:rsid w:val="00443C7B"/>
    <w:rsid w:val="00443CA7"/>
    <w:rsid w:val="004442A8"/>
    <w:rsid w:val="00444752"/>
    <w:rsid w:val="004447D4"/>
    <w:rsid w:val="004449B7"/>
    <w:rsid w:val="00444AE2"/>
    <w:rsid w:val="00444C89"/>
    <w:rsid w:val="00444CF6"/>
    <w:rsid w:val="00444DEC"/>
    <w:rsid w:val="00445B1C"/>
    <w:rsid w:val="00445E80"/>
    <w:rsid w:val="00445EA3"/>
    <w:rsid w:val="00446149"/>
    <w:rsid w:val="004462B7"/>
    <w:rsid w:val="0044634E"/>
    <w:rsid w:val="00446407"/>
    <w:rsid w:val="004469DA"/>
    <w:rsid w:val="00446A7F"/>
    <w:rsid w:val="00446AFF"/>
    <w:rsid w:val="00446DFC"/>
    <w:rsid w:val="00446DFF"/>
    <w:rsid w:val="004475AF"/>
    <w:rsid w:val="0044760E"/>
    <w:rsid w:val="00447617"/>
    <w:rsid w:val="00447704"/>
    <w:rsid w:val="0044778A"/>
    <w:rsid w:val="00447D9A"/>
    <w:rsid w:val="00447F9A"/>
    <w:rsid w:val="004500FB"/>
    <w:rsid w:val="0045011F"/>
    <w:rsid w:val="00450461"/>
    <w:rsid w:val="00450778"/>
    <w:rsid w:val="00450883"/>
    <w:rsid w:val="00450993"/>
    <w:rsid w:val="00450AA2"/>
    <w:rsid w:val="00450F01"/>
    <w:rsid w:val="00451035"/>
    <w:rsid w:val="004512EF"/>
    <w:rsid w:val="004514AA"/>
    <w:rsid w:val="0045158A"/>
    <w:rsid w:val="004515B0"/>
    <w:rsid w:val="0045164F"/>
    <w:rsid w:val="0045180A"/>
    <w:rsid w:val="004518F7"/>
    <w:rsid w:val="0045198D"/>
    <w:rsid w:val="0045199E"/>
    <w:rsid w:val="004520A1"/>
    <w:rsid w:val="00452461"/>
    <w:rsid w:val="0045266D"/>
    <w:rsid w:val="0045274B"/>
    <w:rsid w:val="00453065"/>
    <w:rsid w:val="0045364D"/>
    <w:rsid w:val="00453656"/>
    <w:rsid w:val="0045389E"/>
    <w:rsid w:val="00453A7D"/>
    <w:rsid w:val="0045429B"/>
    <w:rsid w:val="00454341"/>
    <w:rsid w:val="004545CD"/>
    <w:rsid w:val="004546F3"/>
    <w:rsid w:val="00454A51"/>
    <w:rsid w:val="00454AF5"/>
    <w:rsid w:val="00455015"/>
    <w:rsid w:val="00455398"/>
    <w:rsid w:val="00455731"/>
    <w:rsid w:val="004559A8"/>
    <w:rsid w:val="004559CA"/>
    <w:rsid w:val="00456409"/>
    <w:rsid w:val="004565F8"/>
    <w:rsid w:val="00456724"/>
    <w:rsid w:val="004568F1"/>
    <w:rsid w:val="0045694F"/>
    <w:rsid w:val="00456B38"/>
    <w:rsid w:val="00456CCC"/>
    <w:rsid w:val="00456E84"/>
    <w:rsid w:val="00457480"/>
    <w:rsid w:val="00457B20"/>
    <w:rsid w:val="00457BBC"/>
    <w:rsid w:val="00460005"/>
    <w:rsid w:val="004600DF"/>
    <w:rsid w:val="0046052B"/>
    <w:rsid w:val="00460C98"/>
    <w:rsid w:val="00460DE8"/>
    <w:rsid w:val="00460F81"/>
    <w:rsid w:val="00461150"/>
    <w:rsid w:val="00461360"/>
    <w:rsid w:val="004614A2"/>
    <w:rsid w:val="0046160A"/>
    <w:rsid w:val="00461715"/>
    <w:rsid w:val="00461782"/>
    <w:rsid w:val="00461A0F"/>
    <w:rsid w:val="00461AA0"/>
    <w:rsid w:val="0046212A"/>
    <w:rsid w:val="004624BB"/>
    <w:rsid w:val="004624E7"/>
    <w:rsid w:val="00462BBD"/>
    <w:rsid w:val="004632C8"/>
    <w:rsid w:val="00463803"/>
    <w:rsid w:val="00463F65"/>
    <w:rsid w:val="0046420C"/>
    <w:rsid w:val="0046441E"/>
    <w:rsid w:val="00464508"/>
    <w:rsid w:val="004645E4"/>
    <w:rsid w:val="00464841"/>
    <w:rsid w:val="00464AE1"/>
    <w:rsid w:val="00464CFC"/>
    <w:rsid w:val="00464D30"/>
    <w:rsid w:val="00464D75"/>
    <w:rsid w:val="00464EB4"/>
    <w:rsid w:val="00465169"/>
    <w:rsid w:val="004652DE"/>
    <w:rsid w:val="004653AC"/>
    <w:rsid w:val="00465B79"/>
    <w:rsid w:val="00465D35"/>
    <w:rsid w:val="00465FCD"/>
    <w:rsid w:val="00466490"/>
    <w:rsid w:val="004673D3"/>
    <w:rsid w:val="004674B2"/>
    <w:rsid w:val="0046759F"/>
    <w:rsid w:val="00467967"/>
    <w:rsid w:val="00467B2C"/>
    <w:rsid w:val="004700D4"/>
    <w:rsid w:val="00470186"/>
    <w:rsid w:val="00471068"/>
    <w:rsid w:val="00471149"/>
    <w:rsid w:val="00471313"/>
    <w:rsid w:val="00471318"/>
    <w:rsid w:val="00471604"/>
    <w:rsid w:val="0047164C"/>
    <w:rsid w:val="00471704"/>
    <w:rsid w:val="00471A00"/>
    <w:rsid w:val="00471AAC"/>
    <w:rsid w:val="00471D6B"/>
    <w:rsid w:val="004720D2"/>
    <w:rsid w:val="00472533"/>
    <w:rsid w:val="0047284D"/>
    <w:rsid w:val="00472D11"/>
    <w:rsid w:val="00472EF1"/>
    <w:rsid w:val="00472FC2"/>
    <w:rsid w:val="00473647"/>
    <w:rsid w:val="004737AA"/>
    <w:rsid w:val="00473991"/>
    <w:rsid w:val="00473EC6"/>
    <w:rsid w:val="004744DF"/>
    <w:rsid w:val="004744E1"/>
    <w:rsid w:val="004745B1"/>
    <w:rsid w:val="00474717"/>
    <w:rsid w:val="004747FC"/>
    <w:rsid w:val="004748B5"/>
    <w:rsid w:val="00474F78"/>
    <w:rsid w:val="0047507D"/>
    <w:rsid w:val="00475261"/>
    <w:rsid w:val="004752D8"/>
    <w:rsid w:val="00475A55"/>
    <w:rsid w:val="00475A7E"/>
    <w:rsid w:val="00475CB9"/>
    <w:rsid w:val="004760D5"/>
    <w:rsid w:val="004763D9"/>
    <w:rsid w:val="004764C2"/>
    <w:rsid w:val="004764FF"/>
    <w:rsid w:val="00476512"/>
    <w:rsid w:val="004766E1"/>
    <w:rsid w:val="00476968"/>
    <w:rsid w:val="004769F4"/>
    <w:rsid w:val="00476A44"/>
    <w:rsid w:val="00476A5F"/>
    <w:rsid w:val="00476AFB"/>
    <w:rsid w:val="00476B91"/>
    <w:rsid w:val="00476D9F"/>
    <w:rsid w:val="00476EEA"/>
    <w:rsid w:val="00477219"/>
    <w:rsid w:val="00477376"/>
    <w:rsid w:val="00477546"/>
    <w:rsid w:val="004777AD"/>
    <w:rsid w:val="0047787A"/>
    <w:rsid w:val="00477D9A"/>
    <w:rsid w:val="00477DE1"/>
    <w:rsid w:val="00477F11"/>
    <w:rsid w:val="00477F23"/>
    <w:rsid w:val="00480014"/>
    <w:rsid w:val="00480549"/>
    <w:rsid w:val="00480568"/>
    <w:rsid w:val="004809C0"/>
    <w:rsid w:val="00480B53"/>
    <w:rsid w:val="00480B7E"/>
    <w:rsid w:val="00480D77"/>
    <w:rsid w:val="00480F44"/>
    <w:rsid w:val="004813B9"/>
    <w:rsid w:val="00481E91"/>
    <w:rsid w:val="00482190"/>
    <w:rsid w:val="0048253F"/>
    <w:rsid w:val="00482778"/>
    <w:rsid w:val="00482BD4"/>
    <w:rsid w:val="00482D3D"/>
    <w:rsid w:val="0048303D"/>
    <w:rsid w:val="004831CC"/>
    <w:rsid w:val="00483528"/>
    <w:rsid w:val="004839BA"/>
    <w:rsid w:val="0048428A"/>
    <w:rsid w:val="00484342"/>
    <w:rsid w:val="00484531"/>
    <w:rsid w:val="00484777"/>
    <w:rsid w:val="0048486B"/>
    <w:rsid w:val="00484D3E"/>
    <w:rsid w:val="00484D98"/>
    <w:rsid w:val="00484DCE"/>
    <w:rsid w:val="00484FAB"/>
    <w:rsid w:val="00485044"/>
    <w:rsid w:val="00485049"/>
    <w:rsid w:val="004854F1"/>
    <w:rsid w:val="00485B70"/>
    <w:rsid w:val="00485B74"/>
    <w:rsid w:val="00485B9E"/>
    <w:rsid w:val="00485BF5"/>
    <w:rsid w:val="00485D85"/>
    <w:rsid w:val="004861F9"/>
    <w:rsid w:val="00486210"/>
    <w:rsid w:val="004863FB"/>
    <w:rsid w:val="0048669D"/>
    <w:rsid w:val="00486833"/>
    <w:rsid w:val="004869C7"/>
    <w:rsid w:val="00486AA5"/>
    <w:rsid w:val="00486B3B"/>
    <w:rsid w:val="00486BBA"/>
    <w:rsid w:val="00486C5C"/>
    <w:rsid w:val="00486DE2"/>
    <w:rsid w:val="00486E56"/>
    <w:rsid w:val="00486EB2"/>
    <w:rsid w:val="0048718E"/>
    <w:rsid w:val="004878EE"/>
    <w:rsid w:val="00487AF9"/>
    <w:rsid w:val="00487B3C"/>
    <w:rsid w:val="00487D82"/>
    <w:rsid w:val="004901C4"/>
    <w:rsid w:val="004904C9"/>
    <w:rsid w:val="00490977"/>
    <w:rsid w:val="00490986"/>
    <w:rsid w:val="00490E07"/>
    <w:rsid w:val="004911D7"/>
    <w:rsid w:val="00491406"/>
    <w:rsid w:val="00491504"/>
    <w:rsid w:val="00491962"/>
    <w:rsid w:val="00491C72"/>
    <w:rsid w:val="00491D63"/>
    <w:rsid w:val="00492119"/>
    <w:rsid w:val="004921ED"/>
    <w:rsid w:val="0049242F"/>
    <w:rsid w:val="0049262A"/>
    <w:rsid w:val="0049271F"/>
    <w:rsid w:val="004927D6"/>
    <w:rsid w:val="00492E1E"/>
    <w:rsid w:val="00492F07"/>
    <w:rsid w:val="0049336B"/>
    <w:rsid w:val="0049339A"/>
    <w:rsid w:val="004934BF"/>
    <w:rsid w:val="00493B75"/>
    <w:rsid w:val="00493D0B"/>
    <w:rsid w:val="00493E92"/>
    <w:rsid w:val="0049471E"/>
    <w:rsid w:val="004948F4"/>
    <w:rsid w:val="00494969"/>
    <w:rsid w:val="00494D28"/>
    <w:rsid w:val="00494EFD"/>
    <w:rsid w:val="00495203"/>
    <w:rsid w:val="004955F1"/>
    <w:rsid w:val="00495617"/>
    <w:rsid w:val="00495788"/>
    <w:rsid w:val="00495B99"/>
    <w:rsid w:val="00495CE8"/>
    <w:rsid w:val="00496CF5"/>
    <w:rsid w:val="0049719E"/>
    <w:rsid w:val="00497288"/>
    <w:rsid w:val="004974C0"/>
    <w:rsid w:val="004974E9"/>
    <w:rsid w:val="004976F0"/>
    <w:rsid w:val="00497B34"/>
    <w:rsid w:val="00497DF4"/>
    <w:rsid w:val="00497F36"/>
    <w:rsid w:val="004A01E1"/>
    <w:rsid w:val="004A02E2"/>
    <w:rsid w:val="004A0318"/>
    <w:rsid w:val="004A067B"/>
    <w:rsid w:val="004A0E67"/>
    <w:rsid w:val="004A1096"/>
    <w:rsid w:val="004A127F"/>
    <w:rsid w:val="004A13C1"/>
    <w:rsid w:val="004A13E8"/>
    <w:rsid w:val="004A141E"/>
    <w:rsid w:val="004A1B21"/>
    <w:rsid w:val="004A1F76"/>
    <w:rsid w:val="004A2261"/>
    <w:rsid w:val="004A26E6"/>
    <w:rsid w:val="004A2914"/>
    <w:rsid w:val="004A29A7"/>
    <w:rsid w:val="004A2B06"/>
    <w:rsid w:val="004A2BD3"/>
    <w:rsid w:val="004A2DDA"/>
    <w:rsid w:val="004A2F3C"/>
    <w:rsid w:val="004A3044"/>
    <w:rsid w:val="004A329D"/>
    <w:rsid w:val="004A32A2"/>
    <w:rsid w:val="004A33D5"/>
    <w:rsid w:val="004A38AF"/>
    <w:rsid w:val="004A3902"/>
    <w:rsid w:val="004A3BD5"/>
    <w:rsid w:val="004A3DC7"/>
    <w:rsid w:val="004A3EE9"/>
    <w:rsid w:val="004A41A0"/>
    <w:rsid w:val="004A4472"/>
    <w:rsid w:val="004A4D7D"/>
    <w:rsid w:val="004A4F08"/>
    <w:rsid w:val="004A5041"/>
    <w:rsid w:val="004A59A0"/>
    <w:rsid w:val="004A5AC1"/>
    <w:rsid w:val="004A5B20"/>
    <w:rsid w:val="004A5C28"/>
    <w:rsid w:val="004A5CCC"/>
    <w:rsid w:val="004A5E06"/>
    <w:rsid w:val="004A6730"/>
    <w:rsid w:val="004A6E1C"/>
    <w:rsid w:val="004A73FF"/>
    <w:rsid w:val="004A7A6B"/>
    <w:rsid w:val="004A7B04"/>
    <w:rsid w:val="004A7B34"/>
    <w:rsid w:val="004A7E44"/>
    <w:rsid w:val="004B0063"/>
    <w:rsid w:val="004B01A1"/>
    <w:rsid w:val="004B01CD"/>
    <w:rsid w:val="004B023F"/>
    <w:rsid w:val="004B0325"/>
    <w:rsid w:val="004B04E1"/>
    <w:rsid w:val="004B0F8A"/>
    <w:rsid w:val="004B12A8"/>
    <w:rsid w:val="004B1355"/>
    <w:rsid w:val="004B145B"/>
    <w:rsid w:val="004B153A"/>
    <w:rsid w:val="004B15E5"/>
    <w:rsid w:val="004B1A4B"/>
    <w:rsid w:val="004B1D17"/>
    <w:rsid w:val="004B1DC2"/>
    <w:rsid w:val="004B2032"/>
    <w:rsid w:val="004B221B"/>
    <w:rsid w:val="004B2445"/>
    <w:rsid w:val="004B2579"/>
    <w:rsid w:val="004B25F0"/>
    <w:rsid w:val="004B27AE"/>
    <w:rsid w:val="004B2814"/>
    <w:rsid w:val="004B2A1B"/>
    <w:rsid w:val="004B2C4A"/>
    <w:rsid w:val="004B2D8C"/>
    <w:rsid w:val="004B3011"/>
    <w:rsid w:val="004B306A"/>
    <w:rsid w:val="004B31CE"/>
    <w:rsid w:val="004B339D"/>
    <w:rsid w:val="004B3884"/>
    <w:rsid w:val="004B38C2"/>
    <w:rsid w:val="004B38CF"/>
    <w:rsid w:val="004B3FE8"/>
    <w:rsid w:val="004B42D8"/>
    <w:rsid w:val="004B4853"/>
    <w:rsid w:val="004B4AF5"/>
    <w:rsid w:val="004B4EB1"/>
    <w:rsid w:val="004B4FF2"/>
    <w:rsid w:val="004B56AE"/>
    <w:rsid w:val="004B5CCD"/>
    <w:rsid w:val="004B5E46"/>
    <w:rsid w:val="004B5F25"/>
    <w:rsid w:val="004B60A5"/>
    <w:rsid w:val="004B665E"/>
    <w:rsid w:val="004B66A5"/>
    <w:rsid w:val="004B6E12"/>
    <w:rsid w:val="004B6E3A"/>
    <w:rsid w:val="004B6F29"/>
    <w:rsid w:val="004B7019"/>
    <w:rsid w:val="004B7084"/>
    <w:rsid w:val="004B70BF"/>
    <w:rsid w:val="004B7156"/>
    <w:rsid w:val="004B71A0"/>
    <w:rsid w:val="004B7545"/>
    <w:rsid w:val="004B7A8D"/>
    <w:rsid w:val="004B7AB8"/>
    <w:rsid w:val="004B7B64"/>
    <w:rsid w:val="004B7BA9"/>
    <w:rsid w:val="004B7C5D"/>
    <w:rsid w:val="004B7F42"/>
    <w:rsid w:val="004C0270"/>
    <w:rsid w:val="004C0BBD"/>
    <w:rsid w:val="004C0D7D"/>
    <w:rsid w:val="004C10B0"/>
    <w:rsid w:val="004C1500"/>
    <w:rsid w:val="004C1614"/>
    <w:rsid w:val="004C1BEB"/>
    <w:rsid w:val="004C1ECE"/>
    <w:rsid w:val="004C1F43"/>
    <w:rsid w:val="004C255C"/>
    <w:rsid w:val="004C27FB"/>
    <w:rsid w:val="004C2A26"/>
    <w:rsid w:val="004C2D2B"/>
    <w:rsid w:val="004C2E54"/>
    <w:rsid w:val="004C30BD"/>
    <w:rsid w:val="004C326C"/>
    <w:rsid w:val="004C368C"/>
    <w:rsid w:val="004C3843"/>
    <w:rsid w:val="004C389A"/>
    <w:rsid w:val="004C395A"/>
    <w:rsid w:val="004C3A2C"/>
    <w:rsid w:val="004C3B62"/>
    <w:rsid w:val="004C3C00"/>
    <w:rsid w:val="004C3D85"/>
    <w:rsid w:val="004C4142"/>
    <w:rsid w:val="004C451A"/>
    <w:rsid w:val="004C466C"/>
    <w:rsid w:val="004C47A3"/>
    <w:rsid w:val="004C47AB"/>
    <w:rsid w:val="004C4FE2"/>
    <w:rsid w:val="004C50B2"/>
    <w:rsid w:val="004C521D"/>
    <w:rsid w:val="004C56DD"/>
    <w:rsid w:val="004C57E9"/>
    <w:rsid w:val="004C5854"/>
    <w:rsid w:val="004C59AF"/>
    <w:rsid w:val="004C5B57"/>
    <w:rsid w:val="004C5D3B"/>
    <w:rsid w:val="004C5E88"/>
    <w:rsid w:val="004C5F53"/>
    <w:rsid w:val="004C5F96"/>
    <w:rsid w:val="004C5FF2"/>
    <w:rsid w:val="004C60FB"/>
    <w:rsid w:val="004C6281"/>
    <w:rsid w:val="004C6602"/>
    <w:rsid w:val="004C6F9F"/>
    <w:rsid w:val="004C742B"/>
    <w:rsid w:val="004C772C"/>
    <w:rsid w:val="004C7E82"/>
    <w:rsid w:val="004D01B5"/>
    <w:rsid w:val="004D0303"/>
    <w:rsid w:val="004D03C0"/>
    <w:rsid w:val="004D06BC"/>
    <w:rsid w:val="004D0A49"/>
    <w:rsid w:val="004D0DD3"/>
    <w:rsid w:val="004D0F97"/>
    <w:rsid w:val="004D0FC7"/>
    <w:rsid w:val="004D2009"/>
    <w:rsid w:val="004D21A2"/>
    <w:rsid w:val="004D2251"/>
    <w:rsid w:val="004D2610"/>
    <w:rsid w:val="004D2628"/>
    <w:rsid w:val="004D26E4"/>
    <w:rsid w:val="004D2709"/>
    <w:rsid w:val="004D2765"/>
    <w:rsid w:val="004D2A12"/>
    <w:rsid w:val="004D2B7F"/>
    <w:rsid w:val="004D2BDA"/>
    <w:rsid w:val="004D2EE4"/>
    <w:rsid w:val="004D314A"/>
    <w:rsid w:val="004D37F7"/>
    <w:rsid w:val="004D3CDD"/>
    <w:rsid w:val="004D4051"/>
    <w:rsid w:val="004D4187"/>
    <w:rsid w:val="004D433E"/>
    <w:rsid w:val="004D46C1"/>
    <w:rsid w:val="004D4707"/>
    <w:rsid w:val="004D480B"/>
    <w:rsid w:val="004D4B66"/>
    <w:rsid w:val="004D4C0E"/>
    <w:rsid w:val="004D4C59"/>
    <w:rsid w:val="004D4CEA"/>
    <w:rsid w:val="004D4D5A"/>
    <w:rsid w:val="004D4DA2"/>
    <w:rsid w:val="004D5141"/>
    <w:rsid w:val="004D515F"/>
    <w:rsid w:val="004D52B8"/>
    <w:rsid w:val="004D533E"/>
    <w:rsid w:val="004D5653"/>
    <w:rsid w:val="004D5676"/>
    <w:rsid w:val="004D59A8"/>
    <w:rsid w:val="004D59B8"/>
    <w:rsid w:val="004D5A25"/>
    <w:rsid w:val="004D5D46"/>
    <w:rsid w:val="004D5E17"/>
    <w:rsid w:val="004D5E82"/>
    <w:rsid w:val="004D5ECB"/>
    <w:rsid w:val="004D64E2"/>
    <w:rsid w:val="004D6604"/>
    <w:rsid w:val="004D677D"/>
    <w:rsid w:val="004D69F1"/>
    <w:rsid w:val="004D6ACD"/>
    <w:rsid w:val="004D6EAA"/>
    <w:rsid w:val="004D6F09"/>
    <w:rsid w:val="004D708F"/>
    <w:rsid w:val="004D71A7"/>
    <w:rsid w:val="004D72FF"/>
    <w:rsid w:val="004D735C"/>
    <w:rsid w:val="004D7375"/>
    <w:rsid w:val="004D774B"/>
    <w:rsid w:val="004D7766"/>
    <w:rsid w:val="004D7D07"/>
    <w:rsid w:val="004D7FEB"/>
    <w:rsid w:val="004E00A4"/>
    <w:rsid w:val="004E00DF"/>
    <w:rsid w:val="004E0AD9"/>
    <w:rsid w:val="004E0E8B"/>
    <w:rsid w:val="004E0F6D"/>
    <w:rsid w:val="004E1144"/>
    <w:rsid w:val="004E119A"/>
    <w:rsid w:val="004E12FB"/>
    <w:rsid w:val="004E13DC"/>
    <w:rsid w:val="004E158B"/>
    <w:rsid w:val="004E1627"/>
    <w:rsid w:val="004E18DF"/>
    <w:rsid w:val="004E1AD5"/>
    <w:rsid w:val="004E1F3C"/>
    <w:rsid w:val="004E2591"/>
    <w:rsid w:val="004E25AE"/>
    <w:rsid w:val="004E25D2"/>
    <w:rsid w:val="004E278C"/>
    <w:rsid w:val="004E2922"/>
    <w:rsid w:val="004E2A69"/>
    <w:rsid w:val="004E3341"/>
    <w:rsid w:val="004E33D5"/>
    <w:rsid w:val="004E3529"/>
    <w:rsid w:val="004E35D1"/>
    <w:rsid w:val="004E37A4"/>
    <w:rsid w:val="004E39FC"/>
    <w:rsid w:val="004E39FE"/>
    <w:rsid w:val="004E3B48"/>
    <w:rsid w:val="004E3C10"/>
    <w:rsid w:val="004E4127"/>
    <w:rsid w:val="004E42F4"/>
    <w:rsid w:val="004E44B2"/>
    <w:rsid w:val="004E4681"/>
    <w:rsid w:val="004E4969"/>
    <w:rsid w:val="004E4BAA"/>
    <w:rsid w:val="004E4DE0"/>
    <w:rsid w:val="004E5394"/>
    <w:rsid w:val="004E53E4"/>
    <w:rsid w:val="004E5702"/>
    <w:rsid w:val="004E581C"/>
    <w:rsid w:val="004E594C"/>
    <w:rsid w:val="004E59BB"/>
    <w:rsid w:val="004E5A51"/>
    <w:rsid w:val="004E5B2C"/>
    <w:rsid w:val="004E5BF9"/>
    <w:rsid w:val="004E60A1"/>
    <w:rsid w:val="004E60F9"/>
    <w:rsid w:val="004E6140"/>
    <w:rsid w:val="004E61DB"/>
    <w:rsid w:val="004E6476"/>
    <w:rsid w:val="004E691B"/>
    <w:rsid w:val="004E6AD3"/>
    <w:rsid w:val="004E6C49"/>
    <w:rsid w:val="004E70D7"/>
    <w:rsid w:val="004E7409"/>
    <w:rsid w:val="004E7BCC"/>
    <w:rsid w:val="004E7CE0"/>
    <w:rsid w:val="004E7D4E"/>
    <w:rsid w:val="004F0078"/>
    <w:rsid w:val="004F0165"/>
    <w:rsid w:val="004F016F"/>
    <w:rsid w:val="004F02BF"/>
    <w:rsid w:val="004F0405"/>
    <w:rsid w:val="004F0A90"/>
    <w:rsid w:val="004F0CC9"/>
    <w:rsid w:val="004F0DCC"/>
    <w:rsid w:val="004F0E8A"/>
    <w:rsid w:val="004F10A7"/>
    <w:rsid w:val="004F1613"/>
    <w:rsid w:val="004F2098"/>
    <w:rsid w:val="004F20C6"/>
    <w:rsid w:val="004F2646"/>
    <w:rsid w:val="004F27FC"/>
    <w:rsid w:val="004F29A9"/>
    <w:rsid w:val="004F2C4E"/>
    <w:rsid w:val="004F2DB3"/>
    <w:rsid w:val="004F2FDC"/>
    <w:rsid w:val="004F3069"/>
    <w:rsid w:val="004F3672"/>
    <w:rsid w:val="004F3691"/>
    <w:rsid w:val="004F38C6"/>
    <w:rsid w:val="004F38D5"/>
    <w:rsid w:val="004F3A3C"/>
    <w:rsid w:val="004F3B44"/>
    <w:rsid w:val="004F4600"/>
    <w:rsid w:val="004F49DF"/>
    <w:rsid w:val="004F4E2A"/>
    <w:rsid w:val="004F534E"/>
    <w:rsid w:val="004F5CFE"/>
    <w:rsid w:val="004F65ED"/>
    <w:rsid w:val="004F6603"/>
    <w:rsid w:val="004F6753"/>
    <w:rsid w:val="004F67BD"/>
    <w:rsid w:val="004F6B22"/>
    <w:rsid w:val="004F6B29"/>
    <w:rsid w:val="004F6B64"/>
    <w:rsid w:val="004F6B74"/>
    <w:rsid w:val="004F6E2E"/>
    <w:rsid w:val="004F6E6F"/>
    <w:rsid w:val="004F6EE7"/>
    <w:rsid w:val="004F728B"/>
    <w:rsid w:val="004F745A"/>
    <w:rsid w:val="004F7622"/>
    <w:rsid w:val="004F79D5"/>
    <w:rsid w:val="004F79F9"/>
    <w:rsid w:val="004F7A1E"/>
    <w:rsid w:val="004F7FD1"/>
    <w:rsid w:val="00500237"/>
    <w:rsid w:val="005006C8"/>
    <w:rsid w:val="00500743"/>
    <w:rsid w:val="00500B99"/>
    <w:rsid w:val="00500BCC"/>
    <w:rsid w:val="005012BB"/>
    <w:rsid w:val="005013A5"/>
    <w:rsid w:val="0050157F"/>
    <w:rsid w:val="0050159D"/>
    <w:rsid w:val="005015EB"/>
    <w:rsid w:val="00501719"/>
    <w:rsid w:val="00501728"/>
    <w:rsid w:val="0050176B"/>
    <w:rsid w:val="005018B0"/>
    <w:rsid w:val="00501E98"/>
    <w:rsid w:val="00502831"/>
    <w:rsid w:val="0050348D"/>
    <w:rsid w:val="0050366D"/>
    <w:rsid w:val="00503AAE"/>
    <w:rsid w:val="00503C0C"/>
    <w:rsid w:val="00503C93"/>
    <w:rsid w:val="00503D19"/>
    <w:rsid w:val="00503D6C"/>
    <w:rsid w:val="00503DF0"/>
    <w:rsid w:val="00504412"/>
    <w:rsid w:val="0050442A"/>
    <w:rsid w:val="005044C8"/>
    <w:rsid w:val="005044CC"/>
    <w:rsid w:val="0050468F"/>
    <w:rsid w:val="00505216"/>
    <w:rsid w:val="005053E9"/>
    <w:rsid w:val="00505B5B"/>
    <w:rsid w:val="00505D60"/>
    <w:rsid w:val="00505E47"/>
    <w:rsid w:val="00505EBB"/>
    <w:rsid w:val="00506181"/>
    <w:rsid w:val="00506234"/>
    <w:rsid w:val="005063F3"/>
    <w:rsid w:val="00506777"/>
    <w:rsid w:val="00506BD1"/>
    <w:rsid w:val="00506D1C"/>
    <w:rsid w:val="00506D55"/>
    <w:rsid w:val="005071BB"/>
    <w:rsid w:val="0050739A"/>
    <w:rsid w:val="0050761C"/>
    <w:rsid w:val="005076E1"/>
    <w:rsid w:val="00507F17"/>
    <w:rsid w:val="00510109"/>
    <w:rsid w:val="0051046C"/>
    <w:rsid w:val="0051082A"/>
    <w:rsid w:val="00511131"/>
    <w:rsid w:val="00511C12"/>
    <w:rsid w:val="00511C65"/>
    <w:rsid w:val="00511DB6"/>
    <w:rsid w:val="00511DC3"/>
    <w:rsid w:val="0051202A"/>
    <w:rsid w:val="005121CB"/>
    <w:rsid w:val="00512371"/>
    <w:rsid w:val="005123D2"/>
    <w:rsid w:val="00512430"/>
    <w:rsid w:val="0051256F"/>
    <w:rsid w:val="005125AC"/>
    <w:rsid w:val="005127CF"/>
    <w:rsid w:val="00512A8A"/>
    <w:rsid w:val="00512A8E"/>
    <w:rsid w:val="00512AA3"/>
    <w:rsid w:val="00512D38"/>
    <w:rsid w:val="00512D8C"/>
    <w:rsid w:val="005132E4"/>
    <w:rsid w:val="005135ED"/>
    <w:rsid w:val="0051382D"/>
    <w:rsid w:val="00513D9C"/>
    <w:rsid w:val="00513EAA"/>
    <w:rsid w:val="005140D5"/>
    <w:rsid w:val="00514223"/>
    <w:rsid w:val="005142D7"/>
    <w:rsid w:val="00514545"/>
    <w:rsid w:val="005146F6"/>
    <w:rsid w:val="00514833"/>
    <w:rsid w:val="005148C4"/>
    <w:rsid w:val="005149C9"/>
    <w:rsid w:val="00514D72"/>
    <w:rsid w:val="00514FEE"/>
    <w:rsid w:val="0051508A"/>
    <w:rsid w:val="00515251"/>
    <w:rsid w:val="0051526A"/>
    <w:rsid w:val="005152A7"/>
    <w:rsid w:val="00515404"/>
    <w:rsid w:val="00515A08"/>
    <w:rsid w:val="00515A42"/>
    <w:rsid w:val="00515EF7"/>
    <w:rsid w:val="00516138"/>
    <w:rsid w:val="005161B3"/>
    <w:rsid w:val="005162FF"/>
    <w:rsid w:val="00516460"/>
    <w:rsid w:val="00516A5F"/>
    <w:rsid w:val="00516CBD"/>
    <w:rsid w:val="00516D10"/>
    <w:rsid w:val="00516FB7"/>
    <w:rsid w:val="00517100"/>
    <w:rsid w:val="0051714E"/>
    <w:rsid w:val="005174E1"/>
    <w:rsid w:val="00517652"/>
    <w:rsid w:val="00517A14"/>
    <w:rsid w:val="00517F19"/>
    <w:rsid w:val="00520123"/>
    <w:rsid w:val="00520150"/>
    <w:rsid w:val="0052024B"/>
    <w:rsid w:val="0052041E"/>
    <w:rsid w:val="0052064E"/>
    <w:rsid w:val="00520757"/>
    <w:rsid w:val="00520BA5"/>
    <w:rsid w:val="00520DF1"/>
    <w:rsid w:val="00520F07"/>
    <w:rsid w:val="00520F7E"/>
    <w:rsid w:val="00520FEB"/>
    <w:rsid w:val="0052100E"/>
    <w:rsid w:val="00521095"/>
    <w:rsid w:val="005212E4"/>
    <w:rsid w:val="005215DC"/>
    <w:rsid w:val="005218E3"/>
    <w:rsid w:val="00521BF0"/>
    <w:rsid w:val="00521CA5"/>
    <w:rsid w:val="00521DC1"/>
    <w:rsid w:val="00521DE9"/>
    <w:rsid w:val="00521FBF"/>
    <w:rsid w:val="0052205D"/>
    <w:rsid w:val="0052215F"/>
    <w:rsid w:val="005224A8"/>
    <w:rsid w:val="005225CD"/>
    <w:rsid w:val="005226E1"/>
    <w:rsid w:val="005227ED"/>
    <w:rsid w:val="005229BB"/>
    <w:rsid w:val="005229EF"/>
    <w:rsid w:val="00522A56"/>
    <w:rsid w:val="00523215"/>
    <w:rsid w:val="00523622"/>
    <w:rsid w:val="005237B9"/>
    <w:rsid w:val="005238B8"/>
    <w:rsid w:val="0052392B"/>
    <w:rsid w:val="00523A4A"/>
    <w:rsid w:val="00523EE6"/>
    <w:rsid w:val="00523EF2"/>
    <w:rsid w:val="005240E3"/>
    <w:rsid w:val="00524496"/>
    <w:rsid w:val="005245BB"/>
    <w:rsid w:val="005246D1"/>
    <w:rsid w:val="005246F9"/>
    <w:rsid w:val="0052485D"/>
    <w:rsid w:val="00524AEC"/>
    <w:rsid w:val="00524B3A"/>
    <w:rsid w:val="00524BE0"/>
    <w:rsid w:val="00524DA2"/>
    <w:rsid w:val="00524E94"/>
    <w:rsid w:val="005253F4"/>
    <w:rsid w:val="005256E0"/>
    <w:rsid w:val="00525927"/>
    <w:rsid w:val="00526150"/>
    <w:rsid w:val="0052618B"/>
    <w:rsid w:val="0052625B"/>
    <w:rsid w:val="00526516"/>
    <w:rsid w:val="005267FD"/>
    <w:rsid w:val="0052693C"/>
    <w:rsid w:val="00526E7E"/>
    <w:rsid w:val="0052799C"/>
    <w:rsid w:val="00527BE7"/>
    <w:rsid w:val="00527DDC"/>
    <w:rsid w:val="005302F2"/>
    <w:rsid w:val="00530526"/>
    <w:rsid w:val="00530965"/>
    <w:rsid w:val="00530AA6"/>
    <w:rsid w:val="00530CF4"/>
    <w:rsid w:val="00530DA7"/>
    <w:rsid w:val="00530EC2"/>
    <w:rsid w:val="00531482"/>
    <w:rsid w:val="00531747"/>
    <w:rsid w:val="0053215D"/>
    <w:rsid w:val="005328D4"/>
    <w:rsid w:val="00533040"/>
    <w:rsid w:val="00533090"/>
    <w:rsid w:val="00533104"/>
    <w:rsid w:val="00533126"/>
    <w:rsid w:val="00533257"/>
    <w:rsid w:val="005333D8"/>
    <w:rsid w:val="00533455"/>
    <w:rsid w:val="005335B7"/>
    <w:rsid w:val="0053395D"/>
    <w:rsid w:val="00533C3E"/>
    <w:rsid w:val="00534186"/>
    <w:rsid w:val="005343C6"/>
    <w:rsid w:val="00534581"/>
    <w:rsid w:val="0053498D"/>
    <w:rsid w:val="00534ACA"/>
    <w:rsid w:val="00534CBD"/>
    <w:rsid w:val="00535183"/>
    <w:rsid w:val="00535215"/>
    <w:rsid w:val="0053556A"/>
    <w:rsid w:val="005355AB"/>
    <w:rsid w:val="00535764"/>
    <w:rsid w:val="00535D73"/>
    <w:rsid w:val="00535F30"/>
    <w:rsid w:val="00535F62"/>
    <w:rsid w:val="005362E0"/>
    <w:rsid w:val="00536571"/>
    <w:rsid w:val="0053684F"/>
    <w:rsid w:val="00536876"/>
    <w:rsid w:val="00536936"/>
    <w:rsid w:val="005369C7"/>
    <w:rsid w:val="00536AC9"/>
    <w:rsid w:val="00536E8C"/>
    <w:rsid w:val="00536EE2"/>
    <w:rsid w:val="0053712C"/>
    <w:rsid w:val="005372F5"/>
    <w:rsid w:val="00537592"/>
    <w:rsid w:val="00537777"/>
    <w:rsid w:val="0053789D"/>
    <w:rsid w:val="005379B5"/>
    <w:rsid w:val="00537FF5"/>
    <w:rsid w:val="00540336"/>
    <w:rsid w:val="00540339"/>
    <w:rsid w:val="00540574"/>
    <w:rsid w:val="00540649"/>
    <w:rsid w:val="00540AA4"/>
    <w:rsid w:val="00540B35"/>
    <w:rsid w:val="00540C4B"/>
    <w:rsid w:val="00540FE9"/>
    <w:rsid w:val="0054106E"/>
    <w:rsid w:val="00541212"/>
    <w:rsid w:val="0054121E"/>
    <w:rsid w:val="0054130A"/>
    <w:rsid w:val="00541316"/>
    <w:rsid w:val="005415AF"/>
    <w:rsid w:val="0054187D"/>
    <w:rsid w:val="00541D0A"/>
    <w:rsid w:val="00541D48"/>
    <w:rsid w:val="00541DE4"/>
    <w:rsid w:val="00541EA5"/>
    <w:rsid w:val="00541F31"/>
    <w:rsid w:val="00541FB3"/>
    <w:rsid w:val="0054204F"/>
    <w:rsid w:val="00542088"/>
    <w:rsid w:val="00542351"/>
    <w:rsid w:val="005424D9"/>
    <w:rsid w:val="0054255D"/>
    <w:rsid w:val="00542EFC"/>
    <w:rsid w:val="00542F12"/>
    <w:rsid w:val="005430E7"/>
    <w:rsid w:val="005434BF"/>
    <w:rsid w:val="0054368D"/>
    <w:rsid w:val="005436BA"/>
    <w:rsid w:val="005438A7"/>
    <w:rsid w:val="00543A8A"/>
    <w:rsid w:val="00543AE8"/>
    <w:rsid w:val="00543B37"/>
    <w:rsid w:val="00543F12"/>
    <w:rsid w:val="00544399"/>
    <w:rsid w:val="0054498E"/>
    <w:rsid w:val="00544B98"/>
    <w:rsid w:val="00544DB9"/>
    <w:rsid w:val="00545715"/>
    <w:rsid w:val="00545B3E"/>
    <w:rsid w:val="0054673A"/>
    <w:rsid w:val="00546770"/>
    <w:rsid w:val="005467CB"/>
    <w:rsid w:val="005467CC"/>
    <w:rsid w:val="00546B52"/>
    <w:rsid w:val="00546CC6"/>
    <w:rsid w:val="00546DDB"/>
    <w:rsid w:val="00546E5E"/>
    <w:rsid w:val="00546F99"/>
    <w:rsid w:val="0054707E"/>
    <w:rsid w:val="00547279"/>
    <w:rsid w:val="00547395"/>
    <w:rsid w:val="00547409"/>
    <w:rsid w:val="00547415"/>
    <w:rsid w:val="005476E8"/>
    <w:rsid w:val="00547A5C"/>
    <w:rsid w:val="00547B81"/>
    <w:rsid w:val="00547FC2"/>
    <w:rsid w:val="00550033"/>
    <w:rsid w:val="00550073"/>
    <w:rsid w:val="00550587"/>
    <w:rsid w:val="005506E8"/>
    <w:rsid w:val="005509C3"/>
    <w:rsid w:val="00550CDE"/>
    <w:rsid w:val="00551253"/>
    <w:rsid w:val="00551382"/>
    <w:rsid w:val="005518A1"/>
    <w:rsid w:val="00551EF6"/>
    <w:rsid w:val="0055214B"/>
    <w:rsid w:val="0055258D"/>
    <w:rsid w:val="005525C1"/>
    <w:rsid w:val="005527C4"/>
    <w:rsid w:val="0055285B"/>
    <w:rsid w:val="00552CCA"/>
    <w:rsid w:val="00552EC6"/>
    <w:rsid w:val="00553232"/>
    <w:rsid w:val="005535FE"/>
    <w:rsid w:val="00553825"/>
    <w:rsid w:val="0055399F"/>
    <w:rsid w:val="00553B3E"/>
    <w:rsid w:val="00553DBF"/>
    <w:rsid w:val="00554012"/>
    <w:rsid w:val="00554079"/>
    <w:rsid w:val="0055456E"/>
    <w:rsid w:val="005546C4"/>
    <w:rsid w:val="00555046"/>
    <w:rsid w:val="0055515A"/>
    <w:rsid w:val="005552C7"/>
    <w:rsid w:val="005554F9"/>
    <w:rsid w:val="0055557D"/>
    <w:rsid w:val="00555DC6"/>
    <w:rsid w:val="0055615C"/>
    <w:rsid w:val="00556198"/>
    <w:rsid w:val="00556501"/>
    <w:rsid w:val="005565D8"/>
    <w:rsid w:val="0055666A"/>
    <w:rsid w:val="00556781"/>
    <w:rsid w:val="00556FE3"/>
    <w:rsid w:val="0055756D"/>
    <w:rsid w:val="00557584"/>
    <w:rsid w:val="0055768F"/>
    <w:rsid w:val="00557711"/>
    <w:rsid w:val="00557768"/>
    <w:rsid w:val="005577C5"/>
    <w:rsid w:val="00557808"/>
    <w:rsid w:val="00557840"/>
    <w:rsid w:val="005578B1"/>
    <w:rsid w:val="00557925"/>
    <w:rsid w:val="00557949"/>
    <w:rsid w:val="005579B6"/>
    <w:rsid w:val="00557B46"/>
    <w:rsid w:val="00557C6B"/>
    <w:rsid w:val="00557F04"/>
    <w:rsid w:val="00560044"/>
    <w:rsid w:val="00560231"/>
    <w:rsid w:val="0056047A"/>
    <w:rsid w:val="005605C0"/>
    <w:rsid w:val="0056075D"/>
    <w:rsid w:val="00560ED5"/>
    <w:rsid w:val="005610AE"/>
    <w:rsid w:val="005617C6"/>
    <w:rsid w:val="005618CE"/>
    <w:rsid w:val="00561A01"/>
    <w:rsid w:val="00561EC5"/>
    <w:rsid w:val="00562020"/>
    <w:rsid w:val="0056211E"/>
    <w:rsid w:val="005621CA"/>
    <w:rsid w:val="005622C9"/>
    <w:rsid w:val="00562707"/>
    <w:rsid w:val="005628B0"/>
    <w:rsid w:val="00562CAE"/>
    <w:rsid w:val="00562EFD"/>
    <w:rsid w:val="00563153"/>
    <w:rsid w:val="00563350"/>
    <w:rsid w:val="00563483"/>
    <w:rsid w:val="005636B1"/>
    <w:rsid w:val="0056371A"/>
    <w:rsid w:val="005638AC"/>
    <w:rsid w:val="0056396D"/>
    <w:rsid w:val="0056398A"/>
    <w:rsid w:val="00563A20"/>
    <w:rsid w:val="00563A70"/>
    <w:rsid w:val="00563AE7"/>
    <w:rsid w:val="00563C64"/>
    <w:rsid w:val="00563EA1"/>
    <w:rsid w:val="00563F4B"/>
    <w:rsid w:val="00563FB5"/>
    <w:rsid w:val="0056408B"/>
    <w:rsid w:val="005640F0"/>
    <w:rsid w:val="0056410A"/>
    <w:rsid w:val="005641C3"/>
    <w:rsid w:val="005642FA"/>
    <w:rsid w:val="005647B1"/>
    <w:rsid w:val="005647D1"/>
    <w:rsid w:val="00564A41"/>
    <w:rsid w:val="00564AE1"/>
    <w:rsid w:val="00564D77"/>
    <w:rsid w:val="00564FAC"/>
    <w:rsid w:val="00565083"/>
    <w:rsid w:val="00565209"/>
    <w:rsid w:val="00565286"/>
    <w:rsid w:val="00565392"/>
    <w:rsid w:val="00565402"/>
    <w:rsid w:val="0056540F"/>
    <w:rsid w:val="00565BF0"/>
    <w:rsid w:val="00565CBB"/>
    <w:rsid w:val="00565D89"/>
    <w:rsid w:val="00565E63"/>
    <w:rsid w:val="00566558"/>
    <w:rsid w:val="005666EC"/>
    <w:rsid w:val="00566747"/>
    <w:rsid w:val="00566896"/>
    <w:rsid w:val="00566973"/>
    <w:rsid w:val="00566D23"/>
    <w:rsid w:val="00566E66"/>
    <w:rsid w:val="00566FB9"/>
    <w:rsid w:val="0056747E"/>
    <w:rsid w:val="005676D7"/>
    <w:rsid w:val="00567789"/>
    <w:rsid w:val="00567A5D"/>
    <w:rsid w:val="00567A91"/>
    <w:rsid w:val="00567DA7"/>
    <w:rsid w:val="00567F96"/>
    <w:rsid w:val="00567FF1"/>
    <w:rsid w:val="005703A4"/>
    <w:rsid w:val="005707D9"/>
    <w:rsid w:val="00570828"/>
    <w:rsid w:val="00570B40"/>
    <w:rsid w:val="00570BAA"/>
    <w:rsid w:val="00570D56"/>
    <w:rsid w:val="00570DB3"/>
    <w:rsid w:val="00570F13"/>
    <w:rsid w:val="00570F66"/>
    <w:rsid w:val="00571388"/>
    <w:rsid w:val="005715D2"/>
    <w:rsid w:val="00571725"/>
    <w:rsid w:val="0057184C"/>
    <w:rsid w:val="0057193B"/>
    <w:rsid w:val="00571994"/>
    <w:rsid w:val="00571C0F"/>
    <w:rsid w:val="005723E7"/>
    <w:rsid w:val="00572650"/>
    <w:rsid w:val="00572863"/>
    <w:rsid w:val="005728B7"/>
    <w:rsid w:val="00572C0E"/>
    <w:rsid w:val="00572C96"/>
    <w:rsid w:val="00572E0A"/>
    <w:rsid w:val="00572E32"/>
    <w:rsid w:val="00572F0F"/>
    <w:rsid w:val="005734BC"/>
    <w:rsid w:val="005736B3"/>
    <w:rsid w:val="0057380F"/>
    <w:rsid w:val="00573BDE"/>
    <w:rsid w:val="00573CF4"/>
    <w:rsid w:val="00573E84"/>
    <w:rsid w:val="005743A4"/>
    <w:rsid w:val="005747B7"/>
    <w:rsid w:val="00574956"/>
    <w:rsid w:val="00574B63"/>
    <w:rsid w:val="00574B76"/>
    <w:rsid w:val="00574D8E"/>
    <w:rsid w:val="00574E37"/>
    <w:rsid w:val="00574F73"/>
    <w:rsid w:val="0057532C"/>
    <w:rsid w:val="005756EF"/>
    <w:rsid w:val="00575B0E"/>
    <w:rsid w:val="00575B91"/>
    <w:rsid w:val="00575C3A"/>
    <w:rsid w:val="00575C4D"/>
    <w:rsid w:val="00575C7A"/>
    <w:rsid w:val="00575E06"/>
    <w:rsid w:val="005760C9"/>
    <w:rsid w:val="0057644A"/>
    <w:rsid w:val="00576837"/>
    <w:rsid w:val="005771FF"/>
    <w:rsid w:val="0057735E"/>
    <w:rsid w:val="0057781F"/>
    <w:rsid w:val="00577B4C"/>
    <w:rsid w:val="00577BCA"/>
    <w:rsid w:val="00577CEA"/>
    <w:rsid w:val="00580854"/>
    <w:rsid w:val="00580B6E"/>
    <w:rsid w:val="00580D12"/>
    <w:rsid w:val="00581186"/>
    <w:rsid w:val="0058120F"/>
    <w:rsid w:val="0058122C"/>
    <w:rsid w:val="005814DF"/>
    <w:rsid w:val="00581510"/>
    <w:rsid w:val="00581706"/>
    <w:rsid w:val="00582149"/>
    <w:rsid w:val="005822BD"/>
    <w:rsid w:val="00582306"/>
    <w:rsid w:val="00582575"/>
    <w:rsid w:val="00582EA9"/>
    <w:rsid w:val="005832E5"/>
    <w:rsid w:val="00583320"/>
    <w:rsid w:val="005833AE"/>
    <w:rsid w:val="00583D5D"/>
    <w:rsid w:val="00583EDD"/>
    <w:rsid w:val="00583F4D"/>
    <w:rsid w:val="0058452E"/>
    <w:rsid w:val="005846D6"/>
    <w:rsid w:val="00584881"/>
    <w:rsid w:val="0058488D"/>
    <w:rsid w:val="00584B43"/>
    <w:rsid w:val="00584BBC"/>
    <w:rsid w:val="00584E4C"/>
    <w:rsid w:val="00585002"/>
    <w:rsid w:val="005850F8"/>
    <w:rsid w:val="00585181"/>
    <w:rsid w:val="00585216"/>
    <w:rsid w:val="0058545D"/>
    <w:rsid w:val="00585476"/>
    <w:rsid w:val="0058551F"/>
    <w:rsid w:val="005859E8"/>
    <w:rsid w:val="00585BD7"/>
    <w:rsid w:val="00585C46"/>
    <w:rsid w:val="0058602D"/>
    <w:rsid w:val="005861AE"/>
    <w:rsid w:val="005865FF"/>
    <w:rsid w:val="00586643"/>
    <w:rsid w:val="005866C5"/>
    <w:rsid w:val="00586896"/>
    <w:rsid w:val="00586909"/>
    <w:rsid w:val="00586CAA"/>
    <w:rsid w:val="005876C9"/>
    <w:rsid w:val="00587721"/>
    <w:rsid w:val="005878EA"/>
    <w:rsid w:val="00587999"/>
    <w:rsid w:val="00587AD8"/>
    <w:rsid w:val="00587AEF"/>
    <w:rsid w:val="00590129"/>
    <w:rsid w:val="00590182"/>
    <w:rsid w:val="005903BD"/>
    <w:rsid w:val="005905FB"/>
    <w:rsid w:val="00590813"/>
    <w:rsid w:val="00590C0F"/>
    <w:rsid w:val="00590F45"/>
    <w:rsid w:val="005910DF"/>
    <w:rsid w:val="005914E1"/>
    <w:rsid w:val="00591DB7"/>
    <w:rsid w:val="00591F01"/>
    <w:rsid w:val="00592034"/>
    <w:rsid w:val="0059261D"/>
    <w:rsid w:val="00592E2D"/>
    <w:rsid w:val="00592E72"/>
    <w:rsid w:val="00592F7D"/>
    <w:rsid w:val="00593166"/>
    <w:rsid w:val="005932C9"/>
    <w:rsid w:val="005933C4"/>
    <w:rsid w:val="00593465"/>
    <w:rsid w:val="005939C3"/>
    <w:rsid w:val="00593F9E"/>
    <w:rsid w:val="00594342"/>
    <w:rsid w:val="005943A3"/>
    <w:rsid w:val="0059456A"/>
    <w:rsid w:val="005945A5"/>
    <w:rsid w:val="00594728"/>
    <w:rsid w:val="005947EE"/>
    <w:rsid w:val="00594849"/>
    <w:rsid w:val="0059491A"/>
    <w:rsid w:val="00594A48"/>
    <w:rsid w:val="00594B19"/>
    <w:rsid w:val="00594D71"/>
    <w:rsid w:val="00594FFE"/>
    <w:rsid w:val="00595695"/>
    <w:rsid w:val="00595BAE"/>
    <w:rsid w:val="0059616A"/>
    <w:rsid w:val="005961CF"/>
    <w:rsid w:val="00596538"/>
    <w:rsid w:val="00596539"/>
    <w:rsid w:val="0059670C"/>
    <w:rsid w:val="00596A4C"/>
    <w:rsid w:val="00596D1F"/>
    <w:rsid w:val="0059722A"/>
    <w:rsid w:val="005973F5"/>
    <w:rsid w:val="00597771"/>
    <w:rsid w:val="00597B9F"/>
    <w:rsid w:val="00597C5E"/>
    <w:rsid w:val="00597D02"/>
    <w:rsid w:val="00597EED"/>
    <w:rsid w:val="00597F0E"/>
    <w:rsid w:val="005A014E"/>
    <w:rsid w:val="005A01A6"/>
    <w:rsid w:val="005A0474"/>
    <w:rsid w:val="005A04AE"/>
    <w:rsid w:val="005A079E"/>
    <w:rsid w:val="005A09DC"/>
    <w:rsid w:val="005A0A19"/>
    <w:rsid w:val="005A0A7F"/>
    <w:rsid w:val="005A0EA9"/>
    <w:rsid w:val="005A0F46"/>
    <w:rsid w:val="005A0F7F"/>
    <w:rsid w:val="005A10DE"/>
    <w:rsid w:val="005A11AE"/>
    <w:rsid w:val="005A131B"/>
    <w:rsid w:val="005A1A6A"/>
    <w:rsid w:val="005A1E3F"/>
    <w:rsid w:val="005A1F6F"/>
    <w:rsid w:val="005A1FC0"/>
    <w:rsid w:val="005A23C4"/>
    <w:rsid w:val="005A25BE"/>
    <w:rsid w:val="005A26CB"/>
    <w:rsid w:val="005A2E1E"/>
    <w:rsid w:val="005A319E"/>
    <w:rsid w:val="005A336C"/>
    <w:rsid w:val="005A34E7"/>
    <w:rsid w:val="005A3579"/>
    <w:rsid w:val="005A376B"/>
    <w:rsid w:val="005A3CC6"/>
    <w:rsid w:val="005A3E86"/>
    <w:rsid w:val="005A4217"/>
    <w:rsid w:val="005A429B"/>
    <w:rsid w:val="005A4757"/>
    <w:rsid w:val="005A4D65"/>
    <w:rsid w:val="005A4F2E"/>
    <w:rsid w:val="005A5339"/>
    <w:rsid w:val="005A556E"/>
    <w:rsid w:val="005A6503"/>
    <w:rsid w:val="005A66A2"/>
    <w:rsid w:val="005A66A7"/>
    <w:rsid w:val="005A68DF"/>
    <w:rsid w:val="005A68F9"/>
    <w:rsid w:val="005A6B7F"/>
    <w:rsid w:val="005A6DEC"/>
    <w:rsid w:val="005A71C4"/>
    <w:rsid w:val="005A78D0"/>
    <w:rsid w:val="005A7C4A"/>
    <w:rsid w:val="005A7F29"/>
    <w:rsid w:val="005B011D"/>
    <w:rsid w:val="005B02DA"/>
    <w:rsid w:val="005B0453"/>
    <w:rsid w:val="005B069E"/>
    <w:rsid w:val="005B079A"/>
    <w:rsid w:val="005B07C5"/>
    <w:rsid w:val="005B086C"/>
    <w:rsid w:val="005B0DB6"/>
    <w:rsid w:val="005B184A"/>
    <w:rsid w:val="005B1990"/>
    <w:rsid w:val="005B1E32"/>
    <w:rsid w:val="005B1EB7"/>
    <w:rsid w:val="005B208A"/>
    <w:rsid w:val="005B214B"/>
    <w:rsid w:val="005B2173"/>
    <w:rsid w:val="005B2232"/>
    <w:rsid w:val="005B2394"/>
    <w:rsid w:val="005B2830"/>
    <w:rsid w:val="005B2F32"/>
    <w:rsid w:val="005B3560"/>
    <w:rsid w:val="005B35C6"/>
    <w:rsid w:val="005B3953"/>
    <w:rsid w:val="005B3962"/>
    <w:rsid w:val="005B3973"/>
    <w:rsid w:val="005B3ABF"/>
    <w:rsid w:val="005B3FB3"/>
    <w:rsid w:val="005B3FEA"/>
    <w:rsid w:val="005B4094"/>
    <w:rsid w:val="005B4196"/>
    <w:rsid w:val="005B47D5"/>
    <w:rsid w:val="005B4801"/>
    <w:rsid w:val="005B4A31"/>
    <w:rsid w:val="005B53C5"/>
    <w:rsid w:val="005B5513"/>
    <w:rsid w:val="005B58B3"/>
    <w:rsid w:val="005B5AE5"/>
    <w:rsid w:val="005B650D"/>
    <w:rsid w:val="005B6AB5"/>
    <w:rsid w:val="005B6B4A"/>
    <w:rsid w:val="005B6C68"/>
    <w:rsid w:val="005B6D5B"/>
    <w:rsid w:val="005B6FC7"/>
    <w:rsid w:val="005B6FE0"/>
    <w:rsid w:val="005B7000"/>
    <w:rsid w:val="005B7493"/>
    <w:rsid w:val="005B7599"/>
    <w:rsid w:val="005B75B1"/>
    <w:rsid w:val="005B76F5"/>
    <w:rsid w:val="005B7B23"/>
    <w:rsid w:val="005B7BB5"/>
    <w:rsid w:val="005B7CAF"/>
    <w:rsid w:val="005C0155"/>
    <w:rsid w:val="005C0294"/>
    <w:rsid w:val="005C02A7"/>
    <w:rsid w:val="005C02DA"/>
    <w:rsid w:val="005C0306"/>
    <w:rsid w:val="005C09BD"/>
    <w:rsid w:val="005C0A51"/>
    <w:rsid w:val="005C0C19"/>
    <w:rsid w:val="005C0F11"/>
    <w:rsid w:val="005C16F8"/>
    <w:rsid w:val="005C1CFA"/>
    <w:rsid w:val="005C21B6"/>
    <w:rsid w:val="005C2220"/>
    <w:rsid w:val="005C22D6"/>
    <w:rsid w:val="005C241A"/>
    <w:rsid w:val="005C27CD"/>
    <w:rsid w:val="005C28F0"/>
    <w:rsid w:val="005C2996"/>
    <w:rsid w:val="005C2FF8"/>
    <w:rsid w:val="005C30C7"/>
    <w:rsid w:val="005C33A0"/>
    <w:rsid w:val="005C3B3E"/>
    <w:rsid w:val="005C3E2F"/>
    <w:rsid w:val="005C3E96"/>
    <w:rsid w:val="005C41C2"/>
    <w:rsid w:val="005C41DB"/>
    <w:rsid w:val="005C4595"/>
    <w:rsid w:val="005C4638"/>
    <w:rsid w:val="005C46F9"/>
    <w:rsid w:val="005C472F"/>
    <w:rsid w:val="005C4A00"/>
    <w:rsid w:val="005C4AD8"/>
    <w:rsid w:val="005C4B4C"/>
    <w:rsid w:val="005C4B66"/>
    <w:rsid w:val="005C4EB9"/>
    <w:rsid w:val="005C51BF"/>
    <w:rsid w:val="005C55F2"/>
    <w:rsid w:val="005C5A23"/>
    <w:rsid w:val="005C5AC6"/>
    <w:rsid w:val="005C5E32"/>
    <w:rsid w:val="005C5E4A"/>
    <w:rsid w:val="005C5FB4"/>
    <w:rsid w:val="005C654B"/>
    <w:rsid w:val="005C6C2B"/>
    <w:rsid w:val="005C6C3D"/>
    <w:rsid w:val="005C73DD"/>
    <w:rsid w:val="005C75F8"/>
    <w:rsid w:val="005C764A"/>
    <w:rsid w:val="005C77B7"/>
    <w:rsid w:val="005C7D9E"/>
    <w:rsid w:val="005C7DA8"/>
    <w:rsid w:val="005D023D"/>
    <w:rsid w:val="005D05A3"/>
    <w:rsid w:val="005D0652"/>
    <w:rsid w:val="005D07AF"/>
    <w:rsid w:val="005D0BAD"/>
    <w:rsid w:val="005D0E9C"/>
    <w:rsid w:val="005D10DF"/>
    <w:rsid w:val="005D13FF"/>
    <w:rsid w:val="005D1887"/>
    <w:rsid w:val="005D1B0F"/>
    <w:rsid w:val="005D1C73"/>
    <w:rsid w:val="005D2423"/>
    <w:rsid w:val="005D2503"/>
    <w:rsid w:val="005D25E9"/>
    <w:rsid w:val="005D28E9"/>
    <w:rsid w:val="005D297A"/>
    <w:rsid w:val="005D29E4"/>
    <w:rsid w:val="005D2F4B"/>
    <w:rsid w:val="005D2FAE"/>
    <w:rsid w:val="005D3357"/>
    <w:rsid w:val="005D33FE"/>
    <w:rsid w:val="005D3740"/>
    <w:rsid w:val="005D3884"/>
    <w:rsid w:val="005D38BA"/>
    <w:rsid w:val="005D3AF6"/>
    <w:rsid w:val="005D3BD1"/>
    <w:rsid w:val="005D3E1D"/>
    <w:rsid w:val="005D3E71"/>
    <w:rsid w:val="005D3FA3"/>
    <w:rsid w:val="005D4086"/>
    <w:rsid w:val="005D454D"/>
    <w:rsid w:val="005D47BC"/>
    <w:rsid w:val="005D47D3"/>
    <w:rsid w:val="005D4CBC"/>
    <w:rsid w:val="005D4F43"/>
    <w:rsid w:val="005D514C"/>
    <w:rsid w:val="005D52A9"/>
    <w:rsid w:val="005D5329"/>
    <w:rsid w:val="005D53A7"/>
    <w:rsid w:val="005D54B8"/>
    <w:rsid w:val="005D5850"/>
    <w:rsid w:val="005D5DCB"/>
    <w:rsid w:val="005D66F2"/>
    <w:rsid w:val="005D68D3"/>
    <w:rsid w:val="005D68F2"/>
    <w:rsid w:val="005D6957"/>
    <w:rsid w:val="005D6D77"/>
    <w:rsid w:val="005D706A"/>
    <w:rsid w:val="005D7311"/>
    <w:rsid w:val="005D7868"/>
    <w:rsid w:val="005D78D7"/>
    <w:rsid w:val="005D7B61"/>
    <w:rsid w:val="005D7E9F"/>
    <w:rsid w:val="005E02DE"/>
    <w:rsid w:val="005E0550"/>
    <w:rsid w:val="005E05B7"/>
    <w:rsid w:val="005E06F9"/>
    <w:rsid w:val="005E090A"/>
    <w:rsid w:val="005E0B12"/>
    <w:rsid w:val="005E0D0E"/>
    <w:rsid w:val="005E0D7A"/>
    <w:rsid w:val="005E0DCE"/>
    <w:rsid w:val="005E109B"/>
    <w:rsid w:val="005E12F1"/>
    <w:rsid w:val="005E1385"/>
    <w:rsid w:val="005E13DD"/>
    <w:rsid w:val="005E1567"/>
    <w:rsid w:val="005E1965"/>
    <w:rsid w:val="005E1993"/>
    <w:rsid w:val="005E1A24"/>
    <w:rsid w:val="005E1ECD"/>
    <w:rsid w:val="005E1FA9"/>
    <w:rsid w:val="005E237B"/>
    <w:rsid w:val="005E258B"/>
    <w:rsid w:val="005E25D5"/>
    <w:rsid w:val="005E2742"/>
    <w:rsid w:val="005E29B6"/>
    <w:rsid w:val="005E2B12"/>
    <w:rsid w:val="005E2B6D"/>
    <w:rsid w:val="005E33FD"/>
    <w:rsid w:val="005E394E"/>
    <w:rsid w:val="005E39EF"/>
    <w:rsid w:val="005E3A34"/>
    <w:rsid w:val="005E3D3D"/>
    <w:rsid w:val="005E4309"/>
    <w:rsid w:val="005E4487"/>
    <w:rsid w:val="005E4880"/>
    <w:rsid w:val="005E4C10"/>
    <w:rsid w:val="005E4CC0"/>
    <w:rsid w:val="005E4D52"/>
    <w:rsid w:val="005E4DD6"/>
    <w:rsid w:val="005E5384"/>
    <w:rsid w:val="005E538D"/>
    <w:rsid w:val="005E5555"/>
    <w:rsid w:val="005E55E1"/>
    <w:rsid w:val="005E581E"/>
    <w:rsid w:val="005E58A3"/>
    <w:rsid w:val="005E59AE"/>
    <w:rsid w:val="005E5AB5"/>
    <w:rsid w:val="005E627A"/>
    <w:rsid w:val="005E6288"/>
    <w:rsid w:val="005E62FF"/>
    <w:rsid w:val="005E63FA"/>
    <w:rsid w:val="005E6578"/>
    <w:rsid w:val="005E67D6"/>
    <w:rsid w:val="005E6835"/>
    <w:rsid w:val="005E68CB"/>
    <w:rsid w:val="005E6B73"/>
    <w:rsid w:val="005E6D75"/>
    <w:rsid w:val="005E6E1B"/>
    <w:rsid w:val="005E6FDF"/>
    <w:rsid w:val="005E7158"/>
    <w:rsid w:val="005E727A"/>
    <w:rsid w:val="005E730D"/>
    <w:rsid w:val="005E752E"/>
    <w:rsid w:val="005E75FA"/>
    <w:rsid w:val="005E77EC"/>
    <w:rsid w:val="005E78B4"/>
    <w:rsid w:val="005E78D3"/>
    <w:rsid w:val="005E7BC9"/>
    <w:rsid w:val="005E7C0E"/>
    <w:rsid w:val="005E7D7D"/>
    <w:rsid w:val="005E7F65"/>
    <w:rsid w:val="005F0329"/>
    <w:rsid w:val="005F035D"/>
    <w:rsid w:val="005F0760"/>
    <w:rsid w:val="005F080E"/>
    <w:rsid w:val="005F087C"/>
    <w:rsid w:val="005F09D7"/>
    <w:rsid w:val="005F0CD7"/>
    <w:rsid w:val="005F0EA0"/>
    <w:rsid w:val="005F0EFC"/>
    <w:rsid w:val="005F1194"/>
    <w:rsid w:val="005F11F6"/>
    <w:rsid w:val="005F12E8"/>
    <w:rsid w:val="005F148B"/>
    <w:rsid w:val="005F18FB"/>
    <w:rsid w:val="005F1E57"/>
    <w:rsid w:val="005F1E72"/>
    <w:rsid w:val="005F1EB2"/>
    <w:rsid w:val="005F1F11"/>
    <w:rsid w:val="005F1FF0"/>
    <w:rsid w:val="005F1FF3"/>
    <w:rsid w:val="005F1FF7"/>
    <w:rsid w:val="005F218D"/>
    <w:rsid w:val="005F2312"/>
    <w:rsid w:val="005F2750"/>
    <w:rsid w:val="005F2A6B"/>
    <w:rsid w:val="005F300B"/>
    <w:rsid w:val="005F3135"/>
    <w:rsid w:val="005F31C2"/>
    <w:rsid w:val="005F3438"/>
    <w:rsid w:val="005F3507"/>
    <w:rsid w:val="005F3587"/>
    <w:rsid w:val="005F3738"/>
    <w:rsid w:val="005F3828"/>
    <w:rsid w:val="005F395A"/>
    <w:rsid w:val="005F3B6E"/>
    <w:rsid w:val="005F3F59"/>
    <w:rsid w:val="005F4115"/>
    <w:rsid w:val="005F456C"/>
    <w:rsid w:val="005F482E"/>
    <w:rsid w:val="005F48BD"/>
    <w:rsid w:val="005F4D80"/>
    <w:rsid w:val="005F50C8"/>
    <w:rsid w:val="005F52D5"/>
    <w:rsid w:val="005F532F"/>
    <w:rsid w:val="005F55FB"/>
    <w:rsid w:val="005F584E"/>
    <w:rsid w:val="005F5895"/>
    <w:rsid w:val="005F62F9"/>
    <w:rsid w:val="005F6354"/>
    <w:rsid w:val="005F638D"/>
    <w:rsid w:val="005F6689"/>
    <w:rsid w:val="005F69B1"/>
    <w:rsid w:val="005F6D6A"/>
    <w:rsid w:val="005F6E4B"/>
    <w:rsid w:val="005F7566"/>
    <w:rsid w:val="005F76BB"/>
    <w:rsid w:val="005F7753"/>
    <w:rsid w:val="005F7759"/>
    <w:rsid w:val="005F7FE6"/>
    <w:rsid w:val="00600293"/>
    <w:rsid w:val="006002ED"/>
    <w:rsid w:val="0060040D"/>
    <w:rsid w:val="00600474"/>
    <w:rsid w:val="006005DF"/>
    <w:rsid w:val="00600871"/>
    <w:rsid w:val="006008E7"/>
    <w:rsid w:val="00600943"/>
    <w:rsid w:val="00600A23"/>
    <w:rsid w:val="00600A28"/>
    <w:rsid w:val="00601621"/>
    <w:rsid w:val="00601742"/>
    <w:rsid w:val="0060191C"/>
    <w:rsid w:val="00601DEF"/>
    <w:rsid w:val="00602030"/>
    <w:rsid w:val="00602226"/>
    <w:rsid w:val="00602247"/>
    <w:rsid w:val="00602531"/>
    <w:rsid w:val="006027C0"/>
    <w:rsid w:val="006027F4"/>
    <w:rsid w:val="00602961"/>
    <w:rsid w:val="006029A1"/>
    <w:rsid w:val="00602F2D"/>
    <w:rsid w:val="00602F52"/>
    <w:rsid w:val="006030DE"/>
    <w:rsid w:val="0060336B"/>
    <w:rsid w:val="00603429"/>
    <w:rsid w:val="00603508"/>
    <w:rsid w:val="0060370E"/>
    <w:rsid w:val="006037AD"/>
    <w:rsid w:val="00603A0D"/>
    <w:rsid w:val="0060406A"/>
    <w:rsid w:val="00604654"/>
    <w:rsid w:val="00604A35"/>
    <w:rsid w:val="00604AC3"/>
    <w:rsid w:val="00604B39"/>
    <w:rsid w:val="00605105"/>
    <w:rsid w:val="00605315"/>
    <w:rsid w:val="00605375"/>
    <w:rsid w:val="0060554C"/>
    <w:rsid w:val="006055E7"/>
    <w:rsid w:val="00605675"/>
    <w:rsid w:val="00605760"/>
    <w:rsid w:val="006057B4"/>
    <w:rsid w:val="00605A9D"/>
    <w:rsid w:val="00605FA9"/>
    <w:rsid w:val="00606052"/>
    <w:rsid w:val="0060606F"/>
    <w:rsid w:val="00606214"/>
    <w:rsid w:val="0060646D"/>
    <w:rsid w:val="006066A8"/>
    <w:rsid w:val="00606766"/>
    <w:rsid w:val="00606A68"/>
    <w:rsid w:val="00606CFB"/>
    <w:rsid w:val="00606D55"/>
    <w:rsid w:val="00606E01"/>
    <w:rsid w:val="00607277"/>
    <w:rsid w:val="00607330"/>
    <w:rsid w:val="00607790"/>
    <w:rsid w:val="00607BBC"/>
    <w:rsid w:val="00610020"/>
    <w:rsid w:val="006100EA"/>
    <w:rsid w:val="00610171"/>
    <w:rsid w:val="00610277"/>
    <w:rsid w:val="006102D0"/>
    <w:rsid w:val="00610995"/>
    <w:rsid w:val="00610FDA"/>
    <w:rsid w:val="0061118D"/>
    <w:rsid w:val="006114FB"/>
    <w:rsid w:val="00611A25"/>
    <w:rsid w:val="00612006"/>
    <w:rsid w:val="0061201E"/>
    <w:rsid w:val="00612038"/>
    <w:rsid w:val="00612625"/>
    <w:rsid w:val="0061262A"/>
    <w:rsid w:val="00612651"/>
    <w:rsid w:val="0061268F"/>
    <w:rsid w:val="00612906"/>
    <w:rsid w:val="006129E3"/>
    <w:rsid w:val="00612B89"/>
    <w:rsid w:val="00612EDB"/>
    <w:rsid w:val="006130C9"/>
    <w:rsid w:val="00613638"/>
    <w:rsid w:val="006138C6"/>
    <w:rsid w:val="0061397A"/>
    <w:rsid w:val="00613FF1"/>
    <w:rsid w:val="00614157"/>
    <w:rsid w:val="00614219"/>
    <w:rsid w:val="00614240"/>
    <w:rsid w:val="006143D9"/>
    <w:rsid w:val="006144F6"/>
    <w:rsid w:val="006147A6"/>
    <w:rsid w:val="006148D5"/>
    <w:rsid w:val="00614A71"/>
    <w:rsid w:val="00614CC8"/>
    <w:rsid w:val="00614F27"/>
    <w:rsid w:val="00614F6E"/>
    <w:rsid w:val="0061517C"/>
    <w:rsid w:val="0061529A"/>
    <w:rsid w:val="0061529B"/>
    <w:rsid w:val="006158E4"/>
    <w:rsid w:val="00615A2C"/>
    <w:rsid w:val="00615B20"/>
    <w:rsid w:val="00615BE0"/>
    <w:rsid w:val="006161B3"/>
    <w:rsid w:val="00616270"/>
    <w:rsid w:val="00616423"/>
    <w:rsid w:val="00616461"/>
    <w:rsid w:val="00616464"/>
    <w:rsid w:val="0061656F"/>
    <w:rsid w:val="00616682"/>
    <w:rsid w:val="00616A7B"/>
    <w:rsid w:val="00616C65"/>
    <w:rsid w:val="00617426"/>
    <w:rsid w:val="0061782B"/>
    <w:rsid w:val="00617A5D"/>
    <w:rsid w:val="00617AF8"/>
    <w:rsid w:val="00617CAA"/>
    <w:rsid w:val="00617D26"/>
    <w:rsid w:val="00617DCC"/>
    <w:rsid w:val="006200A0"/>
    <w:rsid w:val="006201F2"/>
    <w:rsid w:val="00620ADB"/>
    <w:rsid w:val="00620F4D"/>
    <w:rsid w:val="00621173"/>
    <w:rsid w:val="006211DA"/>
    <w:rsid w:val="0062145B"/>
    <w:rsid w:val="00621566"/>
    <w:rsid w:val="00621677"/>
    <w:rsid w:val="006216C0"/>
    <w:rsid w:val="006217CC"/>
    <w:rsid w:val="006217F7"/>
    <w:rsid w:val="00621830"/>
    <w:rsid w:val="00621A5F"/>
    <w:rsid w:val="00621ABC"/>
    <w:rsid w:val="00621AD4"/>
    <w:rsid w:val="00621E86"/>
    <w:rsid w:val="0062212B"/>
    <w:rsid w:val="0062216B"/>
    <w:rsid w:val="0062261E"/>
    <w:rsid w:val="0062285D"/>
    <w:rsid w:val="0062287A"/>
    <w:rsid w:val="006229D3"/>
    <w:rsid w:val="00622E44"/>
    <w:rsid w:val="00622F7E"/>
    <w:rsid w:val="006230DB"/>
    <w:rsid w:val="006230EB"/>
    <w:rsid w:val="00623ADA"/>
    <w:rsid w:val="00623B3B"/>
    <w:rsid w:val="00623EE7"/>
    <w:rsid w:val="00624122"/>
    <w:rsid w:val="00624148"/>
    <w:rsid w:val="0062439F"/>
    <w:rsid w:val="00624477"/>
    <w:rsid w:val="006244CA"/>
    <w:rsid w:val="00624675"/>
    <w:rsid w:val="00624714"/>
    <w:rsid w:val="00624C9E"/>
    <w:rsid w:val="00624EA5"/>
    <w:rsid w:val="00625183"/>
    <w:rsid w:val="00625473"/>
    <w:rsid w:val="006254FF"/>
    <w:rsid w:val="006257DD"/>
    <w:rsid w:val="00625847"/>
    <w:rsid w:val="00625D4C"/>
    <w:rsid w:val="00625F05"/>
    <w:rsid w:val="00626275"/>
    <w:rsid w:val="0062632F"/>
    <w:rsid w:val="006263FB"/>
    <w:rsid w:val="006265AF"/>
    <w:rsid w:val="00626AF4"/>
    <w:rsid w:val="00626DD4"/>
    <w:rsid w:val="00626EA9"/>
    <w:rsid w:val="00626F37"/>
    <w:rsid w:val="00626F67"/>
    <w:rsid w:val="00626FDA"/>
    <w:rsid w:val="00627069"/>
    <w:rsid w:val="006270D7"/>
    <w:rsid w:val="00627199"/>
    <w:rsid w:val="00627829"/>
    <w:rsid w:val="00627980"/>
    <w:rsid w:val="00627B29"/>
    <w:rsid w:val="00627B64"/>
    <w:rsid w:val="00627D36"/>
    <w:rsid w:val="00627F22"/>
    <w:rsid w:val="00630081"/>
    <w:rsid w:val="006304AE"/>
    <w:rsid w:val="006306D2"/>
    <w:rsid w:val="006306D5"/>
    <w:rsid w:val="00630760"/>
    <w:rsid w:val="00630B7F"/>
    <w:rsid w:val="00630C24"/>
    <w:rsid w:val="006310B1"/>
    <w:rsid w:val="006311F0"/>
    <w:rsid w:val="0063161B"/>
    <w:rsid w:val="0063180C"/>
    <w:rsid w:val="00631ACF"/>
    <w:rsid w:val="00631AF5"/>
    <w:rsid w:val="00631DC4"/>
    <w:rsid w:val="00631F21"/>
    <w:rsid w:val="00631F7F"/>
    <w:rsid w:val="00632395"/>
    <w:rsid w:val="00632452"/>
    <w:rsid w:val="00632695"/>
    <w:rsid w:val="006327E6"/>
    <w:rsid w:val="00632823"/>
    <w:rsid w:val="00632892"/>
    <w:rsid w:val="006328C0"/>
    <w:rsid w:val="00632B34"/>
    <w:rsid w:val="00632CFC"/>
    <w:rsid w:val="0063319D"/>
    <w:rsid w:val="006331DE"/>
    <w:rsid w:val="00633345"/>
    <w:rsid w:val="006334DD"/>
    <w:rsid w:val="00633846"/>
    <w:rsid w:val="00633CC9"/>
    <w:rsid w:val="00633DA8"/>
    <w:rsid w:val="00633E6B"/>
    <w:rsid w:val="00633E98"/>
    <w:rsid w:val="00633F9F"/>
    <w:rsid w:val="006346BF"/>
    <w:rsid w:val="00634820"/>
    <w:rsid w:val="006348C2"/>
    <w:rsid w:val="006353E3"/>
    <w:rsid w:val="0063556B"/>
    <w:rsid w:val="00635687"/>
    <w:rsid w:val="00635A2D"/>
    <w:rsid w:val="00635B6A"/>
    <w:rsid w:val="00635F4C"/>
    <w:rsid w:val="00636745"/>
    <w:rsid w:val="00637021"/>
    <w:rsid w:val="006372B0"/>
    <w:rsid w:val="0063746B"/>
    <w:rsid w:val="00637608"/>
    <w:rsid w:val="00637974"/>
    <w:rsid w:val="00637AA6"/>
    <w:rsid w:val="00637C26"/>
    <w:rsid w:val="00637DA6"/>
    <w:rsid w:val="006404A7"/>
    <w:rsid w:val="006405DD"/>
    <w:rsid w:val="00640883"/>
    <w:rsid w:val="00640DE8"/>
    <w:rsid w:val="00640E67"/>
    <w:rsid w:val="0064107A"/>
    <w:rsid w:val="006414FC"/>
    <w:rsid w:val="0064155B"/>
    <w:rsid w:val="0064179E"/>
    <w:rsid w:val="00641830"/>
    <w:rsid w:val="006419E9"/>
    <w:rsid w:val="00641B2B"/>
    <w:rsid w:val="00641D99"/>
    <w:rsid w:val="00641EC0"/>
    <w:rsid w:val="00641F5C"/>
    <w:rsid w:val="00642267"/>
    <w:rsid w:val="006422CC"/>
    <w:rsid w:val="00642416"/>
    <w:rsid w:val="00642C7F"/>
    <w:rsid w:val="00642E28"/>
    <w:rsid w:val="00642FE8"/>
    <w:rsid w:val="0064324E"/>
    <w:rsid w:val="00643380"/>
    <w:rsid w:val="0064366C"/>
    <w:rsid w:val="0064381D"/>
    <w:rsid w:val="006438E4"/>
    <w:rsid w:val="00643938"/>
    <w:rsid w:val="00643B55"/>
    <w:rsid w:val="00643B9C"/>
    <w:rsid w:val="00643D26"/>
    <w:rsid w:val="00643FA4"/>
    <w:rsid w:val="006440DB"/>
    <w:rsid w:val="0064487A"/>
    <w:rsid w:val="00644997"/>
    <w:rsid w:val="00644AE4"/>
    <w:rsid w:val="00644C0C"/>
    <w:rsid w:val="006450F9"/>
    <w:rsid w:val="00645121"/>
    <w:rsid w:val="00645198"/>
    <w:rsid w:val="00645227"/>
    <w:rsid w:val="006453E3"/>
    <w:rsid w:val="0064579E"/>
    <w:rsid w:val="00645B23"/>
    <w:rsid w:val="00645D7C"/>
    <w:rsid w:val="00646C7A"/>
    <w:rsid w:val="00647527"/>
    <w:rsid w:val="00647963"/>
    <w:rsid w:val="006479A5"/>
    <w:rsid w:val="00647B3D"/>
    <w:rsid w:val="00647B41"/>
    <w:rsid w:val="00647B47"/>
    <w:rsid w:val="00647F14"/>
    <w:rsid w:val="00650305"/>
    <w:rsid w:val="0065077E"/>
    <w:rsid w:val="006507EF"/>
    <w:rsid w:val="0065082C"/>
    <w:rsid w:val="00650922"/>
    <w:rsid w:val="006509BA"/>
    <w:rsid w:val="00650E8F"/>
    <w:rsid w:val="006510CA"/>
    <w:rsid w:val="006513F8"/>
    <w:rsid w:val="00651646"/>
    <w:rsid w:val="0065178C"/>
    <w:rsid w:val="00651C44"/>
    <w:rsid w:val="00652044"/>
    <w:rsid w:val="00652086"/>
    <w:rsid w:val="0065256B"/>
    <w:rsid w:val="006527C2"/>
    <w:rsid w:val="00652908"/>
    <w:rsid w:val="00652A40"/>
    <w:rsid w:val="00652C3D"/>
    <w:rsid w:val="00652C9E"/>
    <w:rsid w:val="00652EEE"/>
    <w:rsid w:val="006537D7"/>
    <w:rsid w:val="006537E4"/>
    <w:rsid w:val="00653957"/>
    <w:rsid w:val="00653BB0"/>
    <w:rsid w:val="00653C33"/>
    <w:rsid w:val="00653E85"/>
    <w:rsid w:val="0065410F"/>
    <w:rsid w:val="0065431F"/>
    <w:rsid w:val="00654548"/>
    <w:rsid w:val="00654642"/>
    <w:rsid w:val="00654788"/>
    <w:rsid w:val="00654896"/>
    <w:rsid w:val="006548A0"/>
    <w:rsid w:val="00654B80"/>
    <w:rsid w:val="00654D3A"/>
    <w:rsid w:val="00654EAD"/>
    <w:rsid w:val="00655079"/>
    <w:rsid w:val="006554E5"/>
    <w:rsid w:val="00655635"/>
    <w:rsid w:val="0065569A"/>
    <w:rsid w:val="00655901"/>
    <w:rsid w:val="00655CF6"/>
    <w:rsid w:val="00655FFF"/>
    <w:rsid w:val="0065601C"/>
    <w:rsid w:val="006563CD"/>
    <w:rsid w:val="006566FD"/>
    <w:rsid w:val="006567F0"/>
    <w:rsid w:val="006568E5"/>
    <w:rsid w:val="00656AC1"/>
    <w:rsid w:val="00656C89"/>
    <w:rsid w:val="0065735A"/>
    <w:rsid w:val="006578E7"/>
    <w:rsid w:val="00657ACD"/>
    <w:rsid w:val="00657EEF"/>
    <w:rsid w:val="00657F68"/>
    <w:rsid w:val="006600F8"/>
    <w:rsid w:val="00660108"/>
    <w:rsid w:val="00660281"/>
    <w:rsid w:val="006604E3"/>
    <w:rsid w:val="00660565"/>
    <w:rsid w:val="00660787"/>
    <w:rsid w:val="00660B98"/>
    <w:rsid w:val="00660C3B"/>
    <w:rsid w:val="00660F15"/>
    <w:rsid w:val="00661164"/>
    <w:rsid w:val="006613DC"/>
    <w:rsid w:val="006618A5"/>
    <w:rsid w:val="006619FD"/>
    <w:rsid w:val="00661AD1"/>
    <w:rsid w:val="00661C1F"/>
    <w:rsid w:val="006620F0"/>
    <w:rsid w:val="00662A08"/>
    <w:rsid w:val="006634CA"/>
    <w:rsid w:val="006634EA"/>
    <w:rsid w:val="00663726"/>
    <w:rsid w:val="006639EF"/>
    <w:rsid w:val="00663C6B"/>
    <w:rsid w:val="006641A9"/>
    <w:rsid w:val="0066457B"/>
    <w:rsid w:val="0066495F"/>
    <w:rsid w:val="00664B17"/>
    <w:rsid w:val="0066501F"/>
    <w:rsid w:val="00665021"/>
    <w:rsid w:val="006650AF"/>
    <w:rsid w:val="006651B6"/>
    <w:rsid w:val="00665378"/>
    <w:rsid w:val="006654D9"/>
    <w:rsid w:val="0066557E"/>
    <w:rsid w:val="00665B4E"/>
    <w:rsid w:val="00665B4F"/>
    <w:rsid w:val="00665B5F"/>
    <w:rsid w:val="00665C28"/>
    <w:rsid w:val="00665DA1"/>
    <w:rsid w:val="00665FD9"/>
    <w:rsid w:val="0066617C"/>
    <w:rsid w:val="00666301"/>
    <w:rsid w:val="00666614"/>
    <w:rsid w:val="0066688D"/>
    <w:rsid w:val="00666ADA"/>
    <w:rsid w:val="00666C16"/>
    <w:rsid w:val="00666CA5"/>
    <w:rsid w:val="0066728B"/>
    <w:rsid w:val="00667491"/>
    <w:rsid w:val="00667B99"/>
    <w:rsid w:val="00667DE6"/>
    <w:rsid w:val="00667DF1"/>
    <w:rsid w:val="006704BD"/>
    <w:rsid w:val="00670594"/>
    <w:rsid w:val="00670671"/>
    <w:rsid w:val="00670B13"/>
    <w:rsid w:val="00671452"/>
    <w:rsid w:val="00671657"/>
    <w:rsid w:val="006716C3"/>
    <w:rsid w:val="0067185C"/>
    <w:rsid w:val="00671A76"/>
    <w:rsid w:val="006721F3"/>
    <w:rsid w:val="006725DF"/>
    <w:rsid w:val="00672A14"/>
    <w:rsid w:val="00672D40"/>
    <w:rsid w:val="00672E02"/>
    <w:rsid w:val="00672FB4"/>
    <w:rsid w:val="00673444"/>
    <w:rsid w:val="00673470"/>
    <w:rsid w:val="006734DC"/>
    <w:rsid w:val="006735C0"/>
    <w:rsid w:val="006735D6"/>
    <w:rsid w:val="0067375A"/>
    <w:rsid w:val="00673813"/>
    <w:rsid w:val="00673A7F"/>
    <w:rsid w:val="00673F6E"/>
    <w:rsid w:val="00673F76"/>
    <w:rsid w:val="0067459E"/>
    <w:rsid w:val="0067479E"/>
    <w:rsid w:val="00674875"/>
    <w:rsid w:val="0067487E"/>
    <w:rsid w:val="00674992"/>
    <w:rsid w:val="00674AFE"/>
    <w:rsid w:val="00674EE8"/>
    <w:rsid w:val="0067542E"/>
    <w:rsid w:val="0067550C"/>
    <w:rsid w:val="006758A0"/>
    <w:rsid w:val="006759BA"/>
    <w:rsid w:val="00675A53"/>
    <w:rsid w:val="00675CC3"/>
    <w:rsid w:val="00675FCB"/>
    <w:rsid w:val="0067601D"/>
    <w:rsid w:val="006761BB"/>
    <w:rsid w:val="00676347"/>
    <w:rsid w:val="00676476"/>
    <w:rsid w:val="0067661F"/>
    <w:rsid w:val="006766B8"/>
    <w:rsid w:val="00676ECE"/>
    <w:rsid w:val="0067704D"/>
    <w:rsid w:val="006774F5"/>
    <w:rsid w:val="00677751"/>
    <w:rsid w:val="0067795A"/>
    <w:rsid w:val="00677B9C"/>
    <w:rsid w:val="00677D9D"/>
    <w:rsid w:val="00677F7E"/>
    <w:rsid w:val="00677FBB"/>
    <w:rsid w:val="00677FD7"/>
    <w:rsid w:val="00680271"/>
    <w:rsid w:val="006805D6"/>
    <w:rsid w:val="006806E0"/>
    <w:rsid w:val="006807C4"/>
    <w:rsid w:val="006807D3"/>
    <w:rsid w:val="0068090D"/>
    <w:rsid w:val="006809AF"/>
    <w:rsid w:val="00680BAA"/>
    <w:rsid w:val="00680ED9"/>
    <w:rsid w:val="00680F2A"/>
    <w:rsid w:val="00681061"/>
    <w:rsid w:val="006814AD"/>
    <w:rsid w:val="00681620"/>
    <w:rsid w:val="0068175F"/>
    <w:rsid w:val="006819F8"/>
    <w:rsid w:val="0068215A"/>
    <w:rsid w:val="006821FE"/>
    <w:rsid w:val="0068233A"/>
    <w:rsid w:val="006828D5"/>
    <w:rsid w:val="006828F2"/>
    <w:rsid w:val="00682C56"/>
    <w:rsid w:val="006833BF"/>
    <w:rsid w:val="00683983"/>
    <w:rsid w:val="006839E5"/>
    <w:rsid w:val="00683FFA"/>
    <w:rsid w:val="006840B5"/>
    <w:rsid w:val="006842C8"/>
    <w:rsid w:val="00684352"/>
    <w:rsid w:val="00684B64"/>
    <w:rsid w:val="00684E49"/>
    <w:rsid w:val="00684E9F"/>
    <w:rsid w:val="00684F09"/>
    <w:rsid w:val="00684FBA"/>
    <w:rsid w:val="006851BF"/>
    <w:rsid w:val="006852EF"/>
    <w:rsid w:val="00685D0C"/>
    <w:rsid w:val="00685FD9"/>
    <w:rsid w:val="0068614A"/>
    <w:rsid w:val="0068628F"/>
    <w:rsid w:val="006865D1"/>
    <w:rsid w:val="006866E0"/>
    <w:rsid w:val="006869D5"/>
    <w:rsid w:val="006870FC"/>
    <w:rsid w:val="006871F3"/>
    <w:rsid w:val="006878B4"/>
    <w:rsid w:val="00687BF6"/>
    <w:rsid w:val="00687C47"/>
    <w:rsid w:val="00687DD6"/>
    <w:rsid w:val="00687FF7"/>
    <w:rsid w:val="00690107"/>
    <w:rsid w:val="00690189"/>
    <w:rsid w:val="006902D9"/>
    <w:rsid w:val="00690356"/>
    <w:rsid w:val="006903B1"/>
    <w:rsid w:val="00690525"/>
    <w:rsid w:val="00690604"/>
    <w:rsid w:val="006906DF"/>
    <w:rsid w:val="006908B2"/>
    <w:rsid w:val="00690B32"/>
    <w:rsid w:val="006910E3"/>
    <w:rsid w:val="006915D8"/>
    <w:rsid w:val="00691A5F"/>
    <w:rsid w:val="00691BD3"/>
    <w:rsid w:val="00691C66"/>
    <w:rsid w:val="00691CFC"/>
    <w:rsid w:val="00691E3B"/>
    <w:rsid w:val="00692185"/>
    <w:rsid w:val="0069222F"/>
    <w:rsid w:val="00692309"/>
    <w:rsid w:val="006928D2"/>
    <w:rsid w:val="006929A8"/>
    <w:rsid w:val="00692BB8"/>
    <w:rsid w:val="00692F5F"/>
    <w:rsid w:val="006932D7"/>
    <w:rsid w:val="006939BD"/>
    <w:rsid w:val="00693A9E"/>
    <w:rsid w:val="00693B01"/>
    <w:rsid w:val="00693E6E"/>
    <w:rsid w:val="00694602"/>
    <w:rsid w:val="006946C6"/>
    <w:rsid w:val="0069487D"/>
    <w:rsid w:val="0069492B"/>
    <w:rsid w:val="00694980"/>
    <w:rsid w:val="006949E2"/>
    <w:rsid w:val="00694BB3"/>
    <w:rsid w:val="00694C8F"/>
    <w:rsid w:val="0069553D"/>
    <w:rsid w:val="00695AC2"/>
    <w:rsid w:val="006961D4"/>
    <w:rsid w:val="00696244"/>
    <w:rsid w:val="006964B7"/>
    <w:rsid w:val="0069657C"/>
    <w:rsid w:val="00696AB6"/>
    <w:rsid w:val="00696EB3"/>
    <w:rsid w:val="006971D8"/>
    <w:rsid w:val="006971EC"/>
    <w:rsid w:val="006978E4"/>
    <w:rsid w:val="00697996"/>
    <w:rsid w:val="006979AE"/>
    <w:rsid w:val="00697C3C"/>
    <w:rsid w:val="00697D52"/>
    <w:rsid w:val="00697F78"/>
    <w:rsid w:val="00697F86"/>
    <w:rsid w:val="00697FD4"/>
    <w:rsid w:val="006A04D3"/>
    <w:rsid w:val="006A0503"/>
    <w:rsid w:val="006A0898"/>
    <w:rsid w:val="006A0A10"/>
    <w:rsid w:val="006A0D15"/>
    <w:rsid w:val="006A0E73"/>
    <w:rsid w:val="006A0EF9"/>
    <w:rsid w:val="006A100F"/>
    <w:rsid w:val="006A1083"/>
    <w:rsid w:val="006A10C6"/>
    <w:rsid w:val="006A11BA"/>
    <w:rsid w:val="006A15E2"/>
    <w:rsid w:val="006A17C7"/>
    <w:rsid w:val="006A18F7"/>
    <w:rsid w:val="006A198A"/>
    <w:rsid w:val="006A1D9F"/>
    <w:rsid w:val="006A1EBD"/>
    <w:rsid w:val="006A1ED1"/>
    <w:rsid w:val="006A238C"/>
    <w:rsid w:val="006A26A2"/>
    <w:rsid w:val="006A271D"/>
    <w:rsid w:val="006A2748"/>
    <w:rsid w:val="006A2CFC"/>
    <w:rsid w:val="006A31B8"/>
    <w:rsid w:val="006A32D8"/>
    <w:rsid w:val="006A32EA"/>
    <w:rsid w:val="006A33E1"/>
    <w:rsid w:val="006A34EC"/>
    <w:rsid w:val="006A35F5"/>
    <w:rsid w:val="006A39B9"/>
    <w:rsid w:val="006A4F24"/>
    <w:rsid w:val="006A57D7"/>
    <w:rsid w:val="006A5B4D"/>
    <w:rsid w:val="006A5B97"/>
    <w:rsid w:val="006A5C36"/>
    <w:rsid w:val="006A5DDB"/>
    <w:rsid w:val="006A6506"/>
    <w:rsid w:val="006A6B4E"/>
    <w:rsid w:val="006A7832"/>
    <w:rsid w:val="006A786A"/>
    <w:rsid w:val="006A7E0A"/>
    <w:rsid w:val="006A7F5E"/>
    <w:rsid w:val="006B0118"/>
    <w:rsid w:val="006B0394"/>
    <w:rsid w:val="006B0B40"/>
    <w:rsid w:val="006B0D07"/>
    <w:rsid w:val="006B0E01"/>
    <w:rsid w:val="006B0E17"/>
    <w:rsid w:val="006B0EFB"/>
    <w:rsid w:val="006B0FEA"/>
    <w:rsid w:val="006B11A4"/>
    <w:rsid w:val="006B1337"/>
    <w:rsid w:val="006B1376"/>
    <w:rsid w:val="006B142F"/>
    <w:rsid w:val="006B1469"/>
    <w:rsid w:val="006B18E2"/>
    <w:rsid w:val="006B1926"/>
    <w:rsid w:val="006B1B9C"/>
    <w:rsid w:val="006B1BB1"/>
    <w:rsid w:val="006B1BD7"/>
    <w:rsid w:val="006B226C"/>
    <w:rsid w:val="006B273F"/>
    <w:rsid w:val="006B279A"/>
    <w:rsid w:val="006B2E2C"/>
    <w:rsid w:val="006B328D"/>
    <w:rsid w:val="006B384C"/>
    <w:rsid w:val="006B3C80"/>
    <w:rsid w:val="006B3E43"/>
    <w:rsid w:val="006B42EF"/>
    <w:rsid w:val="006B43CB"/>
    <w:rsid w:val="006B45E0"/>
    <w:rsid w:val="006B498A"/>
    <w:rsid w:val="006B51D4"/>
    <w:rsid w:val="006B5496"/>
    <w:rsid w:val="006B5678"/>
    <w:rsid w:val="006B567F"/>
    <w:rsid w:val="006B579D"/>
    <w:rsid w:val="006B5C2E"/>
    <w:rsid w:val="006B5E98"/>
    <w:rsid w:val="006B6358"/>
    <w:rsid w:val="006B6369"/>
    <w:rsid w:val="006B6661"/>
    <w:rsid w:val="006B66F8"/>
    <w:rsid w:val="006B6790"/>
    <w:rsid w:val="006B6795"/>
    <w:rsid w:val="006B6984"/>
    <w:rsid w:val="006B6ECE"/>
    <w:rsid w:val="006B7340"/>
    <w:rsid w:val="006B768A"/>
    <w:rsid w:val="006B7866"/>
    <w:rsid w:val="006B7A8C"/>
    <w:rsid w:val="006B7D4F"/>
    <w:rsid w:val="006C00B9"/>
    <w:rsid w:val="006C1163"/>
    <w:rsid w:val="006C11C2"/>
    <w:rsid w:val="006C1A23"/>
    <w:rsid w:val="006C1CD5"/>
    <w:rsid w:val="006C1E4D"/>
    <w:rsid w:val="006C2314"/>
    <w:rsid w:val="006C24B0"/>
    <w:rsid w:val="006C26F9"/>
    <w:rsid w:val="006C275A"/>
    <w:rsid w:val="006C27A3"/>
    <w:rsid w:val="006C2A45"/>
    <w:rsid w:val="006C3093"/>
    <w:rsid w:val="006C34B5"/>
    <w:rsid w:val="006C34CE"/>
    <w:rsid w:val="006C35F1"/>
    <w:rsid w:val="006C35FC"/>
    <w:rsid w:val="006C3736"/>
    <w:rsid w:val="006C38AF"/>
    <w:rsid w:val="006C3A43"/>
    <w:rsid w:val="006C3C19"/>
    <w:rsid w:val="006C3D5F"/>
    <w:rsid w:val="006C3E8A"/>
    <w:rsid w:val="006C3F1E"/>
    <w:rsid w:val="006C41CC"/>
    <w:rsid w:val="006C443F"/>
    <w:rsid w:val="006C48AE"/>
    <w:rsid w:val="006C4901"/>
    <w:rsid w:val="006C4E96"/>
    <w:rsid w:val="006C4F16"/>
    <w:rsid w:val="006C51BA"/>
    <w:rsid w:val="006C520B"/>
    <w:rsid w:val="006C53CA"/>
    <w:rsid w:val="006C545F"/>
    <w:rsid w:val="006C55E0"/>
    <w:rsid w:val="006C55F3"/>
    <w:rsid w:val="006C5733"/>
    <w:rsid w:val="006C59C9"/>
    <w:rsid w:val="006C5B46"/>
    <w:rsid w:val="006C5C1A"/>
    <w:rsid w:val="006C5EAB"/>
    <w:rsid w:val="006C6270"/>
    <w:rsid w:val="006C6362"/>
    <w:rsid w:val="006C63C3"/>
    <w:rsid w:val="006C6472"/>
    <w:rsid w:val="006C6556"/>
    <w:rsid w:val="006C6557"/>
    <w:rsid w:val="006C662B"/>
    <w:rsid w:val="006C66B2"/>
    <w:rsid w:val="006C68D5"/>
    <w:rsid w:val="006C6A30"/>
    <w:rsid w:val="006C6C0B"/>
    <w:rsid w:val="006C6F16"/>
    <w:rsid w:val="006C7C87"/>
    <w:rsid w:val="006D079C"/>
    <w:rsid w:val="006D07CC"/>
    <w:rsid w:val="006D09EA"/>
    <w:rsid w:val="006D1231"/>
    <w:rsid w:val="006D170B"/>
    <w:rsid w:val="006D1739"/>
    <w:rsid w:val="006D1A90"/>
    <w:rsid w:val="006D1BAD"/>
    <w:rsid w:val="006D1BD9"/>
    <w:rsid w:val="006D1DDB"/>
    <w:rsid w:val="006D1F45"/>
    <w:rsid w:val="006D2201"/>
    <w:rsid w:val="006D238D"/>
    <w:rsid w:val="006D2481"/>
    <w:rsid w:val="006D27F0"/>
    <w:rsid w:val="006D2926"/>
    <w:rsid w:val="006D2A52"/>
    <w:rsid w:val="006D2DBF"/>
    <w:rsid w:val="006D2EA0"/>
    <w:rsid w:val="006D2EB3"/>
    <w:rsid w:val="006D3285"/>
    <w:rsid w:val="006D3A39"/>
    <w:rsid w:val="006D3A59"/>
    <w:rsid w:val="006D4051"/>
    <w:rsid w:val="006D41DA"/>
    <w:rsid w:val="006D42D7"/>
    <w:rsid w:val="006D43A2"/>
    <w:rsid w:val="006D4BF5"/>
    <w:rsid w:val="006D4E59"/>
    <w:rsid w:val="006D4EE4"/>
    <w:rsid w:val="006D51E6"/>
    <w:rsid w:val="006D5520"/>
    <w:rsid w:val="006D57FD"/>
    <w:rsid w:val="006D597A"/>
    <w:rsid w:val="006D615F"/>
    <w:rsid w:val="006D64B9"/>
    <w:rsid w:val="006D64C8"/>
    <w:rsid w:val="006D6526"/>
    <w:rsid w:val="006D6531"/>
    <w:rsid w:val="006D6B71"/>
    <w:rsid w:val="006D6E47"/>
    <w:rsid w:val="006D72CD"/>
    <w:rsid w:val="006D73EC"/>
    <w:rsid w:val="006D7627"/>
    <w:rsid w:val="006D777B"/>
    <w:rsid w:val="006D795F"/>
    <w:rsid w:val="006D7A4F"/>
    <w:rsid w:val="006D7ACD"/>
    <w:rsid w:val="006D7C97"/>
    <w:rsid w:val="006D7E1F"/>
    <w:rsid w:val="006D7F10"/>
    <w:rsid w:val="006E00FF"/>
    <w:rsid w:val="006E0199"/>
    <w:rsid w:val="006E0248"/>
    <w:rsid w:val="006E03ED"/>
    <w:rsid w:val="006E047A"/>
    <w:rsid w:val="006E05DC"/>
    <w:rsid w:val="006E0A16"/>
    <w:rsid w:val="006E0F5E"/>
    <w:rsid w:val="006E1660"/>
    <w:rsid w:val="006E17BE"/>
    <w:rsid w:val="006E1A8A"/>
    <w:rsid w:val="006E1EB8"/>
    <w:rsid w:val="006E1FE6"/>
    <w:rsid w:val="006E254C"/>
    <w:rsid w:val="006E25B2"/>
    <w:rsid w:val="006E2B22"/>
    <w:rsid w:val="006E2B9C"/>
    <w:rsid w:val="006E2BE9"/>
    <w:rsid w:val="006E2D00"/>
    <w:rsid w:val="006E3162"/>
    <w:rsid w:val="006E3558"/>
    <w:rsid w:val="006E376E"/>
    <w:rsid w:val="006E38F3"/>
    <w:rsid w:val="006E3AF6"/>
    <w:rsid w:val="006E4700"/>
    <w:rsid w:val="006E4990"/>
    <w:rsid w:val="006E4BDF"/>
    <w:rsid w:val="006E4D74"/>
    <w:rsid w:val="006E4D8F"/>
    <w:rsid w:val="006E4E44"/>
    <w:rsid w:val="006E558D"/>
    <w:rsid w:val="006E566A"/>
    <w:rsid w:val="006E5CA1"/>
    <w:rsid w:val="006E5CBE"/>
    <w:rsid w:val="006E5EB3"/>
    <w:rsid w:val="006E65DD"/>
    <w:rsid w:val="006E662B"/>
    <w:rsid w:val="006E67D5"/>
    <w:rsid w:val="006E6883"/>
    <w:rsid w:val="006E6A45"/>
    <w:rsid w:val="006E6AD9"/>
    <w:rsid w:val="006E6C02"/>
    <w:rsid w:val="006E6D1E"/>
    <w:rsid w:val="006E6D4F"/>
    <w:rsid w:val="006E6DA3"/>
    <w:rsid w:val="006E7397"/>
    <w:rsid w:val="006E76BD"/>
    <w:rsid w:val="006E77A3"/>
    <w:rsid w:val="006E7BA6"/>
    <w:rsid w:val="006E7C56"/>
    <w:rsid w:val="006E7CDE"/>
    <w:rsid w:val="006E7DE0"/>
    <w:rsid w:val="006E7E7D"/>
    <w:rsid w:val="006F0326"/>
    <w:rsid w:val="006F05D6"/>
    <w:rsid w:val="006F098C"/>
    <w:rsid w:val="006F0A52"/>
    <w:rsid w:val="006F0B92"/>
    <w:rsid w:val="006F102F"/>
    <w:rsid w:val="006F121B"/>
    <w:rsid w:val="006F171A"/>
    <w:rsid w:val="006F1891"/>
    <w:rsid w:val="006F1AA5"/>
    <w:rsid w:val="006F1AD6"/>
    <w:rsid w:val="006F1C31"/>
    <w:rsid w:val="006F22B8"/>
    <w:rsid w:val="006F242C"/>
    <w:rsid w:val="006F2530"/>
    <w:rsid w:val="006F2718"/>
    <w:rsid w:val="006F2867"/>
    <w:rsid w:val="006F28CC"/>
    <w:rsid w:val="006F2A8A"/>
    <w:rsid w:val="006F300A"/>
    <w:rsid w:val="006F33D0"/>
    <w:rsid w:val="006F33E4"/>
    <w:rsid w:val="006F3B83"/>
    <w:rsid w:val="006F3C39"/>
    <w:rsid w:val="006F3DA4"/>
    <w:rsid w:val="006F4112"/>
    <w:rsid w:val="006F45E4"/>
    <w:rsid w:val="006F47BB"/>
    <w:rsid w:val="006F49E9"/>
    <w:rsid w:val="006F4A48"/>
    <w:rsid w:val="006F4B61"/>
    <w:rsid w:val="006F4D1D"/>
    <w:rsid w:val="006F4EE1"/>
    <w:rsid w:val="006F4F54"/>
    <w:rsid w:val="006F53C3"/>
    <w:rsid w:val="006F53FA"/>
    <w:rsid w:val="006F549C"/>
    <w:rsid w:val="006F54B5"/>
    <w:rsid w:val="006F552F"/>
    <w:rsid w:val="006F5814"/>
    <w:rsid w:val="006F588A"/>
    <w:rsid w:val="006F58EC"/>
    <w:rsid w:val="006F5DFC"/>
    <w:rsid w:val="006F61BF"/>
    <w:rsid w:val="006F62ED"/>
    <w:rsid w:val="006F638B"/>
    <w:rsid w:val="006F63E7"/>
    <w:rsid w:val="006F647E"/>
    <w:rsid w:val="006F6561"/>
    <w:rsid w:val="006F6780"/>
    <w:rsid w:val="006F690B"/>
    <w:rsid w:val="006F6A4E"/>
    <w:rsid w:val="006F731D"/>
    <w:rsid w:val="006F7744"/>
    <w:rsid w:val="006F7765"/>
    <w:rsid w:val="006F77AF"/>
    <w:rsid w:val="006F77B2"/>
    <w:rsid w:val="00700222"/>
    <w:rsid w:val="0070074B"/>
    <w:rsid w:val="0070084D"/>
    <w:rsid w:val="00700ADA"/>
    <w:rsid w:val="00700B47"/>
    <w:rsid w:val="00700D12"/>
    <w:rsid w:val="00700FA0"/>
    <w:rsid w:val="00701055"/>
    <w:rsid w:val="007012D0"/>
    <w:rsid w:val="007013EB"/>
    <w:rsid w:val="00701DC8"/>
    <w:rsid w:val="0070228D"/>
    <w:rsid w:val="007028E5"/>
    <w:rsid w:val="00702C4C"/>
    <w:rsid w:val="00702E07"/>
    <w:rsid w:val="00703014"/>
    <w:rsid w:val="00703077"/>
    <w:rsid w:val="007034BF"/>
    <w:rsid w:val="00703835"/>
    <w:rsid w:val="00703F35"/>
    <w:rsid w:val="0070429D"/>
    <w:rsid w:val="00704486"/>
    <w:rsid w:val="00704933"/>
    <w:rsid w:val="00704B3E"/>
    <w:rsid w:val="00704E6A"/>
    <w:rsid w:val="00704EFA"/>
    <w:rsid w:val="00705108"/>
    <w:rsid w:val="00705420"/>
    <w:rsid w:val="0070578B"/>
    <w:rsid w:val="007058C3"/>
    <w:rsid w:val="0070591B"/>
    <w:rsid w:val="00705B66"/>
    <w:rsid w:val="00705EA2"/>
    <w:rsid w:val="00705ECD"/>
    <w:rsid w:val="007062A5"/>
    <w:rsid w:val="007062C2"/>
    <w:rsid w:val="0070640A"/>
    <w:rsid w:val="00706506"/>
    <w:rsid w:val="0070650D"/>
    <w:rsid w:val="00706F15"/>
    <w:rsid w:val="007074D3"/>
    <w:rsid w:val="007076E1"/>
    <w:rsid w:val="00707A53"/>
    <w:rsid w:val="00707CF4"/>
    <w:rsid w:val="00707D1D"/>
    <w:rsid w:val="00707E5A"/>
    <w:rsid w:val="00707FA3"/>
    <w:rsid w:val="0071016C"/>
    <w:rsid w:val="007101D2"/>
    <w:rsid w:val="00710391"/>
    <w:rsid w:val="007105FA"/>
    <w:rsid w:val="007106FC"/>
    <w:rsid w:val="00710B51"/>
    <w:rsid w:val="0071149A"/>
    <w:rsid w:val="00711ABD"/>
    <w:rsid w:val="00711C1F"/>
    <w:rsid w:val="00711CF7"/>
    <w:rsid w:val="00711E60"/>
    <w:rsid w:val="00712894"/>
    <w:rsid w:val="00712968"/>
    <w:rsid w:val="00712B33"/>
    <w:rsid w:val="00712CA5"/>
    <w:rsid w:val="00713295"/>
    <w:rsid w:val="0071337A"/>
    <w:rsid w:val="0071363B"/>
    <w:rsid w:val="00713858"/>
    <w:rsid w:val="0071394C"/>
    <w:rsid w:val="00713A10"/>
    <w:rsid w:val="00713DA5"/>
    <w:rsid w:val="00713ECC"/>
    <w:rsid w:val="0071404A"/>
    <w:rsid w:val="007142E1"/>
    <w:rsid w:val="007149B1"/>
    <w:rsid w:val="0071514E"/>
    <w:rsid w:val="007152B6"/>
    <w:rsid w:val="007154E3"/>
    <w:rsid w:val="007154EB"/>
    <w:rsid w:val="00715613"/>
    <w:rsid w:val="00715B43"/>
    <w:rsid w:val="0071616E"/>
    <w:rsid w:val="007162B5"/>
    <w:rsid w:val="0071643B"/>
    <w:rsid w:val="00716559"/>
    <w:rsid w:val="0071656E"/>
    <w:rsid w:val="007165AB"/>
    <w:rsid w:val="00716ED5"/>
    <w:rsid w:val="00717498"/>
    <w:rsid w:val="00717671"/>
    <w:rsid w:val="00717798"/>
    <w:rsid w:val="007177A4"/>
    <w:rsid w:val="00717964"/>
    <w:rsid w:val="00717DB1"/>
    <w:rsid w:val="007200D0"/>
    <w:rsid w:val="0072030B"/>
    <w:rsid w:val="0072079F"/>
    <w:rsid w:val="007207C1"/>
    <w:rsid w:val="007207CD"/>
    <w:rsid w:val="007209DA"/>
    <w:rsid w:val="00720CE3"/>
    <w:rsid w:val="0072119B"/>
    <w:rsid w:val="007211DD"/>
    <w:rsid w:val="00721777"/>
    <w:rsid w:val="007218EC"/>
    <w:rsid w:val="00721961"/>
    <w:rsid w:val="00721E3B"/>
    <w:rsid w:val="007226FE"/>
    <w:rsid w:val="0072273E"/>
    <w:rsid w:val="0072297F"/>
    <w:rsid w:val="007229F3"/>
    <w:rsid w:val="00722A23"/>
    <w:rsid w:val="00722D13"/>
    <w:rsid w:val="0072304A"/>
    <w:rsid w:val="00723610"/>
    <w:rsid w:val="00723F9D"/>
    <w:rsid w:val="00724098"/>
    <w:rsid w:val="00724113"/>
    <w:rsid w:val="00724463"/>
    <w:rsid w:val="007245FF"/>
    <w:rsid w:val="00724735"/>
    <w:rsid w:val="00724765"/>
    <w:rsid w:val="00724960"/>
    <w:rsid w:val="00724AC8"/>
    <w:rsid w:val="00724CF8"/>
    <w:rsid w:val="00724CF9"/>
    <w:rsid w:val="00724E65"/>
    <w:rsid w:val="00725466"/>
    <w:rsid w:val="007255F2"/>
    <w:rsid w:val="007258B8"/>
    <w:rsid w:val="00725DAF"/>
    <w:rsid w:val="00725EBB"/>
    <w:rsid w:val="00725FF3"/>
    <w:rsid w:val="00726228"/>
    <w:rsid w:val="0072628C"/>
    <w:rsid w:val="007264A6"/>
    <w:rsid w:val="0072666C"/>
    <w:rsid w:val="00726B1A"/>
    <w:rsid w:val="00726B35"/>
    <w:rsid w:val="00726BDB"/>
    <w:rsid w:val="00726C8D"/>
    <w:rsid w:val="00726FF3"/>
    <w:rsid w:val="007271D3"/>
    <w:rsid w:val="00727336"/>
    <w:rsid w:val="00727461"/>
    <w:rsid w:val="007274B0"/>
    <w:rsid w:val="007276E2"/>
    <w:rsid w:val="007277E8"/>
    <w:rsid w:val="007279C9"/>
    <w:rsid w:val="00727EDE"/>
    <w:rsid w:val="00727EFE"/>
    <w:rsid w:val="00727FAC"/>
    <w:rsid w:val="00730280"/>
    <w:rsid w:val="00730289"/>
    <w:rsid w:val="007305EA"/>
    <w:rsid w:val="007306DD"/>
    <w:rsid w:val="00730AF9"/>
    <w:rsid w:val="00730C71"/>
    <w:rsid w:val="007310E1"/>
    <w:rsid w:val="007312EC"/>
    <w:rsid w:val="0073144B"/>
    <w:rsid w:val="00731503"/>
    <w:rsid w:val="00731536"/>
    <w:rsid w:val="0073173F"/>
    <w:rsid w:val="0073175B"/>
    <w:rsid w:val="00731D43"/>
    <w:rsid w:val="00732069"/>
    <w:rsid w:val="0073222B"/>
    <w:rsid w:val="00732304"/>
    <w:rsid w:val="00732918"/>
    <w:rsid w:val="00732C43"/>
    <w:rsid w:val="00732F20"/>
    <w:rsid w:val="007330C4"/>
    <w:rsid w:val="00733689"/>
    <w:rsid w:val="007337CE"/>
    <w:rsid w:val="0073398F"/>
    <w:rsid w:val="007339E6"/>
    <w:rsid w:val="00733B05"/>
    <w:rsid w:val="00733F86"/>
    <w:rsid w:val="00733FAD"/>
    <w:rsid w:val="007340B8"/>
    <w:rsid w:val="0073412B"/>
    <w:rsid w:val="0073433D"/>
    <w:rsid w:val="00734408"/>
    <w:rsid w:val="00734598"/>
    <w:rsid w:val="007348C0"/>
    <w:rsid w:val="00734A46"/>
    <w:rsid w:val="00734AB9"/>
    <w:rsid w:val="0073515A"/>
    <w:rsid w:val="00735165"/>
    <w:rsid w:val="00735243"/>
    <w:rsid w:val="0073533B"/>
    <w:rsid w:val="0073543E"/>
    <w:rsid w:val="00735465"/>
    <w:rsid w:val="0073574B"/>
    <w:rsid w:val="00735A34"/>
    <w:rsid w:val="00735E21"/>
    <w:rsid w:val="00735F77"/>
    <w:rsid w:val="00735FB8"/>
    <w:rsid w:val="00736A33"/>
    <w:rsid w:val="00736C24"/>
    <w:rsid w:val="00736DB8"/>
    <w:rsid w:val="007370C7"/>
    <w:rsid w:val="007370E5"/>
    <w:rsid w:val="007371C0"/>
    <w:rsid w:val="007372FF"/>
    <w:rsid w:val="0073747F"/>
    <w:rsid w:val="0073755D"/>
    <w:rsid w:val="00737592"/>
    <w:rsid w:val="00737663"/>
    <w:rsid w:val="007376D9"/>
    <w:rsid w:val="00737782"/>
    <w:rsid w:val="00737A35"/>
    <w:rsid w:val="00737ADB"/>
    <w:rsid w:val="00737B42"/>
    <w:rsid w:val="00740146"/>
    <w:rsid w:val="007402CD"/>
    <w:rsid w:val="00740355"/>
    <w:rsid w:val="00740593"/>
    <w:rsid w:val="0074065E"/>
    <w:rsid w:val="00740A2D"/>
    <w:rsid w:val="00740B5F"/>
    <w:rsid w:val="00740E1F"/>
    <w:rsid w:val="00740FAE"/>
    <w:rsid w:val="007410EB"/>
    <w:rsid w:val="007413D1"/>
    <w:rsid w:val="00741415"/>
    <w:rsid w:val="00741420"/>
    <w:rsid w:val="00741437"/>
    <w:rsid w:val="007418A2"/>
    <w:rsid w:val="00741933"/>
    <w:rsid w:val="00741DF3"/>
    <w:rsid w:val="00741E4F"/>
    <w:rsid w:val="00742071"/>
    <w:rsid w:val="007420C8"/>
    <w:rsid w:val="00742122"/>
    <w:rsid w:val="00742147"/>
    <w:rsid w:val="0074222F"/>
    <w:rsid w:val="00742494"/>
    <w:rsid w:val="0074266F"/>
    <w:rsid w:val="0074285C"/>
    <w:rsid w:val="0074295A"/>
    <w:rsid w:val="00742A22"/>
    <w:rsid w:val="00742DFC"/>
    <w:rsid w:val="00743062"/>
    <w:rsid w:val="00743120"/>
    <w:rsid w:val="00743162"/>
    <w:rsid w:val="00743619"/>
    <w:rsid w:val="00743959"/>
    <w:rsid w:val="00743BB5"/>
    <w:rsid w:val="00743D52"/>
    <w:rsid w:val="00743D8F"/>
    <w:rsid w:val="00743E26"/>
    <w:rsid w:val="00743E5C"/>
    <w:rsid w:val="00743F36"/>
    <w:rsid w:val="00743FF5"/>
    <w:rsid w:val="00744286"/>
    <w:rsid w:val="00744300"/>
    <w:rsid w:val="0074433E"/>
    <w:rsid w:val="007444AD"/>
    <w:rsid w:val="00744E99"/>
    <w:rsid w:val="00745017"/>
    <w:rsid w:val="00745204"/>
    <w:rsid w:val="007452C5"/>
    <w:rsid w:val="00745482"/>
    <w:rsid w:val="00745538"/>
    <w:rsid w:val="00745552"/>
    <w:rsid w:val="00745778"/>
    <w:rsid w:val="00745821"/>
    <w:rsid w:val="007458F0"/>
    <w:rsid w:val="0074598D"/>
    <w:rsid w:val="00745AB7"/>
    <w:rsid w:val="00745C30"/>
    <w:rsid w:val="00745F85"/>
    <w:rsid w:val="007460C7"/>
    <w:rsid w:val="00746957"/>
    <w:rsid w:val="00746BA3"/>
    <w:rsid w:val="00746CDC"/>
    <w:rsid w:val="00746F70"/>
    <w:rsid w:val="007471BF"/>
    <w:rsid w:val="007471D0"/>
    <w:rsid w:val="00747242"/>
    <w:rsid w:val="00747333"/>
    <w:rsid w:val="007475B0"/>
    <w:rsid w:val="0074761E"/>
    <w:rsid w:val="0074768B"/>
    <w:rsid w:val="007477C8"/>
    <w:rsid w:val="007477F7"/>
    <w:rsid w:val="00750125"/>
    <w:rsid w:val="0075036F"/>
    <w:rsid w:val="0075054D"/>
    <w:rsid w:val="0075094C"/>
    <w:rsid w:val="00750F5E"/>
    <w:rsid w:val="00751287"/>
    <w:rsid w:val="007515F0"/>
    <w:rsid w:val="007517D0"/>
    <w:rsid w:val="00751A97"/>
    <w:rsid w:val="00751AD8"/>
    <w:rsid w:val="00751B65"/>
    <w:rsid w:val="00751B6A"/>
    <w:rsid w:val="00751E40"/>
    <w:rsid w:val="0075267E"/>
    <w:rsid w:val="007527BC"/>
    <w:rsid w:val="00752F41"/>
    <w:rsid w:val="00752F7C"/>
    <w:rsid w:val="00752FF8"/>
    <w:rsid w:val="007532A8"/>
    <w:rsid w:val="00753347"/>
    <w:rsid w:val="007533D6"/>
    <w:rsid w:val="0075364C"/>
    <w:rsid w:val="007538F2"/>
    <w:rsid w:val="00753A81"/>
    <w:rsid w:val="0075411E"/>
    <w:rsid w:val="0075472A"/>
    <w:rsid w:val="0075493B"/>
    <w:rsid w:val="00754970"/>
    <w:rsid w:val="00754E2C"/>
    <w:rsid w:val="00755221"/>
    <w:rsid w:val="007553AC"/>
    <w:rsid w:val="00755CC6"/>
    <w:rsid w:val="00755D76"/>
    <w:rsid w:val="007561C6"/>
    <w:rsid w:val="0075633A"/>
    <w:rsid w:val="007566AC"/>
    <w:rsid w:val="00756B46"/>
    <w:rsid w:val="00756B71"/>
    <w:rsid w:val="00756C8B"/>
    <w:rsid w:val="0075700A"/>
    <w:rsid w:val="007570DF"/>
    <w:rsid w:val="00757269"/>
    <w:rsid w:val="0075753B"/>
    <w:rsid w:val="00757BAD"/>
    <w:rsid w:val="00757D8F"/>
    <w:rsid w:val="0076004D"/>
    <w:rsid w:val="00760248"/>
    <w:rsid w:val="007603D6"/>
    <w:rsid w:val="007607A5"/>
    <w:rsid w:val="007608C2"/>
    <w:rsid w:val="00760E88"/>
    <w:rsid w:val="00761478"/>
    <w:rsid w:val="00761C31"/>
    <w:rsid w:val="00761C5E"/>
    <w:rsid w:val="00761F2D"/>
    <w:rsid w:val="00762317"/>
    <w:rsid w:val="0076252D"/>
    <w:rsid w:val="00762768"/>
    <w:rsid w:val="007628FA"/>
    <w:rsid w:val="00762B8B"/>
    <w:rsid w:val="00762B92"/>
    <w:rsid w:val="00762FC1"/>
    <w:rsid w:val="00763214"/>
    <w:rsid w:val="00763495"/>
    <w:rsid w:val="007635B2"/>
    <w:rsid w:val="0076396C"/>
    <w:rsid w:val="00763D6A"/>
    <w:rsid w:val="0076405F"/>
    <w:rsid w:val="007640A3"/>
    <w:rsid w:val="00764247"/>
    <w:rsid w:val="00764473"/>
    <w:rsid w:val="00764817"/>
    <w:rsid w:val="00764C3D"/>
    <w:rsid w:val="00764C88"/>
    <w:rsid w:val="00764E65"/>
    <w:rsid w:val="007650DC"/>
    <w:rsid w:val="00765198"/>
    <w:rsid w:val="00765241"/>
    <w:rsid w:val="007652BE"/>
    <w:rsid w:val="0076582F"/>
    <w:rsid w:val="007658B2"/>
    <w:rsid w:val="00765A71"/>
    <w:rsid w:val="00765AB2"/>
    <w:rsid w:val="00765DAE"/>
    <w:rsid w:val="00765DE4"/>
    <w:rsid w:val="00765F47"/>
    <w:rsid w:val="00766247"/>
    <w:rsid w:val="007662A9"/>
    <w:rsid w:val="007668F3"/>
    <w:rsid w:val="00766BE9"/>
    <w:rsid w:val="00766FBD"/>
    <w:rsid w:val="007671D2"/>
    <w:rsid w:val="007676FB"/>
    <w:rsid w:val="007677D8"/>
    <w:rsid w:val="00767ED8"/>
    <w:rsid w:val="007701E7"/>
    <w:rsid w:val="00770898"/>
    <w:rsid w:val="007708AC"/>
    <w:rsid w:val="00770948"/>
    <w:rsid w:val="007717E6"/>
    <w:rsid w:val="007719F8"/>
    <w:rsid w:val="00771DC7"/>
    <w:rsid w:val="00771FA9"/>
    <w:rsid w:val="00772564"/>
    <w:rsid w:val="007727EC"/>
    <w:rsid w:val="00772974"/>
    <w:rsid w:val="00772A76"/>
    <w:rsid w:val="0077304C"/>
    <w:rsid w:val="0077314F"/>
    <w:rsid w:val="007731BC"/>
    <w:rsid w:val="00773379"/>
    <w:rsid w:val="0077378F"/>
    <w:rsid w:val="00773BE6"/>
    <w:rsid w:val="00773C7C"/>
    <w:rsid w:val="00773DC0"/>
    <w:rsid w:val="00773E62"/>
    <w:rsid w:val="00774164"/>
    <w:rsid w:val="00774484"/>
    <w:rsid w:val="00774730"/>
    <w:rsid w:val="00774AA0"/>
    <w:rsid w:val="00774C18"/>
    <w:rsid w:val="007750DD"/>
    <w:rsid w:val="00775113"/>
    <w:rsid w:val="00775604"/>
    <w:rsid w:val="007757F9"/>
    <w:rsid w:val="007759BB"/>
    <w:rsid w:val="00775A8B"/>
    <w:rsid w:val="00775CBE"/>
    <w:rsid w:val="00776AB6"/>
    <w:rsid w:val="00776B9F"/>
    <w:rsid w:val="00776CC6"/>
    <w:rsid w:val="00776E0C"/>
    <w:rsid w:val="0077715E"/>
    <w:rsid w:val="007779EF"/>
    <w:rsid w:val="00777DFD"/>
    <w:rsid w:val="00777F73"/>
    <w:rsid w:val="007804EB"/>
    <w:rsid w:val="00780772"/>
    <w:rsid w:val="00780A8F"/>
    <w:rsid w:val="00781140"/>
    <w:rsid w:val="00781279"/>
    <w:rsid w:val="007816B5"/>
    <w:rsid w:val="00781D41"/>
    <w:rsid w:val="00781D4C"/>
    <w:rsid w:val="00781D67"/>
    <w:rsid w:val="00781FE7"/>
    <w:rsid w:val="007823A5"/>
    <w:rsid w:val="0078256C"/>
    <w:rsid w:val="00782815"/>
    <w:rsid w:val="007829B1"/>
    <w:rsid w:val="007829DD"/>
    <w:rsid w:val="00782E8C"/>
    <w:rsid w:val="00783162"/>
    <w:rsid w:val="00783289"/>
    <w:rsid w:val="007833D0"/>
    <w:rsid w:val="0078375E"/>
    <w:rsid w:val="0078378D"/>
    <w:rsid w:val="007837B3"/>
    <w:rsid w:val="00783B3E"/>
    <w:rsid w:val="00783BB8"/>
    <w:rsid w:val="00783DF8"/>
    <w:rsid w:val="0078429E"/>
    <w:rsid w:val="007843CC"/>
    <w:rsid w:val="007845CF"/>
    <w:rsid w:val="0078483C"/>
    <w:rsid w:val="00785061"/>
    <w:rsid w:val="00785118"/>
    <w:rsid w:val="0078511F"/>
    <w:rsid w:val="00785160"/>
    <w:rsid w:val="007856D9"/>
    <w:rsid w:val="007858C8"/>
    <w:rsid w:val="00785E62"/>
    <w:rsid w:val="0078602A"/>
    <w:rsid w:val="007860F6"/>
    <w:rsid w:val="0078620A"/>
    <w:rsid w:val="0078658A"/>
    <w:rsid w:val="00786B11"/>
    <w:rsid w:val="00786B48"/>
    <w:rsid w:val="00786F4F"/>
    <w:rsid w:val="00786FBF"/>
    <w:rsid w:val="00787096"/>
    <w:rsid w:val="007872EF"/>
    <w:rsid w:val="00787418"/>
    <w:rsid w:val="0078763F"/>
    <w:rsid w:val="00787E5D"/>
    <w:rsid w:val="00790235"/>
    <w:rsid w:val="007906DB"/>
    <w:rsid w:val="00790909"/>
    <w:rsid w:val="007909C0"/>
    <w:rsid w:val="00790A55"/>
    <w:rsid w:val="00790FC0"/>
    <w:rsid w:val="00791505"/>
    <w:rsid w:val="0079161E"/>
    <w:rsid w:val="007918A2"/>
    <w:rsid w:val="00792244"/>
    <w:rsid w:val="00792366"/>
    <w:rsid w:val="00792398"/>
    <w:rsid w:val="007924C7"/>
    <w:rsid w:val="0079268A"/>
    <w:rsid w:val="00792801"/>
    <w:rsid w:val="007928F0"/>
    <w:rsid w:val="00792A4A"/>
    <w:rsid w:val="00792B00"/>
    <w:rsid w:val="00792B36"/>
    <w:rsid w:val="00792EE4"/>
    <w:rsid w:val="0079310D"/>
    <w:rsid w:val="00793448"/>
    <w:rsid w:val="007934CA"/>
    <w:rsid w:val="0079383F"/>
    <w:rsid w:val="00793E77"/>
    <w:rsid w:val="00793F40"/>
    <w:rsid w:val="00794047"/>
    <w:rsid w:val="00794634"/>
    <w:rsid w:val="007949FC"/>
    <w:rsid w:val="00794C61"/>
    <w:rsid w:val="00794CD4"/>
    <w:rsid w:val="007951CA"/>
    <w:rsid w:val="00795357"/>
    <w:rsid w:val="007953B9"/>
    <w:rsid w:val="0079559F"/>
    <w:rsid w:val="00795ABA"/>
    <w:rsid w:val="00795B1D"/>
    <w:rsid w:val="00795EB9"/>
    <w:rsid w:val="00795FEC"/>
    <w:rsid w:val="0079642A"/>
    <w:rsid w:val="007967C3"/>
    <w:rsid w:val="007969C6"/>
    <w:rsid w:val="00796A89"/>
    <w:rsid w:val="00796E1E"/>
    <w:rsid w:val="007971DA"/>
    <w:rsid w:val="007A00F9"/>
    <w:rsid w:val="007A0205"/>
    <w:rsid w:val="007A079C"/>
    <w:rsid w:val="007A0CFF"/>
    <w:rsid w:val="007A1705"/>
    <w:rsid w:val="007A1766"/>
    <w:rsid w:val="007A176C"/>
    <w:rsid w:val="007A1990"/>
    <w:rsid w:val="007A1996"/>
    <w:rsid w:val="007A1B7A"/>
    <w:rsid w:val="007A205A"/>
    <w:rsid w:val="007A2261"/>
    <w:rsid w:val="007A2702"/>
    <w:rsid w:val="007A2A7E"/>
    <w:rsid w:val="007A2D8E"/>
    <w:rsid w:val="007A3032"/>
    <w:rsid w:val="007A34C9"/>
    <w:rsid w:val="007A39D5"/>
    <w:rsid w:val="007A4215"/>
    <w:rsid w:val="007A42E3"/>
    <w:rsid w:val="007A44CF"/>
    <w:rsid w:val="007A461F"/>
    <w:rsid w:val="007A49D3"/>
    <w:rsid w:val="007A4B03"/>
    <w:rsid w:val="007A5019"/>
    <w:rsid w:val="007A50EA"/>
    <w:rsid w:val="007A525A"/>
    <w:rsid w:val="007A52E5"/>
    <w:rsid w:val="007A6201"/>
    <w:rsid w:val="007A68E7"/>
    <w:rsid w:val="007A69A1"/>
    <w:rsid w:val="007A6BFA"/>
    <w:rsid w:val="007A6D82"/>
    <w:rsid w:val="007A7232"/>
    <w:rsid w:val="007A7432"/>
    <w:rsid w:val="007A7B05"/>
    <w:rsid w:val="007B0074"/>
    <w:rsid w:val="007B0252"/>
    <w:rsid w:val="007B06F9"/>
    <w:rsid w:val="007B09C8"/>
    <w:rsid w:val="007B0FB0"/>
    <w:rsid w:val="007B11EC"/>
    <w:rsid w:val="007B1CC8"/>
    <w:rsid w:val="007B1D73"/>
    <w:rsid w:val="007B1FC4"/>
    <w:rsid w:val="007B2231"/>
    <w:rsid w:val="007B2285"/>
    <w:rsid w:val="007B2B2D"/>
    <w:rsid w:val="007B30C0"/>
    <w:rsid w:val="007B3116"/>
    <w:rsid w:val="007B36DC"/>
    <w:rsid w:val="007B39A6"/>
    <w:rsid w:val="007B3A01"/>
    <w:rsid w:val="007B3AC5"/>
    <w:rsid w:val="007B3B58"/>
    <w:rsid w:val="007B3C2E"/>
    <w:rsid w:val="007B3EBD"/>
    <w:rsid w:val="007B406E"/>
    <w:rsid w:val="007B437D"/>
    <w:rsid w:val="007B44F7"/>
    <w:rsid w:val="007B464A"/>
    <w:rsid w:val="007B467E"/>
    <w:rsid w:val="007B4AD3"/>
    <w:rsid w:val="007B4B1B"/>
    <w:rsid w:val="007B4FF7"/>
    <w:rsid w:val="007B5979"/>
    <w:rsid w:val="007B5B88"/>
    <w:rsid w:val="007B6092"/>
    <w:rsid w:val="007B623B"/>
    <w:rsid w:val="007B66B8"/>
    <w:rsid w:val="007B670A"/>
    <w:rsid w:val="007B67D9"/>
    <w:rsid w:val="007B691A"/>
    <w:rsid w:val="007B6B75"/>
    <w:rsid w:val="007B6D46"/>
    <w:rsid w:val="007B6EE4"/>
    <w:rsid w:val="007B72AF"/>
    <w:rsid w:val="007B73D3"/>
    <w:rsid w:val="007B74AB"/>
    <w:rsid w:val="007B779F"/>
    <w:rsid w:val="007B7AC8"/>
    <w:rsid w:val="007B7DF1"/>
    <w:rsid w:val="007C034B"/>
    <w:rsid w:val="007C0AA6"/>
    <w:rsid w:val="007C0CD5"/>
    <w:rsid w:val="007C0E57"/>
    <w:rsid w:val="007C0EDA"/>
    <w:rsid w:val="007C1154"/>
    <w:rsid w:val="007C124F"/>
    <w:rsid w:val="007C12D2"/>
    <w:rsid w:val="007C13C5"/>
    <w:rsid w:val="007C15FC"/>
    <w:rsid w:val="007C192F"/>
    <w:rsid w:val="007C196C"/>
    <w:rsid w:val="007C1C8B"/>
    <w:rsid w:val="007C1F5F"/>
    <w:rsid w:val="007C21F3"/>
    <w:rsid w:val="007C2402"/>
    <w:rsid w:val="007C26A3"/>
    <w:rsid w:val="007C2787"/>
    <w:rsid w:val="007C283D"/>
    <w:rsid w:val="007C31E2"/>
    <w:rsid w:val="007C345E"/>
    <w:rsid w:val="007C3600"/>
    <w:rsid w:val="007C370A"/>
    <w:rsid w:val="007C37AC"/>
    <w:rsid w:val="007C3BE4"/>
    <w:rsid w:val="007C493D"/>
    <w:rsid w:val="007C4D44"/>
    <w:rsid w:val="007C5081"/>
    <w:rsid w:val="007C53D1"/>
    <w:rsid w:val="007C54EA"/>
    <w:rsid w:val="007C5627"/>
    <w:rsid w:val="007C5C63"/>
    <w:rsid w:val="007C5E50"/>
    <w:rsid w:val="007C5EBC"/>
    <w:rsid w:val="007C5FD2"/>
    <w:rsid w:val="007C66C5"/>
    <w:rsid w:val="007C67C9"/>
    <w:rsid w:val="007C680C"/>
    <w:rsid w:val="007C6842"/>
    <w:rsid w:val="007C69EA"/>
    <w:rsid w:val="007C6D0A"/>
    <w:rsid w:val="007C7139"/>
    <w:rsid w:val="007C7175"/>
    <w:rsid w:val="007C7325"/>
    <w:rsid w:val="007C7429"/>
    <w:rsid w:val="007C752F"/>
    <w:rsid w:val="007C7725"/>
    <w:rsid w:val="007C7895"/>
    <w:rsid w:val="007C7C38"/>
    <w:rsid w:val="007C7F20"/>
    <w:rsid w:val="007C7F8E"/>
    <w:rsid w:val="007C7FA7"/>
    <w:rsid w:val="007C7FB3"/>
    <w:rsid w:val="007D0339"/>
    <w:rsid w:val="007D059D"/>
    <w:rsid w:val="007D0787"/>
    <w:rsid w:val="007D0875"/>
    <w:rsid w:val="007D0A8E"/>
    <w:rsid w:val="007D0E71"/>
    <w:rsid w:val="007D1391"/>
    <w:rsid w:val="007D13AF"/>
    <w:rsid w:val="007D1659"/>
    <w:rsid w:val="007D1B61"/>
    <w:rsid w:val="007D1D04"/>
    <w:rsid w:val="007D1F1A"/>
    <w:rsid w:val="007D2042"/>
    <w:rsid w:val="007D2589"/>
    <w:rsid w:val="007D2846"/>
    <w:rsid w:val="007D2BE2"/>
    <w:rsid w:val="007D2DC2"/>
    <w:rsid w:val="007D2F13"/>
    <w:rsid w:val="007D35F5"/>
    <w:rsid w:val="007D3649"/>
    <w:rsid w:val="007D37CC"/>
    <w:rsid w:val="007D397D"/>
    <w:rsid w:val="007D3AC3"/>
    <w:rsid w:val="007D3C1E"/>
    <w:rsid w:val="007D4858"/>
    <w:rsid w:val="007D4AE4"/>
    <w:rsid w:val="007D4B94"/>
    <w:rsid w:val="007D4C0D"/>
    <w:rsid w:val="007D4EE7"/>
    <w:rsid w:val="007D4F6F"/>
    <w:rsid w:val="007D4FB8"/>
    <w:rsid w:val="007D5243"/>
    <w:rsid w:val="007D538A"/>
    <w:rsid w:val="007D58A2"/>
    <w:rsid w:val="007D58F4"/>
    <w:rsid w:val="007D5CF9"/>
    <w:rsid w:val="007D5E8E"/>
    <w:rsid w:val="007D6087"/>
    <w:rsid w:val="007D60FF"/>
    <w:rsid w:val="007D66B3"/>
    <w:rsid w:val="007D6BCD"/>
    <w:rsid w:val="007D6CA4"/>
    <w:rsid w:val="007D6DC6"/>
    <w:rsid w:val="007D6EE3"/>
    <w:rsid w:val="007D6F07"/>
    <w:rsid w:val="007D72AE"/>
    <w:rsid w:val="007D78EA"/>
    <w:rsid w:val="007D7E7E"/>
    <w:rsid w:val="007E0135"/>
    <w:rsid w:val="007E0329"/>
    <w:rsid w:val="007E0595"/>
    <w:rsid w:val="007E05D3"/>
    <w:rsid w:val="007E079F"/>
    <w:rsid w:val="007E0823"/>
    <w:rsid w:val="007E09E5"/>
    <w:rsid w:val="007E0FB6"/>
    <w:rsid w:val="007E1170"/>
    <w:rsid w:val="007E13F2"/>
    <w:rsid w:val="007E16AB"/>
    <w:rsid w:val="007E181A"/>
    <w:rsid w:val="007E1A66"/>
    <w:rsid w:val="007E1FE4"/>
    <w:rsid w:val="007E2224"/>
    <w:rsid w:val="007E24A9"/>
    <w:rsid w:val="007E2D1A"/>
    <w:rsid w:val="007E2DF3"/>
    <w:rsid w:val="007E2E8E"/>
    <w:rsid w:val="007E2F48"/>
    <w:rsid w:val="007E33BE"/>
    <w:rsid w:val="007E3892"/>
    <w:rsid w:val="007E3A75"/>
    <w:rsid w:val="007E3DF5"/>
    <w:rsid w:val="007E444E"/>
    <w:rsid w:val="007E4AB6"/>
    <w:rsid w:val="007E4B6E"/>
    <w:rsid w:val="007E4BB8"/>
    <w:rsid w:val="007E4BEB"/>
    <w:rsid w:val="007E4D5E"/>
    <w:rsid w:val="007E50E6"/>
    <w:rsid w:val="007E52BF"/>
    <w:rsid w:val="007E52EC"/>
    <w:rsid w:val="007E5443"/>
    <w:rsid w:val="007E5474"/>
    <w:rsid w:val="007E553A"/>
    <w:rsid w:val="007E55A0"/>
    <w:rsid w:val="007E59F0"/>
    <w:rsid w:val="007E5D03"/>
    <w:rsid w:val="007E60B4"/>
    <w:rsid w:val="007E6377"/>
    <w:rsid w:val="007E6450"/>
    <w:rsid w:val="007E6613"/>
    <w:rsid w:val="007E6650"/>
    <w:rsid w:val="007E6C5F"/>
    <w:rsid w:val="007E6CBD"/>
    <w:rsid w:val="007E6FB0"/>
    <w:rsid w:val="007E7021"/>
    <w:rsid w:val="007E73D6"/>
    <w:rsid w:val="007E74E8"/>
    <w:rsid w:val="007E7612"/>
    <w:rsid w:val="007E78FC"/>
    <w:rsid w:val="007E7DBE"/>
    <w:rsid w:val="007F00AF"/>
    <w:rsid w:val="007F0317"/>
    <w:rsid w:val="007F0367"/>
    <w:rsid w:val="007F0B82"/>
    <w:rsid w:val="007F0DC3"/>
    <w:rsid w:val="007F10F1"/>
    <w:rsid w:val="007F13E6"/>
    <w:rsid w:val="007F13FF"/>
    <w:rsid w:val="007F15C2"/>
    <w:rsid w:val="007F1894"/>
    <w:rsid w:val="007F18B9"/>
    <w:rsid w:val="007F20F9"/>
    <w:rsid w:val="007F21A5"/>
    <w:rsid w:val="007F231A"/>
    <w:rsid w:val="007F24DB"/>
    <w:rsid w:val="007F2A26"/>
    <w:rsid w:val="007F2D07"/>
    <w:rsid w:val="007F308B"/>
    <w:rsid w:val="007F3123"/>
    <w:rsid w:val="007F3287"/>
    <w:rsid w:val="007F32A5"/>
    <w:rsid w:val="007F3303"/>
    <w:rsid w:val="007F3356"/>
    <w:rsid w:val="007F38AA"/>
    <w:rsid w:val="007F39B6"/>
    <w:rsid w:val="007F3BEF"/>
    <w:rsid w:val="007F446E"/>
    <w:rsid w:val="007F46E3"/>
    <w:rsid w:val="007F48B4"/>
    <w:rsid w:val="007F4A4E"/>
    <w:rsid w:val="007F4C59"/>
    <w:rsid w:val="007F57AF"/>
    <w:rsid w:val="007F587F"/>
    <w:rsid w:val="007F5ED4"/>
    <w:rsid w:val="007F624E"/>
    <w:rsid w:val="007F6504"/>
    <w:rsid w:val="007F684E"/>
    <w:rsid w:val="007F6886"/>
    <w:rsid w:val="007F68C8"/>
    <w:rsid w:val="007F6942"/>
    <w:rsid w:val="007F7056"/>
    <w:rsid w:val="007F724F"/>
    <w:rsid w:val="007F72D7"/>
    <w:rsid w:val="007F7ECE"/>
    <w:rsid w:val="00800070"/>
    <w:rsid w:val="008001A1"/>
    <w:rsid w:val="008001FA"/>
    <w:rsid w:val="00800B6B"/>
    <w:rsid w:val="00800BCE"/>
    <w:rsid w:val="00800C40"/>
    <w:rsid w:val="00800C49"/>
    <w:rsid w:val="00800C6E"/>
    <w:rsid w:val="00800C78"/>
    <w:rsid w:val="0080132D"/>
    <w:rsid w:val="0080134F"/>
    <w:rsid w:val="00801833"/>
    <w:rsid w:val="00801B12"/>
    <w:rsid w:val="00801CFE"/>
    <w:rsid w:val="00801D1B"/>
    <w:rsid w:val="00801E23"/>
    <w:rsid w:val="00801EE4"/>
    <w:rsid w:val="008021E6"/>
    <w:rsid w:val="0080225B"/>
    <w:rsid w:val="00802A51"/>
    <w:rsid w:val="00802B43"/>
    <w:rsid w:val="00802C28"/>
    <w:rsid w:val="00802C3A"/>
    <w:rsid w:val="00802D91"/>
    <w:rsid w:val="00802FB5"/>
    <w:rsid w:val="00803419"/>
    <w:rsid w:val="008036C4"/>
    <w:rsid w:val="00803AB1"/>
    <w:rsid w:val="00803E12"/>
    <w:rsid w:val="0080401B"/>
    <w:rsid w:val="008044F6"/>
    <w:rsid w:val="008046D8"/>
    <w:rsid w:val="00804D32"/>
    <w:rsid w:val="00804EFD"/>
    <w:rsid w:val="00805042"/>
    <w:rsid w:val="008050D3"/>
    <w:rsid w:val="008052ED"/>
    <w:rsid w:val="008059C4"/>
    <w:rsid w:val="00805BC7"/>
    <w:rsid w:val="0080648E"/>
    <w:rsid w:val="008067C6"/>
    <w:rsid w:val="008067D3"/>
    <w:rsid w:val="00806978"/>
    <w:rsid w:val="008069DF"/>
    <w:rsid w:val="00806AEA"/>
    <w:rsid w:val="00806DCC"/>
    <w:rsid w:val="00806F33"/>
    <w:rsid w:val="008071A3"/>
    <w:rsid w:val="0080729F"/>
    <w:rsid w:val="00807570"/>
    <w:rsid w:val="0080759A"/>
    <w:rsid w:val="0080769A"/>
    <w:rsid w:val="00807ABE"/>
    <w:rsid w:val="00807EA4"/>
    <w:rsid w:val="008103BD"/>
    <w:rsid w:val="008104DF"/>
    <w:rsid w:val="0081057F"/>
    <w:rsid w:val="008107AF"/>
    <w:rsid w:val="00810856"/>
    <w:rsid w:val="00810952"/>
    <w:rsid w:val="00810D65"/>
    <w:rsid w:val="00810FA6"/>
    <w:rsid w:val="0081108C"/>
    <w:rsid w:val="008113C1"/>
    <w:rsid w:val="00811B48"/>
    <w:rsid w:val="00811BE6"/>
    <w:rsid w:val="00811C23"/>
    <w:rsid w:val="00811DB4"/>
    <w:rsid w:val="00811F35"/>
    <w:rsid w:val="00812323"/>
    <w:rsid w:val="0081257E"/>
    <w:rsid w:val="008125AF"/>
    <w:rsid w:val="0081279C"/>
    <w:rsid w:val="00812A00"/>
    <w:rsid w:val="00812CA1"/>
    <w:rsid w:val="00812D71"/>
    <w:rsid w:val="00812DF9"/>
    <w:rsid w:val="00812ECD"/>
    <w:rsid w:val="00812F93"/>
    <w:rsid w:val="008131B4"/>
    <w:rsid w:val="00813288"/>
    <w:rsid w:val="00813386"/>
    <w:rsid w:val="0081397C"/>
    <w:rsid w:val="00813A2C"/>
    <w:rsid w:val="00813B62"/>
    <w:rsid w:val="00813D25"/>
    <w:rsid w:val="00814346"/>
    <w:rsid w:val="008143F2"/>
    <w:rsid w:val="008143F3"/>
    <w:rsid w:val="00814D9C"/>
    <w:rsid w:val="00814EE7"/>
    <w:rsid w:val="00815067"/>
    <w:rsid w:val="00815345"/>
    <w:rsid w:val="0081539D"/>
    <w:rsid w:val="00815470"/>
    <w:rsid w:val="008154D1"/>
    <w:rsid w:val="00815833"/>
    <w:rsid w:val="00815CA8"/>
    <w:rsid w:val="00815EB8"/>
    <w:rsid w:val="00815FD2"/>
    <w:rsid w:val="0081610A"/>
    <w:rsid w:val="0081663D"/>
    <w:rsid w:val="0081674F"/>
    <w:rsid w:val="00816754"/>
    <w:rsid w:val="00816AD6"/>
    <w:rsid w:val="00816C1A"/>
    <w:rsid w:val="00816E62"/>
    <w:rsid w:val="00817109"/>
    <w:rsid w:val="00817644"/>
    <w:rsid w:val="0081776A"/>
    <w:rsid w:val="008177EC"/>
    <w:rsid w:val="00817834"/>
    <w:rsid w:val="0081796E"/>
    <w:rsid w:val="00820261"/>
    <w:rsid w:val="0082043E"/>
    <w:rsid w:val="0082082B"/>
    <w:rsid w:val="008208E2"/>
    <w:rsid w:val="00820D1C"/>
    <w:rsid w:val="00821336"/>
    <w:rsid w:val="00821682"/>
    <w:rsid w:val="00821853"/>
    <w:rsid w:val="00821988"/>
    <w:rsid w:val="008219C7"/>
    <w:rsid w:val="00821AC1"/>
    <w:rsid w:val="00821C8C"/>
    <w:rsid w:val="00822029"/>
    <w:rsid w:val="00822895"/>
    <w:rsid w:val="008229F2"/>
    <w:rsid w:val="00822F02"/>
    <w:rsid w:val="00823539"/>
    <w:rsid w:val="00823556"/>
    <w:rsid w:val="00823714"/>
    <w:rsid w:val="0082386D"/>
    <w:rsid w:val="008238FA"/>
    <w:rsid w:val="00823905"/>
    <w:rsid w:val="00824163"/>
    <w:rsid w:val="0082429E"/>
    <w:rsid w:val="00824443"/>
    <w:rsid w:val="00824879"/>
    <w:rsid w:val="0082493A"/>
    <w:rsid w:val="00824A83"/>
    <w:rsid w:val="00824AE4"/>
    <w:rsid w:val="00824AFA"/>
    <w:rsid w:val="00824E6E"/>
    <w:rsid w:val="00825070"/>
    <w:rsid w:val="00825079"/>
    <w:rsid w:val="00825121"/>
    <w:rsid w:val="00825751"/>
    <w:rsid w:val="0082575B"/>
    <w:rsid w:val="00825EAE"/>
    <w:rsid w:val="008261FD"/>
    <w:rsid w:val="008263BB"/>
    <w:rsid w:val="00826409"/>
    <w:rsid w:val="0082645B"/>
    <w:rsid w:val="008267CB"/>
    <w:rsid w:val="0082684B"/>
    <w:rsid w:val="00826A66"/>
    <w:rsid w:val="00826A71"/>
    <w:rsid w:val="00826F4F"/>
    <w:rsid w:val="00826FC0"/>
    <w:rsid w:val="0082740E"/>
    <w:rsid w:val="0082749C"/>
    <w:rsid w:val="008278B3"/>
    <w:rsid w:val="00827BC4"/>
    <w:rsid w:val="00827E0E"/>
    <w:rsid w:val="00827E1F"/>
    <w:rsid w:val="008305E8"/>
    <w:rsid w:val="00830791"/>
    <w:rsid w:val="008307E8"/>
    <w:rsid w:val="008309A9"/>
    <w:rsid w:val="00830DA8"/>
    <w:rsid w:val="00830F7A"/>
    <w:rsid w:val="008312A1"/>
    <w:rsid w:val="0083155D"/>
    <w:rsid w:val="0083159F"/>
    <w:rsid w:val="00831D71"/>
    <w:rsid w:val="00831E81"/>
    <w:rsid w:val="008324F4"/>
    <w:rsid w:val="00832B81"/>
    <w:rsid w:val="008331B8"/>
    <w:rsid w:val="00833677"/>
    <w:rsid w:val="008336AE"/>
    <w:rsid w:val="00833771"/>
    <w:rsid w:val="00833A51"/>
    <w:rsid w:val="00833E00"/>
    <w:rsid w:val="008342E5"/>
    <w:rsid w:val="00834C02"/>
    <w:rsid w:val="00834DE9"/>
    <w:rsid w:val="00834E99"/>
    <w:rsid w:val="00834EAF"/>
    <w:rsid w:val="008352DD"/>
    <w:rsid w:val="00835323"/>
    <w:rsid w:val="008354FE"/>
    <w:rsid w:val="00835A22"/>
    <w:rsid w:val="00835BF6"/>
    <w:rsid w:val="00835D0D"/>
    <w:rsid w:val="00835EE3"/>
    <w:rsid w:val="008364BD"/>
    <w:rsid w:val="008366BA"/>
    <w:rsid w:val="008366BE"/>
    <w:rsid w:val="0083678E"/>
    <w:rsid w:val="00836BA8"/>
    <w:rsid w:val="00836CE9"/>
    <w:rsid w:val="00836E56"/>
    <w:rsid w:val="0083713C"/>
    <w:rsid w:val="0083772D"/>
    <w:rsid w:val="00837CF1"/>
    <w:rsid w:val="00837D88"/>
    <w:rsid w:val="00837FFA"/>
    <w:rsid w:val="008400D0"/>
    <w:rsid w:val="008401B5"/>
    <w:rsid w:val="00840404"/>
    <w:rsid w:val="0084049A"/>
    <w:rsid w:val="008404A5"/>
    <w:rsid w:val="00840517"/>
    <w:rsid w:val="00840558"/>
    <w:rsid w:val="008407AE"/>
    <w:rsid w:val="00841313"/>
    <w:rsid w:val="00841562"/>
    <w:rsid w:val="008419CF"/>
    <w:rsid w:val="008419F0"/>
    <w:rsid w:val="00841A5E"/>
    <w:rsid w:val="00842029"/>
    <w:rsid w:val="0084255C"/>
    <w:rsid w:val="008428B8"/>
    <w:rsid w:val="00842DE2"/>
    <w:rsid w:val="00842F3F"/>
    <w:rsid w:val="0084328E"/>
    <w:rsid w:val="00843334"/>
    <w:rsid w:val="008434E7"/>
    <w:rsid w:val="00843B3A"/>
    <w:rsid w:val="00843B96"/>
    <w:rsid w:val="00843EBA"/>
    <w:rsid w:val="00843F69"/>
    <w:rsid w:val="008440EF"/>
    <w:rsid w:val="0084424D"/>
    <w:rsid w:val="008443F3"/>
    <w:rsid w:val="008444BA"/>
    <w:rsid w:val="008444D5"/>
    <w:rsid w:val="00844683"/>
    <w:rsid w:val="00844963"/>
    <w:rsid w:val="00844978"/>
    <w:rsid w:val="008449C7"/>
    <w:rsid w:val="00844A47"/>
    <w:rsid w:val="00844DB2"/>
    <w:rsid w:val="00844EF7"/>
    <w:rsid w:val="0084516B"/>
    <w:rsid w:val="00845554"/>
    <w:rsid w:val="008457CE"/>
    <w:rsid w:val="008459EB"/>
    <w:rsid w:val="00845EE3"/>
    <w:rsid w:val="00845F6E"/>
    <w:rsid w:val="0084658C"/>
    <w:rsid w:val="008468A5"/>
    <w:rsid w:val="00846945"/>
    <w:rsid w:val="00846946"/>
    <w:rsid w:val="00846F94"/>
    <w:rsid w:val="008475B9"/>
    <w:rsid w:val="0084784E"/>
    <w:rsid w:val="00847C8D"/>
    <w:rsid w:val="00847F03"/>
    <w:rsid w:val="00847F41"/>
    <w:rsid w:val="00850091"/>
    <w:rsid w:val="0085046F"/>
    <w:rsid w:val="008507CC"/>
    <w:rsid w:val="00850B00"/>
    <w:rsid w:val="00850C82"/>
    <w:rsid w:val="00850EB4"/>
    <w:rsid w:val="00851010"/>
    <w:rsid w:val="008512B9"/>
    <w:rsid w:val="00851564"/>
    <w:rsid w:val="008517CB"/>
    <w:rsid w:val="00851C7B"/>
    <w:rsid w:val="00851C82"/>
    <w:rsid w:val="00851E9B"/>
    <w:rsid w:val="00851FDE"/>
    <w:rsid w:val="00852106"/>
    <w:rsid w:val="00852114"/>
    <w:rsid w:val="00852315"/>
    <w:rsid w:val="008523EC"/>
    <w:rsid w:val="00852C8E"/>
    <w:rsid w:val="0085315E"/>
    <w:rsid w:val="0085321D"/>
    <w:rsid w:val="0085333E"/>
    <w:rsid w:val="008533BF"/>
    <w:rsid w:val="00853690"/>
    <w:rsid w:val="00853889"/>
    <w:rsid w:val="00853D24"/>
    <w:rsid w:val="008549C1"/>
    <w:rsid w:val="00854C8B"/>
    <w:rsid w:val="00854D1F"/>
    <w:rsid w:val="00854EE2"/>
    <w:rsid w:val="0085515A"/>
    <w:rsid w:val="00855350"/>
    <w:rsid w:val="0085560A"/>
    <w:rsid w:val="00855885"/>
    <w:rsid w:val="00855907"/>
    <w:rsid w:val="00855944"/>
    <w:rsid w:val="00855AD6"/>
    <w:rsid w:val="00855B25"/>
    <w:rsid w:val="00855B3B"/>
    <w:rsid w:val="00855C9A"/>
    <w:rsid w:val="0085613A"/>
    <w:rsid w:val="00856192"/>
    <w:rsid w:val="00856632"/>
    <w:rsid w:val="00856919"/>
    <w:rsid w:val="00856D6E"/>
    <w:rsid w:val="00856EFD"/>
    <w:rsid w:val="008572FC"/>
    <w:rsid w:val="008574E8"/>
    <w:rsid w:val="0085754A"/>
    <w:rsid w:val="0085760D"/>
    <w:rsid w:val="00857A80"/>
    <w:rsid w:val="00857B64"/>
    <w:rsid w:val="00857B7C"/>
    <w:rsid w:val="00857D81"/>
    <w:rsid w:val="00857DB6"/>
    <w:rsid w:val="00857F90"/>
    <w:rsid w:val="00857FE1"/>
    <w:rsid w:val="008602B8"/>
    <w:rsid w:val="00860416"/>
    <w:rsid w:val="008605DF"/>
    <w:rsid w:val="0086074A"/>
    <w:rsid w:val="00860BE6"/>
    <w:rsid w:val="00860E82"/>
    <w:rsid w:val="00860F4C"/>
    <w:rsid w:val="008610D7"/>
    <w:rsid w:val="0086152F"/>
    <w:rsid w:val="00861C29"/>
    <w:rsid w:val="00861D20"/>
    <w:rsid w:val="00861FAD"/>
    <w:rsid w:val="00862376"/>
    <w:rsid w:val="00862410"/>
    <w:rsid w:val="00862421"/>
    <w:rsid w:val="00862A73"/>
    <w:rsid w:val="00862B06"/>
    <w:rsid w:val="00862B84"/>
    <w:rsid w:val="00862C93"/>
    <w:rsid w:val="00862E83"/>
    <w:rsid w:val="008632E5"/>
    <w:rsid w:val="00863353"/>
    <w:rsid w:val="0086363B"/>
    <w:rsid w:val="00863893"/>
    <w:rsid w:val="008639A6"/>
    <w:rsid w:val="00863EC3"/>
    <w:rsid w:val="00864079"/>
    <w:rsid w:val="00864596"/>
    <w:rsid w:val="00864659"/>
    <w:rsid w:val="00864772"/>
    <w:rsid w:val="0086484F"/>
    <w:rsid w:val="008648B4"/>
    <w:rsid w:val="00864967"/>
    <w:rsid w:val="00865115"/>
    <w:rsid w:val="00865860"/>
    <w:rsid w:val="00865CC8"/>
    <w:rsid w:val="00865E18"/>
    <w:rsid w:val="008661E4"/>
    <w:rsid w:val="00866344"/>
    <w:rsid w:val="00866741"/>
    <w:rsid w:val="00866E60"/>
    <w:rsid w:val="00867567"/>
    <w:rsid w:val="00867842"/>
    <w:rsid w:val="00867CCC"/>
    <w:rsid w:val="00867D37"/>
    <w:rsid w:val="0087006B"/>
    <w:rsid w:val="00870085"/>
    <w:rsid w:val="0087057D"/>
    <w:rsid w:val="008706CA"/>
    <w:rsid w:val="008707BB"/>
    <w:rsid w:val="008707CD"/>
    <w:rsid w:val="0087090E"/>
    <w:rsid w:val="008709AD"/>
    <w:rsid w:val="00870BB7"/>
    <w:rsid w:val="00870EFA"/>
    <w:rsid w:val="008710E8"/>
    <w:rsid w:val="00871115"/>
    <w:rsid w:val="00871516"/>
    <w:rsid w:val="00871541"/>
    <w:rsid w:val="008715D6"/>
    <w:rsid w:val="0087172E"/>
    <w:rsid w:val="00872064"/>
    <w:rsid w:val="00872082"/>
    <w:rsid w:val="00872252"/>
    <w:rsid w:val="008727D4"/>
    <w:rsid w:val="00872981"/>
    <w:rsid w:val="00872F75"/>
    <w:rsid w:val="00873327"/>
    <w:rsid w:val="00873345"/>
    <w:rsid w:val="00873699"/>
    <w:rsid w:val="0087369B"/>
    <w:rsid w:val="00873C17"/>
    <w:rsid w:val="00873CF5"/>
    <w:rsid w:val="00873E20"/>
    <w:rsid w:val="0087438F"/>
    <w:rsid w:val="0087444D"/>
    <w:rsid w:val="0087449F"/>
    <w:rsid w:val="00874801"/>
    <w:rsid w:val="00874A28"/>
    <w:rsid w:val="00874B74"/>
    <w:rsid w:val="00874C6D"/>
    <w:rsid w:val="0087518D"/>
    <w:rsid w:val="00875298"/>
    <w:rsid w:val="008753A0"/>
    <w:rsid w:val="008753B4"/>
    <w:rsid w:val="008758DE"/>
    <w:rsid w:val="00875913"/>
    <w:rsid w:val="00875D09"/>
    <w:rsid w:val="00875EE0"/>
    <w:rsid w:val="0087606E"/>
    <w:rsid w:val="0087623D"/>
    <w:rsid w:val="008763B8"/>
    <w:rsid w:val="0087654F"/>
    <w:rsid w:val="008766D8"/>
    <w:rsid w:val="0087675E"/>
    <w:rsid w:val="00876858"/>
    <w:rsid w:val="008768D3"/>
    <w:rsid w:val="00876A1A"/>
    <w:rsid w:val="00876C52"/>
    <w:rsid w:val="00876CE2"/>
    <w:rsid w:val="00876D15"/>
    <w:rsid w:val="00876DF5"/>
    <w:rsid w:val="008776DE"/>
    <w:rsid w:val="008777E0"/>
    <w:rsid w:val="00877A30"/>
    <w:rsid w:val="00877A9E"/>
    <w:rsid w:val="00877BFD"/>
    <w:rsid w:val="00880073"/>
    <w:rsid w:val="008803BF"/>
    <w:rsid w:val="0088041A"/>
    <w:rsid w:val="00880580"/>
    <w:rsid w:val="00880781"/>
    <w:rsid w:val="00880974"/>
    <w:rsid w:val="008809A5"/>
    <w:rsid w:val="00880C89"/>
    <w:rsid w:val="00880D7E"/>
    <w:rsid w:val="00881A04"/>
    <w:rsid w:val="00881B18"/>
    <w:rsid w:val="00881BE3"/>
    <w:rsid w:val="00881CC7"/>
    <w:rsid w:val="008823C6"/>
    <w:rsid w:val="00882A2C"/>
    <w:rsid w:val="00882BA1"/>
    <w:rsid w:val="008831AF"/>
    <w:rsid w:val="00883260"/>
    <w:rsid w:val="008832D3"/>
    <w:rsid w:val="008837C8"/>
    <w:rsid w:val="00883808"/>
    <w:rsid w:val="00883B2C"/>
    <w:rsid w:val="00883D7A"/>
    <w:rsid w:val="00883E9D"/>
    <w:rsid w:val="008841DD"/>
    <w:rsid w:val="00884492"/>
    <w:rsid w:val="00884601"/>
    <w:rsid w:val="00884A27"/>
    <w:rsid w:val="00884BA2"/>
    <w:rsid w:val="00884E1B"/>
    <w:rsid w:val="0088521B"/>
    <w:rsid w:val="00885540"/>
    <w:rsid w:val="008856FD"/>
    <w:rsid w:val="0088589C"/>
    <w:rsid w:val="0088596C"/>
    <w:rsid w:val="00885B82"/>
    <w:rsid w:val="00885BAC"/>
    <w:rsid w:val="00885CB4"/>
    <w:rsid w:val="00885F62"/>
    <w:rsid w:val="008862A1"/>
    <w:rsid w:val="0088684A"/>
    <w:rsid w:val="00886CB2"/>
    <w:rsid w:val="008870C3"/>
    <w:rsid w:val="008871BC"/>
    <w:rsid w:val="00887459"/>
    <w:rsid w:val="008876CB"/>
    <w:rsid w:val="00887800"/>
    <w:rsid w:val="00887916"/>
    <w:rsid w:val="00887932"/>
    <w:rsid w:val="00887D28"/>
    <w:rsid w:val="00887DDD"/>
    <w:rsid w:val="00890189"/>
    <w:rsid w:val="0089024C"/>
    <w:rsid w:val="00890554"/>
    <w:rsid w:val="00890788"/>
    <w:rsid w:val="00890848"/>
    <w:rsid w:val="00890C0F"/>
    <w:rsid w:val="00890C57"/>
    <w:rsid w:val="00891195"/>
    <w:rsid w:val="00891424"/>
    <w:rsid w:val="00891A38"/>
    <w:rsid w:val="00891B88"/>
    <w:rsid w:val="00891F16"/>
    <w:rsid w:val="0089232B"/>
    <w:rsid w:val="0089241E"/>
    <w:rsid w:val="008924E1"/>
    <w:rsid w:val="00892596"/>
    <w:rsid w:val="00892678"/>
    <w:rsid w:val="00892ADB"/>
    <w:rsid w:val="00892DE9"/>
    <w:rsid w:val="00892F68"/>
    <w:rsid w:val="00893085"/>
    <w:rsid w:val="00893093"/>
    <w:rsid w:val="008933BE"/>
    <w:rsid w:val="00893930"/>
    <w:rsid w:val="00893B9D"/>
    <w:rsid w:val="00893CF2"/>
    <w:rsid w:val="00893D6A"/>
    <w:rsid w:val="00893E43"/>
    <w:rsid w:val="00893F1C"/>
    <w:rsid w:val="0089422D"/>
    <w:rsid w:val="008943E8"/>
    <w:rsid w:val="00894547"/>
    <w:rsid w:val="008945D7"/>
    <w:rsid w:val="0089470D"/>
    <w:rsid w:val="00894753"/>
    <w:rsid w:val="008947E9"/>
    <w:rsid w:val="00895245"/>
    <w:rsid w:val="008956C5"/>
    <w:rsid w:val="008957DF"/>
    <w:rsid w:val="00895980"/>
    <w:rsid w:val="00895AE7"/>
    <w:rsid w:val="00895CCE"/>
    <w:rsid w:val="00895D03"/>
    <w:rsid w:val="00895FF4"/>
    <w:rsid w:val="00895FFE"/>
    <w:rsid w:val="00896159"/>
    <w:rsid w:val="00896370"/>
    <w:rsid w:val="008963C1"/>
    <w:rsid w:val="00896A40"/>
    <w:rsid w:val="00896A7F"/>
    <w:rsid w:val="00896B42"/>
    <w:rsid w:val="00896BC7"/>
    <w:rsid w:val="00896CB0"/>
    <w:rsid w:val="00896D3E"/>
    <w:rsid w:val="00896F25"/>
    <w:rsid w:val="008972A2"/>
    <w:rsid w:val="008976D1"/>
    <w:rsid w:val="00897A68"/>
    <w:rsid w:val="008A022A"/>
    <w:rsid w:val="008A0557"/>
    <w:rsid w:val="008A10A0"/>
    <w:rsid w:val="008A11B6"/>
    <w:rsid w:val="008A1283"/>
    <w:rsid w:val="008A13A0"/>
    <w:rsid w:val="008A14BC"/>
    <w:rsid w:val="008A1845"/>
    <w:rsid w:val="008A1A25"/>
    <w:rsid w:val="008A1A74"/>
    <w:rsid w:val="008A1C60"/>
    <w:rsid w:val="008A1F66"/>
    <w:rsid w:val="008A211D"/>
    <w:rsid w:val="008A27A4"/>
    <w:rsid w:val="008A28A0"/>
    <w:rsid w:val="008A2D18"/>
    <w:rsid w:val="008A2DB3"/>
    <w:rsid w:val="008A30A5"/>
    <w:rsid w:val="008A38CC"/>
    <w:rsid w:val="008A38EE"/>
    <w:rsid w:val="008A3BB7"/>
    <w:rsid w:val="008A3E74"/>
    <w:rsid w:val="008A4110"/>
    <w:rsid w:val="008A43C0"/>
    <w:rsid w:val="008A47DC"/>
    <w:rsid w:val="008A4AA3"/>
    <w:rsid w:val="008A51AD"/>
    <w:rsid w:val="008A55DB"/>
    <w:rsid w:val="008A56EA"/>
    <w:rsid w:val="008A5B57"/>
    <w:rsid w:val="008A5E5C"/>
    <w:rsid w:val="008A5EB0"/>
    <w:rsid w:val="008A60BD"/>
    <w:rsid w:val="008A63EB"/>
    <w:rsid w:val="008A6AC0"/>
    <w:rsid w:val="008A6DB7"/>
    <w:rsid w:val="008A746D"/>
    <w:rsid w:val="008A74F8"/>
    <w:rsid w:val="008A77D8"/>
    <w:rsid w:val="008B0416"/>
    <w:rsid w:val="008B0433"/>
    <w:rsid w:val="008B08E6"/>
    <w:rsid w:val="008B0AD2"/>
    <w:rsid w:val="008B0AF7"/>
    <w:rsid w:val="008B0BA9"/>
    <w:rsid w:val="008B0FA0"/>
    <w:rsid w:val="008B0FFD"/>
    <w:rsid w:val="008B1166"/>
    <w:rsid w:val="008B154A"/>
    <w:rsid w:val="008B17CF"/>
    <w:rsid w:val="008B18EA"/>
    <w:rsid w:val="008B1C84"/>
    <w:rsid w:val="008B1E5C"/>
    <w:rsid w:val="008B1EDC"/>
    <w:rsid w:val="008B238D"/>
    <w:rsid w:val="008B26FC"/>
    <w:rsid w:val="008B2744"/>
    <w:rsid w:val="008B294E"/>
    <w:rsid w:val="008B2961"/>
    <w:rsid w:val="008B2C1A"/>
    <w:rsid w:val="008B2D96"/>
    <w:rsid w:val="008B3098"/>
    <w:rsid w:val="008B3342"/>
    <w:rsid w:val="008B38C8"/>
    <w:rsid w:val="008B3E43"/>
    <w:rsid w:val="008B4050"/>
    <w:rsid w:val="008B45FF"/>
    <w:rsid w:val="008B4781"/>
    <w:rsid w:val="008B478E"/>
    <w:rsid w:val="008B4C25"/>
    <w:rsid w:val="008B4DC4"/>
    <w:rsid w:val="008B525C"/>
    <w:rsid w:val="008B53D5"/>
    <w:rsid w:val="008B56E6"/>
    <w:rsid w:val="008B5709"/>
    <w:rsid w:val="008B628C"/>
    <w:rsid w:val="008B64AA"/>
    <w:rsid w:val="008B66CB"/>
    <w:rsid w:val="008B66DE"/>
    <w:rsid w:val="008B685B"/>
    <w:rsid w:val="008B69C0"/>
    <w:rsid w:val="008B6C28"/>
    <w:rsid w:val="008B6F41"/>
    <w:rsid w:val="008B7305"/>
    <w:rsid w:val="008B764F"/>
    <w:rsid w:val="008B76EF"/>
    <w:rsid w:val="008B792C"/>
    <w:rsid w:val="008B7B3E"/>
    <w:rsid w:val="008B7E10"/>
    <w:rsid w:val="008B7F2D"/>
    <w:rsid w:val="008C03B4"/>
    <w:rsid w:val="008C08D3"/>
    <w:rsid w:val="008C0ABA"/>
    <w:rsid w:val="008C109E"/>
    <w:rsid w:val="008C1CB6"/>
    <w:rsid w:val="008C1D09"/>
    <w:rsid w:val="008C1D7A"/>
    <w:rsid w:val="008C24B7"/>
    <w:rsid w:val="008C2B98"/>
    <w:rsid w:val="008C2E0B"/>
    <w:rsid w:val="008C2F86"/>
    <w:rsid w:val="008C2FB3"/>
    <w:rsid w:val="008C3082"/>
    <w:rsid w:val="008C3222"/>
    <w:rsid w:val="008C34C1"/>
    <w:rsid w:val="008C39A8"/>
    <w:rsid w:val="008C39B9"/>
    <w:rsid w:val="008C3FB4"/>
    <w:rsid w:val="008C3FC4"/>
    <w:rsid w:val="008C40CA"/>
    <w:rsid w:val="008C42DE"/>
    <w:rsid w:val="008C44F2"/>
    <w:rsid w:val="008C4667"/>
    <w:rsid w:val="008C4F76"/>
    <w:rsid w:val="008C5094"/>
    <w:rsid w:val="008C51E9"/>
    <w:rsid w:val="008C5474"/>
    <w:rsid w:val="008C564F"/>
    <w:rsid w:val="008C581B"/>
    <w:rsid w:val="008C5994"/>
    <w:rsid w:val="008C5D55"/>
    <w:rsid w:val="008C64C4"/>
    <w:rsid w:val="008C6522"/>
    <w:rsid w:val="008C67ED"/>
    <w:rsid w:val="008C68E4"/>
    <w:rsid w:val="008C7297"/>
    <w:rsid w:val="008C7348"/>
    <w:rsid w:val="008C73A4"/>
    <w:rsid w:val="008C73A8"/>
    <w:rsid w:val="008C7457"/>
    <w:rsid w:val="008C758C"/>
    <w:rsid w:val="008C7B94"/>
    <w:rsid w:val="008C7C93"/>
    <w:rsid w:val="008C7E99"/>
    <w:rsid w:val="008D0098"/>
    <w:rsid w:val="008D0844"/>
    <w:rsid w:val="008D0A85"/>
    <w:rsid w:val="008D0A94"/>
    <w:rsid w:val="008D0B57"/>
    <w:rsid w:val="008D0BCA"/>
    <w:rsid w:val="008D0CED"/>
    <w:rsid w:val="008D106A"/>
    <w:rsid w:val="008D1139"/>
    <w:rsid w:val="008D14CB"/>
    <w:rsid w:val="008D1639"/>
    <w:rsid w:val="008D1758"/>
    <w:rsid w:val="008D17FA"/>
    <w:rsid w:val="008D1813"/>
    <w:rsid w:val="008D1850"/>
    <w:rsid w:val="008D1AF5"/>
    <w:rsid w:val="008D1CF5"/>
    <w:rsid w:val="008D1E0A"/>
    <w:rsid w:val="008D217E"/>
    <w:rsid w:val="008D2979"/>
    <w:rsid w:val="008D2CBD"/>
    <w:rsid w:val="008D3050"/>
    <w:rsid w:val="008D3237"/>
    <w:rsid w:val="008D341C"/>
    <w:rsid w:val="008D38E1"/>
    <w:rsid w:val="008D3C51"/>
    <w:rsid w:val="008D4233"/>
    <w:rsid w:val="008D4A36"/>
    <w:rsid w:val="008D4E9A"/>
    <w:rsid w:val="008D576A"/>
    <w:rsid w:val="008D59E4"/>
    <w:rsid w:val="008D5AA2"/>
    <w:rsid w:val="008D5F61"/>
    <w:rsid w:val="008D61F0"/>
    <w:rsid w:val="008D61F6"/>
    <w:rsid w:val="008D6214"/>
    <w:rsid w:val="008D68ED"/>
    <w:rsid w:val="008D6A4E"/>
    <w:rsid w:val="008D71AF"/>
    <w:rsid w:val="008D72F4"/>
    <w:rsid w:val="008D7589"/>
    <w:rsid w:val="008D7910"/>
    <w:rsid w:val="008D79EB"/>
    <w:rsid w:val="008D7CCD"/>
    <w:rsid w:val="008D7D56"/>
    <w:rsid w:val="008D7E90"/>
    <w:rsid w:val="008D7F33"/>
    <w:rsid w:val="008E00ED"/>
    <w:rsid w:val="008E0163"/>
    <w:rsid w:val="008E019B"/>
    <w:rsid w:val="008E09B2"/>
    <w:rsid w:val="008E09E0"/>
    <w:rsid w:val="008E09FD"/>
    <w:rsid w:val="008E0D5C"/>
    <w:rsid w:val="008E0FEE"/>
    <w:rsid w:val="008E0FFB"/>
    <w:rsid w:val="008E13AB"/>
    <w:rsid w:val="008E15F8"/>
    <w:rsid w:val="008E17CE"/>
    <w:rsid w:val="008E1876"/>
    <w:rsid w:val="008E1A43"/>
    <w:rsid w:val="008E2081"/>
    <w:rsid w:val="008E21EC"/>
    <w:rsid w:val="008E2330"/>
    <w:rsid w:val="008E254F"/>
    <w:rsid w:val="008E25BF"/>
    <w:rsid w:val="008E2971"/>
    <w:rsid w:val="008E2BB3"/>
    <w:rsid w:val="008E2FB7"/>
    <w:rsid w:val="008E3063"/>
    <w:rsid w:val="008E324E"/>
    <w:rsid w:val="008E333F"/>
    <w:rsid w:val="008E335D"/>
    <w:rsid w:val="008E3876"/>
    <w:rsid w:val="008E3AD5"/>
    <w:rsid w:val="008E3C15"/>
    <w:rsid w:val="008E4643"/>
    <w:rsid w:val="008E4687"/>
    <w:rsid w:val="008E4765"/>
    <w:rsid w:val="008E49BD"/>
    <w:rsid w:val="008E4BF3"/>
    <w:rsid w:val="008E4C9F"/>
    <w:rsid w:val="008E4D0E"/>
    <w:rsid w:val="008E4DFB"/>
    <w:rsid w:val="008E4E4E"/>
    <w:rsid w:val="008E5151"/>
    <w:rsid w:val="008E5574"/>
    <w:rsid w:val="008E5639"/>
    <w:rsid w:val="008E566A"/>
    <w:rsid w:val="008E584A"/>
    <w:rsid w:val="008E58DD"/>
    <w:rsid w:val="008E5999"/>
    <w:rsid w:val="008E5CF9"/>
    <w:rsid w:val="008E5FDA"/>
    <w:rsid w:val="008E62DA"/>
    <w:rsid w:val="008E632A"/>
    <w:rsid w:val="008E6333"/>
    <w:rsid w:val="008E6655"/>
    <w:rsid w:val="008E6FF0"/>
    <w:rsid w:val="008E7198"/>
    <w:rsid w:val="008E72F2"/>
    <w:rsid w:val="008E7608"/>
    <w:rsid w:val="008E7AD9"/>
    <w:rsid w:val="008E7CE4"/>
    <w:rsid w:val="008E7D9C"/>
    <w:rsid w:val="008E7F2C"/>
    <w:rsid w:val="008F043A"/>
    <w:rsid w:val="008F0569"/>
    <w:rsid w:val="008F08F7"/>
    <w:rsid w:val="008F0E51"/>
    <w:rsid w:val="008F0E53"/>
    <w:rsid w:val="008F1015"/>
    <w:rsid w:val="008F15BA"/>
    <w:rsid w:val="008F1982"/>
    <w:rsid w:val="008F1A06"/>
    <w:rsid w:val="008F1B58"/>
    <w:rsid w:val="008F1CD9"/>
    <w:rsid w:val="008F1DCF"/>
    <w:rsid w:val="008F1F27"/>
    <w:rsid w:val="008F20E1"/>
    <w:rsid w:val="008F2218"/>
    <w:rsid w:val="008F236C"/>
    <w:rsid w:val="008F2885"/>
    <w:rsid w:val="008F2901"/>
    <w:rsid w:val="008F2932"/>
    <w:rsid w:val="008F2B2E"/>
    <w:rsid w:val="008F3080"/>
    <w:rsid w:val="008F30DE"/>
    <w:rsid w:val="008F33A6"/>
    <w:rsid w:val="008F3E9B"/>
    <w:rsid w:val="008F3F7C"/>
    <w:rsid w:val="008F3FE2"/>
    <w:rsid w:val="008F4063"/>
    <w:rsid w:val="008F4113"/>
    <w:rsid w:val="008F44F1"/>
    <w:rsid w:val="008F44F2"/>
    <w:rsid w:val="008F55CA"/>
    <w:rsid w:val="008F56C8"/>
    <w:rsid w:val="008F595A"/>
    <w:rsid w:val="008F5AEA"/>
    <w:rsid w:val="008F5BBA"/>
    <w:rsid w:val="008F5CEE"/>
    <w:rsid w:val="008F61AC"/>
    <w:rsid w:val="008F652D"/>
    <w:rsid w:val="008F670C"/>
    <w:rsid w:val="008F675D"/>
    <w:rsid w:val="008F74AB"/>
    <w:rsid w:val="008F7512"/>
    <w:rsid w:val="008F787E"/>
    <w:rsid w:val="008F797C"/>
    <w:rsid w:val="008F7BB0"/>
    <w:rsid w:val="008F7C31"/>
    <w:rsid w:val="008F7C40"/>
    <w:rsid w:val="008F7C90"/>
    <w:rsid w:val="0090043A"/>
    <w:rsid w:val="009005FF"/>
    <w:rsid w:val="00900669"/>
    <w:rsid w:val="009006B4"/>
    <w:rsid w:val="009006F9"/>
    <w:rsid w:val="00900C3F"/>
    <w:rsid w:val="0090164E"/>
    <w:rsid w:val="00901720"/>
    <w:rsid w:val="00902177"/>
    <w:rsid w:val="0090262B"/>
    <w:rsid w:val="00902667"/>
    <w:rsid w:val="0090297C"/>
    <w:rsid w:val="00902A26"/>
    <w:rsid w:val="00902A57"/>
    <w:rsid w:val="00902BB8"/>
    <w:rsid w:val="00902BD3"/>
    <w:rsid w:val="00902FF7"/>
    <w:rsid w:val="009036FD"/>
    <w:rsid w:val="00903C13"/>
    <w:rsid w:val="00903C2A"/>
    <w:rsid w:val="00903CF4"/>
    <w:rsid w:val="00903DBD"/>
    <w:rsid w:val="009040D6"/>
    <w:rsid w:val="009040F6"/>
    <w:rsid w:val="009042A9"/>
    <w:rsid w:val="009044CD"/>
    <w:rsid w:val="00904AE6"/>
    <w:rsid w:val="00904E14"/>
    <w:rsid w:val="00904F60"/>
    <w:rsid w:val="0090540F"/>
    <w:rsid w:val="0090560F"/>
    <w:rsid w:val="00905618"/>
    <w:rsid w:val="00905626"/>
    <w:rsid w:val="00905965"/>
    <w:rsid w:val="00905997"/>
    <w:rsid w:val="009059DA"/>
    <w:rsid w:val="00905B5F"/>
    <w:rsid w:val="00905C0B"/>
    <w:rsid w:val="0090600B"/>
    <w:rsid w:val="00906120"/>
    <w:rsid w:val="009069DA"/>
    <w:rsid w:val="00906BD5"/>
    <w:rsid w:val="00906D13"/>
    <w:rsid w:val="00906E5F"/>
    <w:rsid w:val="00906E78"/>
    <w:rsid w:val="00906F14"/>
    <w:rsid w:val="009070F1"/>
    <w:rsid w:val="009071A9"/>
    <w:rsid w:val="00907226"/>
    <w:rsid w:val="0090730E"/>
    <w:rsid w:val="0090734B"/>
    <w:rsid w:val="0090764E"/>
    <w:rsid w:val="009076DF"/>
    <w:rsid w:val="00907F5B"/>
    <w:rsid w:val="00907F7A"/>
    <w:rsid w:val="0091007A"/>
    <w:rsid w:val="00910151"/>
    <w:rsid w:val="0091043C"/>
    <w:rsid w:val="0091096B"/>
    <w:rsid w:val="00911227"/>
    <w:rsid w:val="0091131A"/>
    <w:rsid w:val="00911728"/>
    <w:rsid w:val="0091184F"/>
    <w:rsid w:val="00911BDD"/>
    <w:rsid w:val="00911C1C"/>
    <w:rsid w:val="00911F2C"/>
    <w:rsid w:val="00912461"/>
    <w:rsid w:val="009124CC"/>
    <w:rsid w:val="00912E26"/>
    <w:rsid w:val="00912ECB"/>
    <w:rsid w:val="00912ECC"/>
    <w:rsid w:val="00913142"/>
    <w:rsid w:val="0091360D"/>
    <w:rsid w:val="009139CC"/>
    <w:rsid w:val="00913A4E"/>
    <w:rsid w:val="00913BC2"/>
    <w:rsid w:val="00913C15"/>
    <w:rsid w:val="00913CE2"/>
    <w:rsid w:val="00913E62"/>
    <w:rsid w:val="0091406A"/>
    <w:rsid w:val="009141BB"/>
    <w:rsid w:val="009141CD"/>
    <w:rsid w:val="00914281"/>
    <w:rsid w:val="00914962"/>
    <w:rsid w:val="00914996"/>
    <w:rsid w:val="00914998"/>
    <w:rsid w:val="00914DAD"/>
    <w:rsid w:val="009153B0"/>
    <w:rsid w:val="0091550E"/>
    <w:rsid w:val="0091588D"/>
    <w:rsid w:val="00915F74"/>
    <w:rsid w:val="00916474"/>
    <w:rsid w:val="0091656E"/>
    <w:rsid w:val="00916664"/>
    <w:rsid w:val="00916BB5"/>
    <w:rsid w:val="00916E1E"/>
    <w:rsid w:val="009172A8"/>
    <w:rsid w:val="0091775A"/>
    <w:rsid w:val="00917767"/>
    <w:rsid w:val="009177A7"/>
    <w:rsid w:val="00917A89"/>
    <w:rsid w:val="00917AF1"/>
    <w:rsid w:val="00917E0E"/>
    <w:rsid w:val="00920012"/>
    <w:rsid w:val="0092001F"/>
    <w:rsid w:val="009201A2"/>
    <w:rsid w:val="00920374"/>
    <w:rsid w:val="0092047D"/>
    <w:rsid w:val="00920513"/>
    <w:rsid w:val="009206FD"/>
    <w:rsid w:val="0092090F"/>
    <w:rsid w:val="00920A47"/>
    <w:rsid w:val="00920D1A"/>
    <w:rsid w:val="00920EAD"/>
    <w:rsid w:val="00920FF2"/>
    <w:rsid w:val="00921113"/>
    <w:rsid w:val="0092140E"/>
    <w:rsid w:val="00921414"/>
    <w:rsid w:val="009216E7"/>
    <w:rsid w:val="009219A2"/>
    <w:rsid w:val="009219DC"/>
    <w:rsid w:val="00921F4C"/>
    <w:rsid w:val="0092201B"/>
    <w:rsid w:val="00922326"/>
    <w:rsid w:val="0092261F"/>
    <w:rsid w:val="00922933"/>
    <w:rsid w:val="00922B9E"/>
    <w:rsid w:val="0092304A"/>
    <w:rsid w:val="009235A1"/>
    <w:rsid w:val="00923940"/>
    <w:rsid w:val="009239E0"/>
    <w:rsid w:val="00923C4A"/>
    <w:rsid w:val="00923F11"/>
    <w:rsid w:val="009244F2"/>
    <w:rsid w:val="0092462A"/>
    <w:rsid w:val="00924889"/>
    <w:rsid w:val="00924D24"/>
    <w:rsid w:val="00924E0F"/>
    <w:rsid w:val="00924EC2"/>
    <w:rsid w:val="00925056"/>
    <w:rsid w:val="009250CF"/>
    <w:rsid w:val="009255B2"/>
    <w:rsid w:val="009255CF"/>
    <w:rsid w:val="00925839"/>
    <w:rsid w:val="00925C25"/>
    <w:rsid w:val="00925DB3"/>
    <w:rsid w:val="00925EDB"/>
    <w:rsid w:val="00925F68"/>
    <w:rsid w:val="00926701"/>
    <w:rsid w:val="00926806"/>
    <w:rsid w:val="00926875"/>
    <w:rsid w:val="00926A51"/>
    <w:rsid w:val="00926A59"/>
    <w:rsid w:val="00926C81"/>
    <w:rsid w:val="00926D0D"/>
    <w:rsid w:val="00927656"/>
    <w:rsid w:val="009278BA"/>
    <w:rsid w:val="00927B65"/>
    <w:rsid w:val="00927B68"/>
    <w:rsid w:val="00927B9D"/>
    <w:rsid w:val="00927E44"/>
    <w:rsid w:val="00930043"/>
    <w:rsid w:val="00930308"/>
    <w:rsid w:val="009305B2"/>
    <w:rsid w:val="00930986"/>
    <w:rsid w:val="00930A00"/>
    <w:rsid w:val="0093141D"/>
    <w:rsid w:val="00931496"/>
    <w:rsid w:val="009316AD"/>
    <w:rsid w:val="009317F5"/>
    <w:rsid w:val="00931A01"/>
    <w:rsid w:val="00931C2B"/>
    <w:rsid w:val="00931E46"/>
    <w:rsid w:val="00931EB9"/>
    <w:rsid w:val="009320BA"/>
    <w:rsid w:val="009320D5"/>
    <w:rsid w:val="00932316"/>
    <w:rsid w:val="00932499"/>
    <w:rsid w:val="009325DB"/>
    <w:rsid w:val="00932717"/>
    <w:rsid w:val="00932883"/>
    <w:rsid w:val="0093293F"/>
    <w:rsid w:val="00932AA0"/>
    <w:rsid w:val="00932E75"/>
    <w:rsid w:val="009331C6"/>
    <w:rsid w:val="00933473"/>
    <w:rsid w:val="00933679"/>
    <w:rsid w:val="009337BA"/>
    <w:rsid w:val="00933964"/>
    <w:rsid w:val="00933BE3"/>
    <w:rsid w:val="00934300"/>
    <w:rsid w:val="0093440A"/>
    <w:rsid w:val="00934823"/>
    <w:rsid w:val="009348E6"/>
    <w:rsid w:val="00934CFF"/>
    <w:rsid w:val="00935219"/>
    <w:rsid w:val="009355DD"/>
    <w:rsid w:val="00935675"/>
    <w:rsid w:val="00935889"/>
    <w:rsid w:val="00935B33"/>
    <w:rsid w:val="00935C96"/>
    <w:rsid w:val="00936071"/>
    <w:rsid w:val="0093621A"/>
    <w:rsid w:val="00936271"/>
    <w:rsid w:val="009362AD"/>
    <w:rsid w:val="009365A9"/>
    <w:rsid w:val="009369A0"/>
    <w:rsid w:val="00936CF3"/>
    <w:rsid w:val="009372EF"/>
    <w:rsid w:val="009373C3"/>
    <w:rsid w:val="00937D5A"/>
    <w:rsid w:val="00937E56"/>
    <w:rsid w:val="00937F2B"/>
    <w:rsid w:val="009400AE"/>
    <w:rsid w:val="00940131"/>
    <w:rsid w:val="00940227"/>
    <w:rsid w:val="0094034F"/>
    <w:rsid w:val="009404B9"/>
    <w:rsid w:val="0094056A"/>
    <w:rsid w:val="009405F6"/>
    <w:rsid w:val="0094071C"/>
    <w:rsid w:val="009407DB"/>
    <w:rsid w:val="0094095B"/>
    <w:rsid w:val="00940CBD"/>
    <w:rsid w:val="00940E92"/>
    <w:rsid w:val="009411A6"/>
    <w:rsid w:val="00941529"/>
    <w:rsid w:val="009418B6"/>
    <w:rsid w:val="00941A52"/>
    <w:rsid w:val="00941C41"/>
    <w:rsid w:val="00941EF1"/>
    <w:rsid w:val="0094211E"/>
    <w:rsid w:val="009421E9"/>
    <w:rsid w:val="0094253E"/>
    <w:rsid w:val="009425B3"/>
    <w:rsid w:val="009427A8"/>
    <w:rsid w:val="00942927"/>
    <w:rsid w:val="009429AA"/>
    <w:rsid w:val="00942A1D"/>
    <w:rsid w:val="00942AA7"/>
    <w:rsid w:val="00942B8C"/>
    <w:rsid w:val="00942CE0"/>
    <w:rsid w:val="00942DC6"/>
    <w:rsid w:val="00942DEA"/>
    <w:rsid w:val="00942E1F"/>
    <w:rsid w:val="00943321"/>
    <w:rsid w:val="009434EF"/>
    <w:rsid w:val="0094388B"/>
    <w:rsid w:val="00944044"/>
    <w:rsid w:val="0094423C"/>
    <w:rsid w:val="0094445E"/>
    <w:rsid w:val="00944572"/>
    <w:rsid w:val="00944AF8"/>
    <w:rsid w:val="00944C8A"/>
    <w:rsid w:val="00944E94"/>
    <w:rsid w:val="00944EF8"/>
    <w:rsid w:val="0094516D"/>
    <w:rsid w:val="0094521C"/>
    <w:rsid w:val="00945470"/>
    <w:rsid w:val="00945627"/>
    <w:rsid w:val="009456E8"/>
    <w:rsid w:val="00945BE9"/>
    <w:rsid w:val="00945C32"/>
    <w:rsid w:val="009461D6"/>
    <w:rsid w:val="009461DE"/>
    <w:rsid w:val="0094629E"/>
    <w:rsid w:val="0094631A"/>
    <w:rsid w:val="00946471"/>
    <w:rsid w:val="00946646"/>
    <w:rsid w:val="0094669E"/>
    <w:rsid w:val="0094687B"/>
    <w:rsid w:val="0094688E"/>
    <w:rsid w:val="00946BB3"/>
    <w:rsid w:val="00947396"/>
    <w:rsid w:val="00947474"/>
    <w:rsid w:val="00947DB6"/>
    <w:rsid w:val="00950688"/>
    <w:rsid w:val="00950701"/>
    <w:rsid w:val="00950A14"/>
    <w:rsid w:val="00950A87"/>
    <w:rsid w:val="00950B76"/>
    <w:rsid w:val="00951242"/>
    <w:rsid w:val="00951272"/>
    <w:rsid w:val="009513DC"/>
    <w:rsid w:val="0095166D"/>
    <w:rsid w:val="0095199D"/>
    <w:rsid w:val="00951ED9"/>
    <w:rsid w:val="009522E0"/>
    <w:rsid w:val="00952472"/>
    <w:rsid w:val="00952480"/>
    <w:rsid w:val="009526D6"/>
    <w:rsid w:val="00952738"/>
    <w:rsid w:val="00952A53"/>
    <w:rsid w:val="00952C7C"/>
    <w:rsid w:val="009532E2"/>
    <w:rsid w:val="009537E6"/>
    <w:rsid w:val="00953BE5"/>
    <w:rsid w:val="00953D3A"/>
    <w:rsid w:val="00953E6E"/>
    <w:rsid w:val="009542A6"/>
    <w:rsid w:val="00954344"/>
    <w:rsid w:val="00954503"/>
    <w:rsid w:val="009549C4"/>
    <w:rsid w:val="00954B04"/>
    <w:rsid w:val="00954F69"/>
    <w:rsid w:val="00955299"/>
    <w:rsid w:val="00955771"/>
    <w:rsid w:val="00955B08"/>
    <w:rsid w:val="00955F96"/>
    <w:rsid w:val="00955FD4"/>
    <w:rsid w:val="00956225"/>
    <w:rsid w:val="00956313"/>
    <w:rsid w:val="009563EC"/>
    <w:rsid w:val="00956954"/>
    <w:rsid w:val="00956AE4"/>
    <w:rsid w:val="00956C36"/>
    <w:rsid w:val="00956CA8"/>
    <w:rsid w:val="00956DAE"/>
    <w:rsid w:val="00956E85"/>
    <w:rsid w:val="00957226"/>
    <w:rsid w:val="0095738B"/>
    <w:rsid w:val="00957443"/>
    <w:rsid w:val="009576A6"/>
    <w:rsid w:val="00957990"/>
    <w:rsid w:val="009601A4"/>
    <w:rsid w:val="00960569"/>
    <w:rsid w:val="00960633"/>
    <w:rsid w:val="009607E5"/>
    <w:rsid w:val="00960BA0"/>
    <w:rsid w:val="00960D4D"/>
    <w:rsid w:val="00961066"/>
    <w:rsid w:val="009610A3"/>
    <w:rsid w:val="0096122D"/>
    <w:rsid w:val="009613E7"/>
    <w:rsid w:val="00961877"/>
    <w:rsid w:val="00961943"/>
    <w:rsid w:val="00961C6F"/>
    <w:rsid w:val="00961D57"/>
    <w:rsid w:val="00961DCF"/>
    <w:rsid w:val="00961ED5"/>
    <w:rsid w:val="009624D0"/>
    <w:rsid w:val="0096281C"/>
    <w:rsid w:val="009628E4"/>
    <w:rsid w:val="00962D47"/>
    <w:rsid w:val="0096322D"/>
    <w:rsid w:val="0096348C"/>
    <w:rsid w:val="009634C7"/>
    <w:rsid w:val="009637C3"/>
    <w:rsid w:val="009639E6"/>
    <w:rsid w:val="00963D19"/>
    <w:rsid w:val="00963D6E"/>
    <w:rsid w:val="0096424E"/>
    <w:rsid w:val="00964E12"/>
    <w:rsid w:val="00964F43"/>
    <w:rsid w:val="0096516E"/>
    <w:rsid w:val="00965184"/>
    <w:rsid w:val="0096537A"/>
    <w:rsid w:val="009653CC"/>
    <w:rsid w:val="009653F0"/>
    <w:rsid w:val="0096551F"/>
    <w:rsid w:val="00965532"/>
    <w:rsid w:val="009655EA"/>
    <w:rsid w:val="0096560E"/>
    <w:rsid w:val="00965786"/>
    <w:rsid w:val="009659FE"/>
    <w:rsid w:val="00965BAA"/>
    <w:rsid w:val="00965CF4"/>
    <w:rsid w:val="00965E42"/>
    <w:rsid w:val="00965F56"/>
    <w:rsid w:val="00966016"/>
    <w:rsid w:val="009661BC"/>
    <w:rsid w:val="00966384"/>
    <w:rsid w:val="00966423"/>
    <w:rsid w:val="00966459"/>
    <w:rsid w:val="009664A8"/>
    <w:rsid w:val="009664C8"/>
    <w:rsid w:val="009667CA"/>
    <w:rsid w:val="0096695F"/>
    <w:rsid w:val="00966EB2"/>
    <w:rsid w:val="00966F9F"/>
    <w:rsid w:val="009670BC"/>
    <w:rsid w:val="0096710E"/>
    <w:rsid w:val="00967565"/>
    <w:rsid w:val="009679BC"/>
    <w:rsid w:val="00967BC0"/>
    <w:rsid w:val="00967D28"/>
    <w:rsid w:val="00967D82"/>
    <w:rsid w:val="00967DA1"/>
    <w:rsid w:val="00967DC0"/>
    <w:rsid w:val="0097010B"/>
    <w:rsid w:val="0097026B"/>
    <w:rsid w:val="009707A3"/>
    <w:rsid w:val="0097096B"/>
    <w:rsid w:val="00970A36"/>
    <w:rsid w:val="00970A6F"/>
    <w:rsid w:val="00970E6D"/>
    <w:rsid w:val="00970F42"/>
    <w:rsid w:val="00970FA5"/>
    <w:rsid w:val="00971219"/>
    <w:rsid w:val="00971541"/>
    <w:rsid w:val="00971B26"/>
    <w:rsid w:val="00971B76"/>
    <w:rsid w:val="00971D2D"/>
    <w:rsid w:val="00971FC1"/>
    <w:rsid w:val="0097237C"/>
    <w:rsid w:val="00972537"/>
    <w:rsid w:val="00972651"/>
    <w:rsid w:val="009729CE"/>
    <w:rsid w:val="00972A2D"/>
    <w:rsid w:val="00972F96"/>
    <w:rsid w:val="00972FF3"/>
    <w:rsid w:val="0097314B"/>
    <w:rsid w:val="00973191"/>
    <w:rsid w:val="0097322B"/>
    <w:rsid w:val="00973E9C"/>
    <w:rsid w:val="00973EA9"/>
    <w:rsid w:val="0097405C"/>
    <w:rsid w:val="00974152"/>
    <w:rsid w:val="00974279"/>
    <w:rsid w:val="00974457"/>
    <w:rsid w:val="009745A7"/>
    <w:rsid w:val="00974627"/>
    <w:rsid w:val="0097489A"/>
    <w:rsid w:val="00974921"/>
    <w:rsid w:val="00974B95"/>
    <w:rsid w:val="00974BF6"/>
    <w:rsid w:val="00974F04"/>
    <w:rsid w:val="00974FD6"/>
    <w:rsid w:val="009750A4"/>
    <w:rsid w:val="00975219"/>
    <w:rsid w:val="00975460"/>
    <w:rsid w:val="009758C5"/>
    <w:rsid w:val="00975B4E"/>
    <w:rsid w:val="00975E67"/>
    <w:rsid w:val="00975F05"/>
    <w:rsid w:val="009760B6"/>
    <w:rsid w:val="009762A6"/>
    <w:rsid w:val="009763F4"/>
    <w:rsid w:val="00976828"/>
    <w:rsid w:val="00976A3B"/>
    <w:rsid w:val="00976B53"/>
    <w:rsid w:val="00976BAD"/>
    <w:rsid w:val="00976CEA"/>
    <w:rsid w:val="00976CF2"/>
    <w:rsid w:val="00976D00"/>
    <w:rsid w:val="00976D55"/>
    <w:rsid w:val="00976EF3"/>
    <w:rsid w:val="00977381"/>
    <w:rsid w:val="009774BD"/>
    <w:rsid w:val="0097750C"/>
    <w:rsid w:val="00977525"/>
    <w:rsid w:val="009775FA"/>
    <w:rsid w:val="00977811"/>
    <w:rsid w:val="0097781B"/>
    <w:rsid w:val="00977BD6"/>
    <w:rsid w:val="0098077D"/>
    <w:rsid w:val="00980CCE"/>
    <w:rsid w:val="00980D64"/>
    <w:rsid w:val="00980E6B"/>
    <w:rsid w:val="009814D6"/>
    <w:rsid w:val="00981614"/>
    <w:rsid w:val="00981688"/>
    <w:rsid w:val="009817FA"/>
    <w:rsid w:val="00981E28"/>
    <w:rsid w:val="0098202E"/>
    <w:rsid w:val="009824C8"/>
    <w:rsid w:val="0098273C"/>
    <w:rsid w:val="0098292B"/>
    <w:rsid w:val="00982C40"/>
    <w:rsid w:val="00982C74"/>
    <w:rsid w:val="00982F41"/>
    <w:rsid w:val="009833F8"/>
    <w:rsid w:val="009834F9"/>
    <w:rsid w:val="00983630"/>
    <w:rsid w:val="0098365C"/>
    <w:rsid w:val="00983AF0"/>
    <w:rsid w:val="00983BA2"/>
    <w:rsid w:val="00983FB3"/>
    <w:rsid w:val="009840B9"/>
    <w:rsid w:val="009840E4"/>
    <w:rsid w:val="009842B8"/>
    <w:rsid w:val="009842E0"/>
    <w:rsid w:val="00984710"/>
    <w:rsid w:val="009849AF"/>
    <w:rsid w:val="00984C0C"/>
    <w:rsid w:val="00985210"/>
    <w:rsid w:val="0098525D"/>
    <w:rsid w:val="00985464"/>
    <w:rsid w:val="00985633"/>
    <w:rsid w:val="0098595E"/>
    <w:rsid w:val="009859AD"/>
    <w:rsid w:val="00985E2F"/>
    <w:rsid w:val="00985F2B"/>
    <w:rsid w:val="009861B5"/>
    <w:rsid w:val="0098644A"/>
    <w:rsid w:val="0098646D"/>
    <w:rsid w:val="0098653E"/>
    <w:rsid w:val="00986924"/>
    <w:rsid w:val="00986CBC"/>
    <w:rsid w:val="00986D04"/>
    <w:rsid w:val="00986FF3"/>
    <w:rsid w:val="0098725D"/>
    <w:rsid w:val="00987289"/>
    <w:rsid w:val="0098731E"/>
    <w:rsid w:val="00987A81"/>
    <w:rsid w:val="00987C4D"/>
    <w:rsid w:val="00987F70"/>
    <w:rsid w:val="0099035F"/>
    <w:rsid w:val="009903EE"/>
    <w:rsid w:val="00990631"/>
    <w:rsid w:val="0099077E"/>
    <w:rsid w:val="00990A65"/>
    <w:rsid w:val="00990A74"/>
    <w:rsid w:val="00990AC7"/>
    <w:rsid w:val="00990B60"/>
    <w:rsid w:val="00991049"/>
    <w:rsid w:val="00991103"/>
    <w:rsid w:val="0099120D"/>
    <w:rsid w:val="009917E8"/>
    <w:rsid w:val="00991B0F"/>
    <w:rsid w:val="00991BF7"/>
    <w:rsid w:val="00991EBB"/>
    <w:rsid w:val="00991FB9"/>
    <w:rsid w:val="00992106"/>
    <w:rsid w:val="00992561"/>
    <w:rsid w:val="00992652"/>
    <w:rsid w:val="009926B8"/>
    <w:rsid w:val="00992997"/>
    <w:rsid w:val="00992DD6"/>
    <w:rsid w:val="00993021"/>
    <w:rsid w:val="00993060"/>
    <w:rsid w:val="00993229"/>
    <w:rsid w:val="009934A6"/>
    <w:rsid w:val="00993530"/>
    <w:rsid w:val="00993A1B"/>
    <w:rsid w:val="00993B47"/>
    <w:rsid w:val="00993CA6"/>
    <w:rsid w:val="00993D66"/>
    <w:rsid w:val="0099419C"/>
    <w:rsid w:val="0099485B"/>
    <w:rsid w:val="00994A72"/>
    <w:rsid w:val="00994E90"/>
    <w:rsid w:val="00995226"/>
    <w:rsid w:val="00995286"/>
    <w:rsid w:val="00995372"/>
    <w:rsid w:val="00995804"/>
    <w:rsid w:val="00995A7C"/>
    <w:rsid w:val="00995BDC"/>
    <w:rsid w:val="00995D36"/>
    <w:rsid w:val="00995DB2"/>
    <w:rsid w:val="00995FA0"/>
    <w:rsid w:val="00996015"/>
    <w:rsid w:val="00996051"/>
    <w:rsid w:val="00996251"/>
    <w:rsid w:val="00996341"/>
    <w:rsid w:val="00996406"/>
    <w:rsid w:val="0099651B"/>
    <w:rsid w:val="009965C7"/>
    <w:rsid w:val="0099677F"/>
    <w:rsid w:val="00996953"/>
    <w:rsid w:val="00996A3A"/>
    <w:rsid w:val="00996AB6"/>
    <w:rsid w:val="0099757A"/>
    <w:rsid w:val="0099760C"/>
    <w:rsid w:val="009978AC"/>
    <w:rsid w:val="00997DAB"/>
    <w:rsid w:val="00997FF9"/>
    <w:rsid w:val="009A00B2"/>
    <w:rsid w:val="009A0635"/>
    <w:rsid w:val="009A066C"/>
    <w:rsid w:val="009A09BC"/>
    <w:rsid w:val="009A0AE2"/>
    <w:rsid w:val="009A0C7E"/>
    <w:rsid w:val="009A133A"/>
    <w:rsid w:val="009A13BF"/>
    <w:rsid w:val="009A13F5"/>
    <w:rsid w:val="009A1431"/>
    <w:rsid w:val="009A161A"/>
    <w:rsid w:val="009A1D76"/>
    <w:rsid w:val="009A1E64"/>
    <w:rsid w:val="009A1EB0"/>
    <w:rsid w:val="009A20D0"/>
    <w:rsid w:val="009A218C"/>
    <w:rsid w:val="009A21F6"/>
    <w:rsid w:val="009A2302"/>
    <w:rsid w:val="009A2E06"/>
    <w:rsid w:val="009A2F5C"/>
    <w:rsid w:val="009A3467"/>
    <w:rsid w:val="009A3485"/>
    <w:rsid w:val="009A3611"/>
    <w:rsid w:val="009A36FD"/>
    <w:rsid w:val="009A3A5A"/>
    <w:rsid w:val="009A3B2C"/>
    <w:rsid w:val="009A4060"/>
    <w:rsid w:val="009A4206"/>
    <w:rsid w:val="009A4259"/>
    <w:rsid w:val="009A451C"/>
    <w:rsid w:val="009A4B66"/>
    <w:rsid w:val="009A4D1C"/>
    <w:rsid w:val="009A518E"/>
    <w:rsid w:val="009A520F"/>
    <w:rsid w:val="009A5363"/>
    <w:rsid w:val="009A543D"/>
    <w:rsid w:val="009A5527"/>
    <w:rsid w:val="009A56DC"/>
    <w:rsid w:val="009A56F5"/>
    <w:rsid w:val="009A5730"/>
    <w:rsid w:val="009A597C"/>
    <w:rsid w:val="009A5A7E"/>
    <w:rsid w:val="009A5BB3"/>
    <w:rsid w:val="009A5C77"/>
    <w:rsid w:val="009A5D17"/>
    <w:rsid w:val="009A616C"/>
    <w:rsid w:val="009A64C4"/>
    <w:rsid w:val="009A6943"/>
    <w:rsid w:val="009A69DD"/>
    <w:rsid w:val="009A6A5F"/>
    <w:rsid w:val="009A6DC0"/>
    <w:rsid w:val="009A6E26"/>
    <w:rsid w:val="009A7254"/>
    <w:rsid w:val="009A727D"/>
    <w:rsid w:val="009A75A7"/>
    <w:rsid w:val="009A7C41"/>
    <w:rsid w:val="009B02DD"/>
    <w:rsid w:val="009B0E88"/>
    <w:rsid w:val="009B1791"/>
    <w:rsid w:val="009B1983"/>
    <w:rsid w:val="009B1CA2"/>
    <w:rsid w:val="009B1E62"/>
    <w:rsid w:val="009B1E87"/>
    <w:rsid w:val="009B207F"/>
    <w:rsid w:val="009B2148"/>
    <w:rsid w:val="009B2268"/>
    <w:rsid w:val="009B2C5E"/>
    <w:rsid w:val="009B31C9"/>
    <w:rsid w:val="009B3592"/>
    <w:rsid w:val="009B39FA"/>
    <w:rsid w:val="009B3BCD"/>
    <w:rsid w:val="009B40FB"/>
    <w:rsid w:val="009B4125"/>
    <w:rsid w:val="009B447F"/>
    <w:rsid w:val="009B448E"/>
    <w:rsid w:val="009B49E1"/>
    <w:rsid w:val="009B4A13"/>
    <w:rsid w:val="009B4BB6"/>
    <w:rsid w:val="009B4E3E"/>
    <w:rsid w:val="009B4F6D"/>
    <w:rsid w:val="009B503A"/>
    <w:rsid w:val="009B50D5"/>
    <w:rsid w:val="009B52ED"/>
    <w:rsid w:val="009B5517"/>
    <w:rsid w:val="009B58C3"/>
    <w:rsid w:val="009B5A59"/>
    <w:rsid w:val="009B5C81"/>
    <w:rsid w:val="009B5E03"/>
    <w:rsid w:val="009B6BBF"/>
    <w:rsid w:val="009B6BC6"/>
    <w:rsid w:val="009B6FB1"/>
    <w:rsid w:val="009B7505"/>
    <w:rsid w:val="009B7645"/>
    <w:rsid w:val="009B7AB5"/>
    <w:rsid w:val="009B7BF8"/>
    <w:rsid w:val="009B7FF0"/>
    <w:rsid w:val="009C01DF"/>
    <w:rsid w:val="009C0659"/>
    <w:rsid w:val="009C0712"/>
    <w:rsid w:val="009C0AEC"/>
    <w:rsid w:val="009C0CA9"/>
    <w:rsid w:val="009C1B04"/>
    <w:rsid w:val="009C1BCC"/>
    <w:rsid w:val="009C1CDF"/>
    <w:rsid w:val="009C1D13"/>
    <w:rsid w:val="009C2170"/>
    <w:rsid w:val="009C2191"/>
    <w:rsid w:val="009C22C3"/>
    <w:rsid w:val="009C2876"/>
    <w:rsid w:val="009C290C"/>
    <w:rsid w:val="009C2994"/>
    <w:rsid w:val="009C2AA1"/>
    <w:rsid w:val="009C2AB1"/>
    <w:rsid w:val="009C2D0C"/>
    <w:rsid w:val="009C2D45"/>
    <w:rsid w:val="009C2EA7"/>
    <w:rsid w:val="009C37DD"/>
    <w:rsid w:val="009C3C0D"/>
    <w:rsid w:val="009C3E04"/>
    <w:rsid w:val="009C4336"/>
    <w:rsid w:val="009C4391"/>
    <w:rsid w:val="009C4598"/>
    <w:rsid w:val="009C4D3D"/>
    <w:rsid w:val="009C50D3"/>
    <w:rsid w:val="009C51C7"/>
    <w:rsid w:val="009C59A4"/>
    <w:rsid w:val="009C59FC"/>
    <w:rsid w:val="009C5DB7"/>
    <w:rsid w:val="009C5DF5"/>
    <w:rsid w:val="009C66C4"/>
    <w:rsid w:val="009C6BD3"/>
    <w:rsid w:val="009C6E33"/>
    <w:rsid w:val="009C70F6"/>
    <w:rsid w:val="009C73E3"/>
    <w:rsid w:val="009C74D0"/>
    <w:rsid w:val="009C77ED"/>
    <w:rsid w:val="009D0F87"/>
    <w:rsid w:val="009D12BD"/>
    <w:rsid w:val="009D14E8"/>
    <w:rsid w:val="009D150C"/>
    <w:rsid w:val="009D160B"/>
    <w:rsid w:val="009D1752"/>
    <w:rsid w:val="009D1A58"/>
    <w:rsid w:val="009D26D5"/>
    <w:rsid w:val="009D293D"/>
    <w:rsid w:val="009D2AB7"/>
    <w:rsid w:val="009D2CDE"/>
    <w:rsid w:val="009D2E92"/>
    <w:rsid w:val="009D3597"/>
    <w:rsid w:val="009D36EB"/>
    <w:rsid w:val="009D3BCB"/>
    <w:rsid w:val="009D3F47"/>
    <w:rsid w:val="009D4383"/>
    <w:rsid w:val="009D43CF"/>
    <w:rsid w:val="009D447B"/>
    <w:rsid w:val="009D45BF"/>
    <w:rsid w:val="009D45CA"/>
    <w:rsid w:val="009D4686"/>
    <w:rsid w:val="009D49FD"/>
    <w:rsid w:val="009D4CD6"/>
    <w:rsid w:val="009D4D18"/>
    <w:rsid w:val="009D4E66"/>
    <w:rsid w:val="009D5228"/>
    <w:rsid w:val="009D52D4"/>
    <w:rsid w:val="009D5455"/>
    <w:rsid w:val="009D5533"/>
    <w:rsid w:val="009D5918"/>
    <w:rsid w:val="009D5BDD"/>
    <w:rsid w:val="009D5C31"/>
    <w:rsid w:val="009D5EB3"/>
    <w:rsid w:val="009D5F1B"/>
    <w:rsid w:val="009D60D9"/>
    <w:rsid w:val="009D6270"/>
    <w:rsid w:val="009D62BE"/>
    <w:rsid w:val="009D66A6"/>
    <w:rsid w:val="009D6AEB"/>
    <w:rsid w:val="009D736F"/>
    <w:rsid w:val="009D798C"/>
    <w:rsid w:val="009D7A4B"/>
    <w:rsid w:val="009D7B22"/>
    <w:rsid w:val="009D7CE9"/>
    <w:rsid w:val="009D7EC5"/>
    <w:rsid w:val="009E0028"/>
    <w:rsid w:val="009E0239"/>
    <w:rsid w:val="009E0546"/>
    <w:rsid w:val="009E06C8"/>
    <w:rsid w:val="009E0A4E"/>
    <w:rsid w:val="009E0B4C"/>
    <w:rsid w:val="009E0EBA"/>
    <w:rsid w:val="009E11F4"/>
    <w:rsid w:val="009E1429"/>
    <w:rsid w:val="009E1C02"/>
    <w:rsid w:val="009E2356"/>
    <w:rsid w:val="009E24BD"/>
    <w:rsid w:val="009E275A"/>
    <w:rsid w:val="009E2958"/>
    <w:rsid w:val="009E2A59"/>
    <w:rsid w:val="009E2CB9"/>
    <w:rsid w:val="009E2D0E"/>
    <w:rsid w:val="009E31F8"/>
    <w:rsid w:val="009E33C3"/>
    <w:rsid w:val="009E3E0D"/>
    <w:rsid w:val="009E3F82"/>
    <w:rsid w:val="009E410E"/>
    <w:rsid w:val="009E4144"/>
    <w:rsid w:val="009E4367"/>
    <w:rsid w:val="009E4583"/>
    <w:rsid w:val="009E473E"/>
    <w:rsid w:val="009E5048"/>
    <w:rsid w:val="009E5170"/>
    <w:rsid w:val="009E564B"/>
    <w:rsid w:val="009E5751"/>
    <w:rsid w:val="009E5BE5"/>
    <w:rsid w:val="009E5E21"/>
    <w:rsid w:val="009E5E5F"/>
    <w:rsid w:val="009E5F0B"/>
    <w:rsid w:val="009E5F3D"/>
    <w:rsid w:val="009E6038"/>
    <w:rsid w:val="009E63BB"/>
    <w:rsid w:val="009E65EE"/>
    <w:rsid w:val="009E679C"/>
    <w:rsid w:val="009E6F5F"/>
    <w:rsid w:val="009E6FE2"/>
    <w:rsid w:val="009E788D"/>
    <w:rsid w:val="009E78D0"/>
    <w:rsid w:val="009E79B6"/>
    <w:rsid w:val="009E7B41"/>
    <w:rsid w:val="009E7C2C"/>
    <w:rsid w:val="009E7C43"/>
    <w:rsid w:val="009E7D12"/>
    <w:rsid w:val="009E7DD0"/>
    <w:rsid w:val="009F0098"/>
    <w:rsid w:val="009F011B"/>
    <w:rsid w:val="009F03EA"/>
    <w:rsid w:val="009F0538"/>
    <w:rsid w:val="009F06B3"/>
    <w:rsid w:val="009F09CF"/>
    <w:rsid w:val="009F0CB0"/>
    <w:rsid w:val="009F0EFF"/>
    <w:rsid w:val="009F10B0"/>
    <w:rsid w:val="009F1204"/>
    <w:rsid w:val="009F13D9"/>
    <w:rsid w:val="009F1403"/>
    <w:rsid w:val="009F1508"/>
    <w:rsid w:val="009F1534"/>
    <w:rsid w:val="009F1A9A"/>
    <w:rsid w:val="009F1CFA"/>
    <w:rsid w:val="009F1E2A"/>
    <w:rsid w:val="009F2089"/>
    <w:rsid w:val="009F214E"/>
    <w:rsid w:val="009F2866"/>
    <w:rsid w:val="009F2F69"/>
    <w:rsid w:val="009F357C"/>
    <w:rsid w:val="009F35CC"/>
    <w:rsid w:val="009F3714"/>
    <w:rsid w:val="009F3F3A"/>
    <w:rsid w:val="009F4353"/>
    <w:rsid w:val="009F474F"/>
    <w:rsid w:val="009F4B5F"/>
    <w:rsid w:val="009F4EE7"/>
    <w:rsid w:val="009F5453"/>
    <w:rsid w:val="009F5A7E"/>
    <w:rsid w:val="009F5AC3"/>
    <w:rsid w:val="009F5B76"/>
    <w:rsid w:val="009F5CCF"/>
    <w:rsid w:val="009F5FFD"/>
    <w:rsid w:val="009F6036"/>
    <w:rsid w:val="009F6146"/>
    <w:rsid w:val="009F6642"/>
    <w:rsid w:val="009F6741"/>
    <w:rsid w:val="009F6952"/>
    <w:rsid w:val="009F69F0"/>
    <w:rsid w:val="009F6E57"/>
    <w:rsid w:val="009F70B8"/>
    <w:rsid w:val="009F7486"/>
    <w:rsid w:val="009F77AC"/>
    <w:rsid w:val="009F7837"/>
    <w:rsid w:val="009F796C"/>
    <w:rsid w:val="009F79DA"/>
    <w:rsid w:val="009F7E3C"/>
    <w:rsid w:val="00A00131"/>
    <w:rsid w:val="00A001C6"/>
    <w:rsid w:val="00A00614"/>
    <w:rsid w:val="00A0111C"/>
    <w:rsid w:val="00A012D1"/>
    <w:rsid w:val="00A01421"/>
    <w:rsid w:val="00A0157D"/>
    <w:rsid w:val="00A01725"/>
    <w:rsid w:val="00A01738"/>
    <w:rsid w:val="00A019B4"/>
    <w:rsid w:val="00A01A62"/>
    <w:rsid w:val="00A0204E"/>
    <w:rsid w:val="00A02317"/>
    <w:rsid w:val="00A023B4"/>
    <w:rsid w:val="00A023C3"/>
    <w:rsid w:val="00A024DE"/>
    <w:rsid w:val="00A02811"/>
    <w:rsid w:val="00A02968"/>
    <w:rsid w:val="00A02C72"/>
    <w:rsid w:val="00A02C77"/>
    <w:rsid w:val="00A0302E"/>
    <w:rsid w:val="00A03486"/>
    <w:rsid w:val="00A034FA"/>
    <w:rsid w:val="00A0366C"/>
    <w:rsid w:val="00A038B7"/>
    <w:rsid w:val="00A03C4F"/>
    <w:rsid w:val="00A03C8C"/>
    <w:rsid w:val="00A03CAE"/>
    <w:rsid w:val="00A03E77"/>
    <w:rsid w:val="00A042C7"/>
    <w:rsid w:val="00A043BC"/>
    <w:rsid w:val="00A04745"/>
    <w:rsid w:val="00A0485C"/>
    <w:rsid w:val="00A04860"/>
    <w:rsid w:val="00A04CF6"/>
    <w:rsid w:val="00A04F67"/>
    <w:rsid w:val="00A05676"/>
    <w:rsid w:val="00A05923"/>
    <w:rsid w:val="00A05950"/>
    <w:rsid w:val="00A05D9A"/>
    <w:rsid w:val="00A06062"/>
    <w:rsid w:val="00A0625C"/>
    <w:rsid w:val="00A0635C"/>
    <w:rsid w:val="00A0642A"/>
    <w:rsid w:val="00A064D1"/>
    <w:rsid w:val="00A065E3"/>
    <w:rsid w:val="00A06900"/>
    <w:rsid w:val="00A06BD8"/>
    <w:rsid w:val="00A06C17"/>
    <w:rsid w:val="00A06C25"/>
    <w:rsid w:val="00A06EBA"/>
    <w:rsid w:val="00A071CD"/>
    <w:rsid w:val="00A07626"/>
    <w:rsid w:val="00A0765B"/>
    <w:rsid w:val="00A0765D"/>
    <w:rsid w:val="00A077D4"/>
    <w:rsid w:val="00A0789A"/>
    <w:rsid w:val="00A078A0"/>
    <w:rsid w:val="00A07ADC"/>
    <w:rsid w:val="00A07B3F"/>
    <w:rsid w:val="00A07DBF"/>
    <w:rsid w:val="00A07E08"/>
    <w:rsid w:val="00A10519"/>
    <w:rsid w:val="00A105AD"/>
    <w:rsid w:val="00A107DF"/>
    <w:rsid w:val="00A10AA6"/>
    <w:rsid w:val="00A10C24"/>
    <w:rsid w:val="00A10C34"/>
    <w:rsid w:val="00A10C7E"/>
    <w:rsid w:val="00A10DF4"/>
    <w:rsid w:val="00A10FFC"/>
    <w:rsid w:val="00A113EE"/>
    <w:rsid w:val="00A11600"/>
    <w:rsid w:val="00A119C6"/>
    <w:rsid w:val="00A11A61"/>
    <w:rsid w:val="00A11D86"/>
    <w:rsid w:val="00A11F1C"/>
    <w:rsid w:val="00A12BB1"/>
    <w:rsid w:val="00A12CD4"/>
    <w:rsid w:val="00A12EE8"/>
    <w:rsid w:val="00A130BA"/>
    <w:rsid w:val="00A132EC"/>
    <w:rsid w:val="00A13322"/>
    <w:rsid w:val="00A13ACE"/>
    <w:rsid w:val="00A13CC6"/>
    <w:rsid w:val="00A1412F"/>
    <w:rsid w:val="00A141A0"/>
    <w:rsid w:val="00A14327"/>
    <w:rsid w:val="00A14AFB"/>
    <w:rsid w:val="00A14C44"/>
    <w:rsid w:val="00A1555A"/>
    <w:rsid w:val="00A155FD"/>
    <w:rsid w:val="00A15945"/>
    <w:rsid w:val="00A1599A"/>
    <w:rsid w:val="00A15B9E"/>
    <w:rsid w:val="00A15D04"/>
    <w:rsid w:val="00A16292"/>
    <w:rsid w:val="00A162CE"/>
    <w:rsid w:val="00A164B6"/>
    <w:rsid w:val="00A16617"/>
    <w:rsid w:val="00A16769"/>
    <w:rsid w:val="00A1694A"/>
    <w:rsid w:val="00A16A46"/>
    <w:rsid w:val="00A16B0C"/>
    <w:rsid w:val="00A16B2F"/>
    <w:rsid w:val="00A16B4F"/>
    <w:rsid w:val="00A16F10"/>
    <w:rsid w:val="00A1724B"/>
    <w:rsid w:val="00A17258"/>
    <w:rsid w:val="00A172AE"/>
    <w:rsid w:val="00A172DC"/>
    <w:rsid w:val="00A1733F"/>
    <w:rsid w:val="00A1742E"/>
    <w:rsid w:val="00A175A9"/>
    <w:rsid w:val="00A177DC"/>
    <w:rsid w:val="00A17955"/>
    <w:rsid w:val="00A17E3E"/>
    <w:rsid w:val="00A17FEF"/>
    <w:rsid w:val="00A200AB"/>
    <w:rsid w:val="00A2013E"/>
    <w:rsid w:val="00A20391"/>
    <w:rsid w:val="00A20750"/>
    <w:rsid w:val="00A20B13"/>
    <w:rsid w:val="00A20E3C"/>
    <w:rsid w:val="00A20E82"/>
    <w:rsid w:val="00A2126D"/>
    <w:rsid w:val="00A212F8"/>
    <w:rsid w:val="00A213CC"/>
    <w:rsid w:val="00A21799"/>
    <w:rsid w:val="00A219F1"/>
    <w:rsid w:val="00A21A20"/>
    <w:rsid w:val="00A2203F"/>
    <w:rsid w:val="00A22671"/>
    <w:rsid w:val="00A2289B"/>
    <w:rsid w:val="00A228C3"/>
    <w:rsid w:val="00A22914"/>
    <w:rsid w:val="00A229ED"/>
    <w:rsid w:val="00A22B1A"/>
    <w:rsid w:val="00A22D1B"/>
    <w:rsid w:val="00A22DC7"/>
    <w:rsid w:val="00A22DE4"/>
    <w:rsid w:val="00A23170"/>
    <w:rsid w:val="00A236B7"/>
    <w:rsid w:val="00A23B20"/>
    <w:rsid w:val="00A23B91"/>
    <w:rsid w:val="00A2401E"/>
    <w:rsid w:val="00A2410F"/>
    <w:rsid w:val="00A24188"/>
    <w:rsid w:val="00A243E3"/>
    <w:rsid w:val="00A24734"/>
    <w:rsid w:val="00A24835"/>
    <w:rsid w:val="00A248C7"/>
    <w:rsid w:val="00A24979"/>
    <w:rsid w:val="00A24E1D"/>
    <w:rsid w:val="00A24E75"/>
    <w:rsid w:val="00A252FF"/>
    <w:rsid w:val="00A253B9"/>
    <w:rsid w:val="00A257B2"/>
    <w:rsid w:val="00A25809"/>
    <w:rsid w:val="00A25BE5"/>
    <w:rsid w:val="00A25E16"/>
    <w:rsid w:val="00A25F8B"/>
    <w:rsid w:val="00A2615C"/>
    <w:rsid w:val="00A26234"/>
    <w:rsid w:val="00A262C6"/>
    <w:rsid w:val="00A26923"/>
    <w:rsid w:val="00A26EFF"/>
    <w:rsid w:val="00A2739C"/>
    <w:rsid w:val="00A273C0"/>
    <w:rsid w:val="00A274DC"/>
    <w:rsid w:val="00A27510"/>
    <w:rsid w:val="00A27670"/>
    <w:rsid w:val="00A27A64"/>
    <w:rsid w:val="00A27B37"/>
    <w:rsid w:val="00A30024"/>
    <w:rsid w:val="00A300E3"/>
    <w:rsid w:val="00A30326"/>
    <w:rsid w:val="00A30522"/>
    <w:rsid w:val="00A30552"/>
    <w:rsid w:val="00A306C1"/>
    <w:rsid w:val="00A30747"/>
    <w:rsid w:val="00A308D2"/>
    <w:rsid w:val="00A30A24"/>
    <w:rsid w:val="00A30BBD"/>
    <w:rsid w:val="00A30D18"/>
    <w:rsid w:val="00A30D63"/>
    <w:rsid w:val="00A30DF8"/>
    <w:rsid w:val="00A3112F"/>
    <w:rsid w:val="00A31475"/>
    <w:rsid w:val="00A31599"/>
    <w:rsid w:val="00A31723"/>
    <w:rsid w:val="00A3182E"/>
    <w:rsid w:val="00A31C75"/>
    <w:rsid w:val="00A3213F"/>
    <w:rsid w:val="00A325E2"/>
    <w:rsid w:val="00A328A5"/>
    <w:rsid w:val="00A328B0"/>
    <w:rsid w:val="00A32C4F"/>
    <w:rsid w:val="00A33157"/>
    <w:rsid w:val="00A33301"/>
    <w:rsid w:val="00A333E8"/>
    <w:rsid w:val="00A33862"/>
    <w:rsid w:val="00A33AE4"/>
    <w:rsid w:val="00A33C4C"/>
    <w:rsid w:val="00A33F1C"/>
    <w:rsid w:val="00A33F3B"/>
    <w:rsid w:val="00A34041"/>
    <w:rsid w:val="00A34214"/>
    <w:rsid w:val="00A3430C"/>
    <w:rsid w:val="00A347A7"/>
    <w:rsid w:val="00A35190"/>
    <w:rsid w:val="00A35343"/>
    <w:rsid w:val="00A35543"/>
    <w:rsid w:val="00A35786"/>
    <w:rsid w:val="00A35B84"/>
    <w:rsid w:val="00A35E45"/>
    <w:rsid w:val="00A35EBD"/>
    <w:rsid w:val="00A36237"/>
    <w:rsid w:val="00A3634A"/>
    <w:rsid w:val="00A366AE"/>
    <w:rsid w:val="00A36B20"/>
    <w:rsid w:val="00A36F1B"/>
    <w:rsid w:val="00A37055"/>
    <w:rsid w:val="00A370AC"/>
    <w:rsid w:val="00A37823"/>
    <w:rsid w:val="00A37A76"/>
    <w:rsid w:val="00A37CD9"/>
    <w:rsid w:val="00A37F18"/>
    <w:rsid w:val="00A40145"/>
    <w:rsid w:val="00A40363"/>
    <w:rsid w:val="00A4047F"/>
    <w:rsid w:val="00A4051F"/>
    <w:rsid w:val="00A406C0"/>
    <w:rsid w:val="00A4076C"/>
    <w:rsid w:val="00A40CCA"/>
    <w:rsid w:val="00A40DCD"/>
    <w:rsid w:val="00A40FA8"/>
    <w:rsid w:val="00A413F9"/>
    <w:rsid w:val="00A4166C"/>
    <w:rsid w:val="00A41A30"/>
    <w:rsid w:val="00A42270"/>
    <w:rsid w:val="00A42285"/>
    <w:rsid w:val="00A428F7"/>
    <w:rsid w:val="00A42C32"/>
    <w:rsid w:val="00A42F1E"/>
    <w:rsid w:val="00A43322"/>
    <w:rsid w:val="00A43589"/>
    <w:rsid w:val="00A4388C"/>
    <w:rsid w:val="00A439BB"/>
    <w:rsid w:val="00A44658"/>
    <w:rsid w:val="00A44793"/>
    <w:rsid w:val="00A448F1"/>
    <w:rsid w:val="00A44976"/>
    <w:rsid w:val="00A44CE9"/>
    <w:rsid w:val="00A44FB1"/>
    <w:rsid w:val="00A450D3"/>
    <w:rsid w:val="00A45121"/>
    <w:rsid w:val="00A45318"/>
    <w:rsid w:val="00A456F6"/>
    <w:rsid w:val="00A458DD"/>
    <w:rsid w:val="00A459E0"/>
    <w:rsid w:val="00A459E5"/>
    <w:rsid w:val="00A45BB4"/>
    <w:rsid w:val="00A45BE6"/>
    <w:rsid w:val="00A45F22"/>
    <w:rsid w:val="00A46173"/>
    <w:rsid w:val="00A46225"/>
    <w:rsid w:val="00A46475"/>
    <w:rsid w:val="00A46B06"/>
    <w:rsid w:val="00A46B5B"/>
    <w:rsid w:val="00A46C2C"/>
    <w:rsid w:val="00A46CA4"/>
    <w:rsid w:val="00A46DB4"/>
    <w:rsid w:val="00A46EB2"/>
    <w:rsid w:val="00A47392"/>
    <w:rsid w:val="00A473FB"/>
    <w:rsid w:val="00A47417"/>
    <w:rsid w:val="00A47B46"/>
    <w:rsid w:val="00A47B8C"/>
    <w:rsid w:val="00A47E9A"/>
    <w:rsid w:val="00A47EC9"/>
    <w:rsid w:val="00A50401"/>
    <w:rsid w:val="00A5069A"/>
    <w:rsid w:val="00A509FE"/>
    <w:rsid w:val="00A50E96"/>
    <w:rsid w:val="00A5117E"/>
    <w:rsid w:val="00A511D3"/>
    <w:rsid w:val="00A51305"/>
    <w:rsid w:val="00A51387"/>
    <w:rsid w:val="00A5148F"/>
    <w:rsid w:val="00A514D4"/>
    <w:rsid w:val="00A51902"/>
    <w:rsid w:val="00A51D6F"/>
    <w:rsid w:val="00A51E89"/>
    <w:rsid w:val="00A51FBA"/>
    <w:rsid w:val="00A5228B"/>
    <w:rsid w:val="00A52333"/>
    <w:rsid w:val="00A527DE"/>
    <w:rsid w:val="00A52801"/>
    <w:rsid w:val="00A52828"/>
    <w:rsid w:val="00A52C55"/>
    <w:rsid w:val="00A52D35"/>
    <w:rsid w:val="00A533B8"/>
    <w:rsid w:val="00A53474"/>
    <w:rsid w:val="00A5349B"/>
    <w:rsid w:val="00A537A2"/>
    <w:rsid w:val="00A539AE"/>
    <w:rsid w:val="00A53AA5"/>
    <w:rsid w:val="00A53F97"/>
    <w:rsid w:val="00A5468D"/>
    <w:rsid w:val="00A547F5"/>
    <w:rsid w:val="00A548C2"/>
    <w:rsid w:val="00A54987"/>
    <w:rsid w:val="00A54A4D"/>
    <w:rsid w:val="00A54B6A"/>
    <w:rsid w:val="00A54D32"/>
    <w:rsid w:val="00A54D5B"/>
    <w:rsid w:val="00A54F61"/>
    <w:rsid w:val="00A55269"/>
    <w:rsid w:val="00A55908"/>
    <w:rsid w:val="00A55A90"/>
    <w:rsid w:val="00A55CB9"/>
    <w:rsid w:val="00A55CBE"/>
    <w:rsid w:val="00A56339"/>
    <w:rsid w:val="00A571E5"/>
    <w:rsid w:val="00A57370"/>
    <w:rsid w:val="00A573AD"/>
    <w:rsid w:val="00A574F7"/>
    <w:rsid w:val="00A57ABA"/>
    <w:rsid w:val="00A57B8A"/>
    <w:rsid w:val="00A57CB6"/>
    <w:rsid w:val="00A57DD3"/>
    <w:rsid w:val="00A57EF5"/>
    <w:rsid w:val="00A57F3F"/>
    <w:rsid w:val="00A60345"/>
    <w:rsid w:val="00A60409"/>
    <w:rsid w:val="00A60850"/>
    <w:rsid w:val="00A60939"/>
    <w:rsid w:val="00A60ED7"/>
    <w:rsid w:val="00A60F60"/>
    <w:rsid w:val="00A6142C"/>
    <w:rsid w:val="00A616E4"/>
    <w:rsid w:val="00A617E6"/>
    <w:rsid w:val="00A61E14"/>
    <w:rsid w:val="00A61FD5"/>
    <w:rsid w:val="00A62005"/>
    <w:rsid w:val="00A62062"/>
    <w:rsid w:val="00A6220B"/>
    <w:rsid w:val="00A6221F"/>
    <w:rsid w:val="00A622CC"/>
    <w:rsid w:val="00A627A0"/>
    <w:rsid w:val="00A62EFC"/>
    <w:rsid w:val="00A631B6"/>
    <w:rsid w:val="00A632C3"/>
    <w:rsid w:val="00A63653"/>
    <w:rsid w:val="00A636FF"/>
    <w:rsid w:val="00A638A3"/>
    <w:rsid w:val="00A63F5D"/>
    <w:rsid w:val="00A63FDD"/>
    <w:rsid w:val="00A6416A"/>
    <w:rsid w:val="00A6422F"/>
    <w:rsid w:val="00A64C1A"/>
    <w:rsid w:val="00A64EBA"/>
    <w:rsid w:val="00A655FC"/>
    <w:rsid w:val="00A6578A"/>
    <w:rsid w:val="00A65967"/>
    <w:rsid w:val="00A65B80"/>
    <w:rsid w:val="00A65C68"/>
    <w:rsid w:val="00A66145"/>
    <w:rsid w:val="00A665E2"/>
    <w:rsid w:val="00A6670D"/>
    <w:rsid w:val="00A66A3E"/>
    <w:rsid w:val="00A66AC0"/>
    <w:rsid w:val="00A66DB9"/>
    <w:rsid w:val="00A67048"/>
    <w:rsid w:val="00A67ED2"/>
    <w:rsid w:val="00A67FAD"/>
    <w:rsid w:val="00A701F6"/>
    <w:rsid w:val="00A70661"/>
    <w:rsid w:val="00A708C7"/>
    <w:rsid w:val="00A70D7E"/>
    <w:rsid w:val="00A70DA2"/>
    <w:rsid w:val="00A70E19"/>
    <w:rsid w:val="00A70E1A"/>
    <w:rsid w:val="00A70FB4"/>
    <w:rsid w:val="00A71149"/>
    <w:rsid w:val="00A7140A"/>
    <w:rsid w:val="00A7154D"/>
    <w:rsid w:val="00A7161F"/>
    <w:rsid w:val="00A71859"/>
    <w:rsid w:val="00A7185F"/>
    <w:rsid w:val="00A718BF"/>
    <w:rsid w:val="00A718CC"/>
    <w:rsid w:val="00A71994"/>
    <w:rsid w:val="00A71A90"/>
    <w:rsid w:val="00A71AF5"/>
    <w:rsid w:val="00A71C78"/>
    <w:rsid w:val="00A71D46"/>
    <w:rsid w:val="00A71D7B"/>
    <w:rsid w:val="00A72444"/>
    <w:rsid w:val="00A72532"/>
    <w:rsid w:val="00A734B3"/>
    <w:rsid w:val="00A73544"/>
    <w:rsid w:val="00A73AA6"/>
    <w:rsid w:val="00A73CB8"/>
    <w:rsid w:val="00A73D04"/>
    <w:rsid w:val="00A73E99"/>
    <w:rsid w:val="00A73F0D"/>
    <w:rsid w:val="00A73F8B"/>
    <w:rsid w:val="00A74064"/>
    <w:rsid w:val="00A74111"/>
    <w:rsid w:val="00A74768"/>
    <w:rsid w:val="00A74EC3"/>
    <w:rsid w:val="00A750D3"/>
    <w:rsid w:val="00A75191"/>
    <w:rsid w:val="00A757D0"/>
    <w:rsid w:val="00A75B96"/>
    <w:rsid w:val="00A75C82"/>
    <w:rsid w:val="00A762DA"/>
    <w:rsid w:val="00A7649A"/>
    <w:rsid w:val="00A7665C"/>
    <w:rsid w:val="00A7677A"/>
    <w:rsid w:val="00A76A9E"/>
    <w:rsid w:val="00A76C6F"/>
    <w:rsid w:val="00A76DE9"/>
    <w:rsid w:val="00A76EE7"/>
    <w:rsid w:val="00A77023"/>
    <w:rsid w:val="00A770DC"/>
    <w:rsid w:val="00A77792"/>
    <w:rsid w:val="00A77A6D"/>
    <w:rsid w:val="00A77AE2"/>
    <w:rsid w:val="00A77B63"/>
    <w:rsid w:val="00A802E7"/>
    <w:rsid w:val="00A803B5"/>
    <w:rsid w:val="00A804AC"/>
    <w:rsid w:val="00A80600"/>
    <w:rsid w:val="00A809DE"/>
    <w:rsid w:val="00A80D65"/>
    <w:rsid w:val="00A812C7"/>
    <w:rsid w:val="00A813F2"/>
    <w:rsid w:val="00A81A3A"/>
    <w:rsid w:val="00A81C10"/>
    <w:rsid w:val="00A81E29"/>
    <w:rsid w:val="00A81F0F"/>
    <w:rsid w:val="00A82532"/>
    <w:rsid w:val="00A8298B"/>
    <w:rsid w:val="00A82991"/>
    <w:rsid w:val="00A82F98"/>
    <w:rsid w:val="00A839EE"/>
    <w:rsid w:val="00A83D06"/>
    <w:rsid w:val="00A83F9B"/>
    <w:rsid w:val="00A8423B"/>
    <w:rsid w:val="00A842A3"/>
    <w:rsid w:val="00A842E0"/>
    <w:rsid w:val="00A8463C"/>
    <w:rsid w:val="00A846B7"/>
    <w:rsid w:val="00A846C2"/>
    <w:rsid w:val="00A847B6"/>
    <w:rsid w:val="00A84870"/>
    <w:rsid w:val="00A84AF4"/>
    <w:rsid w:val="00A84B57"/>
    <w:rsid w:val="00A84B84"/>
    <w:rsid w:val="00A84D97"/>
    <w:rsid w:val="00A84DF8"/>
    <w:rsid w:val="00A850B7"/>
    <w:rsid w:val="00A852AB"/>
    <w:rsid w:val="00A8543F"/>
    <w:rsid w:val="00A8548C"/>
    <w:rsid w:val="00A85C70"/>
    <w:rsid w:val="00A85F75"/>
    <w:rsid w:val="00A86079"/>
    <w:rsid w:val="00A86269"/>
    <w:rsid w:val="00A8634C"/>
    <w:rsid w:val="00A86449"/>
    <w:rsid w:val="00A86469"/>
    <w:rsid w:val="00A864C6"/>
    <w:rsid w:val="00A866E4"/>
    <w:rsid w:val="00A86782"/>
    <w:rsid w:val="00A86C6C"/>
    <w:rsid w:val="00A87170"/>
    <w:rsid w:val="00A87623"/>
    <w:rsid w:val="00A87740"/>
    <w:rsid w:val="00A87AB5"/>
    <w:rsid w:val="00A87CA8"/>
    <w:rsid w:val="00A87ED4"/>
    <w:rsid w:val="00A87F95"/>
    <w:rsid w:val="00A901CA"/>
    <w:rsid w:val="00A91043"/>
    <w:rsid w:val="00A91390"/>
    <w:rsid w:val="00A9141B"/>
    <w:rsid w:val="00A919FE"/>
    <w:rsid w:val="00A91A80"/>
    <w:rsid w:val="00A91D89"/>
    <w:rsid w:val="00A927D9"/>
    <w:rsid w:val="00A92D01"/>
    <w:rsid w:val="00A92DD9"/>
    <w:rsid w:val="00A93195"/>
    <w:rsid w:val="00A93200"/>
    <w:rsid w:val="00A93559"/>
    <w:rsid w:val="00A935EF"/>
    <w:rsid w:val="00A9366C"/>
    <w:rsid w:val="00A939E2"/>
    <w:rsid w:val="00A93BB5"/>
    <w:rsid w:val="00A94045"/>
    <w:rsid w:val="00A9415A"/>
    <w:rsid w:val="00A9435D"/>
    <w:rsid w:val="00A9445C"/>
    <w:rsid w:val="00A9455D"/>
    <w:rsid w:val="00A946ED"/>
    <w:rsid w:val="00A9476E"/>
    <w:rsid w:val="00A94C5B"/>
    <w:rsid w:val="00A951BD"/>
    <w:rsid w:val="00A9522D"/>
    <w:rsid w:val="00A95453"/>
    <w:rsid w:val="00A955DA"/>
    <w:rsid w:val="00A9592D"/>
    <w:rsid w:val="00A95A36"/>
    <w:rsid w:val="00A95CC4"/>
    <w:rsid w:val="00A95D18"/>
    <w:rsid w:val="00A95D27"/>
    <w:rsid w:val="00A95DC9"/>
    <w:rsid w:val="00A960E3"/>
    <w:rsid w:val="00A960F7"/>
    <w:rsid w:val="00A96330"/>
    <w:rsid w:val="00A9652F"/>
    <w:rsid w:val="00A9678D"/>
    <w:rsid w:val="00A9680D"/>
    <w:rsid w:val="00A968DA"/>
    <w:rsid w:val="00A96F19"/>
    <w:rsid w:val="00A976A6"/>
    <w:rsid w:val="00A97AC6"/>
    <w:rsid w:val="00A97DEF"/>
    <w:rsid w:val="00A97F84"/>
    <w:rsid w:val="00AA0083"/>
    <w:rsid w:val="00AA0660"/>
    <w:rsid w:val="00AA06E4"/>
    <w:rsid w:val="00AA0AD5"/>
    <w:rsid w:val="00AA0C66"/>
    <w:rsid w:val="00AA0D5D"/>
    <w:rsid w:val="00AA1041"/>
    <w:rsid w:val="00AA1201"/>
    <w:rsid w:val="00AA1206"/>
    <w:rsid w:val="00AA139A"/>
    <w:rsid w:val="00AA1E4B"/>
    <w:rsid w:val="00AA1EE7"/>
    <w:rsid w:val="00AA1EF5"/>
    <w:rsid w:val="00AA21A9"/>
    <w:rsid w:val="00AA22D1"/>
    <w:rsid w:val="00AA2536"/>
    <w:rsid w:val="00AA2631"/>
    <w:rsid w:val="00AA2702"/>
    <w:rsid w:val="00AA2B74"/>
    <w:rsid w:val="00AA2D86"/>
    <w:rsid w:val="00AA3215"/>
    <w:rsid w:val="00AA32B1"/>
    <w:rsid w:val="00AA32E0"/>
    <w:rsid w:val="00AA336B"/>
    <w:rsid w:val="00AA353C"/>
    <w:rsid w:val="00AA37C0"/>
    <w:rsid w:val="00AA3D76"/>
    <w:rsid w:val="00AA4247"/>
    <w:rsid w:val="00AA4266"/>
    <w:rsid w:val="00AA43A6"/>
    <w:rsid w:val="00AA44F2"/>
    <w:rsid w:val="00AA4537"/>
    <w:rsid w:val="00AA4832"/>
    <w:rsid w:val="00AA48EF"/>
    <w:rsid w:val="00AA495A"/>
    <w:rsid w:val="00AA4C28"/>
    <w:rsid w:val="00AA4E32"/>
    <w:rsid w:val="00AA5303"/>
    <w:rsid w:val="00AA57EC"/>
    <w:rsid w:val="00AA5AB4"/>
    <w:rsid w:val="00AA61D9"/>
    <w:rsid w:val="00AA65E2"/>
    <w:rsid w:val="00AA6959"/>
    <w:rsid w:val="00AA69BF"/>
    <w:rsid w:val="00AA69E6"/>
    <w:rsid w:val="00AA6C55"/>
    <w:rsid w:val="00AA6CB5"/>
    <w:rsid w:val="00AA6DD0"/>
    <w:rsid w:val="00AA6E76"/>
    <w:rsid w:val="00AA7067"/>
    <w:rsid w:val="00AA760A"/>
    <w:rsid w:val="00AA7BC7"/>
    <w:rsid w:val="00AA7C77"/>
    <w:rsid w:val="00AA7DCD"/>
    <w:rsid w:val="00AA7E00"/>
    <w:rsid w:val="00AB01BB"/>
    <w:rsid w:val="00AB0610"/>
    <w:rsid w:val="00AB0A48"/>
    <w:rsid w:val="00AB0C98"/>
    <w:rsid w:val="00AB0D70"/>
    <w:rsid w:val="00AB0DC5"/>
    <w:rsid w:val="00AB16B9"/>
    <w:rsid w:val="00AB174F"/>
    <w:rsid w:val="00AB177E"/>
    <w:rsid w:val="00AB1AC7"/>
    <w:rsid w:val="00AB1E7A"/>
    <w:rsid w:val="00AB1F7C"/>
    <w:rsid w:val="00AB2899"/>
    <w:rsid w:val="00AB29E9"/>
    <w:rsid w:val="00AB2B7F"/>
    <w:rsid w:val="00AB2B8C"/>
    <w:rsid w:val="00AB2F1E"/>
    <w:rsid w:val="00AB2F25"/>
    <w:rsid w:val="00AB30B1"/>
    <w:rsid w:val="00AB30FE"/>
    <w:rsid w:val="00AB328C"/>
    <w:rsid w:val="00AB3F6E"/>
    <w:rsid w:val="00AB3FA3"/>
    <w:rsid w:val="00AB3FA6"/>
    <w:rsid w:val="00AB45A0"/>
    <w:rsid w:val="00AB4A01"/>
    <w:rsid w:val="00AB4DFE"/>
    <w:rsid w:val="00AB52D2"/>
    <w:rsid w:val="00AB537A"/>
    <w:rsid w:val="00AB560D"/>
    <w:rsid w:val="00AB5727"/>
    <w:rsid w:val="00AB5A77"/>
    <w:rsid w:val="00AB5AEC"/>
    <w:rsid w:val="00AB6142"/>
    <w:rsid w:val="00AB6145"/>
    <w:rsid w:val="00AB618A"/>
    <w:rsid w:val="00AB6E87"/>
    <w:rsid w:val="00AB7148"/>
    <w:rsid w:val="00AB738C"/>
    <w:rsid w:val="00AB74D8"/>
    <w:rsid w:val="00AB7ABE"/>
    <w:rsid w:val="00AB7D61"/>
    <w:rsid w:val="00AC0039"/>
    <w:rsid w:val="00AC00F9"/>
    <w:rsid w:val="00AC02F3"/>
    <w:rsid w:val="00AC0383"/>
    <w:rsid w:val="00AC0484"/>
    <w:rsid w:val="00AC0780"/>
    <w:rsid w:val="00AC0989"/>
    <w:rsid w:val="00AC13B6"/>
    <w:rsid w:val="00AC1626"/>
    <w:rsid w:val="00AC1774"/>
    <w:rsid w:val="00AC1CB7"/>
    <w:rsid w:val="00AC2206"/>
    <w:rsid w:val="00AC25A8"/>
    <w:rsid w:val="00AC2634"/>
    <w:rsid w:val="00AC2C29"/>
    <w:rsid w:val="00AC2EF3"/>
    <w:rsid w:val="00AC32CC"/>
    <w:rsid w:val="00AC3560"/>
    <w:rsid w:val="00AC36ED"/>
    <w:rsid w:val="00AC36FC"/>
    <w:rsid w:val="00AC3B3A"/>
    <w:rsid w:val="00AC3E30"/>
    <w:rsid w:val="00AC3F55"/>
    <w:rsid w:val="00AC414C"/>
    <w:rsid w:val="00AC436C"/>
    <w:rsid w:val="00AC4371"/>
    <w:rsid w:val="00AC4466"/>
    <w:rsid w:val="00AC4AC6"/>
    <w:rsid w:val="00AC4EC1"/>
    <w:rsid w:val="00AC5099"/>
    <w:rsid w:val="00AC5361"/>
    <w:rsid w:val="00AC56DD"/>
    <w:rsid w:val="00AC5728"/>
    <w:rsid w:val="00AC58A1"/>
    <w:rsid w:val="00AC5928"/>
    <w:rsid w:val="00AC59B4"/>
    <w:rsid w:val="00AC6032"/>
    <w:rsid w:val="00AC6229"/>
    <w:rsid w:val="00AC7171"/>
    <w:rsid w:val="00AC796A"/>
    <w:rsid w:val="00AC7A19"/>
    <w:rsid w:val="00AC7BD2"/>
    <w:rsid w:val="00AC7D9F"/>
    <w:rsid w:val="00AC7E59"/>
    <w:rsid w:val="00AC7E8A"/>
    <w:rsid w:val="00AD0011"/>
    <w:rsid w:val="00AD09A3"/>
    <w:rsid w:val="00AD0E9F"/>
    <w:rsid w:val="00AD1223"/>
    <w:rsid w:val="00AD1365"/>
    <w:rsid w:val="00AD16D0"/>
    <w:rsid w:val="00AD1C3D"/>
    <w:rsid w:val="00AD2258"/>
    <w:rsid w:val="00AD269B"/>
    <w:rsid w:val="00AD28C3"/>
    <w:rsid w:val="00AD2B7C"/>
    <w:rsid w:val="00AD2EB8"/>
    <w:rsid w:val="00AD2FCC"/>
    <w:rsid w:val="00AD332E"/>
    <w:rsid w:val="00AD34BC"/>
    <w:rsid w:val="00AD34D9"/>
    <w:rsid w:val="00AD3835"/>
    <w:rsid w:val="00AD392E"/>
    <w:rsid w:val="00AD3D0B"/>
    <w:rsid w:val="00AD3E50"/>
    <w:rsid w:val="00AD3FEC"/>
    <w:rsid w:val="00AD41CD"/>
    <w:rsid w:val="00AD43C2"/>
    <w:rsid w:val="00AD461A"/>
    <w:rsid w:val="00AD4C5B"/>
    <w:rsid w:val="00AD4CEB"/>
    <w:rsid w:val="00AD4FB1"/>
    <w:rsid w:val="00AD50A5"/>
    <w:rsid w:val="00AD51A8"/>
    <w:rsid w:val="00AD5607"/>
    <w:rsid w:val="00AD5DB0"/>
    <w:rsid w:val="00AD5EA6"/>
    <w:rsid w:val="00AD6229"/>
    <w:rsid w:val="00AD648F"/>
    <w:rsid w:val="00AD6632"/>
    <w:rsid w:val="00AD66C2"/>
    <w:rsid w:val="00AD698B"/>
    <w:rsid w:val="00AD76D1"/>
    <w:rsid w:val="00AD76FE"/>
    <w:rsid w:val="00AD7A55"/>
    <w:rsid w:val="00AD7D03"/>
    <w:rsid w:val="00AE0238"/>
    <w:rsid w:val="00AE02A8"/>
    <w:rsid w:val="00AE05E0"/>
    <w:rsid w:val="00AE08F7"/>
    <w:rsid w:val="00AE0DCE"/>
    <w:rsid w:val="00AE10CD"/>
    <w:rsid w:val="00AE11BB"/>
    <w:rsid w:val="00AE1F43"/>
    <w:rsid w:val="00AE2086"/>
    <w:rsid w:val="00AE23A8"/>
    <w:rsid w:val="00AE2872"/>
    <w:rsid w:val="00AE2AF9"/>
    <w:rsid w:val="00AE2B36"/>
    <w:rsid w:val="00AE2CF0"/>
    <w:rsid w:val="00AE2F25"/>
    <w:rsid w:val="00AE2FED"/>
    <w:rsid w:val="00AE3016"/>
    <w:rsid w:val="00AE353F"/>
    <w:rsid w:val="00AE37B5"/>
    <w:rsid w:val="00AE37D3"/>
    <w:rsid w:val="00AE38A3"/>
    <w:rsid w:val="00AE38D5"/>
    <w:rsid w:val="00AE3B63"/>
    <w:rsid w:val="00AE3B94"/>
    <w:rsid w:val="00AE3D1A"/>
    <w:rsid w:val="00AE3E1F"/>
    <w:rsid w:val="00AE40ED"/>
    <w:rsid w:val="00AE4389"/>
    <w:rsid w:val="00AE4644"/>
    <w:rsid w:val="00AE4741"/>
    <w:rsid w:val="00AE4C22"/>
    <w:rsid w:val="00AE4D9C"/>
    <w:rsid w:val="00AE4E57"/>
    <w:rsid w:val="00AE5095"/>
    <w:rsid w:val="00AE530C"/>
    <w:rsid w:val="00AE585D"/>
    <w:rsid w:val="00AE5B0F"/>
    <w:rsid w:val="00AE5C6D"/>
    <w:rsid w:val="00AE5C8C"/>
    <w:rsid w:val="00AE5E4C"/>
    <w:rsid w:val="00AE5ED2"/>
    <w:rsid w:val="00AE5EE0"/>
    <w:rsid w:val="00AE5F81"/>
    <w:rsid w:val="00AE6325"/>
    <w:rsid w:val="00AE67CB"/>
    <w:rsid w:val="00AE69C9"/>
    <w:rsid w:val="00AE6AEA"/>
    <w:rsid w:val="00AE6F2D"/>
    <w:rsid w:val="00AE70EF"/>
    <w:rsid w:val="00AE71DD"/>
    <w:rsid w:val="00AE72C5"/>
    <w:rsid w:val="00AE7509"/>
    <w:rsid w:val="00AE763A"/>
    <w:rsid w:val="00AE77F8"/>
    <w:rsid w:val="00AE7889"/>
    <w:rsid w:val="00AE7DF9"/>
    <w:rsid w:val="00AF0375"/>
    <w:rsid w:val="00AF03DC"/>
    <w:rsid w:val="00AF05FC"/>
    <w:rsid w:val="00AF064D"/>
    <w:rsid w:val="00AF08DE"/>
    <w:rsid w:val="00AF08EF"/>
    <w:rsid w:val="00AF0AE7"/>
    <w:rsid w:val="00AF1117"/>
    <w:rsid w:val="00AF12E5"/>
    <w:rsid w:val="00AF156E"/>
    <w:rsid w:val="00AF1926"/>
    <w:rsid w:val="00AF1A3A"/>
    <w:rsid w:val="00AF1BBE"/>
    <w:rsid w:val="00AF1C60"/>
    <w:rsid w:val="00AF2529"/>
    <w:rsid w:val="00AF2967"/>
    <w:rsid w:val="00AF2BE2"/>
    <w:rsid w:val="00AF2C69"/>
    <w:rsid w:val="00AF2E80"/>
    <w:rsid w:val="00AF3495"/>
    <w:rsid w:val="00AF34C5"/>
    <w:rsid w:val="00AF376B"/>
    <w:rsid w:val="00AF3808"/>
    <w:rsid w:val="00AF39FB"/>
    <w:rsid w:val="00AF465C"/>
    <w:rsid w:val="00AF473A"/>
    <w:rsid w:val="00AF47E7"/>
    <w:rsid w:val="00AF4943"/>
    <w:rsid w:val="00AF4AAE"/>
    <w:rsid w:val="00AF4D0A"/>
    <w:rsid w:val="00AF4E82"/>
    <w:rsid w:val="00AF4EDA"/>
    <w:rsid w:val="00AF525D"/>
    <w:rsid w:val="00AF5752"/>
    <w:rsid w:val="00AF5862"/>
    <w:rsid w:val="00AF5CCE"/>
    <w:rsid w:val="00AF5D4E"/>
    <w:rsid w:val="00AF5F2B"/>
    <w:rsid w:val="00AF621E"/>
    <w:rsid w:val="00AF6558"/>
    <w:rsid w:val="00AF6A57"/>
    <w:rsid w:val="00AF73DD"/>
    <w:rsid w:val="00AF7589"/>
    <w:rsid w:val="00AF75F4"/>
    <w:rsid w:val="00AF7659"/>
    <w:rsid w:val="00AF78F4"/>
    <w:rsid w:val="00AF7D80"/>
    <w:rsid w:val="00AF7E11"/>
    <w:rsid w:val="00AF7FEC"/>
    <w:rsid w:val="00B0000D"/>
    <w:rsid w:val="00B00018"/>
    <w:rsid w:val="00B00068"/>
    <w:rsid w:val="00B00131"/>
    <w:rsid w:val="00B0037D"/>
    <w:rsid w:val="00B006F9"/>
    <w:rsid w:val="00B00C28"/>
    <w:rsid w:val="00B00CF0"/>
    <w:rsid w:val="00B00DDD"/>
    <w:rsid w:val="00B00DFE"/>
    <w:rsid w:val="00B014E1"/>
    <w:rsid w:val="00B01A6F"/>
    <w:rsid w:val="00B02148"/>
    <w:rsid w:val="00B021C9"/>
    <w:rsid w:val="00B028B9"/>
    <w:rsid w:val="00B02B5A"/>
    <w:rsid w:val="00B02C34"/>
    <w:rsid w:val="00B02C4F"/>
    <w:rsid w:val="00B02D2D"/>
    <w:rsid w:val="00B02FDD"/>
    <w:rsid w:val="00B030A1"/>
    <w:rsid w:val="00B031D2"/>
    <w:rsid w:val="00B034BC"/>
    <w:rsid w:val="00B03860"/>
    <w:rsid w:val="00B03A67"/>
    <w:rsid w:val="00B03CB0"/>
    <w:rsid w:val="00B041CD"/>
    <w:rsid w:val="00B04BE9"/>
    <w:rsid w:val="00B04DF7"/>
    <w:rsid w:val="00B04E64"/>
    <w:rsid w:val="00B05277"/>
    <w:rsid w:val="00B05344"/>
    <w:rsid w:val="00B055D3"/>
    <w:rsid w:val="00B055D8"/>
    <w:rsid w:val="00B057CE"/>
    <w:rsid w:val="00B05874"/>
    <w:rsid w:val="00B0596E"/>
    <w:rsid w:val="00B0621E"/>
    <w:rsid w:val="00B06587"/>
    <w:rsid w:val="00B06B13"/>
    <w:rsid w:val="00B06CB0"/>
    <w:rsid w:val="00B073DF"/>
    <w:rsid w:val="00B075D5"/>
    <w:rsid w:val="00B076CC"/>
    <w:rsid w:val="00B0784E"/>
    <w:rsid w:val="00B1041F"/>
    <w:rsid w:val="00B10541"/>
    <w:rsid w:val="00B10709"/>
    <w:rsid w:val="00B10AD2"/>
    <w:rsid w:val="00B1148B"/>
    <w:rsid w:val="00B11493"/>
    <w:rsid w:val="00B11596"/>
    <w:rsid w:val="00B115E7"/>
    <w:rsid w:val="00B11A37"/>
    <w:rsid w:val="00B11BBD"/>
    <w:rsid w:val="00B12032"/>
    <w:rsid w:val="00B12163"/>
    <w:rsid w:val="00B122BE"/>
    <w:rsid w:val="00B123BB"/>
    <w:rsid w:val="00B128ED"/>
    <w:rsid w:val="00B129A6"/>
    <w:rsid w:val="00B129F8"/>
    <w:rsid w:val="00B12C2B"/>
    <w:rsid w:val="00B12F2C"/>
    <w:rsid w:val="00B13419"/>
    <w:rsid w:val="00B1377F"/>
    <w:rsid w:val="00B1391B"/>
    <w:rsid w:val="00B13A7E"/>
    <w:rsid w:val="00B13B11"/>
    <w:rsid w:val="00B13C5D"/>
    <w:rsid w:val="00B13EBB"/>
    <w:rsid w:val="00B14254"/>
    <w:rsid w:val="00B14289"/>
    <w:rsid w:val="00B1445F"/>
    <w:rsid w:val="00B14539"/>
    <w:rsid w:val="00B145A7"/>
    <w:rsid w:val="00B1461E"/>
    <w:rsid w:val="00B149B5"/>
    <w:rsid w:val="00B152D3"/>
    <w:rsid w:val="00B153DC"/>
    <w:rsid w:val="00B15B46"/>
    <w:rsid w:val="00B1614B"/>
    <w:rsid w:val="00B16317"/>
    <w:rsid w:val="00B16470"/>
    <w:rsid w:val="00B16518"/>
    <w:rsid w:val="00B16BA5"/>
    <w:rsid w:val="00B16C8D"/>
    <w:rsid w:val="00B16F0F"/>
    <w:rsid w:val="00B17114"/>
    <w:rsid w:val="00B17203"/>
    <w:rsid w:val="00B173A2"/>
    <w:rsid w:val="00B173AF"/>
    <w:rsid w:val="00B17560"/>
    <w:rsid w:val="00B17B16"/>
    <w:rsid w:val="00B17B84"/>
    <w:rsid w:val="00B17C77"/>
    <w:rsid w:val="00B17CA7"/>
    <w:rsid w:val="00B17CFB"/>
    <w:rsid w:val="00B17D26"/>
    <w:rsid w:val="00B20200"/>
    <w:rsid w:val="00B20559"/>
    <w:rsid w:val="00B2063E"/>
    <w:rsid w:val="00B207CB"/>
    <w:rsid w:val="00B2094B"/>
    <w:rsid w:val="00B209A5"/>
    <w:rsid w:val="00B209B9"/>
    <w:rsid w:val="00B209E4"/>
    <w:rsid w:val="00B20A64"/>
    <w:rsid w:val="00B20BB3"/>
    <w:rsid w:val="00B20D2F"/>
    <w:rsid w:val="00B20EAD"/>
    <w:rsid w:val="00B20ECF"/>
    <w:rsid w:val="00B20F60"/>
    <w:rsid w:val="00B20F87"/>
    <w:rsid w:val="00B21151"/>
    <w:rsid w:val="00B21242"/>
    <w:rsid w:val="00B21323"/>
    <w:rsid w:val="00B21BD8"/>
    <w:rsid w:val="00B21C5C"/>
    <w:rsid w:val="00B21CB0"/>
    <w:rsid w:val="00B21D06"/>
    <w:rsid w:val="00B21D92"/>
    <w:rsid w:val="00B21F3D"/>
    <w:rsid w:val="00B22026"/>
    <w:rsid w:val="00B2270D"/>
    <w:rsid w:val="00B2276F"/>
    <w:rsid w:val="00B22A43"/>
    <w:rsid w:val="00B22B9F"/>
    <w:rsid w:val="00B22E9E"/>
    <w:rsid w:val="00B232B8"/>
    <w:rsid w:val="00B23433"/>
    <w:rsid w:val="00B234EA"/>
    <w:rsid w:val="00B236C2"/>
    <w:rsid w:val="00B2381F"/>
    <w:rsid w:val="00B23DD6"/>
    <w:rsid w:val="00B23EA4"/>
    <w:rsid w:val="00B23EBE"/>
    <w:rsid w:val="00B243B2"/>
    <w:rsid w:val="00B24516"/>
    <w:rsid w:val="00B2488F"/>
    <w:rsid w:val="00B24978"/>
    <w:rsid w:val="00B24DA4"/>
    <w:rsid w:val="00B251BF"/>
    <w:rsid w:val="00B2529A"/>
    <w:rsid w:val="00B25B45"/>
    <w:rsid w:val="00B25BFA"/>
    <w:rsid w:val="00B25C2A"/>
    <w:rsid w:val="00B25F82"/>
    <w:rsid w:val="00B26432"/>
    <w:rsid w:val="00B26610"/>
    <w:rsid w:val="00B2685A"/>
    <w:rsid w:val="00B26953"/>
    <w:rsid w:val="00B26989"/>
    <w:rsid w:val="00B2698E"/>
    <w:rsid w:val="00B26B02"/>
    <w:rsid w:val="00B26FB4"/>
    <w:rsid w:val="00B271C4"/>
    <w:rsid w:val="00B27698"/>
    <w:rsid w:val="00B276E4"/>
    <w:rsid w:val="00B2778A"/>
    <w:rsid w:val="00B27955"/>
    <w:rsid w:val="00B27D92"/>
    <w:rsid w:val="00B27EF2"/>
    <w:rsid w:val="00B3017B"/>
    <w:rsid w:val="00B3081D"/>
    <w:rsid w:val="00B30869"/>
    <w:rsid w:val="00B3089A"/>
    <w:rsid w:val="00B308D8"/>
    <w:rsid w:val="00B30935"/>
    <w:rsid w:val="00B30E36"/>
    <w:rsid w:val="00B30E7C"/>
    <w:rsid w:val="00B31044"/>
    <w:rsid w:val="00B310EB"/>
    <w:rsid w:val="00B31677"/>
    <w:rsid w:val="00B316B5"/>
    <w:rsid w:val="00B31866"/>
    <w:rsid w:val="00B319A6"/>
    <w:rsid w:val="00B319F4"/>
    <w:rsid w:val="00B319F8"/>
    <w:rsid w:val="00B321F2"/>
    <w:rsid w:val="00B32380"/>
    <w:rsid w:val="00B326C0"/>
    <w:rsid w:val="00B3285E"/>
    <w:rsid w:val="00B330DF"/>
    <w:rsid w:val="00B331A0"/>
    <w:rsid w:val="00B331C7"/>
    <w:rsid w:val="00B33246"/>
    <w:rsid w:val="00B334DF"/>
    <w:rsid w:val="00B33B96"/>
    <w:rsid w:val="00B33FC0"/>
    <w:rsid w:val="00B341D7"/>
    <w:rsid w:val="00B342D7"/>
    <w:rsid w:val="00B34382"/>
    <w:rsid w:val="00B34385"/>
    <w:rsid w:val="00B34544"/>
    <w:rsid w:val="00B345EC"/>
    <w:rsid w:val="00B349CD"/>
    <w:rsid w:val="00B34E1E"/>
    <w:rsid w:val="00B35443"/>
    <w:rsid w:val="00B354EF"/>
    <w:rsid w:val="00B35679"/>
    <w:rsid w:val="00B36488"/>
    <w:rsid w:val="00B364EE"/>
    <w:rsid w:val="00B36772"/>
    <w:rsid w:val="00B36783"/>
    <w:rsid w:val="00B3680C"/>
    <w:rsid w:val="00B36BA7"/>
    <w:rsid w:val="00B37009"/>
    <w:rsid w:val="00B373B6"/>
    <w:rsid w:val="00B3770C"/>
    <w:rsid w:val="00B37798"/>
    <w:rsid w:val="00B379C5"/>
    <w:rsid w:val="00B37E88"/>
    <w:rsid w:val="00B40037"/>
    <w:rsid w:val="00B40174"/>
    <w:rsid w:val="00B4042C"/>
    <w:rsid w:val="00B4048E"/>
    <w:rsid w:val="00B40894"/>
    <w:rsid w:val="00B41136"/>
    <w:rsid w:val="00B4152A"/>
    <w:rsid w:val="00B415F4"/>
    <w:rsid w:val="00B41B22"/>
    <w:rsid w:val="00B42673"/>
    <w:rsid w:val="00B427DD"/>
    <w:rsid w:val="00B4296C"/>
    <w:rsid w:val="00B42B02"/>
    <w:rsid w:val="00B42C10"/>
    <w:rsid w:val="00B42F8D"/>
    <w:rsid w:val="00B42FA1"/>
    <w:rsid w:val="00B43101"/>
    <w:rsid w:val="00B43237"/>
    <w:rsid w:val="00B4334C"/>
    <w:rsid w:val="00B434A8"/>
    <w:rsid w:val="00B435CC"/>
    <w:rsid w:val="00B439AF"/>
    <w:rsid w:val="00B43C10"/>
    <w:rsid w:val="00B43D1C"/>
    <w:rsid w:val="00B44162"/>
    <w:rsid w:val="00B442FD"/>
    <w:rsid w:val="00B4453F"/>
    <w:rsid w:val="00B4476B"/>
    <w:rsid w:val="00B44890"/>
    <w:rsid w:val="00B44907"/>
    <w:rsid w:val="00B45371"/>
    <w:rsid w:val="00B454B6"/>
    <w:rsid w:val="00B454D5"/>
    <w:rsid w:val="00B454F8"/>
    <w:rsid w:val="00B45A4B"/>
    <w:rsid w:val="00B45BFE"/>
    <w:rsid w:val="00B45CF5"/>
    <w:rsid w:val="00B46012"/>
    <w:rsid w:val="00B46234"/>
    <w:rsid w:val="00B4657E"/>
    <w:rsid w:val="00B46906"/>
    <w:rsid w:val="00B46ADD"/>
    <w:rsid w:val="00B46C28"/>
    <w:rsid w:val="00B46CF8"/>
    <w:rsid w:val="00B46DF3"/>
    <w:rsid w:val="00B473E3"/>
    <w:rsid w:val="00B473F4"/>
    <w:rsid w:val="00B4753A"/>
    <w:rsid w:val="00B4760D"/>
    <w:rsid w:val="00B4761C"/>
    <w:rsid w:val="00B4796C"/>
    <w:rsid w:val="00B47A9E"/>
    <w:rsid w:val="00B47C47"/>
    <w:rsid w:val="00B47C61"/>
    <w:rsid w:val="00B47D12"/>
    <w:rsid w:val="00B47F10"/>
    <w:rsid w:val="00B5028C"/>
    <w:rsid w:val="00B50436"/>
    <w:rsid w:val="00B50656"/>
    <w:rsid w:val="00B50881"/>
    <w:rsid w:val="00B50884"/>
    <w:rsid w:val="00B50952"/>
    <w:rsid w:val="00B50B05"/>
    <w:rsid w:val="00B50B26"/>
    <w:rsid w:val="00B50F77"/>
    <w:rsid w:val="00B51391"/>
    <w:rsid w:val="00B51779"/>
    <w:rsid w:val="00B518F1"/>
    <w:rsid w:val="00B51AB5"/>
    <w:rsid w:val="00B51BA8"/>
    <w:rsid w:val="00B51C39"/>
    <w:rsid w:val="00B52031"/>
    <w:rsid w:val="00B5215D"/>
    <w:rsid w:val="00B5218C"/>
    <w:rsid w:val="00B52289"/>
    <w:rsid w:val="00B524D8"/>
    <w:rsid w:val="00B527D0"/>
    <w:rsid w:val="00B52913"/>
    <w:rsid w:val="00B5295A"/>
    <w:rsid w:val="00B52A1F"/>
    <w:rsid w:val="00B52EF1"/>
    <w:rsid w:val="00B52EFC"/>
    <w:rsid w:val="00B52F21"/>
    <w:rsid w:val="00B5309E"/>
    <w:rsid w:val="00B532DC"/>
    <w:rsid w:val="00B5337D"/>
    <w:rsid w:val="00B53515"/>
    <w:rsid w:val="00B535BE"/>
    <w:rsid w:val="00B5367C"/>
    <w:rsid w:val="00B53783"/>
    <w:rsid w:val="00B53AE0"/>
    <w:rsid w:val="00B53B1B"/>
    <w:rsid w:val="00B53D8D"/>
    <w:rsid w:val="00B53E3B"/>
    <w:rsid w:val="00B540B2"/>
    <w:rsid w:val="00B54164"/>
    <w:rsid w:val="00B54343"/>
    <w:rsid w:val="00B5438B"/>
    <w:rsid w:val="00B54586"/>
    <w:rsid w:val="00B54744"/>
    <w:rsid w:val="00B547E5"/>
    <w:rsid w:val="00B54B4E"/>
    <w:rsid w:val="00B54BDC"/>
    <w:rsid w:val="00B54EEC"/>
    <w:rsid w:val="00B54FD6"/>
    <w:rsid w:val="00B55097"/>
    <w:rsid w:val="00B55230"/>
    <w:rsid w:val="00B55517"/>
    <w:rsid w:val="00B55608"/>
    <w:rsid w:val="00B558C9"/>
    <w:rsid w:val="00B558F3"/>
    <w:rsid w:val="00B55901"/>
    <w:rsid w:val="00B55ABD"/>
    <w:rsid w:val="00B55ACF"/>
    <w:rsid w:val="00B55FD8"/>
    <w:rsid w:val="00B560AF"/>
    <w:rsid w:val="00B560E8"/>
    <w:rsid w:val="00B56483"/>
    <w:rsid w:val="00B56765"/>
    <w:rsid w:val="00B5695F"/>
    <w:rsid w:val="00B569BA"/>
    <w:rsid w:val="00B56A89"/>
    <w:rsid w:val="00B56E24"/>
    <w:rsid w:val="00B57094"/>
    <w:rsid w:val="00B572C2"/>
    <w:rsid w:val="00B574E9"/>
    <w:rsid w:val="00B5750F"/>
    <w:rsid w:val="00B5761C"/>
    <w:rsid w:val="00B57D42"/>
    <w:rsid w:val="00B57D70"/>
    <w:rsid w:val="00B601C5"/>
    <w:rsid w:val="00B604C0"/>
    <w:rsid w:val="00B60A31"/>
    <w:rsid w:val="00B61193"/>
    <w:rsid w:val="00B61291"/>
    <w:rsid w:val="00B6134F"/>
    <w:rsid w:val="00B613F8"/>
    <w:rsid w:val="00B614E8"/>
    <w:rsid w:val="00B61C9E"/>
    <w:rsid w:val="00B61E41"/>
    <w:rsid w:val="00B61E61"/>
    <w:rsid w:val="00B6293B"/>
    <w:rsid w:val="00B62A28"/>
    <w:rsid w:val="00B62B73"/>
    <w:rsid w:val="00B62E6F"/>
    <w:rsid w:val="00B63156"/>
    <w:rsid w:val="00B631CA"/>
    <w:rsid w:val="00B6324C"/>
    <w:rsid w:val="00B635C1"/>
    <w:rsid w:val="00B63915"/>
    <w:rsid w:val="00B63A3F"/>
    <w:rsid w:val="00B63D38"/>
    <w:rsid w:val="00B63FEE"/>
    <w:rsid w:val="00B641AC"/>
    <w:rsid w:val="00B6427D"/>
    <w:rsid w:val="00B6489E"/>
    <w:rsid w:val="00B64CC3"/>
    <w:rsid w:val="00B65599"/>
    <w:rsid w:val="00B65DEE"/>
    <w:rsid w:val="00B65E8F"/>
    <w:rsid w:val="00B662A0"/>
    <w:rsid w:val="00B662B4"/>
    <w:rsid w:val="00B662FC"/>
    <w:rsid w:val="00B664F3"/>
    <w:rsid w:val="00B66AD6"/>
    <w:rsid w:val="00B66AE9"/>
    <w:rsid w:val="00B66AF0"/>
    <w:rsid w:val="00B66B1A"/>
    <w:rsid w:val="00B67726"/>
    <w:rsid w:val="00B6796A"/>
    <w:rsid w:val="00B679AF"/>
    <w:rsid w:val="00B679E4"/>
    <w:rsid w:val="00B67A91"/>
    <w:rsid w:val="00B67AF4"/>
    <w:rsid w:val="00B67BC2"/>
    <w:rsid w:val="00B67D14"/>
    <w:rsid w:val="00B67EA7"/>
    <w:rsid w:val="00B7007D"/>
    <w:rsid w:val="00B702ED"/>
    <w:rsid w:val="00B70487"/>
    <w:rsid w:val="00B704E8"/>
    <w:rsid w:val="00B70502"/>
    <w:rsid w:val="00B707BD"/>
    <w:rsid w:val="00B70AA5"/>
    <w:rsid w:val="00B70BB1"/>
    <w:rsid w:val="00B7105B"/>
    <w:rsid w:val="00B71177"/>
    <w:rsid w:val="00B712FE"/>
    <w:rsid w:val="00B7131E"/>
    <w:rsid w:val="00B715DE"/>
    <w:rsid w:val="00B71660"/>
    <w:rsid w:val="00B71D23"/>
    <w:rsid w:val="00B71F0D"/>
    <w:rsid w:val="00B71F96"/>
    <w:rsid w:val="00B7201D"/>
    <w:rsid w:val="00B721CD"/>
    <w:rsid w:val="00B72306"/>
    <w:rsid w:val="00B723D7"/>
    <w:rsid w:val="00B723D8"/>
    <w:rsid w:val="00B724AD"/>
    <w:rsid w:val="00B725B7"/>
    <w:rsid w:val="00B72B90"/>
    <w:rsid w:val="00B72E98"/>
    <w:rsid w:val="00B73245"/>
    <w:rsid w:val="00B7335D"/>
    <w:rsid w:val="00B73414"/>
    <w:rsid w:val="00B7353D"/>
    <w:rsid w:val="00B735E5"/>
    <w:rsid w:val="00B73629"/>
    <w:rsid w:val="00B73684"/>
    <w:rsid w:val="00B73918"/>
    <w:rsid w:val="00B73A7E"/>
    <w:rsid w:val="00B73B0A"/>
    <w:rsid w:val="00B73B2F"/>
    <w:rsid w:val="00B73B7D"/>
    <w:rsid w:val="00B73E4E"/>
    <w:rsid w:val="00B73E9C"/>
    <w:rsid w:val="00B7405C"/>
    <w:rsid w:val="00B7451D"/>
    <w:rsid w:val="00B74554"/>
    <w:rsid w:val="00B74921"/>
    <w:rsid w:val="00B74AA1"/>
    <w:rsid w:val="00B74D3A"/>
    <w:rsid w:val="00B74E9A"/>
    <w:rsid w:val="00B7530F"/>
    <w:rsid w:val="00B75380"/>
    <w:rsid w:val="00B75E2E"/>
    <w:rsid w:val="00B75EE9"/>
    <w:rsid w:val="00B75FE5"/>
    <w:rsid w:val="00B761A7"/>
    <w:rsid w:val="00B762AA"/>
    <w:rsid w:val="00B763CF"/>
    <w:rsid w:val="00B76981"/>
    <w:rsid w:val="00B76F43"/>
    <w:rsid w:val="00B76F80"/>
    <w:rsid w:val="00B771D3"/>
    <w:rsid w:val="00B773A9"/>
    <w:rsid w:val="00B773DD"/>
    <w:rsid w:val="00B774C3"/>
    <w:rsid w:val="00B77652"/>
    <w:rsid w:val="00B77A57"/>
    <w:rsid w:val="00B77C19"/>
    <w:rsid w:val="00B77DC2"/>
    <w:rsid w:val="00B804F2"/>
    <w:rsid w:val="00B80530"/>
    <w:rsid w:val="00B80761"/>
    <w:rsid w:val="00B8086A"/>
    <w:rsid w:val="00B80B58"/>
    <w:rsid w:val="00B80D3B"/>
    <w:rsid w:val="00B80DE1"/>
    <w:rsid w:val="00B80F68"/>
    <w:rsid w:val="00B8158D"/>
    <w:rsid w:val="00B8161B"/>
    <w:rsid w:val="00B81E14"/>
    <w:rsid w:val="00B826CB"/>
    <w:rsid w:val="00B827AE"/>
    <w:rsid w:val="00B8290A"/>
    <w:rsid w:val="00B82A46"/>
    <w:rsid w:val="00B82AAA"/>
    <w:rsid w:val="00B82BCD"/>
    <w:rsid w:val="00B82CBD"/>
    <w:rsid w:val="00B82EC7"/>
    <w:rsid w:val="00B83E11"/>
    <w:rsid w:val="00B84056"/>
    <w:rsid w:val="00B84139"/>
    <w:rsid w:val="00B84372"/>
    <w:rsid w:val="00B8438D"/>
    <w:rsid w:val="00B84546"/>
    <w:rsid w:val="00B84768"/>
    <w:rsid w:val="00B847E4"/>
    <w:rsid w:val="00B84827"/>
    <w:rsid w:val="00B84904"/>
    <w:rsid w:val="00B84A26"/>
    <w:rsid w:val="00B84F93"/>
    <w:rsid w:val="00B85180"/>
    <w:rsid w:val="00B8528F"/>
    <w:rsid w:val="00B85449"/>
    <w:rsid w:val="00B855E5"/>
    <w:rsid w:val="00B85811"/>
    <w:rsid w:val="00B859B3"/>
    <w:rsid w:val="00B85C42"/>
    <w:rsid w:val="00B85D4B"/>
    <w:rsid w:val="00B85DB8"/>
    <w:rsid w:val="00B86180"/>
    <w:rsid w:val="00B86196"/>
    <w:rsid w:val="00B8628A"/>
    <w:rsid w:val="00B8641C"/>
    <w:rsid w:val="00B865F3"/>
    <w:rsid w:val="00B866BC"/>
    <w:rsid w:val="00B86B85"/>
    <w:rsid w:val="00B87262"/>
    <w:rsid w:val="00B8726E"/>
    <w:rsid w:val="00B87354"/>
    <w:rsid w:val="00B873FC"/>
    <w:rsid w:val="00B8767E"/>
    <w:rsid w:val="00B87AA6"/>
    <w:rsid w:val="00B87B94"/>
    <w:rsid w:val="00B87ECF"/>
    <w:rsid w:val="00B87FFE"/>
    <w:rsid w:val="00B901D5"/>
    <w:rsid w:val="00B902EA"/>
    <w:rsid w:val="00B90361"/>
    <w:rsid w:val="00B90408"/>
    <w:rsid w:val="00B9067D"/>
    <w:rsid w:val="00B9083E"/>
    <w:rsid w:val="00B90886"/>
    <w:rsid w:val="00B90AA7"/>
    <w:rsid w:val="00B90AC7"/>
    <w:rsid w:val="00B90C41"/>
    <w:rsid w:val="00B90D49"/>
    <w:rsid w:val="00B90DCC"/>
    <w:rsid w:val="00B90DDB"/>
    <w:rsid w:val="00B90EA4"/>
    <w:rsid w:val="00B914A3"/>
    <w:rsid w:val="00B917CB"/>
    <w:rsid w:val="00B91AF0"/>
    <w:rsid w:val="00B91B9C"/>
    <w:rsid w:val="00B91E87"/>
    <w:rsid w:val="00B91F0C"/>
    <w:rsid w:val="00B92445"/>
    <w:rsid w:val="00B9259F"/>
    <w:rsid w:val="00B926AB"/>
    <w:rsid w:val="00B927C0"/>
    <w:rsid w:val="00B9299D"/>
    <w:rsid w:val="00B92D9C"/>
    <w:rsid w:val="00B92DE4"/>
    <w:rsid w:val="00B934DA"/>
    <w:rsid w:val="00B93923"/>
    <w:rsid w:val="00B93A27"/>
    <w:rsid w:val="00B93A56"/>
    <w:rsid w:val="00B93BA8"/>
    <w:rsid w:val="00B93D7B"/>
    <w:rsid w:val="00B93DBA"/>
    <w:rsid w:val="00B93EDE"/>
    <w:rsid w:val="00B944F2"/>
    <w:rsid w:val="00B94734"/>
    <w:rsid w:val="00B947B3"/>
    <w:rsid w:val="00B94A47"/>
    <w:rsid w:val="00B94C35"/>
    <w:rsid w:val="00B94DC6"/>
    <w:rsid w:val="00B95224"/>
    <w:rsid w:val="00B95569"/>
    <w:rsid w:val="00B9567E"/>
    <w:rsid w:val="00B9568F"/>
    <w:rsid w:val="00B95A1A"/>
    <w:rsid w:val="00B9613E"/>
    <w:rsid w:val="00B961FB"/>
    <w:rsid w:val="00B9661D"/>
    <w:rsid w:val="00B969BB"/>
    <w:rsid w:val="00B96A5E"/>
    <w:rsid w:val="00B96D25"/>
    <w:rsid w:val="00B96E43"/>
    <w:rsid w:val="00B96E59"/>
    <w:rsid w:val="00B96E80"/>
    <w:rsid w:val="00B973B6"/>
    <w:rsid w:val="00B978EE"/>
    <w:rsid w:val="00B9799B"/>
    <w:rsid w:val="00B97ADE"/>
    <w:rsid w:val="00B97C74"/>
    <w:rsid w:val="00B97CD1"/>
    <w:rsid w:val="00BA0778"/>
    <w:rsid w:val="00BA0D80"/>
    <w:rsid w:val="00BA0FA2"/>
    <w:rsid w:val="00BA1201"/>
    <w:rsid w:val="00BA12DF"/>
    <w:rsid w:val="00BA12E3"/>
    <w:rsid w:val="00BA149D"/>
    <w:rsid w:val="00BA190C"/>
    <w:rsid w:val="00BA19CE"/>
    <w:rsid w:val="00BA1A4E"/>
    <w:rsid w:val="00BA1AF2"/>
    <w:rsid w:val="00BA1D56"/>
    <w:rsid w:val="00BA1E0C"/>
    <w:rsid w:val="00BA1E31"/>
    <w:rsid w:val="00BA1E49"/>
    <w:rsid w:val="00BA1EF6"/>
    <w:rsid w:val="00BA2142"/>
    <w:rsid w:val="00BA2152"/>
    <w:rsid w:val="00BA2166"/>
    <w:rsid w:val="00BA2460"/>
    <w:rsid w:val="00BA2859"/>
    <w:rsid w:val="00BA2BA0"/>
    <w:rsid w:val="00BA2C60"/>
    <w:rsid w:val="00BA2F66"/>
    <w:rsid w:val="00BA30D2"/>
    <w:rsid w:val="00BA3495"/>
    <w:rsid w:val="00BA349F"/>
    <w:rsid w:val="00BA3648"/>
    <w:rsid w:val="00BA36BA"/>
    <w:rsid w:val="00BA3A5A"/>
    <w:rsid w:val="00BA3D33"/>
    <w:rsid w:val="00BA4148"/>
    <w:rsid w:val="00BA4235"/>
    <w:rsid w:val="00BA4534"/>
    <w:rsid w:val="00BA4558"/>
    <w:rsid w:val="00BA4612"/>
    <w:rsid w:val="00BA4A8E"/>
    <w:rsid w:val="00BA4B55"/>
    <w:rsid w:val="00BA4B6D"/>
    <w:rsid w:val="00BA5055"/>
    <w:rsid w:val="00BA5237"/>
    <w:rsid w:val="00BA5752"/>
    <w:rsid w:val="00BA5A06"/>
    <w:rsid w:val="00BA5A0E"/>
    <w:rsid w:val="00BA5AAB"/>
    <w:rsid w:val="00BA5B32"/>
    <w:rsid w:val="00BA6199"/>
    <w:rsid w:val="00BA63EE"/>
    <w:rsid w:val="00BA65C3"/>
    <w:rsid w:val="00BA65C8"/>
    <w:rsid w:val="00BA688E"/>
    <w:rsid w:val="00BA68E5"/>
    <w:rsid w:val="00BA6D29"/>
    <w:rsid w:val="00BA6EB5"/>
    <w:rsid w:val="00BA7412"/>
    <w:rsid w:val="00BA778A"/>
    <w:rsid w:val="00BA7B49"/>
    <w:rsid w:val="00BA7EC8"/>
    <w:rsid w:val="00BB0254"/>
    <w:rsid w:val="00BB036D"/>
    <w:rsid w:val="00BB06D7"/>
    <w:rsid w:val="00BB079B"/>
    <w:rsid w:val="00BB0920"/>
    <w:rsid w:val="00BB0B32"/>
    <w:rsid w:val="00BB0DD7"/>
    <w:rsid w:val="00BB1012"/>
    <w:rsid w:val="00BB129A"/>
    <w:rsid w:val="00BB1527"/>
    <w:rsid w:val="00BB1746"/>
    <w:rsid w:val="00BB1789"/>
    <w:rsid w:val="00BB1794"/>
    <w:rsid w:val="00BB1AC3"/>
    <w:rsid w:val="00BB1AD2"/>
    <w:rsid w:val="00BB1B62"/>
    <w:rsid w:val="00BB1C5F"/>
    <w:rsid w:val="00BB1F1E"/>
    <w:rsid w:val="00BB1F38"/>
    <w:rsid w:val="00BB245B"/>
    <w:rsid w:val="00BB24F5"/>
    <w:rsid w:val="00BB26FE"/>
    <w:rsid w:val="00BB2A66"/>
    <w:rsid w:val="00BB2B70"/>
    <w:rsid w:val="00BB2BEC"/>
    <w:rsid w:val="00BB2C2F"/>
    <w:rsid w:val="00BB2E2B"/>
    <w:rsid w:val="00BB2EBB"/>
    <w:rsid w:val="00BB3252"/>
    <w:rsid w:val="00BB3378"/>
    <w:rsid w:val="00BB3AFF"/>
    <w:rsid w:val="00BB3B70"/>
    <w:rsid w:val="00BB3B82"/>
    <w:rsid w:val="00BB3D16"/>
    <w:rsid w:val="00BB3EB1"/>
    <w:rsid w:val="00BB4021"/>
    <w:rsid w:val="00BB4263"/>
    <w:rsid w:val="00BB42EC"/>
    <w:rsid w:val="00BB45E2"/>
    <w:rsid w:val="00BB4901"/>
    <w:rsid w:val="00BB49FB"/>
    <w:rsid w:val="00BB4C8D"/>
    <w:rsid w:val="00BB4EEA"/>
    <w:rsid w:val="00BB53E8"/>
    <w:rsid w:val="00BB57E4"/>
    <w:rsid w:val="00BB583A"/>
    <w:rsid w:val="00BB5898"/>
    <w:rsid w:val="00BB5A16"/>
    <w:rsid w:val="00BB6024"/>
    <w:rsid w:val="00BB6226"/>
    <w:rsid w:val="00BB659F"/>
    <w:rsid w:val="00BB679D"/>
    <w:rsid w:val="00BB680B"/>
    <w:rsid w:val="00BB6A0C"/>
    <w:rsid w:val="00BB6CE2"/>
    <w:rsid w:val="00BB6EA5"/>
    <w:rsid w:val="00BB7147"/>
    <w:rsid w:val="00BB7458"/>
    <w:rsid w:val="00BB74DE"/>
    <w:rsid w:val="00BB76E1"/>
    <w:rsid w:val="00BB76E6"/>
    <w:rsid w:val="00BB780B"/>
    <w:rsid w:val="00BB7ADF"/>
    <w:rsid w:val="00BB7F38"/>
    <w:rsid w:val="00BC06A6"/>
    <w:rsid w:val="00BC06DA"/>
    <w:rsid w:val="00BC06F4"/>
    <w:rsid w:val="00BC0957"/>
    <w:rsid w:val="00BC0EE3"/>
    <w:rsid w:val="00BC1172"/>
    <w:rsid w:val="00BC1183"/>
    <w:rsid w:val="00BC14A4"/>
    <w:rsid w:val="00BC1598"/>
    <w:rsid w:val="00BC1C9C"/>
    <w:rsid w:val="00BC1CEB"/>
    <w:rsid w:val="00BC1D83"/>
    <w:rsid w:val="00BC2271"/>
    <w:rsid w:val="00BC25F8"/>
    <w:rsid w:val="00BC2701"/>
    <w:rsid w:val="00BC2717"/>
    <w:rsid w:val="00BC291E"/>
    <w:rsid w:val="00BC2DFC"/>
    <w:rsid w:val="00BC2E75"/>
    <w:rsid w:val="00BC2F43"/>
    <w:rsid w:val="00BC315D"/>
    <w:rsid w:val="00BC32C7"/>
    <w:rsid w:val="00BC32E7"/>
    <w:rsid w:val="00BC3513"/>
    <w:rsid w:val="00BC4038"/>
    <w:rsid w:val="00BC40F7"/>
    <w:rsid w:val="00BC430E"/>
    <w:rsid w:val="00BC4352"/>
    <w:rsid w:val="00BC4519"/>
    <w:rsid w:val="00BC45CD"/>
    <w:rsid w:val="00BC4808"/>
    <w:rsid w:val="00BC488B"/>
    <w:rsid w:val="00BC4B6C"/>
    <w:rsid w:val="00BC4B89"/>
    <w:rsid w:val="00BC4D5D"/>
    <w:rsid w:val="00BC50FE"/>
    <w:rsid w:val="00BC5154"/>
    <w:rsid w:val="00BC544E"/>
    <w:rsid w:val="00BC5482"/>
    <w:rsid w:val="00BC56D1"/>
    <w:rsid w:val="00BC597C"/>
    <w:rsid w:val="00BC5A41"/>
    <w:rsid w:val="00BC5B7A"/>
    <w:rsid w:val="00BC608B"/>
    <w:rsid w:val="00BC60EA"/>
    <w:rsid w:val="00BC6661"/>
    <w:rsid w:val="00BC6955"/>
    <w:rsid w:val="00BC6AF3"/>
    <w:rsid w:val="00BC6C96"/>
    <w:rsid w:val="00BC6CC2"/>
    <w:rsid w:val="00BC71FE"/>
    <w:rsid w:val="00BC7252"/>
    <w:rsid w:val="00BC74F1"/>
    <w:rsid w:val="00BC74FA"/>
    <w:rsid w:val="00BC7639"/>
    <w:rsid w:val="00BC79B6"/>
    <w:rsid w:val="00BC7A0E"/>
    <w:rsid w:val="00BC7DF8"/>
    <w:rsid w:val="00BC7ED3"/>
    <w:rsid w:val="00BD0117"/>
    <w:rsid w:val="00BD0513"/>
    <w:rsid w:val="00BD06F7"/>
    <w:rsid w:val="00BD070B"/>
    <w:rsid w:val="00BD09B7"/>
    <w:rsid w:val="00BD0B66"/>
    <w:rsid w:val="00BD0B72"/>
    <w:rsid w:val="00BD0C16"/>
    <w:rsid w:val="00BD0C5D"/>
    <w:rsid w:val="00BD13AB"/>
    <w:rsid w:val="00BD13B6"/>
    <w:rsid w:val="00BD1440"/>
    <w:rsid w:val="00BD1573"/>
    <w:rsid w:val="00BD1872"/>
    <w:rsid w:val="00BD187F"/>
    <w:rsid w:val="00BD1D56"/>
    <w:rsid w:val="00BD245E"/>
    <w:rsid w:val="00BD2846"/>
    <w:rsid w:val="00BD2B4C"/>
    <w:rsid w:val="00BD2CD4"/>
    <w:rsid w:val="00BD326D"/>
    <w:rsid w:val="00BD34C7"/>
    <w:rsid w:val="00BD36D2"/>
    <w:rsid w:val="00BD3756"/>
    <w:rsid w:val="00BD397A"/>
    <w:rsid w:val="00BD3A58"/>
    <w:rsid w:val="00BD3ECC"/>
    <w:rsid w:val="00BD3F57"/>
    <w:rsid w:val="00BD40C6"/>
    <w:rsid w:val="00BD4212"/>
    <w:rsid w:val="00BD440C"/>
    <w:rsid w:val="00BD448C"/>
    <w:rsid w:val="00BD472F"/>
    <w:rsid w:val="00BD49DB"/>
    <w:rsid w:val="00BD4D17"/>
    <w:rsid w:val="00BD4D83"/>
    <w:rsid w:val="00BD50B1"/>
    <w:rsid w:val="00BD569F"/>
    <w:rsid w:val="00BD5940"/>
    <w:rsid w:val="00BD5D43"/>
    <w:rsid w:val="00BD676F"/>
    <w:rsid w:val="00BD68D6"/>
    <w:rsid w:val="00BD6A05"/>
    <w:rsid w:val="00BD6BE9"/>
    <w:rsid w:val="00BD6D15"/>
    <w:rsid w:val="00BD7036"/>
    <w:rsid w:val="00BD726D"/>
    <w:rsid w:val="00BD7358"/>
    <w:rsid w:val="00BD73B4"/>
    <w:rsid w:val="00BD747A"/>
    <w:rsid w:val="00BD758D"/>
    <w:rsid w:val="00BD7872"/>
    <w:rsid w:val="00BD78AE"/>
    <w:rsid w:val="00BD794F"/>
    <w:rsid w:val="00BE0BC1"/>
    <w:rsid w:val="00BE0C25"/>
    <w:rsid w:val="00BE0E57"/>
    <w:rsid w:val="00BE0E74"/>
    <w:rsid w:val="00BE0E76"/>
    <w:rsid w:val="00BE1623"/>
    <w:rsid w:val="00BE162C"/>
    <w:rsid w:val="00BE17E3"/>
    <w:rsid w:val="00BE1D6C"/>
    <w:rsid w:val="00BE1DD2"/>
    <w:rsid w:val="00BE2088"/>
    <w:rsid w:val="00BE2351"/>
    <w:rsid w:val="00BE2A87"/>
    <w:rsid w:val="00BE2BB7"/>
    <w:rsid w:val="00BE2E1B"/>
    <w:rsid w:val="00BE2E7D"/>
    <w:rsid w:val="00BE2FCD"/>
    <w:rsid w:val="00BE3293"/>
    <w:rsid w:val="00BE3397"/>
    <w:rsid w:val="00BE33AD"/>
    <w:rsid w:val="00BE33F1"/>
    <w:rsid w:val="00BE3409"/>
    <w:rsid w:val="00BE3620"/>
    <w:rsid w:val="00BE3657"/>
    <w:rsid w:val="00BE4394"/>
    <w:rsid w:val="00BE457D"/>
    <w:rsid w:val="00BE46D3"/>
    <w:rsid w:val="00BE4DA5"/>
    <w:rsid w:val="00BE4EDB"/>
    <w:rsid w:val="00BE562C"/>
    <w:rsid w:val="00BE57A4"/>
    <w:rsid w:val="00BE58D3"/>
    <w:rsid w:val="00BE5BC8"/>
    <w:rsid w:val="00BE5D65"/>
    <w:rsid w:val="00BE5ECD"/>
    <w:rsid w:val="00BE5F4B"/>
    <w:rsid w:val="00BE62EB"/>
    <w:rsid w:val="00BE643C"/>
    <w:rsid w:val="00BE64BB"/>
    <w:rsid w:val="00BE6599"/>
    <w:rsid w:val="00BE68CE"/>
    <w:rsid w:val="00BE6AF1"/>
    <w:rsid w:val="00BE758B"/>
    <w:rsid w:val="00BE782E"/>
    <w:rsid w:val="00BE7A1C"/>
    <w:rsid w:val="00BE7B7F"/>
    <w:rsid w:val="00BE7C1D"/>
    <w:rsid w:val="00BE7E70"/>
    <w:rsid w:val="00BF045D"/>
    <w:rsid w:val="00BF06DC"/>
    <w:rsid w:val="00BF06F2"/>
    <w:rsid w:val="00BF08D5"/>
    <w:rsid w:val="00BF0A07"/>
    <w:rsid w:val="00BF0CFC"/>
    <w:rsid w:val="00BF0D94"/>
    <w:rsid w:val="00BF10DF"/>
    <w:rsid w:val="00BF1199"/>
    <w:rsid w:val="00BF13E5"/>
    <w:rsid w:val="00BF146E"/>
    <w:rsid w:val="00BF1766"/>
    <w:rsid w:val="00BF1805"/>
    <w:rsid w:val="00BF206E"/>
    <w:rsid w:val="00BF2255"/>
    <w:rsid w:val="00BF2402"/>
    <w:rsid w:val="00BF26AB"/>
    <w:rsid w:val="00BF26CA"/>
    <w:rsid w:val="00BF2875"/>
    <w:rsid w:val="00BF28CE"/>
    <w:rsid w:val="00BF297C"/>
    <w:rsid w:val="00BF29FD"/>
    <w:rsid w:val="00BF2C7D"/>
    <w:rsid w:val="00BF2DA2"/>
    <w:rsid w:val="00BF350D"/>
    <w:rsid w:val="00BF3AEF"/>
    <w:rsid w:val="00BF3B8E"/>
    <w:rsid w:val="00BF3EF7"/>
    <w:rsid w:val="00BF4268"/>
    <w:rsid w:val="00BF4325"/>
    <w:rsid w:val="00BF4352"/>
    <w:rsid w:val="00BF46B1"/>
    <w:rsid w:val="00BF478C"/>
    <w:rsid w:val="00BF49CC"/>
    <w:rsid w:val="00BF4ADA"/>
    <w:rsid w:val="00BF4B7D"/>
    <w:rsid w:val="00BF4D32"/>
    <w:rsid w:val="00BF4DE1"/>
    <w:rsid w:val="00BF4DEC"/>
    <w:rsid w:val="00BF5040"/>
    <w:rsid w:val="00BF51A1"/>
    <w:rsid w:val="00BF51D7"/>
    <w:rsid w:val="00BF558B"/>
    <w:rsid w:val="00BF577C"/>
    <w:rsid w:val="00BF59D3"/>
    <w:rsid w:val="00BF5A4E"/>
    <w:rsid w:val="00BF5D3C"/>
    <w:rsid w:val="00BF5E88"/>
    <w:rsid w:val="00BF5F8D"/>
    <w:rsid w:val="00BF6012"/>
    <w:rsid w:val="00BF63A6"/>
    <w:rsid w:val="00BF6B24"/>
    <w:rsid w:val="00BF6C52"/>
    <w:rsid w:val="00BF7711"/>
    <w:rsid w:val="00BF7BBD"/>
    <w:rsid w:val="00C001A4"/>
    <w:rsid w:val="00C002DF"/>
    <w:rsid w:val="00C003DE"/>
    <w:rsid w:val="00C00615"/>
    <w:rsid w:val="00C00784"/>
    <w:rsid w:val="00C00818"/>
    <w:rsid w:val="00C0083F"/>
    <w:rsid w:val="00C00B47"/>
    <w:rsid w:val="00C00CE6"/>
    <w:rsid w:val="00C01256"/>
    <w:rsid w:val="00C0193D"/>
    <w:rsid w:val="00C01B2B"/>
    <w:rsid w:val="00C01DF1"/>
    <w:rsid w:val="00C01E58"/>
    <w:rsid w:val="00C01F2D"/>
    <w:rsid w:val="00C020B8"/>
    <w:rsid w:val="00C02341"/>
    <w:rsid w:val="00C02635"/>
    <w:rsid w:val="00C029ED"/>
    <w:rsid w:val="00C02A06"/>
    <w:rsid w:val="00C02BBB"/>
    <w:rsid w:val="00C02C14"/>
    <w:rsid w:val="00C02D73"/>
    <w:rsid w:val="00C030F4"/>
    <w:rsid w:val="00C034DD"/>
    <w:rsid w:val="00C03563"/>
    <w:rsid w:val="00C0370C"/>
    <w:rsid w:val="00C03B2D"/>
    <w:rsid w:val="00C03CE5"/>
    <w:rsid w:val="00C03E9F"/>
    <w:rsid w:val="00C041AA"/>
    <w:rsid w:val="00C043FB"/>
    <w:rsid w:val="00C046F9"/>
    <w:rsid w:val="00C04828"/>
    <w:rsid w:val="00C04996"/>
    <w:rsid w:val="00C053F7"/>
    <w:rsid w:val="00C057EE"/>
    <w:rsid w:val="00C05D11"/>
    <w:rsid w:val="00C06260"/>
    <w:rsid w:val="00C06294"/>
    <w:rsid w:val="00C0638A"/>
    <w:rsid w:val="00C06736"/>
    <w:rsid w:val="00C0684F"/>
    <w:rsid w:val="00C06F55"/>
    <w:rsid w:val="00C0703F"/>
    <w:rsid w:val="00C0711C"/>
    <w:rsid w:val="00C0721E"/>
    <w:rsid w:val="00C07460"/>
    <w:rsid w:val="00C0750E"/>
    <w:rsid w:val="00C0754A"/>
    <w:rsid w:val="00C07A87"/>
    <w:rsid w:val="00C07BE5"/>
    <w:rsid w:val="00C07C51"/>
    <w:rsid w:val="00C07D19"/>
    <w:rsid w:val="00C100F5"/>
    <w:rsid w:val="00C1028D"/>
    <w:rsid w:val="00C106B6"/>
    <w:rsid w:val="00C10C2F"/>
    <w:rsid w:val="00C10D26"/>
    <w:rsid w:val="00C11143"/>
    <w:rsid w:val="00C111DB"/>
    <w:rsid w:val="00C11355"/>
    <w:rsid w:val="00C1156D"/>
    <w:rsid w:val="00C11638"/>
    <w:rsid w:val="00C1164C"/>
    <w:rsid w:val="00C118FF"/>
    <w:rsid w:val="00C11AA1"/>
    <w:rsid w:val="00C11F1E"/>
    <w:rsid w:val="00C12803"/>
    <w:rsid w:val="00C128E5"/>
    <w:rsid w:val="00C12A40"/>
    <w:rsid w:val="00C12D3D"/>
    <w:rsid w:val="00C12FAC"/>
    <w:rsid w:val="00C1311A"/>
    <w:rsid w:val="00C1319A"/>
    <w:rsid w:val="00C1358B"/>
    <w:rsid w:val="00C138E4"/>
    <w:rsid w:val="00C141B2"/>
    <w:rsid w:val="00C146B5"/>
    <w:rsid w:val="00C1503D"/>
    <w:rsid w:val="00C1511B"/>
    <w:rsid w:val="00C15294"/>
    <w:rsid w:val="00C155BB"/>
    <w:rsid w:val="00C15611"/>
    <w:rsid w:val="00C156A1"/>
    <w:rsid w:val="00C158BF"/>
    <w:rsid w:val="00C1599D"/>
    <w:rsid w:val="00C15A69"/>
    <w:rsid w:val="00C15A93"/>
    <w:rsid w:val="00C15E63"/>
    <w:rsid w:val="00C16119"/>
    <w:rsid w:val="00C16262"/>
    <w:rsid w:val="00C167EA"/>
    <w:rsid w:val="00C16AAF"/>
    <w:rsid w:val="00C16E4A"/>
    <w:rsid w:val="00C16FE9"/>
    <w:rsid w:val="00C170A8"/>
    <w:rsid w:val="00C1726A"/>
    <w:rsid w:val="00C173EE"/>
    <w:rsid w:val="00C1741E"/>
    <w:rsid w:val="00C17504"/>
    <w:rsid w:val="00C17885"/>
    <w:rsid w:val="00C178CE"/>
    <w:rsid w:val="00C17BF8"/>
    <w:rsid w:val="00C204AD"/>
    <w:rsid w:val="00C2058A"/>
    <w:rsid w:val="00C2062A"/>
    <w:rsid w:val="00C20B7E"/>
    <w:rsid w:val="00C20DC8"/>
    <w:rsid w:val="00C20E31"/>
    <w:rsid w:val="00C20E75"/>
    <w:rsid w:val="00C21397"/>
    <w:rsid w:val="00C21959"/>
    <w:rsid w:val="00C21A89"/>
    <w:rsid w:val="00C21DF5"/>
    <w:rsid w:val="00C21E2F"/>
    <w:rsid w:val="00C2214F"/>
    <w:rsid w:val="00C2273E"/>
    <w:rsid w:val="00C2275D"/>
    <w:rsid w:val="00C22A9B"/>
    <w:rsid w:val="00C22CFA"/>
    <w:rsid w:val="00C22DEA"/>
    <w:rsid w:val="00C22E05"/>
    <w:rsid w:val="00C230BF"/>
    <w:rsid w:val="00C230D7"/>
    <w:rsid w:val="00C233F9"/>
    <w:rsid w:val="00C23799"/>
    <w:rsid w:val="00C237BB"/>
    <w:rsid w:val="00C2381D"/>
    <w:rsid w:val="00C23BC8"/>
    <w:rsid w:val="00C23FA9"/>
    <w:rsid w:val="00C240BE"/>
    <w:rsid w:val="00C243AB"/>
    <w:rsid w:val="00C243F9"/>
    <w:rsid w:val="00C24B50"/>
    <w:rsid w:val="00C25129"/>
    <w:rsid w:val="00C2519D"/>
    <w:rsid w:val="00C252D5"/>
    <w:rsid w:val="00C2553A"/>
    <w:rsid w:val="00C25620"/>
    <w:rsid w:val="00C25CD2"/>
    <w:rsid w:val="00C25CDE"/>
    <w:rsid w:val="00C25FAE"/>
    <w:rsid w:val="00C25FBD"/>
    <w:rsid w:val="00C26018"/>
    <w:rsid w:val="00C26363"/>
    <w:rsid w:val="00C2689D"/>
    <w:rsid w:val="00C2718D"/>
    <w:rsid w:val="00C271EB"/>
    <w:rsid w:val="00C27665"/>
    <w:rsid w:val="00C27D5C"/>
    <w:rsid w:val="00C27E79"/>
    <w:rsid w:val="00C30333"/>
    <w:rsid w:val="00C30503"/>
    <w:rsid w:val="00C30516"/>
    <w:rsid w:val="00C30644"/>
    <w:rsid w:val="00C306C1"/>
    <w:rsid w:val="00C3081A"/>
    <w:rsid w:val="00C30A56"/>
    <w:rsid w:val="00C30BAA"/>
    <w:rsid w:val="00C30BBF"/>
    <w:rsid w:val="00C30CE0"/>
    <w:rsid w:val="00C30D13"/>
    <w:rsid w:val="00C30F22"/>
    <w:rsid w:val="00C30F60"/>
    <w:rsid w:val="00C30F92"/>
    <w:rsid w:val="00C315F6"/>
    <w:rsid w:val="00C315F8"/>
    <w:rsid w:val="00C31DC6"/>
    <w:rsid w:val="00C31E5B"/>
    <w:rsid w:val="00C31E69"/>
    <w:rsid w:val="00C322B7"/>
    <w:rsid w:val="00C32391"/>
    <w:rsid w:val="00C32617"/>
    <w:rsid w:val="00C328AC"/>
    <w:rsid w:val="00C32954"/>
    <w:rsid w:val="00C32A5B"/>
    <w:rsid w:val="00C32BF8"/>
    <w:rsid w:val="00C32C2F"/>
    <w:rsid w:val="00C32E35"/>
    <w:rsid w:val="00C332F3"/>
    <w:rsid w:val="00C335FA"/>
    <w:rsid w:val="00C3366F"/>
    <w:rsid w:val="00C33728"/>
    <w:rsid w:val="00C33731"/>
    <w:rsid w:val="00C33DAF"/>
    <w:rsid w:val="00C343EF"/>
    <w:rsid w:val="00C34547"/>
    <w:rsid w:val="00C34A76"/>
    <w:rsid w:val="00C34C4A"/>
    <w:rsid w:val="00C34DDA"/>
    <w:rsid w:val="00C34EFD"/>
    <w:rsid w:val="00C34F56"/>
    <w:rsid w:val="00C34FD0"/>
    <w:rsid w:val="00C350DE"/>
    <w:rsid w:val="00C35550"/>
    <w:rsid w:val="00C3571F"/>
    <w:rsid w:val="00C357A2"/>
    <w:rsid w:val="00C35D0B"/>
    <w:rsid w:val="00C35E55"/>
    <w:rsid w:val="00C35F14"/>
    <w:rsid w:val="00C36166"/>
    <w:rsid w:val="00C36253"/>
    <w:rsid w:val="00C36362"/>
    <w:rsid w:val="00C363CE"/>
    <w:rsid w:val="00C36539"/>
    <w:rsid w:val="00C36918"/>
    <w:rsid w:val="00C36983"/>
    <w:rsid w:val="00C36A23"/>
    <w:rsid w:val="00C36CB6"/>
    <w:rsid w:val="00C36D4E"/>
    <w:rsid w:val="00C3721D"/>
    <w:rsid w:val="00C37E6B"/>
    <w:rsid w:val="00C37E90"/>
    <w:rsid w:val="00C4059F"/>
    <w:rsid w:val="00C405AB"/>
    <w:rsid w:val="00C4082A"/>
    <w:rsid w:val="00C408EF"/>
    <w:rsid w:val="00C4090B"/>
    <w:rsid w:val="00C4097F"/>
    <w:rsid w:val="00C40992"/>
    <w:rsid w:val="00C409DF"/>
    <w:rsid w:val="00C40E89"/>
    <w:rsid w:val="00C40F09"/>
    <w:rsid w:val="00C411EE"/>
    <w:rsid w:val="00C41252"/>
    <w:rsid w:val="00C418FA"/>
    <w:rsid w:val="00C41C74"/>
    <w:rsid w:val="00C41CC3"/>
    <w:rsid w:val="00C41E5F"/>
    <w:rsid w:val="00C420E8"/>
    <w:rsid w:val="00C42246"/>
    <w:rsid w:val="00C4236D"/>
    <w:rsid w:val="00C42470"/>
    <w:rsid w:val="00C425E7"/>
    <w:rsid w:val="00C42622"/>
    <w:rsid w:val="00C428D5"/>
    <w:rsid w:val="00C42A21"/>
    <w:rsid w:val="00C42B17"/>
    <w:rsid w:val="00C42EFD"/>
    <w:rsid w:val="00C430F8"/>
    <w:rsid w:val="00C4311C"/>
    <w:rsid w:val="00C4345D"/>
    <w:rsid w:val="00C43788"/>
    <w:rsid w:val="00C438CA"/>
    <w:rsid w:val="00C44167"/>
    <w:rsid w:val="00C44531"/>
    <w:rsid w:val="00C448D3"/>
    <w:rsid w:val="00C44A03"/>
    <w:rsid w:val="00C44CCF"/>
    <w:rsid w:val="00C45749"/>
    <w:rsid w:val="00C457F2"/>
    <w:rsid w:val="00C4584F"/>
    <w:rsid w:val="00C45922"/>
    <w:rsid w:val="00C45A14"/>
    <w:rsid w:val="00C45AFA"/>
    <w:rsid w:val="00C45D85"/>
    <w:rsid w:val="00C4610E"/>
    <w:rsid w:val="00C4631D"/>
    <w:rsid w:val="00C46AE8"/>
    <w:rsid w:val="00C46B36"/>
    <w:rsid w:val="00C46C49"/>
    <w:rsid w:val="00C46D7E"/>
    <w:rsid w:val="00C46F61"/>
    <w:rsid w:val="00C471E8"/>
    <w:rsid w:val="00C47330"/>
    <w:rsid w:val="00C47456"/>
    <w:rsid w:val="00C4750C"/>
    <w:rsid w:val="00C4754E"/>
    <w:rsid w:val="00C47813"/>
    <w:rsid w:val="00C47B3B"/>
    <w:rsid w:val="00C47F61"/>
    <w:rsid w:val="00C5001F"/>
    <w:rsid w:val="00C5032E"/>
    <w:rsid w:val="00C50768"/>
    <w:rsid w:val="00C5099B"/>
    <w:rsid w:val="00C50AEA"/>
    <w:rsid w:val="00C50B2D"/>
    <w:rsid w:val="00C51134"/>
    <w:rsid w:val="00C511F0"/>
    <w:rsid w:val="00C51604"/>
    <w:rsid w:val="00C51982"/>
    <w:rsid w:val="00C51B92"/>
    <w:rsid w:val="00C51F0F"/>
    <w:rsid w:val="00C5225E"/>
    <w:rsid w:val="00C52301"/>
    <w:rsid w:val="00C52489"/>
    <w:rsid w:val="00C528B5"/>
    <w:rsid w:val="00C52C33"/>
    <w:rsid w:val="00C52F5A"/>
    <w:rsid w:val="00C5301A"/>
    <w:rsid w:val="00C53388"/>
    <w:rsid w:val="00C53E39"/>
    <w:rsid w:val="00C53EAD"/>
    <w:rsid w:val="00C5403F"/>
    <w:rsid w:val="00C5409A"/>
    <w:rsid w:val="00C5411C"/>
    <w:rsid w:val="00C545C9"/>
    <w:rsid w:val="00C548BF"/>
    <w:rsid w:val="00C54958"/>
    <w:rsid w:val="00C54AA4"/>
    <w:rsid w:val="00C54B0D"/>
    <w:rsid w:val="00C552CF"/>
    <w:rsid w:val="00C55840"/>
    <w:rsid w:val="00C5590D"/>
    <w:rsid w:val="00C55CFC"/>
    <w:rsid w:val="00C55DE3"/>
    <w:rsid w:val="00C56132"/>
    <w:rsid w:val="00C56367"/>
    <w:rsid w:val="00C56373"/>
    <w:rsid w:val="00C56447"/>
    <w:rsid w:val="00C56517"/>
    <w:rsid w:val="00C5687E"/>
    <w:rsid w:val="00C5693F"/>
    <w:rsid w:val="00C56AFB"/>
    <w:rsid w:val="00C56B56"/>
    <w:rsid w:val="00C570A9"/>
    <w:rsid w:val="00C572D8"/>
    <w:rsid w:val="00C574DB"/>
    <w:rsid w:val="00C578EF"/>
    <w:rsid w:val="00C579C3"/>
    <w:rsid w:val="00C57A2F"/>
    <w:rsid w:val="00C57CB3"/>
    <w:rsid w:val="00C601C8"/>
    <w:rsid w:val="00C6031F"/>
    <w:rsid w:val="00C60573"/>
    <w:rsid w:val="00C605E2"/>
    <w:rsid w:val="00C60862"/>
    <w:rsid w:val="00C608E0"/>
    <w:rsid w:val="00C60996"/>
    <w:rsid w:val="00C609E1"/>
    <w:rsid w:val="00C60A7A"/>
    <w:rsid w:val="00C60AD5"/>
    <w:rsid w:val="00C60F89"/>
    <w:rsid w:val="00C6104C"/>
    <w:rsid w:val="00C6105A"/>
    <w:rsid w:val="00C61176"/>
    <w:rsid w:val="00C612DA"/>
    <w:rsid w:val="00C61864"/>
    <w:rsid w:val="00C61920"/>
    <w:rsid w:val="00C61A79"/>
    <w:rsid w:val="00C61D9C"/>
    <w:rsid w:val="00C61F21"/>
    <w:rsid w:val="00C620CC"/>
    <w:rsid w:val="00C6229A"/>
    <w:rsid w:val="00C62338"/>
    <w:rsid w:val="00C6247A"/>
    <w:rsid w:val="00C6281A"/>
    <w:rsid w:val="00C62996"/>
    <w:rsid w:val="00C62BC2"/>
    <w:rsid w:val="00C62BC9"/>
    <w:rsid w:val="00C62D3E"/>
    <w:rsid w:val="00C62ED8"/>
    <w:rsid w:val="00C634F1"/>
    <w:rsid w:val="00C6351F"/>
    <w:rsid w:val="00C63EFD"/>
    <w:rsid w:val="00C6479C"/>
    <w:rsid w:val="00C64BA5"/>
    <w:rsid w:val="00C64F41"/>
    <w:rsid w:val="00C6544B"/>
    <w:rsid w:val="00C6555D"/>
    <w:rsid w:val="00C656FB"/>
    <w:rsid w:val="00C65A40"/>
    <w:rsid w:val="00C65DCF"/>
    <w:rsid w:val="00C66223"/>
    <w:rsid w:val="00C6679E"/>
    <w:rsid w:val="00C668AD"/>
    <w:rsid w:val="00C66A7B"/>
    <w:rsid w:val="00C66C91"/>
    <w:rsid w:val="00C66DBE"/>
    <w:rsid w:val="00C67090"/>
    <w:rsid w:val="00C671C1"/>
    <w:rsid w:val="00C675F7"/>
    <w:rsid w:val="00C67655"/>
    <w:rsid w:val="00C679A8"/>
    <w:rsid w:val="00C67A58"/>
    <w:rsid w:val="00C67D38"/>
    <w:rsid w:val="00C67DD5"/>
    <w:rsid w:val="00C67F39"/>
    <w:rsid w:val="00C70775"/>
    <w:rsid w:val="00C7113F"/>
    <w:rsid w:val="00C71198"/>
    <w:rsid w:val="00C717BB"/>
    <w:rsid w:val="00C71871"/>
    <w:rsid w:val="00C718EB"/>
    <w:rsid w:val="00C71949"/>
    <w:rsid w:val="00C71A7B"/>
    <w:rsid w:val="00C71F58"/>
    <w:rsid w:val="00C71FC1"/>
    <w:rsid w:val="00C721B1"/>
    <w:rsid w:val="00C72228"/>
    <w:rsid w:val="00C722E5"/>
    <w:rsid w:val="00C72350"/>
    <w:rsid w:val="00C724FA"/>
    <w:rsid w:val="00C7257D"/>
    <w:rsid w:val="00C72781"/>
    <w:rsid w:val="00C7301A"/>
    <w:rsid w:val="00C731E5"/>
    <w:rsid w:val="00C734B4"/>
    <w:rsid w:val="00C73A04"/>
    <w:rsid w:val="00C73AAD"/>
    <w:rsid w:val="00C73AC1"/>
    <w:rsid w:val="00C73BC4"/>
    <w:rsid w:val="00C73BF7"/>
    <w:rsid w:val="00C73EE0"/>
    <w:rsid w:val="00C73F9F"/>
    <w:rsid w:val="00C74719"/>
    <w:rsid w:val="00C747EA"/>
    <w:rsid w:val="00C749EA"/>
    <w:rsid w:val="00C74B9A"/>
    <w:rsid w:val="00C74E50"/>
    <w:rsid w:val="00C75068"/>
    <w:rsid w:val="00C7530B"/>
    <w:rsid w:val="00C75403"/>
    <w:rsid w:val="00C75727"/>
    <w:rsid w:val="00C757BA"/>
    <w:rsid w:val="00C75CA1"/>
    <w:rsid w:val="00C75D8E"/>
    <w:rsid w:val="00C76508"/>
    <w:rsid w:val="00C765A3"/>
    <w:rsid w:val="00C767A6"/>
    <w:rsid w:val="00C767B1"/>
    <w:rsid w:val="00C769D5"/>
    <w:rsid w:val="00C76A3C"/>
    <w:rsid w:val="00C76D29"/>
    <w:rsid w:val="00C771DE"/>
    <w:rsid w:val="00C771E8"/>
    <w:rsid w:val="00C7757F"/>
    <w:rsid w:val="00C77C24"/>
    <w:rsid w:val="00C77C8E"/>
    <w:rsid w:val="00C80097"/>
    <w:rsid w:val="00C80201"/>
    <w:rsid w:val="00C803B1"/>
    <w:rsid w:val="00C807BC"/>
    <w:rsid w:val="00C8096B"/>
    <w:rsid w:val="00C809D1"/>
    <w:rsid w:val="00C80F69"/>
    <w:rsid w:val="00C80FE9"/>
    <w:rsid w:val="00C810C7"/>
    <w:rsid w:val="00C811DD"/>
    <w:rsid w:val="00C81259"/>
    <w:rsid w:val="00C81381"/>
    <w:rsid w:val="00C81383"/>
    <w:rsid w:val="00C8140F"/>
    <w:rsid w:val="00C81A69"/>
    <w:rsid w:val="00C81CE3"/>
    <w:rsid w:val="00C81FD4"/>
    <w:rsid w:val="00C820C0"/>
    <w:rsid w:val="00C82149"/>
    <w:rsid w:val="00C821B5"/>
    <w:rsid w:val="00C821E3"/>
    <w:rsid w:val="00C82AD3"/>
    <w:rsid w:val="00C82B13"/>
    <w:rsid w:val="00C831DE"/>
    <w:rsid w:val="00C83317"/>
    <w:rsid w:val="00C83920"/>
    <w:rsid w:val="00C83ADF"/>
    <w:rsid w:val="00C83C6E"/>
    <w:rsid w:val="00C83DD6"/>
    <w:rsid w:val="00C83E5E"/>
    <w:rsid w:val="00C83F66"/>
    <w:rsid w:val="00C83F98"/>
    <w:rsid w:val="00C84195"/>
    <w:rsid w:val="00C8454F"/>
    <w:rsid w:val="00C84762"/>
    <w:rsid w:val="00C84AF3"/>
    <w:rsid w:val="00C84BCE"/>
    <w:rsid w:val="00C84FFF"/>
    <w:rsid w:val="00C852E9"/>
    <w:rsid w:val="00C85771"/>
    <w:rsid w:val="00C85EB2"/>
    <w:rsid w:val="00C86064"/>
    <w:rsid w:val="00C8622F"/>
    <w:rsid w:val="00C86240"/>
    <w:rsid w:val="00C86364"/>
    <w:rsid w:val="00C8639E"/>
    <w:rsid w:val="00C8664A"/>
    <w:rsid w:val="00C86A83"/>
    <w:rsid w:val="00C86B81"/>
    <w:rsid w:val="00C86C8A"/>
    <w:rsid w:val="00C86C97"/>
    <w:rsid w:val="00C86DF9"/>
    <w:rsid w:val="00C874E1"/>
    <w:rsid w:val="00C87797"/>
    <w:rsid w:val="00C87A02"/>
    <w:rsid w:val="00C87BFF"/>
    <w:rsid w:val="00C87D10"/>
    <w:rsid w:val="00C87E1B"/>
    <w:rsid w:val="00C87F18"/>
    <w:rsid w:val="00C90023"/>
    <w:rsid w:val="00C9029D"/>
    <w:rsid w:val="00C90613"/>
    <w:rsid w:val="00C906ED"/>
    <w:rsid w:val="00C90BB6"/>
    <w:rsid w:val="00C90D7C"/>
    <w:rsid w:val="00C90DFF"/>
    <w:rsid w:val="00C910A9"/>
    <w:rsid w:val="00C9123B"/>
    <w:rsid w:val="00C91964"/>
    <w:rsid w:val="00C91A62"/>
    <w:rsid w:val="00C91B16"/>
    <w:rsid w:val="00C91CC8"/>
    <w:rsid w:val="00C91E0A"/>
    <w:rsid w:val="00C91E27"/>
    <w:rsid w:val="00C91E81"/>
    <w:rsid w:val="00C91EF5"/>
    <w:rsid w:val="00C922A0"/>
    <w:rsid w:val="00C92650"/>
    <w:rsid w:val="00C926AC"/>
    <w:rsid w:val="00C92714"/>
    <w:rsid w:val="00C92C8D"/>
    <w:rsid w:val="00C92F84"/>
    <w:rsid w:val="00C930D4"/>
    <w:rsid w:val="00C932BC"/>
    <w:rsid w:val="00C9337F"/>
    <w:rsid w:val="00C9440C"/>
    <w:rsid w:val="00C94810"/>
    <w:rsid w:val="00C94888"/>
    <w:rsid w:val="00C948B2"/>
    <w:rsid w:val="00C94B8B"/>
    <w:rsid w:val="00C950A3"/>
    <w:rsid w:val="00C9514A"/>
    <w:rsid w:val="00C95237"/>
    <w:rsid w:val="00C95399"/>
    <w:rsid w:val="00C95434"/>
    <w:rsid w:val="00C954A3"/>
    <w:rsid w:val="00C9580A"/>
    <w:rsid w:val="00C96921"/>
    <w:rsid w:val="00C96BB4"/>
    <w:rsid w:val="00C96D29"/>
    <w:rsid w:val="00C97036"/>
    <w:rsid w:val="00C9765A"/>
    <w:rsid w:val="00C978B5"/>
    <w:rsid w:val="00C978EF"/>
    <w:rsid w:val="00C97DBB"/>
    <w:rsid w:val="00CA0026"/>
    <w:rsid w:val="00CA0117"/>
    <w:rsid w:val="00CA04A9"/>
    <w:rsid w:val="00CA07EF"/>
    <w:rsid w:val="00CA093E"/>
    <w:rsid w:val="00CA09DB"/>
    <w:rsid w:val="00CA0B7E"/>
    <w:rsid w:val="00CA0F48"/>
    <w:rsid w:val="00CA14FD"/>
    <w:rsid w:val="00CA1589"/>
    <w:rsid w:val="00CA15FC"/>
    <w:rsid w:val="00CA1865"/>
    <w:rsid w:val="00CA1A60"/>
    <w:rsid w:val="00CA1BBF"/>
    <w:rsid w:val="00CA1F7D"/>
    <w:rsid w:val="00CA1FF1"/>
    <w:rsid w:val="00CA2306"/>
    <w:rsid w:val="00CA23BF"/>
    <w:rsid w:val="00CA28C6"/>
    <w:rsid w:val="00CA2F3B"/>
    <w:rsid w:val="00CA2F5E"/>
    <w:rsid w:val="00CA2FE6"/>
    <w:rsid w:val="00CA3412"/>
    <w:rsid w:val="00CA36A0"/>
    <w:rsid w:val="00CA3701"/>
    <w:rsid w:val="00CA3E23"/>
    <w:rsid w:val="00CA4068"/>
    <w:rsid w:val="00CA40F9"/>
    <w:rsid w:val="00CA41BB"/>
    <w:rsid w:val="00CA4B14"/>
    <w:rsid w:val="00CA4D54"/>
    <w:rsid w:val="00CA4DE5"/>
    <w:rsid w:val="00CA4E56"/>
    <w:rsid w:val="00CA4EA7"/>
    <w:rsid w:val="00CA5103"/>
    <w:rsid w:val="00CA5335"/>
    <w:rsid w:val="00CA569F"/>
    <w:rsid w:val="00CA5813"/>
    <w:rsid w:val="00CA5E7D"/>
    <w:rsid w:val="00CA6116"/>
    <w:rsid w:val="00CA616E"/>
    <w:rsid w:val="00CA631A"/>
    <w:rsid w:val="00CA635A"/>
    <w:rsid w:val="00CA63AB"/>
    <w:rsid w:val="00CA73D2"/>
    <w:rsid w:val="00CA75F7"/>
    <w:rsid w:val="00CA76B3"/>
    <w:rsid w:val="00CA7E95"/>
    <w:rsid w:val="00CA7F5B"/>
    <w:rsid w:val="00CB05E5"/>
    <w:rsid w:val="00CB079A"/>
    <w:rsid w:val="00CB0818"/>
    <w:rsid w:val="00CB08FF"/>
    <w:rsid w:val="00CB0944"/>
    <w:rsid w:val="00CB0A99"/>
    <w:rsid w:val="00CB0BCD"/>
    <w:rsid w:val="00CB0F36"/>
    <w:rsid w:val="00CB0FBA"/>
    <w:rsid w:val="00CB117C"/>
    <w:rsid w:val="00CB17E6"/>
    <w:rsid w:val="00CB1C5F"/>
    <w:rsid w:val="00CB1D3D"/>
    <w:rsid w:val="00CB1DE4"/>
    <w:rsid w:val="00CB1EFB"/>
    <w:rsid w:val="00CB1F25"/>
    <w:rsid w:val="00CB203B"/>
    <w:rsid w:val="00CB21CF"/>
    <w:rsid w:val="00CB2445"/>
    <w:rsid w:val="00CB29A4"/>
    <w:rsid w:val="00CB350C"/>
    <w:rsid w:val="00CB35AA"/>
    <w:rsid w:val="00CB3683"/>
    <w:rsid w:val="00CB3748"/>
    <w:rsid w:val="00CB3897"/>
    <w:rsid w:val="00CB3919"/>
    <w:rsid w:val="00CB3BD0"/>
    <w:rsid w:val="00CB3DC2"/>
    <w:rsid w:val="00CB412C"/>
    <w:rsid w:val="00CB4333"/>
    <w:rsid w:val="00CB443E"/>
    <w:rsid w:val="00CB454E"/>
    <w:rsid w:val="00CB4891"/>
    <w:rsid w:val="00CB4BCA"/>
    <w:rsid w:val="00CB4DF3"/>
    <w:rsid w:val="00CB4F72"/>
    <w:rsid w:val="00CB5223"/>
    <w:rsid w:val="00CB58C9"/>
    <w:rsid w:val="00CB59FD"/>
    <w:rsid w:val="00CB5C24"/>
    <w:rsid w:val="00CB5EB1"/>
    <w:rsid w:val="00CB5F71"/>
    <w:rsid w:val="00CB6D27"/>
    <w:rsid w:val="00CB7280"/>
    <w:rsid w:val="00CB73A5"/>
    <w:rsid w:val="00CB748F"/>
    <w:rsid w:val="00CB7588"/>
    <w:rsid w:val="00CB7954"/>
    <w:rsid w:val="00CB7BFA"/>
    <w:rsid w:val="00CB7DE8"/>
    <w:rsid w:val="00CC069F"/>
    <w:rsid w:val="00CC07C2"/>
    <w:rsid w:val="00CC0B0B"/>
    <w:rsid w:val="00CC0BEE"/>
    <w:rsid w:val="00CC0E51"/>
    <w:rsid w:val="00CC0F5D"/>
    <w:rsid w:val="00CC120E"/>
    <w:rsid w:val="00CC1327"/>
    <w:rsid w:val="00CC15AD"/>
    <w:rsid w:val="00CC1A7E"/>
    <w:rsid w:val="00CC1F1B"/>
    <w:rsid w:val="00CC1F2F"/>
    <w:rsid w:val="00CC1F4F"/>
    <w:rsid w:val="00CC21E8"/>
    <w:rsid w:val="00CC2556"/>
    <w:rsid w:val="00CC25EC"/>
    <w:rsid w:val="00CC2AA2"/>
    <w:rsid w:val="00CC2AFD"/>
    <w:rsid w:val="00CC2B16"/>
    <w:rsid w:val="00CC2E99"/>
    <w:rsid w:val="00CC2EE7"/>
    <w:rsid w:val="00CC3129"/>
    <w:rsid w:val="00CC313C"/>
    <w:rsid w:val="00CC3239"/>
    <w:rsid w:val="00CC36DF"/>
    <w:rsid w:val="00CC39D4"/>
    <w:rsid w:val="00CC3FB0"/>
    <w:rsid w:val="00CC4100"/>
    <w:rsid w:val="00CC41E7"/>
    <w:rsid w:val="00CC44C9"/>
    <w:rsid w:val="00CC484F"/>
    <w:rsid w:val="00CC4A8F"/>
    <w:rsid w:val="00CC4AC0"/>
    <w:rsid w:val="00CC4FAF"/>
    <w:rsid w:val="00CC52AF"/>
    <w:rsid w:val="00CC58B7"/>
    <w:rsid w:val="00CC5CC5"/>
    <w:rsid w:val="00CC5E2A"/>
    <w:rsid w:val="00CC6182"/>
    <w:rsid w:val="00CC6405"/>
    <w:rsid w:val="00CC658A"/>
    <w:rsid w:val="00CC65C0"/>
    <w:rsid w:val="00CC66CB"/>
    <w:rsid w:val="00CC68C3"/>
    <w:rsid w:val="00CC68ED"/>
    <w:rsid w:val="00CC6AA9"/>
    <w:rsid w:val="00CC6B82"/>
    <w:rsid w:val="00CC6B8B"/>
    <w:rsid w:val="00CC6BC8"/>
    <w:rsid w:val="00CC6C48"/>
    <w:rsid w:val="00CC6CC4"/>
    <w:rsid w:val="00CC6F45"/>
    <w:rsid w:val="00CC7403"/>
    <w:rsid w:val="00CC7447"/>
    <w:rsid w:val="00CC7913"/>
    <w:rsid w:val="00CC79F2"/>
    <w:rsid w:val="00CC7A93"/>
    <w:rsid w:val="00CD00F7"/>
    <w:rsid w:val="00CD0168"/>
    <w:rsid w:val="00CD0428"/>
    <w:rsid w:val="00CD0487"/>
    <w:rsid w:val="00CD07E3"/>
    <w:rsid w:val="00CD0902"/>
    <w:rsid w:val="00CD1138"/>
    <w:rsid w:val="00CD129D"/>
    <w:rsid w:val="00CD15C0"/>
    <w:rsid w:val="00CD19FF"/>
    <w:rsid w:val="00CD1AE1"/>
    <w:rsid w:val="00CD1B91"/>
    <w:rsid w:val="00CD25EE"/>
    <w:rsid w:val="00CD26AE"/>
    <w:rsid w:val="00CD29EE"/>
    <w:rsid w:val="00CD2C44"/>
    <w:rsid w:val="00CD2D16"/>
    <w:rsid w:val="00CD306C"/>
    <w:rsid w:val="00CD30AF"/>
    <w:rsid w:val="00CD32D2"/>
    <w:rsid w:val="00CD398D"/>
    <w:rsid w:val="00CD3A83"/>
    <w:rsid w:val="00CD3B07"/>
    <w:rsid w:val="00CD3D8A"/>
    <w:rsid w:val="00CD3F9E"/>
    <w:rsid w:val="00CD3FDE"/>
    <w:rsid w:val="00CD4020"/>
    <w:rsid w:val="00CD409C"/>
    <w:rsid w:val="00CD42EF"/>
    <w:rsid w:val="00CD465B"/>
    <w:rsid w:val="00CD494A"/>
    <w:rsid w:val="00CD4BF8"/>
    <w:rsid w:val="00CD5993"/>
    <w:rsid w:val="00CD5DE0"/>
    <w:rsid w:val="00CD5E30"/>
    <w:rsid w:val="00CD60E3"/>
    <w:rsid w:val="00CD618F"/>
    <w:rsid w:val="00CD6201"/>
    <w:rsid w:val="00CD637B"/>
    <w:rsid w:val="00CD6530"/>
    <w:rsid w:val="00CD66B2"/>
    <w:rsid w:val="00CD6849"/>
    <w:rsid w:val="00CD6D7D"/>
    <w:rsid w:val="00CD6F0F"/>
    <w:rsid w:val="00CD720E"/>
    <w:rsid w:val="00CD7610"/>
    <w:rsid w:val="00CD7744"/>
    <w:rsid w:val="00CD7802"/>
    <w:rsid w:val="00CD7EBD"/>
    <w:rsid w:val="00CE016C"/>
    <w:rsid w:val="00CE0351"/>
    <w:rsid w:val="00CE0722"/>
    <w:rsid w:val="00CE07AB"/>
    <w:rsid w:val="00CE07C5"/>
    <w:rsid w:val="00CE0871"/>
    <w:rsid w:val="00CE0B09"/>
    <w:rsid w:val="00CE111C"/>
    <w:rsid w:val="00CE1522"/>
    <w:rsid w:val="00CE19A9"/>
    <w:rsid w:val="00CE1D78"/>
    <w:rsid w:val="00CE1E36"/>
    <w:rsid w:val="00CE2154"/>
    <w:rsid w:val="00CE2360"/>
    <w:rsid w:val="00CE23AF"/>
    <w:rsid w:val="00CE23E1"/>
    <w:rsid w:val="00CE2407"/>
    <w:rsid w:val="00CE2467"/>
    <w:rsid w:val="00CE2672"/>
    <w:rsid w:val="00CE2705"/>
    <w:rsid w:val="00CE28C2"/>
    <w:rsid w:val="00CE29B5"/>
    <w:rsid w:val="00CE2CC3"/>
    <w:rsid w:val="00CE2F35"/>
    <w:rsid w:val="00CE2F47"/>
    <w:rsid w:val="00CE3508"/>
    <w:rsid w:val="00CE3802"/>
    <w:rsid w:val="00CE3CF2"/>
    <w:rsid w:val="00CE46D5"/>
    <w:rsid w:val="00CE4AC7"/>
    <w:rsid w:val="00CE4FD9"/>
    <w:rsid w:val="00CE5092"/>
    <w:rsid w:val="00CE522C"/>
    <w:rsid w:val="00CE53F4"/>
    <w:rsid w:val="00CE5D10"/>
    <w:rsid w:val="00CE619F"/>
    <w:rsid w:val="00CE62A7"/>
    <w:rsid w:val="00CE65D7"/>
    <w:rsid w:val="00CE6772"/>
    <w:rsid w:val="00CE6797"/>
    <w:rsid w:val="00CE6817"/>
    <w:rsid w:val="00CE68A9"/>
    <w:rsid w:val="00CE6B9A"/>
    <w:rsid w:val="00CE6C33"/>
    <w:rsid w:val="00CE6D89"/>
    <w:rsid w:val="00CE6FD9"/>
    <w:rsid w:val="00CE70C8"/>
    <w:rsid w:val="00CE7264"/>
    <w:rsid w:val="00CE73C9"/>
    <w:rsid w:val="00CE776A"/>
    <w:rsid w:val="00CE77C0"/>
    <w:rsid w:val="00CE7A90"/>
    <w:rsid w:val="00CE7AAF"/>
    <w:rsid w:val="00CE7C6C"/>
    <w:rsid w:val="00CE7F18"/>
    <w:rsid w:val="00CE7F70"/>
    <w:rsid w:val="00CF03AE"/>
    <w:rsid w:val="00CF05DE"/>
    <w:rsid w:val="00CF0719"/>
    <w:rsid w:val="00CF07A6"/>
    <w:rsid w:val="00CF1472"/>
    <w:rsid w:val="00CF15A8"/>
    <w:rsid w:val="00CF162B"/>
    <w:rsid w:val="00CF168D"/>
    <w:rsid w:val="00CF18A9"/>
    <w:rsid w:val="00CF1972"/>
    <w:rsid w:val="00CF1B14"/>
    <w:rsid w:val="00CF1CBD"/>
    <w:rsid w:val="00CF1D29"/>
    <w:rsid w:val="00CF1FB7"/>
    <w:rsid w:val="00CF20B9"/>
    <w:rsid w:val="00CF237E"/>
    <w:rsid w:val="00CF3028"/>
    <w:rsid w:val="00CF30E8"/>
    <w:rsid w:val="00CF343D"/>
    <w:rsid w:val="00CF3A15"/>
    <w:rsid w:val="00CF3BDC"/>
    <w:rsid w:val="00CF3E98"/>
    <w:rsid w:val="00CF3FDE"/>
    <w:rsid w:val="00CF435D"/>
    <w:rsid w:val="00CF4400"/>
    <w:rsid w:val="00CF44FB"/>
    <w:rsid w:val="00CF4692"/>
    <w:rsid w:val="00CF46A5"/>
    <w:rsid w:val="00CF493A"/>
    <w:rsid w:val="00CF499E"/>
    <w:rsid w:val="00CF4A53"/>
    <w:rsid w:val="00CF4CAD"/>
    <w:rsid w:val="00CF4F62"/>
    <w:rsid w:val="00CF5012"/>
    <w:rsid w:val="00CF52F0"/>
    <w:rsid w:val="00CF5499"/>
    <w:rsid w:val="00CF54F6"/>
    <w:rsid w:val="00CF5574"/>
    <w:rsid w:val="00CF5739"/>
    <w:rsid w:val="00CF5838"/>
    <w:rsid w:val="00CF5C26"/>
    <w:rsid w:val="00CF5C9D"/>
    <w:rsid w:val="00CF6018"/>
    <w:rsid w:val="00CF6047"/>
    <w:rsid w:val="00CF6C26"/>
    <w:rsid w:val="00CF6E90"/>
    <w:rsid w:val="00CF7031"/>
    <w:rsid w:val="00CF720B"/>
    <w:rsid w:val="00CF73BB"/>
    <w:rsid w:val="00CF7957"/>
    <w:rsid w:val="00CF799D"/>
    <w:rsid w:val="00CF7AA5"/>
    <w:rsid w:val="00CF7B86"/>
    <w:rsid w:val="00CF7BC5"/>
    <w:rsid w:val="00CF7E63"/>
    <w:rsid w:val="00CF7EA9"/>
    <w:rsid w:val="00CF7F78"/>
    <w:rsid w:val="00D00396"/>
    <w:rsid w:val="00D003DE"/>
    <w:rsid w:val="00D0044E"/>
    <w:rsid w:val="00D00559"/>
    <w:rsid w:val="00D00760"/>
    <w:rsid w:val="00D00E55"/>
    <w:rsid w:val="00D00F8A"/>
    <w:rsid w:val="00D017B6"/>
    <w:rsid w:val="00D01992"/>
    <w:rsid w:val="00D01AF8"/>
    <w:rsid w:val="00D02297"/>
    <w:rsid w:val="00D022A9"/>
    <w:rsid w:val="00D026E1"/>
    <w:rsid w:val="00D02995"/>
    <w:rsid w:val="00D02A9F"/>
    <w:rsid w:val="00D030F7"/>
    <w:rsid w:val="00D031C2"/>
    <w:rsid w:val="00D0337D"/>
    <w:rsid w:val="00D0361C"/>
    <w:rsid w:val="00D0389E"/>
    <w:rsid w:val="00D038D8"/>
    <w:rsid w:val="00D03B66"/>
    <w:rsid w:val="00D03BDF"/>
    <w:rsid w:val="00D04114"/>
    <w:rsid w:val="00D04511"/>
    <w:rsid w:val="00D04512"/>
    <w:rsid w:val="00D04945"/>
    <w:rsid w:val="00D04A02"/>
    <w:rsid w:val="00D04B1D"/>
    <w:rsid w:val="00D04D77"/>
    <w:rsid w:val="00D0527D"/>
    <w:rsid w:val="00D05799"/>
    <w:rsid w:val="00D058DC"/>
    <w:rsid w:val="00D05926"/>
    <w:rsid w:val="00D05B6C"/>
    <w:rsid w:val="00D05C38"/>
    <w:rsid w:val="00D05CF0"/>
    <w:rsid w:val="00D05D77"/>
    <w:rsid w:val="00D05F51"/>
    <w:rsid w:val="00D062E1"/>
    <w:rsid w:val="00D0677D"/>
    <w:rsid w:val="00D06821"/>
    <w:rsid w:val="00D068E8"/>
    <w:rsid w:val="00D06CFE"/>
    <w:rsid w:val="00D06D62"/>
    <w:rsid w:val="00D06F25"/>
    <w:rsid w:val="00D06FD7"/>
    <w:rsid w:val="00D0716B"/>
    <w:rsid w:val="00D071AB"/>
    <w:rsid w:val="00D072DF"/>
    <w:rsid w:val="00D074BC"/>
    <w:rsid w:val="00D074BD"/>
    <w:rsid w:val="00D07629"/>
    <w:rsid w:val="00D07714"/>
    <w:rsid w:val="00D0776F"/>
    <w:rsid w:val="00D07782"/>
    <w:rsid w:val="00D078C6"/>
    <w:rsid w:val="00D07E41"/>
    <w:rsid w:val="00D07F9E"/>
    <w:rsid w:val="00D10201"/>
    <w:rsid w:val="00D10239"/>
    <w:rsid w:val="00D102B9"/>
    <w:rsid w:val="00D10D71"/>
    <w:rsid w:val="00D10F8C"/>
    <w:rsid w:val="00D11096"/>
    <w:rsid w:val="00D115B9"/>
    <w:rsid w:val="00D115BA"/>
    <w:rsid w:val="00D11974"/>
    <w:rsid w:val="00D11AE3"/>
    <w:rsid w:val="00D11C90"/>
    <w:rsid w:val="00D11D29"/>
    <w:rsid w:val="00D11D72"/>
    <w:rsid w:val="00D11DA0"/>
    <w:rsid w:val="00D11E27"/>
    <w:rsid w:val="00D11E96"/>
    <w:rsid w:val="00D11EB1"/>
    <w:rsid w:val="00D11EEA"/>
    <w:rsid w:val="00D1205E"/>
    <w:rsid w:val="00D12156"/>
    <w:rsid w:val="00D129B4"/>
    <w:rsid w:val="00D1344F"/>
    <w:rsid w:val="00D1348D"/>
    <w:rsid w:val="00D13528"/>
    <w:rsid w:val="00D136E9"/>
    <w:rsid w:val="00D1377C"/>
    <w:rsid w:val="00D13C31"/>
    <w:rsid w:val="00D13F06"/>
    <w:rsid w:val="00D140C5"/>
    <w:rsid w:val="00D140F5"/>
    <w:rsid w:val="00D14292"/>
    <w:rsid w:val="00D1438A"/>
    <w:rsid w:val="00D14616"/>
    <w:rsid w:val="00D1464A"/>
    <w:rsid w:val="00D146D6"/>
    <w:rsid w:val="00D14A76"/>
    <w:rsid w:val="00D14B17"/>
    <w:rsid w:val="00D14BB2"/>
    <w:rsid w:val="00D14E18"/>
    <w:rsid w:val="00D14E94"/>
    <w:rsid w:val="00D15018"/>
    <w:rsid w:val="00D15412"/>
    <w:rsid w:val="00D154BD"/>
    <w:rsid w:val="00D15993"/>
    <w:rsid w:val="00D15A61"/>
    <w:rsid w:val="00D15BF9"/>
    <w:rsid w:val="00D15C66"/>
    <w:rsid w:val="00D1604D"/>
    <w:rsid w:val="00D164B9"/>
    <w:rsid w:val="00D168A5"/>
    <w:rsid w:val="00D16AC2"/>
    <w:rsid w:val="00D16F2F"/>
    <w:rsid w:val="00D170A1"/>
    <w:rsid w:val="00D17328"/>
    <w:rsid w:val="00D1739A"/>
    <w:rsid w:val="00D17643"/>
    <w:rsid w:val="00D17707"/>
    <w:rsid w:val="00D17A24"/>
    <w:rsid w:val="00D17E71"/>
    <w:rsid w:val="00D2091B"/>
    <w:rsid w:val="00D209D5"/>
    <w:rsid w:val="00D20B5F"/>
    <w:rsid w:val="00D20C2C"/>
    <w:rsid w:val="00D20CC7"/>
    <w:rsid w:val="00D2132C"/>
    <w:rsid w:val="00D213B2"/>
    <w:rsid w:val="00D21473"/>
    <w:rsid w:val="00D216CA"/>
    <w:rsid w:val="00D21A14"/>
    <w:rsid w:val="00D21B83"/>
    <w:rsid w:val="00D21CA7"/>
    <w:rsid w:val="00D21F1A"/>
    <w:rsid w:val="00D21F96"/>
    <w:rsid w:val="00D2210A"/>
    <w:rsid w:val="00D225F8"/>
    <w:rsid w:val="00D226FA"/>
    <w:rsid w:val="00D227FD"/>
    <w:rsid w:val="00D22978"/>
    <w:rsid w:val="00D22CAB"/>
    <w:rsid w:val="00D22FE1"/>
    <w:rsid w:val="00D22FF5"/>
    <w:rsid w:val="00D2302E"/>
    <w:rsid w:val="00D235BE"/>
    <w:rsid w:val="00D239B3"/>
    <w:rsid w:val="00D23A51"/>
    <w:rsid w:val="00D23E8B"/>
    <w:rsid w:val="00D24031"/>
    <w:rsid w:val="00D2415D"/>
    <w:rsid w:val="00D24214"/>
    <w:rsid w:val="00D24495"/>
    <w:rsid w:val="00D2486B"/>
    <w:rsid w:val="00D248FE"/>
    <w:rsid w:val="00D24CAF"/>
    <w:rsid w:val="00D24D0B"/>
    <w:rsid w:val="00D24F74"/>
    <w:rsid w:val="00D24FD7"/>
    <w:rsid w:val="00D2502C"/>
    <w:rsid w:val="00D2530D"/>
    <w:rsid w:val="00D25540"/>
    <w:rsid w:val="00D265A6"/>
    <w:rsid w:val="00D26683"/>
    <w:rsid w:val="00D26B65"/>
    <w:rsid w:val="00D26CB4"/>
    <w:rsid w:val="00D26F2F"/>
    <w:rsid w:val="00D26FA6"/>
    <w:rsid w:val="00D26FEA"/>
    <w:rsid w:val="00D271A3"/>
    <w:rsid w:val="00D271F9"/>
    <w:rsid w:val="00D272B3"/>
    <w:rsid w:val="00D27BA0"/>
    <w:rsid w:val="00D27F25"/>
    <w:rsid w:val="00D3008F"/>
    <w:rsid w:val="00D303A6"/>
    <w:rsid w:val="00D303E1"/>
    <w:rsid w:val="00D30566"/>
    <w:rsid w:val="00D30821"/>
    <w:rsid w:val="00D308B3"/>
    <w:rsid w:val="00D30EBB"/>
    <w:rsid w:val="00D31114"/>
    <w:rsid w:val="00D31406"/>
    <w:rsid w:val="00D31712"/>
    <w:rsid w:val="00D31886"/>
    <w:rsid w:val="00D31C3C"/>
    <w:rsid w:val="00D32434"/>
    <w:rsid w:val="00D326F6"/>
    <w:rsid w:val="00D327AB"/>
    <w:rsid w:val="00D3281D"/>
    <w:rsid w:val="00D3298E"/>
    <w:rsid w:val="00D32CAD"/>
    <w:rsid w:val="00D32CB5"/>
    <w:rsid w:val="00D32DE9"/>
    <w:rsid w:val="00D33227"/>
    <w:rsid w:val="00D333AD"/>
    <w:rsid w:val="00D33628"/>
    <w:rsid w:val="00D339F3"/>
    <w:rsid w:val="00D33B4E"/>
    <w:rsid w:val="00D34007"/>
    <w:rsid w:val="00D34211"/>
    <w:rsid w:val="00D3474E"/>
    <w:rsid w:val="00D347F6"/>
    <w:rsid w:val="00D349E9"/>
    <w:rsid w:val="00D34CE2"/>
    <w:rsid w:val="00D34D25"/>
    <w:rsid w:val="00D34F34"/>
    <w:rsid w:val="00D350F5"/>
    <w:rsid w:val="00D355DD"/>
    <w:rsid w:val="00D35C32"/>
    <w:rsid w:val="00D35C78"/>
    <w:rsid w:val="00D35C99"/>
    <w:rsid w:val="00D3626C"/>
    <w:rsid w:val="00D362AC"/>
    <w:rsid w:val="00D36405"/>
    <w:rsid w:val="00D36541"/>
    <w:rsid w:val="00D36609"/>
    <w:rsid w:val="00D36647"/>
    <w:rsid w:val="00D36DA7"/>
    <w:rsid w:val="00D370FF"/>
    <w:rsid w:val="00D37467"/>
    <w:rsid w:val="00D37720"/>
    <w:rsid w:val="00D377E5"/>
    <w:rsid w:val="00D3787E"/>
    <w:rsid w:val="00D37960"/>
    <w:rsid w:val="00D37ABC"/>
    <w:rsid w:val="00D401F2"/>
    <w:rsid w:val="00D4051C"/>
    <w:rsid w:val="00D406A9"/>
    <w:rsid w:val="00D40A48"/>
    <w:rsid w:val="00D40A8D"/>
    <w:rsid w:val="00D40BAB"/>
    <w:rsid w:val="00D40E39"/>
    <w:rsid w:val="00D40F05"/>
    <w:rsid w:val="00D4123F"/>
    <w:rsid w:val="00D41309"/>
    <w:rsid w:val="00D4158E"/>
    <w:rsid w:val="00D41A86"/>
    <w:rsid w:val="00D41DCE"/>
    <w:rsid w:val="00D41F6E"/>
    <w:rsid w:val="00D4227E"/>
    <w:rsid w:val="00D4250A"/>
    <w:rsid w:val="00D425D6"/>
    <w:rsid w:val="00D427A8"/>
    <w:rsid w:val="00D42D91"/>
    <w:rsid w:val="00D42E08"/>
    <w:rsid w:val="00D43645"/>
    <w:rsid w:val="00D43A7F"/>
    <w:rsid w:val="00D43CBF"/>
    <w:rsid w:val="00D43E99"/>
    <w:rsid w:val="00D43F0E"/>
    <w:rsid w:val="00D4438D"/>
    <w:rsid w:val="00D444CF"/>
    <w:rsid w:val="00D44596"/>
    <w:rsid w:val="00D445F4"/>
    <w:rsid w:val="00D446E1"/>
    <w:rsid w:val="00D44DE4"/>
    <w:rsid w:val="00D44E65"/>
    <w:rsid w:val="00D45098"/>
    <w:rsid w:val="00D45204"/>
    <w:rsid w:val="00D45320"/>
    <w:rsid w:val="00D45686"/>
    <w:rsid w:val="00D45865"/>
    <w:rsid w:val="00D458BF"/>
    <w:rsid w:val="00D46488"/>
    <w:rsid w:val="00D4648C"/>
    <w:rsid w:val="00D46573"/>
    <w:rsid w:val="00D468A4"/>
    <w:rsid w:val="00D46EA7"/>
    <w:rsid w:val="00D47059"/>
    <w:rsid w:val="00D472E3"/>
    <w:rsid w:val="00D47464"/>
    <w:rsid w:val="00D4756F"/>
    <w:rsid w:val="00D47695"/>
    <w:rsid w:val="00D47808"/>
    <w:rsid w:val="00D4791D"/>
    <w:rsid w:val="00D47A42"/>
    <w:rsid w:val="00D47B25"/>
    <w:rsid w:val="00D47F1F"/>
    <w:rsid w:val="00D47FC0"/>
    <w:rsid w:val="00D5007D"/>
    <w:rsid w:val="00D50087"/>
    <w:rsid w:val="00D50655"/>
    <w:rsid w:val="00D506DC"/>
    <w:rsid w:val="00D50C92"/>
    <w:rsid w:val="00D50DC5"/>
    <w:rsid w:val="00D50E76"/>
    <w:rsid w:val="00D50EAE"/>
    <w:rsid w:val="00D51287"/>
    <w:rsid w:val="00D51356"/>
    <w:rsid w:val="00D515FB"/>
    <w:rsid w:val="00D51686"/>
    <w:rsid w:val="00D51736"/>
    <w:rsid w:val="00D51B2F"/>
    <w:rsid w:val="00D51C71"/>
    <w:rsid w:val="00D51CA9"/>
    <w:rsid w:val="00D51CE2"/>
    <w:rsid w:val="00D52027"/>
    <w:rsid w:val="00D52059"/>
    <w:rsid w:val="00D52142"/>
    <w:rsid w:val="00D52229"/>
    <w:rsid w:val="00D52274"/>
    <w:rsid w:val="00D5273C"/>
    <w:rsid w:val="00D52D7E"/>
    <w:rsid w:val="00D532C0"/>
    <w:rsid w:val="00D534F8"/>
    <w:rsid w:val="00D536C0"/>
    <w:rsid w:val="00D53A90"/>
    <w:rsid w:val="00D53BD8"/>
    <w:rsid w:val="00D54754"/>
    <w:rsid w:val="00D548D9"/>
    <w:rsid w:val="00D54A66"/>
    <w:rsid w:val="00D54BE5"/>
    <w:rsid w:val="00D54F84"/>
    <w:rsid w:val="00D55105"/>
    <w:rsid w:val="00D5520C"/>
    <w:rsid w:val="00D55379"/>
    <w:rsid w:val="00D554DE"/>
    <w:rsid w:val="00D55663"/>
    <w:rsid w:val="00D55D32"/>
    <w:rsid w:val="00D55E55"/>
    <w:rsid w:val="00D55E5C"/>
    <w:rsid w:val="00D55FE1"/>
    <w:rsid w:val="00D560BC"/>
    <w:rsid w:val="00D5614D"/>
    <w:rsid w:val="00D565C2"/>
    <w:rsid w:val="00D5662E"/>
    <w:rsid w:val="00D56822"/>
    <w:rsid w:val="00D568D1"/>
    <w:rsid w:val="00D5693A"/>
    <w:rsid w:val="00D56C60"/>
    <w:rsid w:val="00D56C86"/>
    <w:rsid w:val="00D574E4"/>
    <w:rsid w:val="00D5759F"/>
    <w:rsid w:val="00D57734"/>
    <w:rsid w:val="00D57D71"/>
    <w:rsid w:val="00D57FE8"/>
    <w:rsid w:val="00D6067B"/>
    <w:rsid w:val="00D606AC"/>
    <w:rsid w:val="00D607E6"/>
    <w:rsid w:val="00D609E0"/>
    <w:rsid w:val="00D60A48"/>
    <w:rsid w:val="00D60D72"/>
    <w:rsid w:val="00D61445"/>
    <w:rsid w:val="00D6181A"/>
    <w:rsid w:val="00D61D40"/>
    <w:rsid w:val="00D61D41"/>
    <w:rsid w:val="00D61EB2"/>
    <w:rsid w:val="00D620D6"/>
    <w:rsid w:val="00D62384"/>
    <w:rsid w:val="00D6242F"/>
    <w:rsid w:val="00D62675"/>
    <w:rsid w:val="00D6322D"/>
    <w:rsid w:val="00D632D2"/>
    <w:rsid w:val="00D63481"/>
    <w:rsid w:val="00D636E1"/>
    <w:rsid w:val="00D6398B"/>
    <w:rsid w:val="00D63AD2"/>
    <w:rsid w:val="00D63B5D"/>
    <w:rsid w:val="00D63DE5"/>
    <w:rsid w:val="00D63E48"/>
    <w:rsid w:val="00D64088"/>
    <w:rsid w:val="00D640C0"/>
    <w:rsid w:val="00D6467F"/>
    <w:rsid w:val="00D64866"/>
    <w:rsid w:val="00D64A5D"/>
    <w:rsid w:val="00D64D04"/>
    <w:rsid w:val="00D64F4C"/>
    <w:rsid w:val="00D6522D"/>
    <w:rsid w:val="00D653BD"/>
    <w:rsid w:val="00D656E2"/>
    <w:rsid w:val="00D658DD"/>
    <w:rsid w:val="00D65CCA"/>
    <w:rsid w:val="00D6625C"/>
    <w:rsid w:val="00D66BBE"/>
    <w:rsid w:val="00D66BBF"/>
    <w:rsid w:val="00D66CE5"/>
    <w:rsid w:val="00D66EB5"/>
    <w:rsid w:val="00D671E1"/>
    <w:rsid w:val="00D6722F"/>
    <w:rsid w:val="00D674B9"/>
    <w:rsid w:val="00D67556"/>
    <w:rsid w:val="00D67582"/>
    <w:rsid w:val="00D67838"/>
    <w:rsid w:val="00D67A4C"/>
    <w:rsid w:val="00D67C22"/>
    <w:rsid w:val="00D67D6D"/>
    <w:rsid w:val="00D7045D"/>
    <w:rsid w:val="00D706AF"/>
    <w:rsid w:val="00D706DE"/>
    <w:rsid w:val="00D707CC"/>
    <w:rsid w:val="00D70D98"/>
    <w:rsid w:val="00D70E39"/>
    <w:rsid w:val="00D70F48"/>
    <w:rsid w:val="00D71196"/>
    <w:rsid w:val="00D714E7"/>
    <w:rsid w:val="00D716A4"/>
    <w:rsid w:val="00D716AA"/>
    <w:rsid w:val="00D718B8"/>
    <w:rsid w:val="00D71904"/>
    <w:rsid w:val="00D71B48"/>
    <w:rsid w:val="00D71D44"/>
    <w:rsid w:val="00D721D9"/>
    <w:rsid w:val="00D723B1"/>
    <w:rsid w:val="00D72492"/>
    <w:rsid w:val="00D7249B"/>
    <w:rsid w:val="00D7264C"/>
    <w:rsid w:val="00D72718"/>
    <w:rsid w:val="00D72936"/>
    <w:rsid w:val="00D72998"/>
    <w:rsid w:val="00D72A8E"/>
    <w:rsid w:val="00D72CEF"/>
    <w:rsid w:val="00D72F06"/>
    <w:rsid w:val="00D73141"/>
    <w:rsid w:val="00D73915"/>
    <w:rsid w:val="00D73A4E"/>
    <w:rsid w:val="00D73C6B"/>
    <w:rsid w:val="00D73E89"/>
    <w:rsid w:val="00D73FFD"/>
    <w:rsid w:val="00D7427C"/>
    <w:rsid w:val="00D7442F"/>
    <w:rsid w:val="00D744BB"/>
    <w:rsid w:val="00D746D3"/>
    <w:rsid w:val="00D749C4"/>
    <w:rsid w:val="00D749ED"/>
    <w:rsid w:val="00D74A09"/>
    <w:rsid w:val="00D74A6C"/>
    <w:rsid w:val="00D74C10"/>
    <w:rsid w:val="00D74CE0"/>
    <w:rsid w:val="00D74CEA"/>
    <w:rsid w:val="00D74E86"/>
    <w:rsid w:val="00D75004"/>
    <w:rsid w:val="00D752C6"/>
    <w:rsid w:val="00D754B5"/>
    <w:rsid w:val="00D7569E"/>
    <w:rsid w:val="00D756B0"/>
    <w:rsid w:val="00D75B97"/>
    <w:rsid w:val="00D76011"/>
    <w:rsid w:val="00D7636A"/>
    <w:rsid w:val="00D765ED"/>
    <w:rsid w:val="00D767CF"/>
    <w:rsid w:val="00D76848"/>
    <w:rsid w:val="00D76FCF"/>
    <w:rsid w:val="00D770BF"/>
    <w:rsid w:val="00D771DD"/>
    <w:rsid w:val="00D77244"/>
    <w:rsid w:val="00D774CC"/>
    <w:rsid w:val="00D77816"/>
    <w:rsid w:val="00D77872"/>
    <w:rsid w:val="00D77C1F"/>
    <w:rsid w:val="00D800F6"/>
    <w:rsid w:val="00D80343"/>
    <w:rsid w:val="00D806A0"/>
    <w:rsid w:val="00D80819"/>
    <w:rsid w:val="00D80A95"/>
    <w:rsid w:val="00D80B15"/>
    <w:rsid w:val="00D80C46"/>
    <w:rsid w:val="00D8108E"/>
    <w:rsid w:val="00D81140"/>
    <w:rsid w:val="00D8130F"/>
    <w:rsid w:val="00D81A0F"/>
    <w:rsid w:val="00D81A11"/>
    <w:rsid w:val="00D82817"/>
    <w:rsid w:val="00D82BE3"/>
    <w:rsid w:val="00D82D61"/>
    <w:rsid w:val="00D82EE7"/>
    <w:rsid w:val="00D83CF5"/>
    <w:rsid w:val="00D83EB1"/>
    <w:rsid w:val="00D844D9"/>
    <w:rsid w:val="00D8450F"/>
    <w:rsid w:val="00D84594"/>
    <w:rsid w:val="00D8470D"/>
    <w:rsid w:val="00D84762"/>
    <w:rsid w:val="00D8487B"/>
    <w:rsid w:val="00D84982"/>
    <w:rsid w:val="00D84A13"/>
    <w:rsid w:val="00D84B82"/>
    <w:rsid w:val="00D84BC9"/>
    <w:rsid w:val="00D84D91"/>
    <w:rsid w:val="00D84DAA"/>
    <w:rsid w:val="00D84DEA"/>
    <w:rsid w:val="00D851F7"/>
    <w:rsid w:val="00D85321"/>
    <w:rsid w:val="00D854AE"/>
    <w:rsid w:val="00D8587E"/>
    <w:rsid w:val="00D85E1F"/>
    <w:rsid w:val="00D86334"/>
    <w:rsid w:val="00D86361"/>
    <w:rsid w:val="00D86583"/>
    <w:rsid w:val="00D8675B"/>
    <w:rsid w:val="00D86A42"/>
    <w:rsid w:val="00D86D2C"/>
    <w:rsid w:val="00D86FC0"/>
    <w:rsid w:val="00D877A0"/>
    <w:rsid w:val="00D879E4"/>
    <w:rsid w:val="00D87E5B"/>
    <w:rsid w:val="00D87E81"/>
    <w:rsid w:val="00D87F7C"/>
    <w:rsid w:val="00D87FFB"/>
    <w:rsid w:val="00D901A1"/>
    <w:rsid w:val="00D9033B"/>
    <w:rsid w:val="00D90734"/>
    <w:rsid w:val="00D90914"/>
    <w:rsid w:val="00D909BB"/>
    <w:rsid w:val="00D90BD6"/>
    <w:rsid w:val="00D90BEE"/>
    <w:rsid w:val="00D90C16"/>
    <w:rsid w:val="00D90E84"/>
    <w:rsid w:val="00D90F76"/>
    <w:rsid w:val="00D912E4"/>
    <w:rsid w:val="00D913EA"/>
    <w:rsid w:val="00D91683"/>
    <w:rsid w:val="00D91687"/>
    <w:rsid w:val="00D9187F"/>
    <w:rsid w:val="00D91A9C"/>
    <w:rsid w:val="00D91B7B"/>
    <w:rsid w:val="00D91CC4"/>
    <w:rsid w:val="00D920F5"/>
    <w:rsid w:val="00D92204"/>
    <w:rsid w:val="00D9226C"/>
    <w:rsid w:val="00D922EB"/>
    <w:rsid w:val="00D92A30"/>
    <w:rsid w:val="00D92BDD"/>
    <w:rsid w:val="00D9329E"/>
    <w:rsid w:val="00D9346C"/>
    <w:rsid w:val="00D93A02"/>
    <w:rsid w:val="00D93A6D"/>
    <w:rsid w:val="00D93ADC"/>
    <w:rsid w:val="00D93CF7"/>
    <w:rsid w:val="00D93D7A"/>
    <w:rsid w:val="00D940BF"/>
    <w:rsid w:val="00D941C1"/>
    <w:rsid w:val="00D941EE"/>
    <w:rsid w:val="00D94265"/>
    <w:rsid w:val="00D94875"/>
    <w:rsid w:val="00D94CFC"/>
    <w:rsid w:val="00D94DF2"/>
    <w:rsid w:val="00D950B8"/>
    <w:rsid w:val="00D9536B"/>
    <w:rsid w:val="00D9551C"/>
    <w:rsid w:val="00D955BF"/>
    <w:rsid w:val="00D95B9B"/>
    <w:rsid w:val="00D95D2D"/>
    <w:rsid w:val="00D95F18"/>
    <w:rsid w:val="00D9665E"/>
    <w:rsid w:val="00D966C6"/>
    <w:rsid w:val="00D966ED"/>
    <w:rsid w:val="00D96EFA"/>
    <w:rsid w:val="00D972B1"/>
    <w:rsid w:val="00D978CB"/>
    <w:rsid w:val="00D97F7F"/>
    <w:rsid w:val="00DA03FF"/>
    <w:rsid w:val="00DA0639"/>
    <w:rsid w:val="00DA09C4"/>
    <w:rsid w:val="00DA0B5A"/>
    <w:rsid w:val="00DA0C52"/>
    <w:rsid w:val="00DA0F57"/>
    <w:rsid w:val="00DA10C2"/>
    <w:rsid w:val="00DA1122"/>
    <w:rsid w:val="00DA11B0"/>
    <w:rsid w:val="00DA12B6"/>
    <w:rsid w:val="00DA13C7"/>
    <w:rsid w:val="00DA15AE"/>
    <w:rsid w:val="00DA185A"/>
    <w:rsid w:val="00DA1D69"/>
    <w:rsid w:val="00DA216C"/>
    <w:rsid w:val="00DA2998"/>
    <w:rsid w:val="00DA29CF"/>
    <w:rsid w:val="00DA2D51"/>
    <w:rsid w:val="00DA2F6A"/>
    <w:rsid w:val="00DA2FC1"/>
    <w:rsid w:val="00DA36AE"/>
    <w:rsid w:val="00DA3CBE"/>
    <w:rsid w:val="00DA4645"/>
    <w:rsid w:val="00DA4A5B"/>
    <w:rsid w:val="00DA4E7C"/>
    <w:rsid w:val="00DA504F"/>
    <w:rsid w:val="00DA5068"/>
    <w:rsid w:val="00DA523C"/>
    <w:rsid w:val="00DA5517"/>
    <w:rsid w:val="00DA5DEB"/>
    <w:rsid w:val="00DA66F9"/>
    <w:rsid w:val="00DA677B"/>
    <w:rsid w:val="00DA68A6"/>
    <w:rsid w:val="00DA697E"/>
    <w:rsid w:val="00DA6C71"/>
    <w:rsid w:val="00DA6C9C"/>
    <w:rsid w:val="00DA6D8E"/>
    <w:rsid w:val="00DA6F3B"/>
    <w:rsid w:val="00DA738E"/>
    <w:rsid w:val="00DA7553"/>
    <w:rsid w:val="00DA7B2E"/>
    <w:rsid w:val="00DA7CC5"/>
    <w:rsid w:val="00DA7EF5"/>
    <w:rsid w:val="00DA7F62"/>
    <w:rsid w:val="00DB01BC"/>
    <w:rsid w:val="00DB02FB"/>
    <w:rsid w:val="00DB0334"/>
    <w:rsid w:val="00DB0412"/>
    <w:rsid w:val="00DB057B"/>
    <w:rsid w:val="00DB0842"/>
    <w:rsid w:val="00DB08D4"/>
    <w:rsid w:val="00DB0A0A"/>
    <w:rsid w:val="00DB0D31"/>
    <w:rsid w:val="00DB0E4B"/>
    <w:rsid w:val="00DB0FBF"/>
    <w:rsid w:val="00DB116B"/>
    <w:rsid w:val="00DB12AF"/>
    <w:rsid w:val="00DB14B3"/>
    <w:rsid w:val="00DB1753"/>
    <w:rsid w:val="00DB1CBA"/>
    <w:rsid w:val="00DB1D2C"/>
    <w:rsid w:val="00DB212F"/>
    <w:rsid w:val="00DB216C"/>
    <w:rsid w:val="00DB21BF"/>
    <w:rsid w:val="00DB24AC"/>
    <w:rsid w:val="00DB265D"/>
    <w:rsid w:val="00DB2B29"/>
    <w:rsid w:val="00DB2C9E"/>
    <w:rsid w:val="00DB2E15"/>
    <w:rsid w:val="00DB2E90"/>
    <w:rsid w:val="00DB2ED0"/>
    <w:rsid w:val="00DB310C"/>
    <w:rsid w:val="00DB38F1"/>
    <w:rsid w:val="00DB3A48"/>
    <w:rsid w:val="00DB3B66"/>
    <w:rsid w:val="00DB3E5F"/>
    <w:rsid w:val="00DB3F42"/>
    <w:rsid w:val="00DB4056"/>
    <w:rsid w:val="00DB40BD"/>
    <w:rsid w:val="00DB42B1"/>
    <w:rsid w:val="00DB4412"/>
    <w:rsid w:val="00DB465F"/>
    <w:rsid w:val="00DB4791"/>
    <w:rsid w:val="00DB4CE0"/>
    <w:rsid w:val="00DB4D4D"/>
    <w:rsid w:val="00DB4FDA"/>
    <w:rsid w:val="00DB5013"/>
    <w:rsid w:val="00DB54B3"/>
    <w:rsid w:val="00DB551D"/>
    <w:rsid w:val="00DB5C48"/>
    <w:rsid w:val="00DB5C58"/>
    <w:rsid w:val="00DB5F58"/>
    <w:rsid w:val="00DB5FBA"/>
    <w:rsid w:val="00DB629E"/>
    <w:rsid w:val="00DB6323"/>
    <w:rsid w:val="00DB644C"/>
    <w:rsid w:val="00DB65A4"/>
    <w:rsid w:val="00DB6634"/>
    <w:rsid w:val="00DB6AFC"/>
    <w:rsid w:val="00DB6E9E"/>
    <w:rsid w:val="00DB6F5F"/>
    <w:rsid w:val="00DB70F3"/>
    <w:rsid w:val="00DB713B"/>
    <w:rsid w:val="00DB7267"/>
    <w:rsid w:val="00DB7463"/>
    <w:rsid w:val="00DB7AC7"/>
    <w:rsid w:val="00DB7AF6"/>
    <w:rsid w:val="00DC017E"/>
    <w:rsid w:val="00DC03A8"/>
    <w:rsid w:val="00DC067B"/>
    <w:rsid w:val="00DC0847"/>
    <w:rsid w:val="00DC0907"/>
    <w:rsid w:val="00DC0975"/>
    <w:rsid w:val="00DC09DF"/>
    <w:rsid w:val="00DC09E7"/>
    <w:rsid w:val="00DC0BB7"/>
    <w:rsid w:val="00DC147F"/>
    <w:rsid w:val="00DC1774"/>
    <w:rsid w:val="00DC19DE"/>
    <w:rsid w:val="00DC19E6"/>
    <w:rsid w:val="00DC1AD7"/>
    <w:rsid w:val="00DC2268"/>
    <w:rsid w:val="00DC2352"/>
    <w:rsid w:val="00DC2662"/>
    <w:rsid w:val="00DC2AF0"/>
    <w:rsid w:val="00DC2CB3"/>
    <w:rsid w:val="00DC303E"/>
    <w:rsid w:val="00DC3276"/>
    <w:rsid w:val="00DC343E"/>
    <w:rsid w:val="00DC3759"/>
    <w:rsid w:val="00DC37DD"/>
    <w:rsid w:val="00DC3EA5"/>
    <w:rsid w:val="00DC3FBC"/>
    <w:rsid w:val="00DC4090"/>
    <w:rsid w:val="00DC43F8"/>
    <w:rsid w:val="00DC4BB2"/>
    <w:rsid w:val="00DC4CF0"/>
    <w:rsid w:val="00DC4D93"/>
    <w:rsid w:val="00DC4E8F"/>
    <w:rsid w:val="00DC5072"/>
    <w:rsid w:val="00DC557B"/>
    <w:rsid w:val="00DC5CBA"/>
    <w:rsid w:val="00DC6225"/>
    <w:rsid w:val="00DC6271"/>
    <w:rsid w:val="00DC6581"/>
    <w:rsid w:val="00DC677E"/>
    <w:rsid w:val="00DC67D2"/>
    <w:rsid w:val="00DC6F59"/>
    <w:rsid w:val="00DC7945"/>
    <w:rsid w:val="00DC7C3D"/>
    <w:rsid w:val="00DC7E9E"/>
    <w:rsid w:val="00DC7EB3"/>
    <w:rsid w:val="00DC7F16"/>
    <w:rsid w:val="00DD0380"/>
    <w:rsid w:val="00DD03AC"/>
    <w:rsid w:val="00DD03C9"/>
    <w:rsid w:val="00DD0999"/>
    <w:rsid w:val="00DD09E2"/>
    <w:rsid w:val="00DD0BCD"/>
    <w:rsid w:val="00DD115F"/>
    <w:rsid w:val="00DD162C"/>
    <w:rsid w:val="00DD167D"/>
    <w:rsid w:val="00DD177B"/>
    <w:rsid w:val="00DD1BF9"/>
    <w:rsid w:val="00DD1C2E"/>
    <w:rsid w:val="00DD1CA7"/>
    <w:rsid w:val="00DD22EE"/>
    <w:rsid w:val="00DD2403"/>
    <w:rsid w:val="00DD25AC"/>
    <w:rsid w:val="00DD2736"/>
    <w:rsid w:val="00DD2DF9"/>
    <w:rsid w:val="00DD3180"/>
    <w:rsid w:val="00DD31AC"/>
    <w:rsid w:val="00DD32A7"/>
    <w:rsid w:val="00DD368C"/>
    <w:rsid w:val="00DD3E8D"/>
    <w:rsid w:val="00DD3F34"/>
    <w:rsid w:val="00DD4130"/>
    <w:rsid w:val="00DD4385"/>
    <w:rsid w:val="00DD44A7"/>
    <w:rsid w:val="00DD4724"/>
    <w:rsid w:val="00DD482F"/>
    <w:rsid w:val="00DD4A26"/>
    <w:rsid w:val="00DD4B69"/>
    <w:rsid w:val="00DD5371"/>
    <w:rsid w:val="00DD53D9"/>
    <w:rsid w:val="00DD55B4"/>
    <w:rsid w:val="00DD585E"/>
    <w:rsid w:val="00DD5C5E"/>
    <w:rsid w:val="00DD5D98"/>
    <w:rsid w:val="00DD5E03"/>
    <w:rsid w:val="00DD5FCB"/>
    <w:rsid w:val="00DD62A0"/>
    <w:rsid w:val="00DD64D1"/>
    <w:rsid w:val="00DD65F3"/>
    <w:rsid w:val="00DD67C5"/>
    <w:rsid w:val="00DD6933"/>
    <w:rsid w:val="00DD69AA"/>
    <w:rsid w:val="00DD6A49"/>
    <w:rsid w:val="00DD6F7D"/>
    <w:rsid w:val="00DD792F"/>
    <w:rsid w:val="00DD7B3D"/>
    <w:rsid w:val="00DD7BAB"/>
    <w:rsid w:val="00DE0947"/>
    <w:rsid w:val="00DE0BDA"/>
    <w:rsid w:val="00DE0CD5"/>
    <w:rsid w:val="00DE0EF1"/>
    <w:rsid w:val="00DE0FBA"/>
    <w:rsid w:val="00DE1038"/>
    <w:rsid w:val="00DE117C"/>
    <w:rsid w:val="00DE11ED"/>
    <w:rsid w:val="00DE12A6"/>
    <w:rsid w:val="00DE13A2"/>
    <w:rsid w:val="00DE1461"/>
    <w:rsid w:val="00DE14A2"/>
    <w:rsid w:val="00DE1760"/>
    <w:rsid w:val="00DE19AE"/>
    <w:rsid w:val="00DE1A9A"/>
    <w:rsid w:val="00DE1B22"/>
    <w:rsid w:val="00DE1C62"/>
    <w:rsid w:val="00DE1E21"/>
    <w:rsid w:val="00DE2202"/>
    <w:rsid w:val="00DE23A3"/>
    <w:rsid w:val="00DE23B5"/>
    <w:rsid w:val="00DE2643"/>
    <w:rsid w:val="00DE2CBC"/>
    <w:rsid w:val="00DE2F69"/>
    <w:rsid w:val="00DE301A"/>
    <w:rsid w:val="00DE320C"/>
    <w:rsid w:val="00DE3572"/>
    <w:rsid w:val="00DE372B"/>
    <w:rsid w:val="00DE37DD"/>
    <w:rsid w:val="00DE3907"/>
    <w:rsid w:val="00DE39AE"/>
    <w:rsid w:val="00DE3A27"/>
    <w:rsid w:val="00DE3BD3"/>
    <w:rsid w:val="00DE3CDE"/>
    <w:rsid w:val="00DE3DB5"/>
    <w:rsid w:val="00DE3DE8"/>
    <w:rsid w:val="00DE3ED7"/>
    <w:rsid w:val="00DE445A"/>
    <w:rsid w:val="00DE4BAC"/>
    <w:rsid w:val="00DE4CE5"/>
    <w:rsid w:val="00DE527C"/>
    <w:rsid w:val="00DE53C7"/>
    <w:rsid w:val="00DE5987"/>
    <w:rsid w:val="00DE5C25"/>
    <w:rsid w:val="00DE63A3"/>
    <w:rsid w:val="00DE654F"/>
    <w:rsid w:val="00DE6776"/>
    <w:rsid w:val="00DE6A31"/>
    <w:rsid w:val="00DE6F99"/>
    <w:rsid w:val="00DE7131"/>
    <w:rsid w:val="00DE7141"/>
    <w:rsid w:val="00DE71A1"/>
    <w:rsid w:val="00DE72CC"/>
    <w:rsid w:val="00DE7451"/>
    <w:rsid w:val="00DF0172"/>
    <w:rsid w:val="00DF0358"/>
    <w:rsid w:val="00DF0513"/>
    <w:rsid w:val="00DF0705"/>
    <w:rsid w:val="00DF0714"/>
    <w:rsid w:val="00DF0C49"/>
    <w:rsid w:val="00DF0FC2"/>
    <w:rsid w:val="00DF11BB"/>
    <w:rsid w:val="00DF1212"/>
    <w:rsid w:val="00DF16FB"/>
    <w:rsid w:val="00DF1B76"/>
    <w:rsid w:val="00DF1B78"/>
    <w:rsid w:val="00DF230E"/>
    <w:rsid w:val="00DF23BA"/>
    <w:rsid w:val="00DF2FDC"/>
    <w:rsid w:val="00DF2FF2"/>
    <w:rsid w:val="00DF325F"/>
    <w:rsid w:val="00DF3B39"/>
    <w:rsid w:val="00DF3B3B"/>
    <w:rsid w:val="00DF3C79"/>
    <w:rsid w:val="00DF3D20"/>
    <w:rsid w:val="00DF3FAA"/>
    <w:rsid w:val="00DF4002"/>
    <w:rsid w:val="00DF4308"/>
    <w:rsid w:val="00DF4315"/>
    <w:rsid w:val="00DF45D6"/>
    <w:rsid w:val="00DF463F"/>
    <w:rsid w:val="00DF484A"/>
    <w:rsid w:val="00DF4AB1"/>
    <w:rsid w:val="00DF4AE6"/>
    <w:rsid w:val="00DF4E6D"/>
    <w:rsid w:val="00DF568C"/>
    <w:rsid w:val="00DF5E6B"/>
    <w:rsid w:val="00DF65F3"/>
    <w:rsid w:val="00DF6A71"/>
    <w:rsid w:val="00DF6A90"/>
    <w:rsid w:val="00DF6E53"/>
    <w:rsid w:val="00DF7021"/>
    <w:rsid w:val="00DF73B9"/>
    <w:rsid w:val="00DF7537"/>
    <w:rsid w:val="00DF7696"/>
    <w:rsid w:val="00DF7A4D"/>
    <w:rsid w:val="00DF7C54"/>
    <w:rsid w:val="00E0011E"/>
    <w:rsid w:val="00E00362"/>
    <w:rsid w:val="00E008E6"/>
    <w:rsid w:val="00E0092E"/>
    <w:rsid w:val="00E00B31"/>
    <w:rsid w:val="00E00BE8"/>
    <w:rsid w:val="00E00C4D"/>
    <w:rsid w:val="00E00D54"/>
    <w:rsid w:val="00E00D60"/>
    <w:rsid w:val="00E00E7D"/>
    <w:rsid w:val="00E011E4"/>
    <w:rsid w:val="00E0145E"/>
    <w:rsid w:val="00E01689"/>
    <w:rsid w:val="00E0176B"/>
    <w:rsid w:val="00E018B8"/>
    <w:rsid w:val="00E01975"/>
    <w:rsid w:val="00E01A84"/>
    <w:rsid w:val="00E01C75"/>
    <w:rsid w:val="00E01D1B"/>
    <w:rsid w:val="00E01DA4"/>
    <w:rsid w:val="00E01E69"/>
    <w:rsid w:val="00E01FD7"/>
    <w:rsid w:val="00E020FD"/>
    <w:rsid w:val="00E02377"/>
    <w:rsid w:val="00E0259C"/>
    <w:rsid w:val="00E02906"/>
    <w:rsid w:val="00E02AAD"/>
    <w:rsid w:val="00E02AED"/>
    <w:rsid w:val="00E02B30"/>
    <w:rsid w:val="00E02BAB"/>
    <w:rsid w:val="00E02C25"/>
    <w:rsid w:val="00E02C49"/>
    <w:rsid w:val="00E02D6B"/>
    <w:rsid w:val="00E03025"/>
    <w:rsid w:val="00E031EB"/>
    <w:rsid w:val="00E033CA"/>
    <w:rsid w:val="00E033CF"/>
    <w:rsid w:val="00E035EA"/>
    <w:rsid w:val="00E036B4"/>
    <w:rsid w:val="00E039BE"/>
    <w:rsid w:val="00E03A6B"/>
    <w:rsid w:val="00E03EA2"/>
    <w:rsid w:val="00E03EAD"/>
    <w:rsid w:val="00E045D3"/>
    <w:rsid w:val="00E04A25"/>
    <w:rsid w:val="00E04AE1"/>
    <w:rsid w:val="00E04C70"/>
    <w:rsid w:val="00E04DC4"/>
    <w:rsid w:val="00E04E00"/>
    <w:rsid w:val="00E05037"/>
    <w:rsid w:val="00E05078"/>
    <w:rsid w:val="00E050AB"/>
    <w:rsid w:val="00E050E5"/>
    <w:rsid w:val="00E0517B"/>
    <w:rsid w:val="00E051A4"/>
    <w:rsid w:val="00E05575"/>
    <w:rsid w:val="00E058FD"/>
    <w:rsid w:val="00E06023"/>
    <w:rsid w:val="00E060DD"/>
    <w:rsid w:val="00E06431"/>
    <w:rsid w:val="00E064E5"/>
    <w:rsid w:val="00E06A89"/>
    <w:rsid w:val="00E06B0A"/>
    <w:rsid w:val="00E06C3B"/>
    <w:rsid w:val="00E06C5F"/>
    <w:rsid w:val="00E06C9F"/>
    <w:rsid w:val="00E06E9F"/>
    <w:rsid w:val="00E07037"/>
    <w:rsid w:val="00E0718B"/>
    <w:rsid w:val="00E0736B"/>
    <w:rsid w:val="00E07404"/>
    <w:rsid w:val="00E07C9E"/>
    <w:rsid w:val="00E07E02"/>
    <w:rsid w:val="00E07E7A"/>
    <w:rsid w:val="00E1000F"/>
    <w:rsid w:val="00E10490"/>
    <w:rsid w:val="00E106E5"/>
    <w:rsid w:val="00E1112C"/>
    <w:rsid w:val="00E114E8"/>
    <w:rsid w:val="00E11544"/>
    <w:rsid w:val="00E11651"/>
    <w:rsid w:val="00E119F5"/>
    <w:rsid w:val="00E11ACA"/>
    <w:rsid w:val="00E11C80"/>
    <w:rsid w:val="00E11F15"/>
    <w:rsid w:val="00E11F5B"/>
    <w:rsid w:val="00E12216"/>
    <w:rsid w:val="00E122D5"/>
    <w:rsid w:val="00E12663"/>
    <w:rsid w:val="00E127D2"/>
    <w:rsid w:val="00E1281D"/>
    <w:rsid w:val="00E129DB"/>
    <w:rsid w:val="00E12E31"/>
    <w:rsid w:val="00E12E68"/>
    <w:rsid w:val="00E13047"/>
    <w:rsid w:val="00E1343D"/>
    <w:rsid w:val="00E137DD"/>
    <w:rsid w:val="00E1384C"/>
    <w:rsid w:val="00E138CD"/>
    <w:rsid w:val="00E13FFB"/>
    <w:rsid w:val="00E140C4"/>
    <w:rsid w:val="00E14111"/>
    <w:rsid w:val="00E143FE"/>
    <w:rsid w:val="00E144A3"/>
    <w:rsid w:val="00E144AA"/>
    <w:rsid w:val="00E14AC3"/>
    <w:rsid w:val="00E14AE6"/>
    <w:rsid w:val="00E14B07"/>
    <w:rsid w:val="00E14EF1"/>
    <w:rsid w:val="00E14F3C"/>
    <w:rsid w:val="00E15080"/>
    <w:rsid w:val="00E15421"/>
    <w:rsid w:val="00E15440"/>
    <w:rsid w:val="00E15460"/>
    <w:rsid w:val="00E155A3"/>
    <w:rsid w:val="00E15783"/>
    <w:rsid w:val="00E1586F"/>
    <w:rsid w:val="00E15930"/>
    <w:rsid w:val="00E15D88"/>
    <w:rsid w:val="00E162A4"/>
    <w:rsid w:val="00E16333"/>
    <w:rsid w:val="00E16461"/>
    <w:rsid w:val="00E1672B"/>
    <w:rsid w:val="00E167A5"/>
    <w:rsid w:val="00E16E69"/>
    <w:rsid w:val="00E171C0"/>
    <w:rsid w:val="00E17202"/>
    <w:rsid w:val="00E17204"/>
    <w:rsid w:val="00E17300"/>
    <w:rsid w:val="00E1737F"/>
    <w:rsid w:val="00E174A8"/>
    <w:rsid w:val="00E17783"/>
    <w:rsid w:val="00E179E6"/>
    <w:rsid w:val="00E179EF"/>
    <w:rsid w:val="00E17B58"/>
    <w:rsid w:val="00E17CBF"/>
    <w:rsid w:val="00E2024A"/>
    <w:rsid w:val="00E20424"/>
    <w:rsid w:val="00E207B4"/>
    <w:rsid w:val="00E21414"/>
    <w:rsid w:val="00E214B6"/>
    <w:rsid w:val="00E21737"/>
    <w:rsid w:val="00E2185E"/>
    <w:rsid w:val="00E21C8C"/>
    <w:rsid w:val="00E21ED8"/>
    <w:rsid w:val="00E2204F"/>
    <w:rsid w:val="00E22122"/>
    <w:rsid w:val="00E22665"/>
    <w:rsid w:val="00E22D23"/>
    <w:rsid w:val="00E22DE1"/>
    <w:rsid w:val="00E23173"/>
    <w:rsid w:val="00E23376"/>
    <w:rsid w:val="00E23543"/>
    <w:rsid w:val="00E236C4"/>
    <w:rsid w:val="00E23708"/>
    <w:rsid w:val="00E238EB"/>
    <w:rsid w:val="00E239C9"/>
    <w:rsid w:val="00E23F24"/>
    <w:rsid w:val="00E23F87"/>
    <w:rsid w:val="00E243CE"/>
    <w:rsid w:val="00E245A8"/>
    <w:rsid w:val="00E24A77"/>
    <w:rsid w:val="00E24D6C"/>
    <w:rsid w:val="00E24E61"/>
    <w:rsid w:val="00E24EC8"/>
    <w:rsid w:val="00E24F01"/>
    <w:rsid w:val="00E25543"/>
    <w:rsid w:val="00E25A1A"/>
    <w:rsid w:val="00E25C6A"/>
    <w:rsid w:val="00E25DF1"/>
    <w:rsid w:val="00E2641C"/>
    <w:rsid w:val="00E26474"/>
    <w:rsid w:val="00E26966"/>
    <w:rsid w:val="00E26C5D"/>
    <w:rsid w:val="00E26E08"/>
    <w:rsid w:val="00E26F49"/>
    <w:rsid w:val="00E26FF0"/>
    <w:rsid w:val="00E27067"/>
    <w:rsid w:val="00E27375"/>
    <w:rsid w:val="00E277DF"/>
    <w:rsid w:val="00E27A3C"/>
    <w:rsid w:val="00E27D3F"/>
    <w:rsid w:val="00E27E70"/>
    <w:rsid w:val="00E27F53"/>
    <w:rsid w:val="00E3022D"/>
    <w:rsid w:val="00E3079B"/>
    <w:rsid w:val="00E30856"/>
    <w:rsid w:val="00E30976"/>
    <w:rsid w:val="00E30A7C"/>
    <w:rsid w:val="00E30B2E"/>
    <w:rsid w:val="00E31328"/>
    <w:rsid w:val="00E3133C"/>
    <w:rsid w:val="00E313C0"/>
    <w:rsid w:val="00E31450"/>
    <w:rsid w:val="00E3146D"/>
    <w:rsid w:val="00E31775"/>
    <w:rsid w:val="00E31966"/>
    <w:rsid w:val="00E319DE"/>
    <w:rsid w:val="00E31BB8"/>
    <w:rsid w:val="00E31CA8"/>
    <w:rsid w:val="00E31CE3"/>
    <w:rsid w:val="00E3206D"/>
    <w:rsid w:val="00E3231C"/>
    <w:rsid w:val="00E32438"/>
    <w:rsid w:val="00E324D0"/>
    <w:rsid w:val="00E3263B"/>
    <w:rsid w:val="00E32749"/>
    <w:rsid w:val="00E3279D"/>
    <w:rsid w:val="00E32ABD"/>
    <w:rsid w:val="00E33240"/>
    <w:rsid w:val="00E337F7"/>
    <w:rsid w:val="00E3389D"/>
    <w:rsid w:val="00E33B5B"/>
    <w:rsid w:val="00E33BA0"/>
    <w:rsid w:val="00E33BFC"/>
    <w:rsid w:val="00E33D7D"/>
    <w:rsid w:val="00E33E26"/>
    <w:rsid w:val="00E3452B"/>
    <w:rsid w:val="00E3492A"/>
    <w:rsid w:val="00E349DE"/>
    <w:rsid w:val="00E34AE4"/>
    <w:rsid w:val="00E34CF5"/>
    <w:rsid w:val="00E350B9"/>
    <w:rsid w:val="00E3527A"/>
    <w:rsid w:val="00E354E9"/>
    <w:rsid w:val="00E35610"/>
    <w:rsid w:val="00E35BEF"/>
    <w:rsid w:val="00E35D65"/>
    <w:rsid w:val="00E35D84"/>
    <w:rsid w:val="00E35DFC"/>
    <w:rsid w:val="00E35E92"/>
    <w:rsid w:val="00E3608E"/>
    <w:rsid w:val="00E3623A"/>
    <w:rsid w:val="00E36244"/>
    <w:rsid w:val="00E36562"/>
    <w:rsid w:val="00E36E07"/>
    <w:rsid w:val="00E36F9A"/>
    <w:rsid w:val="00E370EE"/>
    <w:rsid w:val="00E37102"/>
    <w:rsid w:val="00E37416"/>
    <w:rsid w:val="00E3756B"/>
    <w:rsid w:val="00E375A6"/>
    <w:rsid w:val="00E375EE"/>
    <w:rsid w:val="00E378C2"/>
    <w:rsid w:val="00E3799D"/>
    <w:rsid w:val="00E37B4C"/>
    <w:rsid w:val="00E37BD3"/>
    <w:rsid w:val="00E37CD0"/>
    <w:rsid w:val="00E37F01"/>
    <w:rsid w:val="00E40034"/>
    <w:rsid w:val="00E40177"/>
    <w:rsid w:val="00E40337"/>
    <w:rsid w:val="00E405F6"/>
    <w:rsid w:val="00E40794"/>
    <w:rsid w:val="00E40DA0"/>
    <w:rsid w:val="00E40F95"/>
    <w:rsid w:val="00E41395"/>
    <w:rsid w:val="00E414BC"/>
    <w:rsid w:val="00E41536"/>
    <w:rsid w:val="00E4162E"/>
    <w:rsid w:val="00E417E2"/>
    <w:rsid w:val="00E41B76"/>
    <w:rsid w:val="00E41B82"/>
    <w:rsid w:val="00E427AD"/>
    <w:rsid w:val="00E42916"/>
    <w:rsid w:val="00E42A71"/>
    <w:rsid w:val="00E42FA9"/>
    <w:rsid w:val="00E42FE9"/>
    <w:rsid w:val="00E4318B"/>
    <w:rsid w:val="00E4334A"/>
    <w:rsid w:val="00E43A3C"/>
    <w:rsid w:val="00E43CE6"/>
    <w:rsid w:val="00E43D3A"/>
    <w:rsid w:val="00E43E09"/>
    <w:rsid w:val="00E440FE"/>
    <w:rsid w:val="00E441DD"/>
    <w:rsid w:val="00E44366"/>
    <w:rsid w:val="00E443C4"/>
    <w:rsid w:val="00E44A77"/>
    <w:rsid w:val="00E44B44"/>
    <w:rsid w:val="00E44ECD"/>
    <w:rsid w:val="00E45003"/>
    <w:rsid w:val="00E4575F"/>
    <w:rsid w:val="00E45A52"/>
    <w:rsid w:val="00E45C95"/>
    <w:rsid w:val="00E45FC9"/>
    <w:rsid w:val="00E46215"/>
    <w:rsid w:val="00E46286"/>
    <w:rsid w:val="00E46304"/>
    <w:rsid w:val="00E46512"/>
    <w:rsid w:val="00E4669E"/>
    <w:rsid w:val="00E46A91"/>
    <w:rsid w:val="00E46C73"/>
    <w:rsid w:val="00E46F80"/>
    <w:rsid w:val="00E4707C"/>
    <w:rsid w:val="00E472C7"/>
    <w:rsid w:val="00E47345"/>
    <w:rsid w:val="00E473B8"/>
    <w:rsid w:val="00E47434"/>
    <w:rsid w:val="00E47934"/>
    <w:rsid w:val="00E47BFD"/>
    <w:rsid w:val="00E47C91"/>
    <w:rsid w:val="00E47D02"/>
    <w:rsid w:val="00E47E24"/>
    <w:rsid w:val="00E47F9E"/>
    <w:rsid w:val="00E5011C"/>
    <w:rsid w:val="00E50190"/>
    <w:rsid w:val="00E50203"/>
    <w:rsid w:val="00E50A63"/>
    <w:rsid w:val="00E50C02"/>
    <w:rsid w:val="00E50D25"/>
    <w:rsid w:val="00E51315"/>
    <w:rsid w:val="00E513F4"/>
    <w:rsid w:val="00E5158C"/>
    <w:rsid w:val="00E517B1"/>
    <w:rsid w:val="00E51CD6"/>
    <w:rsid w:val="00E51EA0"/>
    <w:rsid w:val="00E523CF"/>
    <w:rsid w:val="00E52875"/>
    <w:rsid w:val="00E52AEF"/>
    <w:rsid w:val="00E52E4A"/>
    <w:rsid w:val="00E53162"/>
    <w:rsid w:val="00E53163"/>
    <w:rsid w:val="00E531D8"/>
    <w:rsid w:val="00E53295"/>
    <w:rsid w:val="00E5339B"/>
    <w:rsid w:val="00E534BA"/>
    <w:rsid w:val="00E5383D"/>
    <w:rsid w:val="00E53939"/>
    <w:rsid w:val="00E53A40"/>
    <w:rsid w:val="00E53A58"/>
    <w:rsid w:val="00E53AB9"/>
    <w:rsid w:val="00E5428C"/>
    <w:rsid w:val="00E54602"/>
    <w:rsid w:val="00E5464F"/>
    <w:rsid w:val="00E54716"/>
    <w:rsid w:val="00E548D7"/>
    <w:rsid w:val="00E549A0"/>
    <w:rsid w:val="00E54A52"/>
    <w:rsid w:val="00E54B5C"/>
    <w:rsid w:val="00E54CE5"/>
    <w:rsid w:val="00E54DBC"/>
    <w:rsid w:val="00E54FB4"/>
    <w:rsid w:val="00E54FFE"/>
    <w:rsid w:val="00E5501F"/>
    <w:rsid w:val="00E55460"/>
    <w:rsid w:val="00E554F6"/>
    <w:rsid w:val="00E55691"/>
    <w:rsid w:val="00E55DFC"/>
    <w:rsid w:val="00E55EB0"/>
    <w:rsid w:val="00E5619E"/>
    <w:rsid w:val="00E562EB"/>
    <w:rsid w:val="00E5632F"/>
    <w:rsid w:val="00E56411"/>
    <w:rsid w:val="00E565BE"/>
    <w:rsid w:val="00E566A2"/>
    <w:rsid w:val="00E567F1"/>
    <w:rsid w:val="00E5685E"/>
    <w:rsid w:val="00E57343"/>
    <w:rsid w:val="00E57464"/>
    <w:rsid w:val="00E57679"/>
    <w:rsid w:val="00E576FD"/>
    <w:rsid w:val="00E5770E"/>
    <w:rsid w:val="00E5799F"/>
    <w:rsid w:val="00E579C2"/>
    <w:rsid w:val="00E57B3A"/>
    <w:rsid w:val="00E57B98"/>
    <w:rsid w:val="00E57F6F"/>
    <w:rsid w:val="00E60901"/>
    <w:rsid w:val="00E60D64"/>
    <w:rsid w:val="00E60EB6"/>
    <w:rsid w:val="00E60FA1"/>
    <w:rsid w:val="00E6112F"/>
    <w:rsid w:val="00E612AD"/>
    <w:rsid w:val="00E613C4"/>
    <w:rsid w:val="00E61925"/>
    <w:rsid w:val="00E61A78"/>
    <w:rsid w:val="00E61AC6"/>
    <w:rsid w:val="00E61CA1"/>
    <w:rsid w:val="00E620AC"/>
    <w:rsid w:val="00E6211A"/>
    <w:rsid w:val="00E621EE"/>
    <w:rsid w:val="00E623B0"/>
    <w:rsid w:val="00E62E8D"/>
    <w:rsid w:val="00E62F1A"/>
    <w:rsid w:val="00E63441"/>
    <w:rsid w:val="00E635F5"/>
    <w:rsid w:val="00E63745"/>
    <w:rsid w:val="00E63747"/>
    <w:rsid w:val="00E63B0E"/>
    <w:rsid w:val="00E63C82"/>
    <w:rsid w:val="00E63FB8"/>
    <w:rsid w:val="00E64088"/>
    <w:rsid w:val="00E64197"/>
    <w:rsid w:val="00E64210"/>
    <w:rsid w:val="00E643DA"/>
    <w:rsid w:val="00E644CD"/>
    <w:rsid w:val="00E64C0A"/>
    <w:rsid w:val="00E64C6F"/>
    <w:rsid w:val="00E6524E"/>
    <w:rsid w:val="00E6530B"/>
    <w:rsid w:val="00E653DF"/>
    <w:rsid w:val="00E65484"/>
    <w:rsid w:val="00E65582"/>
    <w:rsid w:val="00E65B14"/>
    <w:rsid w:val="00E65D7D"/>
    <w:rsid w:val="00E65F03"/>
    <w:rsid w:val="00E65F4E"/>
    <w:rsid w:val="00E65FF9"/>
    <w:rsid w:val="00E6644F"/>
    <w:rsid w:val="00E6647B"/>
    <w:rsid w:val="00E66765"/>
    <w:rsid w:val="00E66876"/>
    <w:rsid w:val="00E66B32"/>
    <w:rsid w:val="00E66BEB"/>
    <w:rsid w:val="00E66CA8"/>
    <w:rsid w:val="00E66F1A"/>
    <w:rsid w:val="00E66F26"/>
    <w:rsid w:val="00E66F63"/>
    <w:rsid w:val="00E67081"/>
    <w:rsid w:val="00E670D1"/>
    <w:rsid w:val="00E6716C"/>
    <w:rsid w:val="00E67C97"/>
    <w:rsid w:val="00E7007B"/>
    <w:rsid w:val="00E7020C"/>
    <w:rsid w:val="00E7026C"/>
    <w:rsid w:val="00E70582"/>
    <w:rsid w:val="00E70745"/>
    <w:rsid w:val="00E708EE"/>
    <w:rsid w:val="00E70E39"/>
    <w:rsid w:val="00E70EEB"/>
    <w:rsid w:val="00E71047"/>
    <w:rsid w:val="00E713F3"/>
    <w:rsid w:val="00E71695"/>
    <w:rsid w:val="00E716C1"/>
    <w:rsid w:val="00E71703"/>
    <w:rsid w:val="00E7194B"/>
    <w:rsid w:val="00E71B70"/>
    <w:rsid w:val="00E71F88"/>
    <w:rsid w:val="00E721B4"/>
    <w:rsid w:val="00E72331"/>
    <w:rsid w:val="00E7259F"/>
    <w:rsid w:val="00E72C9A"/>
    <w:rsid w:val="00E72E2B"/>
    <w:rsid w:val="00E72EB2"/>
    <w:rsid w:val="00E731D9"/>
    <w:rsid w:val="00E734ED"/>
    <w:rsid w:val="00E735AB"/>
    <w:rsid w:val="00E7379E"/>
    <w:rsid w:val="00E73D25"/>
    <w:rsid w:val="00E73E71"/>
    <w:rsid w:val="00E73F22"/>
    <w:rsid w:val="00E7447E"/>
    <w:rsid w:val="00E7456C"/>
    <w:rsid w:val="00E74825"/>
    <w:rsid w:val="00E74857"/>
    <w:rsid w:val="00E74AB2"/>
    <w:rsid w:val="00E74C38"/>
    <w:rsid w:val="00E754CA"/>
    <w:rsid w:val="00E757BE"/>
    <w:rsid w:val="00E759DB"/>
    <w:rsid w:val="00E75AC0"/>
    <w:rsid w:val="00E75DBB"/>
    <w:rsid w:val="00E75E65"/>
    <w:rsid w:val="00E75F3D"/>
    <w:rsid w:val="00E762D8"/>
    <w:rsid w:val="00E764A0"/>
    <w:rsid w:val="00E764E9"/>
    <w:rsid w:val="00E764FD"/>
    <w:rsid w:val="00E767AD"/>
    <w:rsid w:val="00E76D8B"/>
    <w:rsid w:val="00E76E47"/>
    <w:rsid w:val="00E76EC4"/>
    <w:rsid w:val="00E7750C"/>
    <w:rsid w:val="00E775AE"/>
    <w:rsid w:val="00E77792"/>
    <w:rsid w:val="00E778C2"/>
    <w:rsid w:val="00E77FCF"/>
    <w:rsid w:val="00E805A8"/>
    <w:rsid w:val="00E8080C"/>
    <w:rsid w:val="00E810E3"/>
    <w:rsid w:val="00E8114D"/>
    <w:rsid w:val="00E81700"/>
    <w:rsid w:val="00E819E2"/>
    <w:rsid w:val="00E819EE"/>
    <w:rsid w:val="00E81B01"/>
    <w:rsid w:val="00E81F24"/>
    <w:rsid w:val="00E81F2A"/>
    <w:rsid w:val="00E828CF"/>
    <w:rsid w:val="00E82C40"/>
    <w:rsid w:val="00E82C9D"/>
    <w:rsid w:val="00E82D9F"/>
    <w:rsid w:val="00E82EFF"/>
    <w:rsid w:val="00E834E4"/>
    <w:rsid w:val="00E835A4"/>
    <w:rsid w:val="00E83A33"/>
    <w:rsid w:val="00E83A6F"/>
    <w:rsid w:val="00E83AC7"/>
    <w:rsid w:val="00E83C03"/>
    <w:rsid w:val="00E83DDF"/>
    <w:rsid w:val="00E844AC"/>
    <w:rsid w:val="00E84553"/>
    <w:rsid w:val="00E8488E"/>
    <w:rsid w:val="00E849EE"/>
    <w:rsid w:val="00E84BC4"/>
    <w:rsid w:val="00E84E8B"/>
    <w:rsid w:val="00E85402"/>
    <w:rsid w:val="00E85421"/>
    <w:rsid w:val="00E85443"/>
    <w:rsid w:val="00E85463"/>
    <w:rsid w:val="00E85471"/>
    <w:rsid w:val="00E8564B"/>
    <w:rsid w:val="00E85851"/>
    <w:rsid w:val="00E859EC"/>
    <w:rsid w:val="00E85A79"/>
    <w:rsid w:val="00E85E1D"/>
    <w:rsid w:val="00E85E2C"/>
    <w:rsid w:val="00E86432"/>
    <w:rsid w:val="00E86A5A"/>
    <w:rsid w:val="00E86B53"/>
    <w:rsid w:val="00E86C21"/>
    <w:rsid w:val="00E86C39"/>
    <w:rsid w:val="00E86CBD"/>
    <w:rsid w:val="00E8725C"/>
    <w:rsid w:val="00E87538"/>
    <w:rsid w:val="00E875DC"/>
    <w:rsid w:val="00E87637"/>
    <w:rsid w:val="00E87743"/>
    <w:rsid w:val="00E877A1"/>
    <w:rsid w:val="00E877F1"/>
    <w:rsid w:val="00E87CC6"/>
    <w:rsid w:val="00E87EB0"/>
    <w:rsid w:val="00E90319"/>
    <w:rsid w:val="00E90559"/>
    <w:rsid w:val="00E90F33"/>
    <w:rsid w:val="00E90FA0"/>
    <w:rsid w:val="00E9114D"/>
    <w:rsid w:val="00E91241"/>
    <w:rsid w:val="00E91251"/>
    <w:rsid w:val="00E91333"/>
    <w:rsid w:val="00E916F6"/>
    <w:rsid w:val="00E9206C"/>
    <w:rsid w:val="00E922E8"/>
    <w:rsid w:val="00E92459"/>
    <w:rsid w:val="00E9253D"/>
    <w:rsid w:val="00E92F9E"/>
    <w:rsid w:val="00E9356F"/>
    <w:rsid w:val="00E936D1"/>
    <w:rsid w:val="00E93C52"/>
    <w:rsid w:val="00E93E4D"/>
    <w:rsid w:val="00E94098"/>
    <w:rsid w:val="00E946F2"/>
    <w:rsid w:val="00E94E96"/>
    <w:rsid w:val="00E94FDB"/>
    <w:rsid w:val="00E958E0"/>
    <w:rsid w:val="00E95DA5"/>
    <w:rsid w:val="00E96028"/>
    <w:rsid w:val="00E96063"/>
    <w:rsid w:val="00E9622F"/>
    <w:rsid w:val="00E963D8"/>
    <w:rsid w:val="00E96586"/>
    <w:rsid w:val="00E96999"/>
    <w:rsid w:val="00E96BD0"/>
    <w:rsid w:val="00E96D7A"/>
    <w:rsid w:val="00E96DCD"/>
    <w:rsid w:val="00E97230"/>
    <w:rsid w:val="00E9731C"/>
    <w:rsid w:val="00E97651"/>
    <w:rsid w:val="00E976F7"/>
    <w:rsid w:val="00E9788F"/>
    <w:rsid w:val="00E978C8"/>
    <w:rsid w:val="00E979B7"/>
    <w:rsid w:val="00EA01B1"/>
    <w:rsid w:val="00EA0358"/>
    <w:rsid w:val="00EA0418"/>
    <w:rsid w:val="00EA0D93"/>
    <w:rsid w:val="00EA0DA2"/>
    <w:rsid w:val="00EA0DD9"/>
    <w:rsid w:val="00EA1167"/>
    <w:rsid w:val="00EA11C8"/>
    <w:rsid w:val="00EA1273"/>
    <w:rsid w:val="00EA13A7"/>
    <w:rsid w:val="00EA146B"/>
    <w:rsid w:val="00EA148E"/>
    <w:rsid w:val="00EA1B14"/>
    <w:rsid w:val="00EA1BD3"/>
    <w:rsid w:val="00EA21B0"/>
    <w:rsid w:val="00EA23D5"/>
    <w:rsid w:val="00EA2590"/>
    <w:rsid w:val="00EA25B2"/>
    <w:rsid w:val="00EA2A50"/>
    <w:rsid w:val="00EA2D8F"/>
    <w:rsid w:val="00EA3323"/>
    <w:rsid w:val="00EA3421"/>
    <w:rsid w:val="00EA36F5"/>
    <w:rsid w:val="00EA3AAF"/>
    <w:rsid w:val="00EA3EA2"/>
    <w:rsid w:val="00EA41AE"/>
    <w:rsid w:val="00EA42AE"/>
    <w:rsid w:val="00EA4459"/>
    <w:rsid w:val="00EA4470"/>
    <w:rsid w:val="00EA4540"/>
    <w:rsid w:val="00EA48DC"/>
    <w:rsid w:val="00EA4A12"/>
    <w:rsid w:val="00EA4B52"/>
    <w:rsid w:val="00EA4DD1"/>
    <w:rsid w:val="00EA4E31"/>
    <w:rsid w:val="00EA4F2E"/>
    <w:rsid w:val="00EA522D"/>
    <w:rsid w:val="00EA5575"/>
    <w:rsid w:val="00EA5610"/>
    <w:rsid w:val="00EA5870"/>
    <w:rsid w:val="00EA5ACE"/>
    <w:rsid w:val="00EA67FB"/>
    <w:rsid w:val="00EA6C00"/>
    <w:rsid w:val="00EA6D51"/>
    <w:rsid w:val="00EA6E5D"/>
    <w:rsid w:val="00EA6E9C"/>
    <w:rsid w:val="00EA7272"/>
    <w:rsid w:val="00EA73BD"/>
    <w:rsid w:val="00EA73D2"/>
    <w:rsid w:val="00EA743E"/>
    <w:rsid w:val="00EA7A17"/>
    <w:rsid w:val="00EB0193"/>
    <w:rsid w:val="00EB0AD8"/>
    <w:rsid w:val="00EB0B0E"/>
    <w:rsid w:val="00EB0BD4"/>
    <w:rsid w:val="00EB0F8D"/>
    <w:rsid w:val="00EB13AC"/>
    <w:rsid w:val="00EB14CC"/>
    <w:rsid w:val="00EB1B0D"/>
    <w:rsid w:val="00EB1F0E"/>
    <w:rsid w:val="00EB1F62"/>
    <w:rsid w:val="00EB20EC"/>
    <w:rsid w:val="00EB22BE"/>
    <w:rsid w:val="00EB23F5"/>
    <w:rsid w:val="00EB25C0"/>
    <w:rsid w:val="00EB2630"/>
    <w:rsid w:val="00EB283A"/>
    <w:rsid w:val="00EB295A"/>
    <w:rsid w:val="00EB296E"/>
    <w:rsid w:val="00EB2CE7"/>
    <w:rsid w:val="00EB2D66"/>
    <w:rsid w:val="00EB2D99"/>
    <w:rsid w:val="00EB2DF3"/>
    <w:rsid w:val="00EB3230"/>
    <w:rsid w:val="00EB3861"/>
    <w:rsid w:val="00EB38A0"/>
    <w:rsid w:val="00EB39CC"/>
    <w:rsid w:val="00EB3BFC"/>
    <w:rsid w:val="00EB3E73"/>
    <w:rsid w:val="00EB3EA8"/>
    <w:rsid w:val="00EB4162"/>
    <w:rsid w:val="00EB41AC"/>
    <w:rsid w:val="00EB463A"/>
    <w:rsid w:val="00EB4880"/>
    <w:rsid w:val="00EB49DA"/>
    <w:rsid w:val="00EB4BCF"/>
    <w:rsid w:val="00EB51DE"/>
    <w:rsid w:val="00EB5382"/>
    <w:rsid w:val="00EB5588"/>
    <w:rsid w:val="00EB588E"/>
    <w:rsid w:val="00EB5907"/>
    <w:rsid w:val="00EB5A15"/>
    <w:rsid w:val="00EB5A9D"/>
    <w:rsid w:val="00EB5AA8"/>
    <w:rsid w:val="00EB5C0E"/>
    <w:rsid w:val="00EB5C1F"/>
    <w:rsid w:val="00EB5F2A"/>
    <w:rsid w:val="00EB630F"/>
    <w:rsid w:val="00EB63C5"/>
    <w:rsid w:val="00EB66CA"/>
    <w:rsid w:val="00EB6715"/>
    <w:rsid w:val="00EB6866"/>
    <w:rsid w:val="00EB699A"/>
    <w:rsid w:val="00EB69C6"/>
    <w:rsid w:val="00EB6F96"/>
    <w:rsid w:val="00EB7360"/>
    <w:rsid w:val="00EB738D"/>
    <w:rsid w:val="00EB74D2"/>
    <w:rsid w:val="00EB756E"/>
    <w:rsid w:val="00EB7812"/>
    <w:rsid w:val="00EB79CC"/>
    <w:rsid w:val="00EB7C0F"/>
    <w:rsid w:val="00EB7D6A"/>
    <w:rsid w:val="00EB7FAD"/>
    <w:rsid w:val="00EC020A"/>
    <w:rsid w:val="00EC0484"/>
    <w:rsid w:val="00EC066C"/>
    <w:rsid w:val="00EC06E5"/>
    <w:rsid w:val="00EC0725"/>
    <w:rsid w:val="00EC08A1"/>
    <w:rsid w:val="00EC0B78"/>
    <w:rsid w:val="00EC0BA9"/>
    <w:rsid w:val="00EC1145"/>
    <w:rsid w:val="00EC141B"/>
    <w:rsid w:val="00EC15CC"/>
    <w:rsid w:val="00EC1A28"/>
    <w:rsid w:val="00EC1B3F"/>
    <w:rsid w:val="00EC2051"/>
    <w:rsid w:val="00EC24E9"/>
    <w:rsid w:val="00EC2651"/>
    <w:rsid w:val="00EC2AE5"/>
    <w:rsid w:val="00EC2D90"/>
    <w:rsid w:val="00EC2DE2"/>
    <w:rsid w:val="00EC301B"/>
    <w:rsid w:val="00EC3188"/>
    <w:rsid w:val="00EC3711"/>
    <w:rsid w:val="00EC3813"/>
    <w:rsid w:val="00EC3BBC"/>
    <w:rsid w:val="00EC3DFF"/>
    <w:rsid w:val="00EC41B3"/>
    <w:rsid w:val="00EC473A"/>
    <w:rsid w:val="00EC4CBC"/>
    <w:rsid w:val="00EC4D32"/>
    <w:rsid w:val="00EC5146"/>
    <w:rsid w:val="00EC55A9"/>
    <w:rsid w:val="00EC5658"/>
    <w:rsid w:val="00EC5690"/>
    <w:rsid w:val="00EC5872"/>
    <w:rsid w:val="00EC5D18"/>
    <w:rsid w:val="00EC5E85"/>
    <w:rsid w:val="00EC6062"/>
    <w:rsid w:val="00EC6266"/>
    <w:rsid w:val="00EC67B6"/>
    <w:rsid w:val="00EC6A21"/>
    <w:rsid w:val="00EC6EE1"/>
    <w:rsid w:val="00EC7042"/>
    <w:rsid w:val="00EC7095"/>
    <w:rsid w:val="00EC7341"/>
    <w:rsid w:val="00EC7F7F"/>
    <w:rsid w:val="00ED0131"/>
    <w:rsid w:val="00ED054E"/>
    <w:rsid w:val="00ED0EAA"/>
    <w:rsid w:val="00ED0F05"/>
    <w:rsid w:val="00ED1209"/>
    <w:rsid w:val="00ED1303"/>
    <w:rsid w:val="00ED1316"/>
    <w:rsid w:val="00ED131C"/>
    <w:rsid w:val="00ED171C"/>
    <w:rsid w:val="00ED1C66"/>
    <w:rsid w:val="00ED1C9C"/>
    <w:rsid w:val="00ED21C8"/>
    <w:rsid w:val="00ED221B"/>
    <w:rsid w:val="00ED2700"/>
    <w:rsid w:val="00ED27E1"/>
    <w:rsid w:val="00ED2978"/>
    <w:rsid w:val="00ED2D3C"/>
    <w:rsid w:val="00ED2D75"/>
    <w:rsid w:val="00ED2E58"/>
    <w:rsid w:val="00ED2EF9"/>
    <w:rsid w:val="00ED2FC7"/>
    <w:rsid w:val="00ED314C"/>
    <w:rsid w:val="00ED33EC"/>
    <w:rsid w:val="00ED359F"/>
    <w:rsid w:val="00ED3C4D"/>
    <w:rsid w:val="00ED3CEC"/>
    <w:rsid w:val="00ED3DC8"/>
    <w:rsid w:val="00ED3EAE"/>
    <w:rsid w:val="00ED3F13"/>
    <w:rsid w:val="00ED3F86"/>
    <w:rsid w:val="00ED4015"/>
    <w:rsid w:val="00ED40D9"/>
    <w:rsid w:val="00ED41FB"/>
    <w:rsid w:val="00ED4230"/>
    <w:rsid w:val="00ED43F7"/>
    <w:rsid w:val="00ED45D9"/>
    <w:rsid w:val="00ED49C9"/>
    <w:rsid w:val="00ED4BC3"/>
    <w:rsid w:val="00ED4C70"/>
    <w:rsid w:val="00ED4EAD"/>
    <w:rsid w:val="00ED4FC6"/>
    <w:rsid w:val="00ED52B2"/>
    <w:rsid w:val="00ED52D8"/>
    <w:rsid w:val="00ED54A1"/>
    <w:rsid w:val="00ED5904"/>
    <w:rsid w:val="00ED62EA"/>
    <w:rsid w:val="00ED6585"/>
    <w:rsid w:val="00ED6857"/>
    <w:rsid w:val="00ED6B58"/>
    <w:rsid w:val="00ED6D2E"/>
    <w:rsid w:val="00ED6DE5"/>
    <w:rsid w:val="00ED6E5F"/>
    <w:rsid w:val="00ED727E"/>
    <w:rsid w:val="00ED794C"/>
    <w:rsid w:val="00ED7A38"/>
    <w:rsid w:val="00EE0239"/>
    <w:rsid w:val="00EE02C3"/>
    <w:rsid w:val="00EE03C6"/>
    <w:rsid w:val="00EE047C"/>
    <w:rsid w:val="00EE057D"/>
    <w:rsid w:val="00EE07BD"/>
    <w:rsid w:val="00EE0A66"/>
    <w:rsid w:val="00EE0C49"/>
    <w:rsid w:val="00EE0F63"/>
    <w:rsid w:val="00EE0F88"/>
    <w:rsid w:val="00EE137E"/>
    <w:rsid w:val="00EE16B4"/>
    <w:rsid w:val="00EE18A9"/>
    <w:rsid w:val="00EE1CDE"/>
    <w:rsid w:val="00EE2265"/>
    <w:rsid w:val="00EE2B76"/>
    <w:rsid w:val="00EE2BB2"/>
    <w:rsid w:val="00EE3610"/>
    <w:rsid w:val="00EE364E"/>
    <w:rsid w:val="00EE3684"/>
    <w:rsid w:val="00EE3A30"/>
    <w:rsid w:val="00EE3B71"/>
    <w:rsid w:val="00EE3E62"/>
    <w:rsid w:val="00EE3F02"/>
    <w:rsid w:val="00EE412D"/>
    <w:rsid w:val="00EE4582"/>
    <w:rsid w:val="00EE46EF"/>
    <w:rsid w:val="00EE4752"/>
    <w:rsid w:val="00EE4B4E"/>
    <w:rsid w:val="00EE4BFC"/>
    <w:rsid w:val="00EE4C32"/>
    <w:rsid w:val="00EE4E06"/>
    <w:rsid w:val="00EE4F9D"/>
    <w:rsid w:val="00EE4FF2"/>
    <w:rsid w:val="00EE53B0"/>
    <w:rsid w:val="00EE559B"/>
    <w:rsid w:val="00EE583D"/>
    <w:rsid w:val="00EE59E2"/>
    <w:rsid w:val="00EE5CDF"/>
    <w:rsid w:val="00EE6946"/>
    <w:rsid w:val="00EE6EC8"/>
    <w:rsid w:val="00EE70E9"/>
    <w:rsid w:val="00EE7271"/>
    <w:rsid w:val="00EE7505"/>
    <w:rsid w:val="00EE75D2"/>
    <w:rsid w:val="00EE7819"/>
    <w:rsid w:val="00EE7A42"/>
    <w:rsid w:val="00EE7E31"/>
    <w:rsid w:val="00EF0134"/>
    <w:rsid w:val="00EF01EB"/>
    <w:rsid w:val="00EF04B4"/>
    <w:rsid w:val="00EF0EA4"/>
    <w:rsid w:val="00EF14B3"/>
    <w:rsid w:val="00EF1C42"/>
    <w:rsid w:val="00EF1CFD"/>
    <w:rsid w:val="00EF1D6A"/>
    <w:rsid w:val="00EF214E"/>
    <w:rsid w:val="00EF228B"/>
    <w:rsid w:val="00EF2300"/>
    <w:rsid w:val="00EF23EA"/>
    <w:rsid w:val="00EF2554"/>
    <w:rsid w:val="00EF25A2"/>
    <w:rsid w:val="00EF2620"/>
    <w:rsid w:val="00EF2768"/>
    <w:rsid w:val="00EF2816"/>
    <w:rsid w:val="00EF3001"/>
    <w:rsid w:val="00EF3326"/>
    <w:rsid w:val="00EF38C9"/>
    <w:rsid w:val="00EF399C"/>
    <w:rsid w:val="00EF3A8D"/>
    <w:rsid w:val="00EF3C0A"/>
    <w:rsid w:val="00EF3C15"/>
    <w:rsid w:val="00EF4057"/>
    <w:rsid w:val="00EF41AF"/>
    <w:rsid w:val="00EF44BE"/>
    <w:rsid w:val="00EF47E0"/>
    <w:rsid w:val="00EF4E92"/>
    <w:rsid w:val="00EF4F83"/>
    <w:rsid w:val="00EF520D"/>
    <w:rsid w:val="00EF57D6"/>
    <w:rsid w:val="00EF5A04"/>
    <w:rsid w:val="00EF5A7B"/>
    <w:rsid w:val="00EF5B82"/>
    <w:rsid w:val="00EF5C93"/>
    <w:rsid w:val="00EF5FF8"/>
    <w:rsid w:val="00EF616C"/>
    <w:rsid w:val="00EF63AB"/>
    <w:rsid w:val="00EF646C"/>
    <w:rsid w:val="00EF6929"/>
    <w:rsid w:val="00EF6D4E"/>
    <w:rsid w:val="00EF6FA2"/>
    <w:rsid w:val="00EF750F"/>
    <w:rsid w:val="00EF7865"/>
    <w:rsid w:val="00EF79EC"/>
    <w:rsid w:val="00EF7D92"/>
    <w:rsid w:val="00EF7DD6"/>
    <w:rsid w:val="00EF7FEA"/>
    <w:rsid w:val="00F00108"/>
    <w:rsid w:val="00F0024D"/>
    <w:rsid w:val="00F0055D"/>
    <w:rsid w:val="00F00757"/>
    <w:rsid w:val="00F00C43"/>
    <w:rsid w:val="00F00E53"/>
    <w:rsid w:val="00F00FC6"/>
    <w:rsid w:val="00F010C2"/>
    <w:rsid w:val="00F01164"/>
    <w:rsid w:val="00F012BD"/>
    <w:rsid w:val="00F01408"/>
    <w:rsid w:val="00F01419"/>
    <w:rsid w:val="00F01D49"/>
    <w:rsid w:val="00F02045"/>
    <w:rsid w:val="00F02122"/>
    <w:rsid w:val="00F0212B"/>
    <w:rsid w:val="00F02402"/>
    <w:rsid w:val="00F02509"/>
    <w:rsid w:val="00F02568"/>
    <w:rsid w:val="00F0259E"/>
    <w:rsid w:val="00F02616"/>
    <w:rsid w:val="00F02665"/>
    <w:rsid w:val="00F029A5"/>
    <w:rsid w:val="00F03135"/>
    <w:rsid w:val="00F03F43"/>
    <w:rsid w:val="00F040AA"/>
    <w:rsid w:val="00F04A34"/>
    <w:rsid w:val="00F04F26"/>
    <w:rsid w:val="00F0581A"/>
    <w:rsid w:val="00F05A47"/>
    <w:rsid w:val="00F05A64"/>
    <w:rsid w:val="00F05C31"/>
    <w:rsid w:val="00F061BD"/>
    <w:rsid w:val="00F06ED1"/>
    <w:rsid w:val="00F06F4A"/>
    <w:rsid w:val="00F070F8"/>
    <w:rsid w:val="00F0752F"/>
    <w:rsid w:val="00F0788A"/>
    <w:rsid w:val="00F10009"/>
    <w:rsid w:val="00F100AF"/>
    <w:rsid w:val="00F10105"/>
    <w:rsid w:val="00F10442"/>
    <w:rsid w:val="00F10D73"/>
    <w:rsid w:val="00F11179"/>
    <w:rsid w:val="00F11981"/>
    <w:rsid w:val="00F11DB9"/>
    <w:rsid w:val="00F12250"/>
    <w:rsid w:val="00F122BD"/>
    <w:rsid w:val="00F1234C"/>
    <w:rsid w:val="00F126F0"/>
    <w:rsid w:val="00F12702"/>
    <w:rsid w:val="00F12A29"/>
    <w:rsid w:val="00F12CBB"/>
    <w:rsid w:val="00F1309D"/>
    <w:rsid w:val="00F1316C"/>
    <w:rsid w:val="00F1378C"/>
    <w:rsid w:val="00F13836"/>
    <w:rsid w:val="00F13D19"/>
    <w:rsid w:val="00F14173"/>
    <w:rsid w:val="00F1434D"/>
    <w:rsid w:val="00F1447A"/>
    <w:rsid w:val="00F1463A"/>
    <w:rsid w:val="00F147C7"/>
    <w:rsid w:val="00F148DB"/>
    <w:rsid w:val="00F148E6"/>
    <w:rsid w:val="00F14ACA"/>
    <w:rsid w:val="00F14B48"/>
    <w:rsid w:val="00F14CE1"/>
    <w:rsid w:val="00F14DE3"/>
    <w:rsid w:val="00F14E83"/>
    <w:rsid w:val="00F14EB5"/>
    <w:rsid w:val="00F150C4"/>
    <w:rsid w:val="00F152E5"/>
    <w:rsid w:val="00F153F3"/>
    <w:rsid w:val="00F15680"/>
    <w:rsid w:val="00F1573A"/>
    <w:rsid w:val="00F15786"/>
    <w:rsid w:val="00F15D8C"/>
    <w:rsid w:val="00F15DC7"/>
    <w:rsid w:val="00F15EB5"/>
    <w:rsid w:val="00F162E6"/>
    <w:rsid w:val="00F1632E"/>
    <w:rsid w:val="00F16592"/>
    <w:rsid w:val="00F16796"/>
    <w:rsid w:val="00F16C1D"/>
    <w:rsid w:val="00F16C26"/>
    <w:rsid w:val="00F16F52"/>
    <w:rsid w:val="00F174A1"/>
    <w:rsid w:val="00F17841"/>
    <w:rsid w:val="00F17AC9"/>
    <w:rsid w:val="00F17B79"/>
    <w:rsid w:val="00F17F97"/>
    <w:rsid w:val="00F2029C"/>
    <w:rsid w:val="00F20301"/>
    <w:rsid w:val="00F20567"/>
    <w:rsid w:val="00F20B0A"/>
    <w:rsid w:val="00F2137D"/>
    <w:rsid w:val="00F213FE"/>
    <w:rsid w:val="00F2147D"/>
    <w:rsid w:val="00F215C2"/>
    <w:rsid w:val="00F21607"/>
    <w:rsid w:val="00F2160D"/>
    <w:rsid w:val="00F21654"/>
    <w:rsid w:val="00F218E3"/>
    <w:rsid w:val="00F21982"/>
    <w:rsid w:val="00F219AC"/>
    <w:rsid w:val="00F21EB1"/>
    <w:rsid w:val="00F21EF1"/>
    <w:rsid w:val="00F221E9"/>
    <w:rsid w:val="00F223E6"/>
    <w:rsid w:val="00F22573"/>
    <w:rsid w:val="00F229FC"/>
    <w:rsid w:val="00F22AC1"/>
    <w:rsid w:val="00F22D70"/>
    <w:rsid w:val="00F22E6E"/>
    <w:rsid w:val="00F22F28"/>
    <w:rsid w:val="00F2306D"/>
    <w:rsid w:val="00F23398"/>
    <w:rsid w:val="00F23A4D"/>
    <w:rsid w:val="00F23B66"/>
    <w:rsid w:val="00F23B71"/>
    <w:rsid w:val="00F23BDB"/>
    <w:rsid w:val="00F23CAA"/>
    <w:rsid w:val="00F23CFB"/>
    <w:rsid w:val="00F23FCF"/>
    <w:rsid w:val="00F2415C"/>
    <w:rsid w:val="00F2432F"/>
    <w:rsid w:val="00F24716"/>
    <w:rsid w:val="00F24920"/>
    <w:rsid w:val="00F24A2D"/>
    <w:rsid w:val="00F24C89"/>
    <w:rsid w:val="00F24D48"/>
    <w:rsid w:val="00F24D4E"/>
    <w:rsid w:val="00F24E8A"/>
    <w:rsid w:val="00F24F65"/>
    <w:rsid w:val="00F250FA"/>
    <w:rsid w:val="00F254D2"/>
    <w:rsid w:val="00F25587"/>
    <w:rsid w:val="00F2560C"/>
    <w:rsid w:val="00F256CE"/>
    <w:rsid w:val="00F259CC"/>
    <w:rsid w:val="00F25A7D"/>
    <w:rsid w:val="00F25C51"/>
    <w:rsid w:val="00F26185"/>
    <w:rsid w:val="00F26407"/>
    <w:rsid w:val="00F26642"/>
    <w:rsid w:val="00F268BD"/>
    <w:rsid w:val="00F26DCE"/>
    <w:rsid w:val="00F27347"/>
    <w:rsid w:val="00F27CF9"/>
    <w:rsid w:val="00F27DF3"/>
    <w:rsid w:val="00F3071F"/>
    <w:rsid w:val="00F30898"/>
    <w:rsid w:val="00F308C3"/>
    <w:rsid w:val="00F30957"/>
    <w:rsid w:val="00F309C5"/>
    <w:rsid w:val="00F30E09"/>
    <w:rsid w:val="00F30E74"/>
    <w:rsid w:val="00F3156C"/>
    <w:rsid w:val="00F319A4"/>
    <w:rsid w:val="00F31B03"/>
    <w:rsid w:val="00F31B5E"/>
    <w:rsid w:val="00F31E48"/>
    <w:rsid w:val="00F3223F"/>
    <w:rsid w:val="00F3243B"/>
    <w:rsid w:val="00F324EC"/>
    <w:rsid w:val="00F3261E"/>
    <w:rsid w:val="00F32804"/>
    <w:rsid w:val="00F328A3"/>
    <w:rsid w:val="00F329A9"/>
    <w:rsid w:val="00F32B3A"/>
    <w:rsid w:val="00F32C15"/>
    <w:rsid w:val="00F32C85"/>
    <w:rsid w:val="00F32FE4"/>
    <w:rsid w:val="00F33074"/>
    <w:rsid w:val="00F33090"/>
    <w:rsid w:val="00F3339E"/>
    <w:rsid w:val="00F3345F"/>
    <w:rsid w:val="00F337D2"/>
    <w:rsid w:val="00F34041"/>
    <w:rsid w:val="00F34136"/>
    <w:rsid w:val="00F34456"/>
    <w:rsid w:val="00F34A49"/>
    <w:rsid w:val="00F34A5B"/>
    <w:rsid w:val="00F34B45"/>
    <w:rsid w:val="00F34D50"/>
    <w:rsid w:val="00F350A8"/>
    <w:rsid w:val="00F3559D"/>
    <w:rsid w:val="00F3559E"/>
    <w:rsid w:val="00F355F3"/>
    <w:rsid w:val="00F356AE"/>
    <w:rsid w:val="00F358C4"/>
    <w:rsid w:val="00F35BC1"/>
    <w:rsid w:val="00F36192"/>
    <w:rsid w:val="00F36667"/>
    <w:rsid w:val="00F3670F"/>
    <w:rsid w:val="00F36A9F"/>
    <w:rsid w:val="00F36B47"/>
    <w:rsid w:val="00F36C21"/>
    <w:rsid w:val="00F36C4C"/>
    <w:rsid w:val="00F371C7"/>
    <w:rsid w:val="00F37780"/>
    <w:rsid w:val="00F37795"/>
    <w:rsid w:val="00F378DA"/>
    <w:rsid w:val="00F37AF1"/>
    <w:rsid w:val="00F37EC7"/>
    <w:rsid w:val="00F37EF4"/>
    <w:rsid w:val="00F37F6A"/>
    <w:rsid w:val="00F37FBE"/>
    <w:rsid w:val="00F4042A"/>
    <w:rsid w:val="00F404E7"/>
    <w:rsid w:val="00F405E7"/>
    <w:rsid w:val="00F4088F"/>
    <w:rsid w:val="00F41D66"/>
    <w:rsid w:val="00F42264"/>
    <w:rsid w:val="00F422BA"/>
    <w:rsid w:val="00F42387"/>
    <w:rsid w:val="00F423D4"/>
    <w:rsid w:val="00F42450"/>
    <w:rsid w:val="00F4263D"/>
    <w:rsid w:val="00F428D9"/>
    <w:rsid w:val="00F4299A"/>
    <w:rsid w:val="00F42A8C"/>
    <w:rsid w:val="00F42FB6"/>
    <w:rsid w:val="00F433A8"/>
    <w:rsid w:val="00F43424"/>
    <w:rsid w:val="00F435E2"/>
    <w:rsid w:val="00F436F3"/>
    <w:rsid w:val="00F4407F"/>
    <w:rsid w:val="00F44184"/>
    <w:rsid w:val="00F442DE"/>
    <w:rsid w:val="00F44778"/>
    <w:rsid w:val="00F4480B"/>
    <w:rsid w:val="00F448D9"/>
    <w:rsid w:val="00F4500A"/>
    <w:rsid w:val="00F4512E"/>
    <w:rsid w:val="00F452AD"/>
    <w:rsid w:val="00F452B6"/>
    <w:rsid w:val="00F45639"/>
    <w:rsid w:val="00F45C50"/>
    <w:rsid w:val="00F45CB3"/>
    <w:rsid w:val="00F45DEB"/>
    <w:rsid w:val="00F4621C"/>
    <w:rsid w:val="00F4636F"/>
    <w:rsid w:val="00F46521"/>
    <w:rsid w:val="00F466A5"/>
    <w:rsid w:val="00F468CA"/>
    <w:rsid w:val="00F46A8B"/>
    <w:rsid w:val="00F46C3E"/>
    <w:rsid w:val="00F46D10"/>
    <w:rsid w:val="00F4743B"/>
    <w:rsid w:val="00F47475"/>
    <w:rsid w:val="00F4790E"/>
    <w:rsid w:val="00F47AE0"/>
    <w:rsid w:val="00F47DED"/>
    <w:rsid w:val="00F47F8B"/>
    <w:rsid w:val="00F5019B"/>
    <w:rsid w:val="00F503EE"/>
    <w:rsid w:val="00F50407"/>
    <w:rsid w:val="00F505AF"/>
    <w:rsid w:val="00F5079C"/>
    <w:rsid w:val="00F5094A"/>
    <w:rsid w:val="00F50DD0"/>
    <w:rsid w:val="00F50EBB"/>
    <w:rsid w:val="00F51304"/>
    <w:rsid w:val="00F515FB"/>
    <w:rsid w:val="00F51BCC"/>
    <w:rsid w:val="00F51BEE"/>
    <w:rsid w:val="00F51ECA"/>
    <w:rsid w:val="00F52099"/>
    <w:rsid w:val="00F5283B"/>
    <w:rsid w:val="00F52956"/>
    <w:rsid w:val="00F52D63"/>
    <w:rsid w:val="00F52E7C"/>
    <w:rsid w:val="00F52EB4"/>
    <w:rsid w:val="00F5317F"/>
    <w:rsid w:val="00F5363D"/>
    <w:rsid w:val="00F53646"/>
    <w:rsid w:val="00F53815"/>
    <w:rsid w:val="00F5387A"/>
    <w:rsid w:val="00F53888"/>
    <w:rsid w:val="00F53B7C"/>
    <w:rsid w:val="00F53BF9"/>
    <w:rsid w:val="00F53EA7"/>
    <w:rsid w:val="00F54197"/>
    <w:rsid w:val="00F54329"/>
    <w:rsid w:val="00F5459B"/>
    <w:rsid w:val="00F548E0"/>
    <w:rsid w:val="00F54E3D"/>
    <w:rsid w:val="00F54EEC"/>
    <w:rsid w:val="00F55062"/>
    <w:rsid w:val="00F5518A"/>
    <w:rsid w:val="00F552F9"/>
    <w:rsid w:val="00F55384"/>
    <w:rsid w:val="00F55529"/>
    <w:rsid w:val="00F5573A"/>
    <w:rsid w:val="00F55837"/>
    <w:rsid w:val="00F55A7D"/>
    <w:rsid w:val="00F55BDF"/>
    <w:rsid w:val="00F55C14"/>
    <w:rsid w:val="00F55DCC"/>
    <w:rsid w:val="00F560F2"/>
    <w:rsid w:val="00F5622E"/>
    <w:rsid w:val="00F562F2"/>
    <w:rsid w:val="00F564C9"/>
    <w:rsid w:val="00F567BC"/>
    <w:rsid w:val="00F5690B"/>
    <w:rsid w:val="00F569E4"/>
    <w:rsid w:val="00F56BFB"/>
    <w:rsid w:val="00F56E21"/>
    <w:rsid w:val="00F5769B"/>
    <w:rsid w:val="00F5789D"/>
    <w:rsid w:val="00F57964"/>
    <w:rsid w:val="00F57A90"/>
    <w:rsid w:val="00F57FAF"/>
    <w:rsid w:val="00F6009D"/>
    <w:rsid w:val="00F60364"/>
    <w:rsid w:val="00F6077B"/>
    <w:rsid w:val="00F60780"/>
    <w:rsid w:val="00F60D45"/>
    <w:rsid w:val="00F60E05"/>
    <w:rsid w:val="00F61086"/>
    <w:rsid w:val="00F610B6"/>
    <w:rsid w:val="00F61461"/>
    <w:rsid w:val="00F615BB"/>
    <w:rsid w:val="00F615E6"/>
    <w:rsid w:val="00F616DD"/>
    <w:rsid w:val="00F6185B"/>
    <w:rsid w:val="00F6222F"/>
    <w:rsid w:val="00F623B3"/>
    <w:rsid w:val="00F62540"/>
    <w:rsid w:val="00F6276A"/>
    <w:rsid w:val="00F627F0"/>
    <w:rsid w:val="00F629D4"/>
    <w:rsid w:val="00F62A64"/>
    <w:rsid w:val="00F62BD9"/>
    <w:rsid w:val="00F62CD6"/>
    <w:rsid w:val="00F63009"/>
    <w:rsid w:val="00F631B5"/>
    <w:rsid w:val="00F63351"/>
    <w:rsid w:val="00F636DF"/>
    <w:rsid w:val="00F63C91"/>
    <w:rsid w:val="00F64D9E"/>
    <w:rsid w:val="00F64DA2"/>
    <w:rsid w:val="00F64EC9"/>
    <w:rsid w:val="00F652C6"/>
    <w:rsid w:val="00F65536"/>
    <w:rsid w:val="00F659DD"/>
    <w:rsid w:val="00F65A3F"/>
    <w:rsid w:val="00F65B62"/>
    <w:rsid w:val="00F65C60"/>
    <w:rsid w:val="00F6610A"/>
    <w:rsid w:val="00F66115"/>
    <w:rsid w:val="00F66488"/>
    <w:rsid w:val="00F666E8"/>
    <w:rsid w:val="00F66733"/>
    <w:rsid w:val="00F66885"/>
    <w:rsid w:val="00F668DC"/>
    <w:rsid w:val="00F66ABC"/>
    <w:rsid w:val="00F66C45"/>
    <w:rsid w:val="00F67072"/>
    <w:rsid w:val="00F6762F"/>
    <w:rsid w:val="00F67982"/>
    <w:rsid w:val="00F67B4B"/>
    <w:rsid w:val="00F67E07"/>
    <w:rsid w:val="00F67EC8"/>
    <w:rsid w:val="00F67FD3"/>
    <w:rsid w:val="00F67FFE"/>
    <w:rsid w:val="00F710AD"/>
    <w:rsid w:val="00F7131E"/>
    <w:rsid w:val="00F720CD"/>
    <w:rsid w:val="00F720E3"/>
    <w:rsid w:val="00F72452"/>
    <w:rsid w:val="00F72687"/>
    <w:rsid w:val="00F72828"/>
    <w:rsid w:val="00F728B1"/>
    <w:rsid w:val="00F72BC4"/>
    <w:rsid w:val="00F72E2C"/>
    <w:rsid w:val="00F72F2E"/>
    <w:rsid w:val="00F73054"/>
    <w:rsid w:val="00F730F8"/>
    <w:rsid w:val="00F732FE"/>
    <w:rsid w:val="00F7351A"/>
    <w:rsid w:val="00F73AC7"/>
    <w:rsid w:val="00F73B2F"/>
    <w:rsid w:val="00F73C5F"/>
    <w:rsid w:val="00F73CCC"/>
    <w:rsid w:val="00F74152"/>
    <w:rsid w:val="00F7450E"/>
    <w:rsid w:val="00F745C1"/>
    <w:rsid w:val="00F7493F"/>
    <w:rsid w:val="00F74984"/>
    <w:rsid w:val="00F75035"/>
    <w:rsid w:val="00F750C9"/>
    <w:rsid w:val="00F75443"/>
    <w:rsid w:val="00F755C3"/>
    <w:rsid w:val="00F75817"/>
    <w:rsid w:val="00F7605B"/>
    <w:rsid w:val="00F760DB"/>
    <w:rsid w:val="00F76131"/>
    <w:rsid w:val="00F76703"/>
    <w:rsid w:val="00F76AB5"/>
    <w:rsid w:val="00F76F5D"/>
    <w:rsid w:val="00F7701E"/>
    <w:rsid w:val="00F773DA"/>
    <w:rsid w:val="00F77560"/>
    <w:rsid w:val="00F77654"/>
    <w:rsid w:val="00F77768"/>
    <w:rsid w:val="00F77D19"/>
    <w:rsid w:val="00F800CB"/>
    <w:rsid w:val="00F8017F"/>
    <w:rsid w:val="00F80B4A"/>
    <w:rsid w:val="00F80DEC"/>
    <w:rsid w:val="00F81054"/>
    <w:rsid w:val="00F814B2"/>
    <w:rsid w:val="00F8152D"/>
    <w:rsid w:val="00F8168C"/>
    <w:rsid w:val="00F8170C"/>
    <w:rsid w:val="00F81752"/>
    <w:rsid w:val="00F81969"/>
    <w:rsid w:val="00F819D7"/>
    <w:rsid w:val="00F81A87"/>
    <w:rsid w:val="00F81AB9"/>
    <w:rsid w:val="00F81B98"/>
    <w:rsid w:val="00F81CD1"/>
    <w:rsid w:val="00F81D6F"/>
    <w:rsid w:val="00F82436"/>
    <w:rsid w:val="00F8261C"/>
    <w:rsid w:val="00F82AA5"/>
    <w:rsid w:val="00F8305F"/>
    <w:rsid w:val="00F83082"/>
    <w:rsid w:val="00F830DC"/>
    <w:rsid w:val="00F837C3"/>
    <w:rsid w:val="00F83850"/>
    <w:rsid w:val="00F838DD"/>
    <w:rsid w:val="00F839F5"/>
    <w:rsid w:val="00F83B4D"/>
    <w:rsid w:val="00F83CA4"/>
    <w:rsid w:val="00F83D42"/>
    <w:rsid w:val="00F83DE1"/>
    <w:rsid w:val="00F83DFF"/>
    <w:rsid w:val="00F83E96"/>
    <w:rsid w:val="00F83F59"/>
    <w:rsid w:val="00F84221"/>
    <w:rsid w:val="00F843D7"/>
    <w:rsid w:val="00F84595"/>
    <w:rsid w:val="00F847DA"/>
    <w:rsid w:val="00F847E4"/>
    <w:rsid w:val="00F84842"/>
    <w:rsid w:val="00F84A0A"/>
    <w:rsid w:val="00F851B3"/>
    <w:rsid w:val="00F85316"/>
    <w:rsid w:val="00F85412"/>
    <w:rsid w:val="00F8541B"/>
    <w:rsid w:val="00F85B38"/>
    <w:rsid w:val="00F85C28"/>
    <w:rsid w:val="00F85E4C"/>
    <w:rsid w:val="00F86090"/>
    <w:rsid w:val="00F86352"/>
    <w:rsid w:val="00F8640E"/>
    <w:rsid w:val="00F8658C"/>
    <w:rsid w:val="00F86953"/>
    <w:rsid w:val="00F86DFC"/>
    <w:rsid w:val="00F87221"/>
    <w:rsid w:val="00F8729C"/>
    <w:rsid w:val="00F8767B"/>
    <w:rsid w:val="00F8769B"/>
    <w:rsid w:val="00F877FF"/>
    <w:rsid w:val="00F8785E"/>
    <w:rsid w:val="00F87A40"/>
    <w:rsid w:val="00F87CC4"/>
    <w:rsid w:val="00F87D3F"/>
    <w:rsid w:val="00F9003A"/>
    <w:rsid w:val="00F900D6"/>
    <w:rsid w:val="00F90150"/>
    <w:rsid w:val="00F901F5"/>
    <w:rsid w:val="00F90382"/>
    <w:rsid w:val="00F90892"/>
    <w:rsid w:val="00F908F9"/>
    <w:rsid w:val="00F90BF9"/>
    <w:rsid w:val="00F90EA5"/>
    <w:rsid w:val="00F90EFD"/>
    <w:rsid w:val="00F911AA"/>
    <w:rsid w:val="00F918E9"/>
    <w:rsid w:val="00F919B7"/>
    <w:rsid w:val="00F91AF1"/>
    <w:rsid w:val="00F91C30"/>
    <w:rsid w:val="00F92774"/>
    <w:rsid w:val="00F92A28"/>
    <w:rsid w:val="00F92CC0"/>
    <w:rsid w:val="00F92D35"/>
    <w:rsid w:val="00F9320A"/>
    <w:rsid w:val="00F932A1"/>
    <w:rsid w:val="00F9378C"/>
    <w:rsid w:val="00F93860"/>
    <w:rsid w:val="00F93FA1"/>
    <w:rsid w:val="00F9430D"/>
    <w:rsid w:val="00F94386"/>
    <w:rsid w:val="00F9458F"/>
    <w:rsid w:val="00F9463F"/>
    <w:rsid w:val="00F9465A"/>
    <w:rsid w:val="00F947D1"/>
    <w:rsid w:val="00F94B9B"/>
    <w:rsid w:val="00F94D54"/>
    <w:rsid w:val="00F94EC0"/>
    <w:rsid w:val="00F9561F"/>
    <w:rsid w:val="00F956F0"/>
    <w:rsid w:val="00F95902"/>
    <w:rsid w:val="00F95E40"/>
    <w:rsid w:val="00F95EA3"/>
    <w:rsid w:val="00F95EBB"/>
    <w:rsid w:val="00F95F59"/>
    <w:rsid w:val="00F95F87"/>
    <w:rsid w:val="00F96182"/>
    <w:rsid w:val="00F962F8"/>
    <w:rsid w:val="00F96367"/>
    <w:rsid w:val="00F9679A"/>
    <w:rsid w:val="00F96A7C"/>
    <w:rsid w:val="00F96B8E"/>
    <w:rsid w:val="00F973A8"/>
    <w:rsid w:val="00F97425"/>
    <w:rsid w:val="00F976C8"/>
    <w:rsid w:val="00FA0090"/>
    <w:rsid w:val="00FA0398"/>
    <w:rsid w:val="00FA04FA"/>
    <w:rsid w:val="00FA0507"/>
    <w:rsid w:val="00FA0536"/>
    <w:rsid w:val="00FA05AD"/>
    <w:rsid w:val="00FA0606"/>
    <w:rsid w:val="00FA06A5"/>
    <w:rsid w:val="00FA08F4"/>
    <w:rsid w:val="00FA0ACE"/>
    <w:rsid w:val="00FA100A"/>
    <w:rsid w:val="00FA1122"/>
    <w:rsid w:val="00FA1610"/>
    <w:rsid w:val="00FA1C6A"/>
    <w:rsid w:val="00FA1FB6"/>
    <w:rsid w:val="00FA2540"/>
    <w:rsid w:val="00FA2745"/>
    <w:rsid w:val="00FA27B9"/>
    <w:rsid w:val="00FA27CE"/>
    <w:rsid w:val="00FA27DF"/>
    <w:rsid w:val="00FA299C"/>
    <w:rsid w:val="00FA2C22"/>
    <w:rsid w:val="00FA2E6E"/>
    <w:rsid w:val="00FA2E94"/>
    <w:rsid w:val="00FA307C"/>
    <w:rsid w:val="00FA3139"/>
    <w:rsid w:val="00FA36DF"/>
    <w:rsid w:val="00FA3BB7"/>
    <w:rsid w:val="00FA3BCC"/>
    <w:rsid w:val="00FA3FEE"/>
    <w:rsid w:val="00FA42CC"/>
    <w:rsid w:val="00FA43BD"/>
    <w:rsid w:val="00FA466A"/>
    <w:rsid w:val="00FA497F"/>
    <w:rsid w:val="00FA4C98"/>
    <w:rsid w:val="00FA4CEB"/>
    <w:rsid w:val="00FA4D31"/>
    <w:rsid w:val="00FA573A"/>
    <w:rsid w:val="00FA5863"/>
    <w:rsid w:val="00FA58F1"/>
    <w:rsid w:val="00FA6181"/>
    <w:rsid w:val="00FA680F"/>
    <w:rsid w:val="00FA68C0"/>
    <w:rsid w:val="00FA68DD"/>
    <w:rsid w:val="00FA6A58"/>
    <w:rsid w:val="00FA6C3C"/>
    <w:rsid w:val="00FA7109"/>
    <w:rsid w:val="00FA744E"/>
    <w:rsid w:val="00FA754F"/>
    <w:rsid w:val="00FA7589"/>
    <w:rsid w:val="00FA7C23"/>
    <w:rsid w:val="00FA7CA6"/>
    <w:rsid w:val="00FA7F3F"/>
    <w:rsid w:val="00FA7F84"/>
    <w:rsid w:val="00FB0A04"/>
    <w:rsid w:val="00FB0B93"/>
    <w:rsid w:val="00FB0DF9"/>
    <w:rsid w:val="00FB0EC7"/>
    <w:rsid w:val="00FB107D"/>
    <w:rsid w:val="00FB139C"/>
    <w:rsid w:val="00FB1706"/>
    <w:rsid w:val="00FB1849"/>
    <w:rsid w:val="00FB1920"/>
    <w:rsid w:val="00FB1B31"/>
    <w:rsid w:val="00FB1C1C"/>
    <w:rsid w:val="00FB20B4"/>
    <w:rsid w:val="00FB21A2"/>
    <w:rsid w:val="00FB22AA"/>
    <w:rsid w:val="00FB22FA"/>
    <w:rsid w:val="00FB2381"/>
    <w:rsid w:val="00FB260F"/>
    <w:rsid w:val="00FB268F"/>
    <w:rsid w:val="00FB2C29"/>
    <w:rsid w:val="00FB2CA8"/>
    <w:rsid w:val="00FB2CDB"/>
    <w:rsid w:val="00FB3066"/>
    <w:rsid w:val="00FB3349"/>
    <w:rsid w:val="00FB340D"/>
    <w:rsid w:val="00FB3516"/>
    <w:rsid w:val="00FB35D3"/>
    <w:rsid w:val="00FB36F7"/>
    <w:rsid w:val="00FB3759"/>
    <w:rsid w:val="00FB38E2"/>
    <w:rsid w:val="00FB42BB"/>
    <w:rsid w:val="00FB4867"/>
    <w:rsid w:val="00FB48C0"/>
    <w:rsid w:val="00FB48E1"/>
    <w:rsid w:val="00FB4924"/>
    <w:rsid w:val="00FB4D35"/>
    <w:rsid w:val="00FB4E36"/>
    <w:rsid w:val="00FB51AF"/>
    <w:rsid w:val="00FB57C0"/>
    <w:rsid w:val="00FB58E9"/>
    <w:rsid w:val="00FB5D2A"/>
    <w:rsid w:val="00FB67E0"/>
    <w:rsid w:val="00FB6916"/>
    <w:rsid w:val="00FB6ACA"/>
    <w:rsid w:val="00FB702C"/>
    <w:rsid w:val="00FB70FB"/>
    <w:rsid w:val="00FB7209"/>
    <w:rsid w:val="00FB7410"/>
    <w:rsid w:val="00FB7D87"/>
    <w:rsid w:val="00FC0098"/>
    <w:rsid w:val="00FC0157"/>
    <w:rsid w:val="00FC03F1"/>
    <w:rsid w:val="00FC0518"/>
    <w:rsid w:val="00FC0919"/>
    <w:rsid w:val="00FC0B94"/>
    <w:rsid w:val="00FC0F47"/>
    <w:rsid w:val="00FC11D7"/>
    <w:rsid w:val="00FC1332"/>
    <w:rsid w:val="00FC15F2"/>
    <w:rsid w:val="00FC164B"/>
    <w:rsid w:val="00FC1A8C"/>
    <w:rsid w:val="00FC1CE3"/>
    <w:rsid w:val="00FC1DFE"/>
    <w:rsid w:val="00FC1E6F"/>
    <w:rsid w:val="00FC2394"/>
    <w:rsid w:val="00FC240E"/>
    <w:rsid w:val="00FC2471"/>
    <w:rsid w:val="00FC2671"/>
    <w:rsid w:val="00FC29EA"/>
    <w:rsid w:val="00FC2CA9"/>
    <w:rsid w:val="00FC30C3"/>
    <w:rsid w:val="00FC3161"/>
    <w:rsid w:val="00FC328D"/>
    <w:rsid w:val="00FC376C"/>
    <w:rsid w:val="00FC37FD"/>
    <w:rsid w:val="00FC398E"/>
    <w:rsid w:val="00FC3A9F"/>
    <w:rsid w:val="00FC3C80"/>
    <w:rsid w:val="00FC3F15"/>
    <w:rsid w:val="00FC4174"/>
    <w:rsid w:val="00FC45E5"/>
    <w:rsid w:val="00FC4ACC"/>
    <w:rsid w:val="00FC4EE4"/>
    <w:rsid w:val="00FC50DF"/>
    <w:rsid w:val="00FC549F"/>
    <w:rsid w:val="00FC5856"/>
    <w:rsid w:val="00FC58A9"/>
    <w:rsid w:val="00FC5D4A"/>
    <w:rsid w:val="00FC60D6"/>
    <w:rsid w:val="00FC6180"/>
    <w:rsid w:val="00FC64C1"/>
    <w:rsid w:val="00FC6B21"/>
    <w:rsid w:val="00FC6BB7"/>
    <w:rsid w:val="00FC6BE0"/>
    <w:rsid w:val="00FC6E48"/>
    <w:rsid w:val="00FC6E4A"/>
    <w:rsid w:val="00FC704A"/>
    <w:rsid w:val="00FC70C6"/>
    <w:rsid w:val="00FC70DF"/>
    <w:rsid w:val="00FC70F0"/>
    <w:rsid w:val="00FC736D"/>
    <w:rsid w:val="00FC7380"/>
    <w:rsid w:val="00FC747D"/>
    <w:rsid w:val="00FC7567"/>
    <w:rsid w:val="00FC7752"/>
    <w:rsid w:val="00FC7D91"/>
    <w:rsid w:val="00FC7EFE"/>
    <w:rsid w:val="00FD09C2"/>
    <w:rsid w:val="00FD1268"/>
    <w:rsid w:val="00FD143D"/>
    <w:rsid w:val="00FD15C5"/>
    <w:rsid w:val="00FD1D40"/>
    <w:rsid w:val="00FD1D85"/>
    <w:rsid w:val="00FD1DC3"/>
    <w:rsid w:val="00FD1E3D"/>
    <w:rsid w:val="00FD1F96"/>
    <w:rsid w:val="00FD21C1"/>
    <w:rsid w:val="00FD249A"/>
    <w:rsid w:val="00FD2530"/>
    <w:rsid w:val="00FD26B9"/>
    <w:rsid w:val="00FD27C4"/>
    <w:rsid w:val="00FD28C4"/>
    <w:rsid w:val="00FD28DD"/>
    <w:rsid w:val="00FD2AD5"/>
    <w:rsid w:val="00FD2AF4"/>
    <w:rsid w:val="00FD2C70"/>
    <w:rsid w:val="00FD3010"/>
    <w:rsid w:val="00FD308A"/>
    <w:rsid w:val="00FD31B1"/>
    <w:rsid w:val="00FD31E9"/>
    <w:rsid w:val="00FD34C2"/>
    <w:rsid w:val="00FD3532"/>
    <w:rsid w:val="00FD35A3"/>
    <w:rsid w:val="00FD38A5"/>
    <w:rsid w:val="00FD3AF4"/>
    <w:rsid w:val="00FD3DEA"/>
    <w:rsid w:val="00FD403B"/>
    <w:rsid w:val="00FD412D"/>
    <w:rsid w:val="00FD41F5"/>
    <w:rsid w:val="00FD4553"/>
    <w:rsid w:val="00FD4E42"/>
    <w:rsid w:val="00FD5036"/>
    <w:rsid w:val="00FD523A"/>
    <w:rsid w:val="00FD527F"/>
    <w:rsid w:val="00FD5333"/>
    <w:rsid w:val="00FD5723"/>
    <w:rsid w:val="00FD591F"/>
    <w:rsid w:val="00FD5A10"/>
    <w:rsid w:val="00FD5F83"/>
    <w:rsid w:val="00FD6108"/>
    <w:rsid w:val="00FD629B"/>
    <w:rsid w:val="00FD632A"/>
    <w:rsid w:val="00FD63C4"/>
    <w:rsid w:val="00FD664B"/>
    <w:rsid w:val="00FD6740"/>
    <w:rsid w:val="00FD6D4B"/>
    <w:rsid w:val="00FD73BF"/>
    <w:rsid w:val="00FD7738"/>
    <w:rsid w:val="00FD7CD7"/>
    <w:rsid w:val="00FE042E"/>
    <w:rsid w:val="00FE05FF"/>
    <w:rsid w:val="00FE0BA7"/>
    <w:rsid w:val="00FE1002"/>
    <w:rsid w:val="00FE120A"/>
    <w:rsid w:val="00FE1630"/>
    <w:rsid w:val="00FE1925"/>
    <w:rsid w:val="00FE1A4C"/>
    <w:rsid w:val="00FE1C7E"/>
    <w:rsid w:val="00FE1E8A"/>
    <w:rsid w:val="00FE1FE0"/>
    <w:rsid w:val="00FE2199"/>
    <w:rsid w:val="00FE22C8"/>
    <w:rsid w:val="00FE2601"/>
    <w:rsid w:val="00FE2969"/>
    <w:rsid w:val="00FE2AE7"/>
    <w:rsid w:val="00FE325D"/>
    <w:rsid w:val="00FE3533"/>
    <w:rsid w:val="00FE36B7"/>
    <w:rsid w:val="00FE386B"/>
    <w:rsid w:val="00FE3975"/>
    <w:rsid w:val="00FE3DEE"/>
    <w:rsid w:val="00FE3FDE"/>
    <w:rsid w:val="00FE427A"/>
    <w:rsid w:val="00FE4799"/>
    <w:rsid w:val="00FE4DC8"/>
    <w:rsid w:val="00FE5060"/>
    <w:rsid w:val="00FE556B"/>
    <w:rsid w:val="00FE5696"/>
    <w:rsid w:val="00FE613C"/>
    <w:rsid w:val="00FE6337"/>
    <w:rsid w:val="00FE6B98"/>
    <w:rsid w:val="00FE7188"/>
    <w:rsid w:val="00FE71D1"/>
    <w:rsid w:val="00FE744C"/>
    <w:rsid w:val="00FE7510"/>
    <w:rsid w:val="00FE7BF0"/>
    <w:rsid w:val="00FE7E79"/>
    <w:rsid w:val="00FF027B"/>
    <w:rsid w:val="00FF03C6"/>
    <w:rsid w:val="00FF0431"/>
    <w:rsid w:val="00FF1022"/>
    <w:rsid w:val="00FF10B6"/>
    <w:rsid w:val="00FF1592"/>
    <w:rsid w:val="00FF1662"/>
    <w:rsid w:val="00FF1722"/>
    <w:rsid w:val="00FF173B"/>
    <w:rsid w:val="00FF176B"/>
    <w:rsid w:val="00FF18CB"/>
    <w:rsid w:val="00FF1ABB"/>
    <w:rsid w:val="00FF1DA0"/>
    <w:rsid w:val="00FF20C3"/>
    <w:rsid w:val="00FF245B"/>
    <w:rsid w:val="00FF24C1"/>
    <w:rsid w:val="00FF262C"/>
    <w:rsid w:val="00FF2810"/>
    <w:rsid w:val="00FF2839"/>
    <w:rsid w:val="00FF29E4"/>
    <w:rsid w:val="00FF2E15"/>
    <w:rsid w:val="00FF2E16"/>
    <w:rsid w:val="00FF2F42"/>
    <w:rsid w:val="00FF306F"/>
    <w:rsid w:val="00FF3176"/>
    <w:rsid w:val="00FF3541"/>
    <w:rsid w:val="00FF3784"/>
    <w:rsid w:val="00FF3860"/>
    <w:rsid w:val="00FF3F6D"/>
    <w:rsid w:val="00FF4760"/>
    <w:rsid w:val="00FF4CAD"/>
    <w:rsid w:val="00FF4CC1"/>
    <w:rsid w:val="00FF50E4"/>
    <w:rsid w:val="00FF5588"/>
    <w:rsid w:val="00FF5644"/>
    <w:rsid w:val="00FF5BA7"/>
    <w:rsid w:val="00FF5CB1"/>
    <w:rsid w:val="00FF5CE2"/>
    <w:rsid w:val="00FF6359"/>
    <w:rsid w:val="00FF6398"/>
    <w:rsid w:val="00FF6607"/>
    <w:rsid w:val="00FF66A3"/>
    <w:rsid w:val="00FF67E6"/>
    <w:rsid w:val="00FF6896"/>
    <w:rsid w:val="00FF6B1F"/>
    <w:rsid w:val="00FF6C3F"/>
    <w:rsid w:val="00FF732E"/>
    <w:rsid w:val="00FF7896"/>
    <w:rsid w:val="00FF7B69"/>
    <w:rsid w:val="00FF7C6E"/>
    <w:rsid w:val="00FF7CDF"/>
    <w:rsid w:val="00FF7D66"/>
    <w:rsid w:val="00FF7F0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32362F"/>
  <w15:docId w15:val="{1157B190-73FC-4CB7-A136-D9EDD4AFE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宋体" w:hAnsi="Arial" w:cs="Times New Roman"/>
        <w:color w:val="000000" w:themeColor="text1"/>
        <w:sz w:val="21"/>
        <w:szCs w:val="21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rsid w:val="004154F8"/>
  </w:style>
  <w:style w:type="paragraph" w:styleId="1">
    <w:name w:val="heading 1"/>
    <w:basedOn w:val="a"/>
    <w:next w:val="a0"/>
    <w:link w:val="10"/>
    <w:autoRedefine/>
    <w:qFormat/>
    <w:rsid w:val="00AA32B1"/>
    <w:pPr>
      <w:keepNext/>
      <w:numPr>
        <w:numId w:val="4"/>
      </w:numPr>
      <w:pBdr>
        <w:bottom w:val="single" w:sz="12" w:space="1" w:color="9BBB59"/>
      </w:pBdr>
      <w:tabs>
        <w:tab w:val="left" w:pos="440"/>
      </w:tabs>
      <w:snapToGrid w:val="0"/>
      <w:spacing w:before="400" w:after="400"/>
      <w:ind w:left="0"/>
      <w:outlineLvl w:val="0"/>
    </w:pPr>
    <w:rPr>
      <w:rFonts w:ascii="Times New Roman" w:eastAsiaTheme="minorEastAsia" w:hAnsi="Times New Roman"/>
      <w:b/>
      <w:bCs/>
      <w:color w:val="78787B"/>
      <w:kern w:val="32"/>
      <w:sz w:val="32"/>
      <w:szCs w:val="34"/>
    </w:rPr>
  </w:style>
  <w:style w:type="paragraph" w:styleId="2">
    <w:name w:val="heading 2"/>
    <w:aliases w:val="标题2,H2,h2,heading 2,(Alt+2),(Alt+2)1,(Alt+2)2,2,Header 2,Header2,H2-Heading 2,l2,22,heading2,Heading 2 Hidden,L2,dd heading 2,dh2,sub-sect,A.B.C.,Heading Two,headi,h21,h22,21,Attribute Heading 2,Subhead A,H21,H22,H23,H211,H221,Level 2,Level 2 Head"/>
    <w:basedOn w:val="a"/>
    <w:next w:val="a0"/>
    <w:link w:val="20"/>
    <w:qFormat/>
    <w:rsid w:val="00AA32B1"/>
    <w:pPr>
      <w:keepNext/>
      <w:numPr>
        <w:ilvl w:val="1"/>
        <w:numId w:val="4"/>
      </w:numPr>
      <w:tabs>
        <w:tab w:val="left" w:pos="660"/>
      </w:tabs>
      <w:snapToGrid w:val="0"/>
      <w:spacing w:before="200" w:after="200"/>
      <w:ind w:left="284"/>
      <w:outlineLvl w:val="1"/>
    </w:pPr>
    <w:rPr>
      <w:rFonts w:hAnsi="宋体" w:cs="Arial"/>
      <w:b/>
      <w:bCs/>
      <w:iCs/>
      <w:color w:val="78787B"/>
      <w:sz w:val="28"/>
      <w:szCs w:val="28"/>
    </w:rPr>
  </w:style>
  <w:style w:type="paragraph" w:styleId="3">
    <w:name w:val="heading 3"/>
    <w:basedOn w:val="a"/>
    <w:next w:val="a0"/>
    <w:link w:val="30"/>
    <w:qFormat/>
    <w:rsid w:val="00AA32B1"/>
    <w:pPr>
      <w:keepNext/>
      <w:numPr>
        <w:ilvl w:val="2"/>
        <w:numId w:val="4"/>
      </w:numPr>
      <w:tabs>
        <w:tab w:val="left" w:pos="440"/>
      </w:tabs>
      <w:snapToGrid w:val="0"/>
      <w:spacing w:before="200" w:after="200"/>
      <w:ind w:left="567"/>
      <w:outlineLvl w:val="2"/>
    </w:pPr>
    <w:rPr>
      <w:rFonts w:cs="Arial"/>
      <w:b/>
      <w:bCs/>
      <w:color w:val="78787B"/>
      <w:sz w:val="24"/>
      <w:szCs w:val="26"/>
    </w:rPr>
  </w:style>
  <w:style w:type="paragraph" w:styleId="4">
    <w:name w:val="heading 4"/>
    <w:basedOn w:val="a"/>
    <w:next w:val="a0"/>
    <w:link w:val="40"/>
    <w:qFormat/>
    <w:rsid w:val="00AA32B1"/>
    <w:pPr>
      <w:keepNext/>
      <w:numPr>
        <w:ilvl w:val="3"/>
        <w:numId w:val="4"/>
      </w:numPr>
      <w:snapToGrid w:val="0"/>
      <w:spacing w:before="200" w:after="200"/>
      <w:ind w:left="851"/>
      <w:outlineLvl w:val="3"/>
    </w:pPr>
    <w:rPr>
      <w:rFonts w:hAnsi="宋体" w:cs="Arial"/>
      <w:b/>
      <w:bCs/>
      <w:color w:val="78787B"/>
      <w:sz w:val="24"/>
      <w:szCs w:val="28"/>
    </w:rPr>
  </w:style>
  <w:style w:type="paragraph" w:styleId="5">
    <w:name w:val="heading 5"/>
    <w:basedOn w:val="4"/>
    <w:next w:val="a0"/>
    <w:link w:val="50"/>
    <w:qFormat/>
    <w:rsid w:val="00AA32B1"/>
    <w:pPr>
      <w:numPr>
        <w:ilvl w:val="4"/>
      </w:numPr>
      <w:tabs>
        <w:tab w:val="left" w:pos="440"/>
      </w:tabs>
      <w:ind w:left="1134"/>
      <w:outlineLvl w:val="4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BD73B4"/>
    <w:pPr>
      <w:tabs>
        <w:tab w:val="center" w:pos="4320"/>
        <w:tab w:val="right" w:pos="8640"/>
      </w:tabs>
    </w:pPr>
  </w:style>
  <w:style w:type="character" w:customStyle="1" w:styleId="a5">
    <w:name w:val="页眉 字符"/>
    <w:link w:val="a4"/>
    <w:uiPriority w:val="99"/>
    <w:rsid w:val="00BD73B4"/>
    <w:rPr>
      <w:rFonts w:ascii="Arial" w:hAnsi="Arial"/>
      <w:sz w:val="22"/>
    </w:rPr>
  </w:style>
  <w:style w:type="paragraph" w:styleId="a6">
    <w:name w:val="footer"/>
    <w:basedOn w:val="a"/>
    <w:link w:val="a7"/>
    <w:uiPriority w:val="99"/>
    <w:unhideWhenUsed/>
    <w:rsid w:val="00BD73B4"/>
    <w:pPr>
      <w:tabs>
        <w:tab w:val="center" w:pos="4320"/>
        <w:tab w:val="right" w:pos="8640"/>
      </w:tabs>
    </w:pPr>
  </w:style>
  <w:style w:type="character" w:customStyle="1" w:styleId="a7">
    <w:name w:val="页脚 字符"/>
    <w:link w:val="a6"/>
    <w:uiPriority w:val="99"/>
    <w:rsid w:val="00BD73B4"/>
    <w:rPr>
      <w:rFonts w:ascii="Arial" w:hAnsi="Arial"/>
      <w:sz w:val="22"/>
    </w:rPr>
  </w:style>
  <w:style w:type="paragraph" w:styleId="a8">
    <w:name w:val="Balloon Text"/>
    <w:basedOn w:val="a"/>
    <w:link w:val="a9"/>
    <w:rsid w:val="00526E7E"/>
    <w:rPr>
      <w:rFonts w:ascii="Tahoma" w:hAnsi="Tahoma" w:cs="Tahoma"/>
      <w:sz w:val="16"/>
      <w:szCs w:val="16"/>
    </w:rPr>
  </w:style>
  <w:style w:type="character" w:customStyle="1" w:styleId="a9">
    <w:name w:val="批注框文本 字符"/>
    <w:link w:val="a8"/>
    <w:rsid w:val="00526E7E"/>
    <w:rPr>
      <w:rFonts w:ascii="Tahoma" w:hAnsi="Tahoma" w:cs="Tahoma"/>
      <w:sz w:val="16"/>
      <w:szCs w:val="16"/>
    </w:rPr>
  </w:style>
  <w:style w:type="character" w:customStyle="1" w:styleId="10">
    <w:name w:val="标题 1 字符"/>
    <w:link w:val="1"/>
    <w:rsid w:val="00AA32B1"/>
    <w:rPr>
      <w:rFonts w:ascii="Times New Roman" w:eastAsiaTheme="minorEastAsia" w:hAnsi="Times New Roman"/>
      <w:b/>
      <w:bCs/>
      <w:color w:val="78787B"/>
      <w:kern w:val="32"/>
      <w:sz w:val="32"/>
      <w:szCs w:val="34"/>
    </w:rPr>
  </w:style>
  <w:style w:type="character" w:customStyle="1" w:styleId="20">
    <w:name w:val="标题 2 字符"/>
    <w:aliases w:val="标题2 字符,H2 字符,h2 字符,heading 2 字符,(Alt+2) 字符,(Alt+2)1 字符,(Alt+2)2 字符,2 字符,Header 2 字符,Header2 字符,H2-Heading 2 字符,l2 字符,22 字符,heading2 字符,Heading 2 Hidden 字符,L2 字符,dd heading 2 字符,dh2 字符,sub-sect 字符,A.B.C. 字符,Heading Two 字符,headi 字符,h21 字符,h22 字符"/>
    <w:link w:val="2"/>
    <w:rsid w:val="00AA32B1"/>
    <w:rPr>
      <w:rFonts w:hAnsi="宋体" w:cs="Arial"/>
      <w:b/>
      <w:bCs/>
      <w:iCs/>
      <w:color w:val="78787B"/>
      <w:sz w:val="28"/>
      <w:szCs w:val="28"/>
    </w:rPr>
  </w:style>
  <w:style w:type="character" w:customStyle="1" w:styleId="30">
    <w:name w:val="标题 3 字符"/>
    <w:link w:val="3"/>
    <w:rsid w:val="00AA32B1"/>
    <w:rPr>
      <w:rFonts w:cs="Arial"/>
      <w:b/>
      <w:bCs/>
      <w:color w:val="78787B"/>
      <w:sz w:val="24"/>
      <w:szCs w:val="26"/>
    </w:rPr>
  </w:style>
  <w:style w:type="character" w:customStyle="1" w:styleId="40">
    <w:name w:val="标题 4 字符"/>
    <w:link w:val="4"/>
    <w:rsid w:val="00AA32B1"/>
    <w:rPr>
      <w:rFonts w:hAnsi="宋体" w:cs="Arial"/>
      <w:b/>
      <w:bCs/>
      <w:color w:val="78787B"/>
      <w:sz w:val="24"/>
      <w:szCs w:val="28"/>
    </w:rPr>
  </w:style>
  <w:style w:type="character" w:customStyle="1" w:styleId="50">
    <w:name w:val="标题 5 字符"/>
    <w:link w:val="5"/>
    <w:rsid w:val="00AA32B1"/>
    <w:rPr>
      <w:rFonts w:hAnsi="宋体" w:cs="Arial"/>
      <w:b/>
      <w:bCs/>
      <w:color w:val="78787B"/>
      <w:sz w:val="24"/>
      <w:szCs w:val="28"/>
    </w:rPr>
  </w:style>
  <w:style w:type="paragraph" w:customStyle="1" w:styleId="a0">
    <w:name w:val="文档正文"/>
    <w:basedOn w:val="a"/>
    <w:link w:val="Char"/>
    <w:qFormat/>
    <w:rsid w:val="000F4C81"/>
    <w:pPr>
      <w:snapToGrid w:val="0"/>
      <w:spacing w:line="336" w:lineRule="auto"/>
      <w:ind w:firstLineChars="200" w:firstLine="200"/>
    </w:pPr>
    <w:rPr>
      <w:color w:val="595959"/>
      <w:sz w:val="24"/>
    </w:rPr>
  </w:style>
  <w:style w:type="paragraph" w:styleId="TOC1">
    <w:name w:val="toc 1"/>
    <w:next w:val="a"/>
    <w:autoRedefine/>
    <w:uiPriority w:val="39"/>
    <w:rsid w:val="001F7383"/>
    <w:pPr>
      <w:tabs>
        <w:tab w:val="left" w:pos="907"/>
        <w:tab w:val="right" w:leader="hyphen" w:pos="9350"/>
      </w:tabs>
      <w:spacing w:before="240" w:after="120"/>
      <w:ind w:left="1008" w:hanging="576"/>
    </w:pPr>
    <w:rPr>
      <w:rFonts w:cs="Arial"/>
      <w:b/>
      <w:bCs/>
      <w:noProof/>
      <w:color w:val="4D4D4F"/>
      <w:sz w:val="24"/>
      <w:szCs w:val="24"/>
    </w:rPr>
  </w:style>
  <w:style w:type="paragraph" w:styleId="TOC2">
    <w:name w:val="toc 2"/>
    <w:next w:val="a"/>
    <w:uiPriority w:val="39"/>
    <w:rsid w:val="00DB6AFC"/>
    <w:pPr>
      <w:tabs>
        <w:tab w:val="left" w:pos="1627"/>
        <w:tab w:val="right" w:leader="hyphen" w:pos="9350"/>
      </w:tabs>
      <w:spacing w:before="80" w:after="80"/>
      <w:ind w:left="1656" w:hanging="648"/>
    </w:pPr>
    <w:rPr>
      <w:rFonts w:ascii="Trebuchet MS" w:hAnsi="Trebuchet MS"/>
      <w:b/>
      <w:bCs/>
      <w:color w:val="4D4D4F"/>
      <w:sz w:val="22"/>
    </w:rPr>
  </w:style>
  <w:style w:type="paragraph" w:styleId="TOC3">
    <w:name w:val="toc 3"/>
    <w:next w:val="a"/>
    <w:autoRedefine/>
    <w:uiPriority w:val="39"/>
    <w:rsid w:val="00DB6AFC"/>
    <w:pPr>
      <w:tabs>
        <w:tab w:val="left" w:pos="2304"/>
        <w:tab w:val="right" w:leader="hyphen" w:pos="9350"/>
      </w:tabs>
      <w:spacing w:before="60" w:after="60"/>
      <w:ind w:left="2347" w:hanging="720"/>
    </w:pPr>
    <w:rPr>
      <w:rFonts w:ascii="Trebuchet MS" w:hAnsi="Trebuchet MS"/>
      <w:color w:val="4D4D4F"/>
    </w:rPr>
  </w:style>
  <w:style w:type="table" w:styleId="aa">
    <w:name w:val="Table Grid"/>
    <w:basedOn w:val="a2"/>
    <w:uiPriority w:val="39"/>
    <w:rsid w:val="00D271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teBegin">
    <w:name w:val="Note Begin"/>
    <w:basedOn w:val="a"/>
    <w:next w:val="NoteEnd"/>
    <w:autoRedefine/>
    <w:rsid w:val="00404985"/>
    <w:pPr>
      <w:pBdr>
        <w:top w:val="single" w:sz="8" w:space="2" w:color="78787B"/>
        <w:left w:val="single" w:sz="8" w:space="4" w:color="78787B"/>
        <w:right w:val="single" w:sz="8" w:space="4" w:color="78787B"/>
      </w:pBdr>
      <w:shd w:val="clear" w:color="auto" w:fill="808080"/>
      <w:snapToGrid w:val="0"/>
      <w:spacing w:before="160"/>
      <w:ind w:left="720" w:right="720"/>
    </w:pPr>
    <w:rPr>
      <w:b/>
      <w:color w:val="FFFFFF"/>
      <w:sz w:val="18"/>
    </w:rPr>
  </w:style>
  <w:style w:type="paragraph" w:customStyle="1" w:styleId="NoteEnd">
    <w:name w:val="Note End"/>
    <w:basedOn w:val="NoteBegin"/>
    <w:next w:val="a0"/>
    <w:rsid w:val="001F7383"/>
    <w:pPr>
      <w:pBdr>
        <w:top w:val="none" w:sz="0" w:space="0" w:color="auto"/>
        <w:bottom w:val="single" w:sz="8" w:space="3" w:color="78787B"/>
      </w:pBdr>
      <w:shd w:val="clear" w:color="auto" w:fill="auto"/>
      <w:spacing w:before="100" w:after="120"/>
    </w:pPr>
    <w:rPr>
      <w:b w:val="0"/>
      <w:bCs/>
      <w:iCs/>
      <w:color w:val="78787B"/>
      <w:szCs w:val="20"/>
      <w:lang w:eastAsia="en-US"/>
    </w:rPr>
  </w:style>
  <w:style w:type="paragraph" w:customStyle="1" w:styleId="FMHeader">
    <w:name w:val="FM Header"/>
    <w:next w:val="a0"/>
    <w:autoRedefine/>
    <w:rsid w:val="000631B7"/>
    <w:pPr>
      <w:spacing w:before="480" w:after="240"/>
    </w:pPr>
    <w:rPr>
      <w:b/>
      <w:color w:val="78787B"/>
      <w:sz w:val="32"/>
      <w:szCs w:val="24"/>
    </w:rPr>
  </w:style>
  <w:style w:type="paragraph" w:customStyle="1" w:styleId="Picture">
    <w:name w:val="Picture"/>
    <w:basedOn w:val="a"/>
    <w:next w:val="a"/>
    <w:rsid w:val="00526E7E"/>
    <w:pPr>
      <w:snapToGrid w:val="0"/>
      <w:spacing w:before="200"/>
      <w:jc w:val="center"/>
    </w:pPr>
    <w:rPr>
      <w:rFonts w:ascii="Trebuchet MS" w:eastAsia="Times New Roman" w:hAnsi="Trebuchet MS"/>
      <w:color w:val="000000"/>
      <w:sz w:val="18"/>
      <w:szCs w:val="20"/>
      <w:lang w:bidi="gu-IN"/>
    </w:rPr>
  </w:style>
  <w:style w:type="paragraph" w:customStyle="1" w:styleId="IntroHeader">
    <w:name w:val="Intro Header"/>
    <w:next w:val="a0"/>
    <w:autoRedefine/>
    <w:rsid w:val="001F7383"/>
    <w:pPr>
      <w:spacing w:before="240" w:after="160"/>
      <w:ind w:left="216"/>
    </w:pPr>
    <w:rPr>
      <w:b/>
      <w:color w:val="78787B"/>
      <w:sz w:val="36"/>
      <w:szCs w:val="32"/>
    </w:rPr>
  </w:style>
  <w:style w:type="character" w:styleId="ab">
    <w:name w:val="Strong"/>
    <w:rsid w:val="008A5B57"/>
    <w:rPr>
      <w:b/>
      <w:bCs/>
      <w:color w:val="78787B"/>
    </w:rPr>
  </w:style>
  <w:style w:type="paragraph" w:customStyle="1" w:styleId="CoverpageTitle">
    <w:name w:val="Cover page Title"/>
    <w:next w:val="a0"/>
    <w:rsid w:val="00DC0BB7"/>
    <w:pPr>
      <w:snapToGrid w:val="0"/>
      <w:spacing w:after="60"/>
      <w:ind w:left="274"/>
    </w:pPr>
    <w:rPr>
      <w:rFonts w:eastAsia="MS Mincho"/>
      <w:b/>
      <w:bCs/>
      <w:color w:val="78787B"/>
      <w:kern w:val="32"/>
      <w:sz w:val="52"/>
      <w:szCs w:val="56"/>
      <w:lang w:eastAsia="ja-JP"/>
    </w:rPr>
  </w:style>
  <w:style w:type="paragraph" w:customStyle="1" w:styleId="CustomerInfo">
    <w:name w:val="Customer Info"/>
    <w:next w:val="a0"/>
    <w:rsid w:val="00E7259F"/>
    <w:pPr>
      <w:framePr w:hSpace="180" w:wrap="around" w:vAnchor="page" w:hAnchor="margin" w:x="115" w:y="2189"/>
      <w:snapToGrid w:val="0"/>
      <w:ind w:left="317"/>
    </w:pPr>
    <w:rPr>
      <w:rFonts w:eastAsia="MS Mincho" w:cs="Tahoma"/>
      <w:color w:val="78787B"/>
      <w:sz w:val="24"/>
      <w:szCs w:val="16"/>
      <w:lang w:eastAsia="ja-JP"/>
    </w:rPr>
  </w:style>
  <w:style w:type="paragraph" w:customStyle="1" w:styleId="ChapterTitle">
    <w:name w:val="Chapter Title"/>
    <w:next w:val="a0"/>
    <w:rsid w:val="00DC0BB7"/>
    <w:pPr>
      <w:pageBreakBefore/>
      <w:ind w:left="216"/>
    </w:pPr>
    <w:rPr>
      <w:b/>
      <w:caps/>
      <w:color w:val="78787B"/>
      <w:sz w:val="36"/>
      <w:szCs w:val="32"/>
    </w:rPr>
  </w:style>
  <w:style w:type="paragraph" w:customStyle="1" w:styleId="TableCaption">
    <w:name w:val="Table Caption"/>
    <w:next w:val="a0"/>
    <w:rsid w:val="00817109"/>
    <w:pPr>
      <w:spacing w:before="200" w:after="60"/>
      <w:ind w:left="576"/>
    </w:pPr>
    <w:rPr>
      <w:b/>
      <w:color w:val="78787B"/>
      <w:szCs w:val="24"/>
    </w:rPr>
  </w:style>
  <w:style w:type="paragraph" w:customStyle="1" w:styleId="AuthorInfo">
    <w:name w:val="Author Info"/>
    <w:next w:val="a0"/>
    <w:rsid w:val="00E7259F"/>
    <w:pPr>
      <w:framePr w:hSpace="180" w:wrap="around" w:vAnchor="page" w:hAnchor="margin" w:x="115" w:y="2189"/>
      <w:snapToGrid w:val="0"/>
      <w:ind w:left="317"/>
    </w:pPr>
    <w:rPr>
      <w:rFonts w:eastAsia="MS Mincho" w:cs="Tahoma"/>
      <w:b/>
      <w:color w:val="78787B"/>
      <w:sz w:val="24"/>
      <w:szCs w:val="16"/>
      <w:lang w:eastAsia="ja-JP"/>
    </w:rPr>
  </w:style>
  <w:style w:type="paragraph" w:customStyle="1" w:styleId="Hyperlinktext">
    <w:name w:val="Hyperlink text"/>
    <w:basedOn w:val="a0"/>
    <w:next w:val="a0"/>
    <w:link w:val="HyperlinktextChar"/>
    <w:rsid w:val="00526E7E"/>
    <w:rPr>
      <w:color w:val="0000FF"/>
      <w:u w:val="single"/>
    </w:rPr>
  </w:style>
  <w:style w:type="character" w:customStyle="1" w:styleId="Char">
    <w:name w:val="文档正文 Char"/>
    <w:link w:val="a0"/>
    <w:rsid w:val="000F4C81"/>
    <w:rPr>
      <w:rFonts w:eastAsia="宋体"/>
      <w:color w:val="595959"/>
      <w:sz w:val="24"/>
      <w:szCs w:val="24"/>
    </w:rPr>
  </w:style>
  <w:style w:type="character" w:customStyle="1" w:styleId="HyperlinktextChar">
    <w:name w:val="Hyperlink text Char"/>
    <w:link w:val="Hyperlinktext"/>
    <w:rsid w:val="00526E7E"/>
    <w:rPr>
      <w:rFonts w:ascii="Arial" w:eastAsia="宋体" w:hAnsi="Arial" w:cs="Times New Roman"/>
      <w:color w:val="0000FF"/>
      <w:sz w:val="20"/>
      <w:u w:val="single"/>
      <w:lang w:eastAsia="zh-CN"/>
    </w:rPr>
  </w:style>
  <w:style w:type="paragraph" w:customStyle="1" w:styleId="BulletedList">
    <w:name w:val="Bulleted List"/>
    <w:basedOn w:val="a0"/>
    <w:link w:val="BulletedListChar"/>
    <w:rsid w:val="00817109"/>
    <w:pPr>
      <w:numPr>
        <w:numId w:val="3"/>
      </w:numPr>
      <w:spacing w:before="120" w:after="120"/>
      <w:ind w:hanging="270"/>
    </w:pPr>
  </w:style>
  <w:style w:type="paragraph" w:customStyle="1" w:styleId="CustomerName">
    <w:name w:val="Customer Name"/>
    <w:next w:val="a0"/>
    <w:rsid w:val="00E7259F"/>
    <w:pPr>
      <w:framePr w:hSpace="180" w:wrap="around" w:vAnchor="page" w:hAnchor="margin" w:x="115" w:y="2189"/>
      <w:snapToGrid w:val="0"/>
      <w:ind w:left="317"/>
    </w:pPr>
    <w:rPr>
      <w:rFonts w:eastAsia="MS Mincho" w:cs="Tahoma"/>
      <w:b/>
      <w:color w:val="78787B"/>
      <w:sz w:val="32"/>
      <w:szCs w:val="16"/>
      <w:lang w:eastAsia="ja-JP"/>
    </w:rPr>
  </w:style>
  <w:style w:type="paragraph" w:customStyle="1" w:styleId="BulletIndent">
    <w:name w:val="Bullet Indent"/>
    <w:basedOn w:val="BulletedList"/>
    <w:rsid w:val="00817109"/>
    <w:pPr>
      <w:numPr>
        <w:numId w:val="1"/>
      </w:numPr>
      <w:tabs>
        <w:tab w:val="clear" w:pos="1008"/>
      </w:tabs>
      <w:ind w:left="1350" w:hanging="270"/>
    </w:pPr>
  </w:style>
  <w:style w:type="paragraph" w:customStyle="1" w:styleId="NumberedList">
    <w:name w:val="Numbered List"/>
    <w:basedOn w:val="a0"/>
    <w:rsid w:val="00817109"/>
    <w:pPr>
      <w:numPr>
        <w:numId w:val="2"/>
      </w:numPr>
      <w:tabs>
        <w:tab w:val="left" w:pos="720"/>
      </w:tabs>
      <w:spacing w:before="40" w:after="40"/>
    </w:pPr>
  </w:style>
  <w:style w:type="paragraph" w:customStyle="1" w:styleId="NumberedIndent">
    <w:name w:val="Numbered Indent"/>
    <w:basedOn w:val="NumberedList"/>
    <w:rsid w:val="00817109"/>
    <w:pPr>
      <w:numPr>
        <w:ilvl w:val="1"/>
      </w:numPr>
      <w:tabs>
        <w:tab w:val="clear" w:pos="720"/>
      </w:tabs>
    </w:pPr>
  </w:style>
  <w:style w:type="character" w:styleId="ac">
    <w:name w:val="Hyperlink"/>
    <w:uiPriority w:val="99"/>
    <w:rsid w:val="00526E7E"/>
    <w:rPr>
      <w:rFonts w:ascii="Arial" w:hAnsi="Arial"/>
      <w:color w:val="0000FF"/>
      <w:sz w:val="20"/>
      <w:u w:val="single"/>
    </w:rPr>
  </w:style>
  <w:style w:type="paragraph" w:customStyle="1" w:styleId="PictureCaption">
    <w:name w:val="Picture Caption"/>
    <w:next w:val="a0"/>
    <w:rsid w:val="00817109"/>
    <w:pPr>
      <w:spacing w:before="60" w:after="200"/>
      <w:jc w:val="center"/>
    </w:pPr>
    <w:rPr>
      <w:rFonts w:eastAsia="Times New Roman"/>
      <w:color w:val="78787B"/>
      <w:sz w:val="18"/>
      <w:lang w:val="fr-FR" w:bidi="gu-IN"/>
    </w:rPr>
  </w:style>
  <w:style w:type="character" w:customStyle="1" w:styleId="BulletedListChar">
    <w:name w:val="Bulleted List Char"/>
    <w:link w:val="BulletedList"/>
    <w:rsid w:val="00817109"/>
    <w:rPr>
      <w:color w:val="595959"/>
      <w:sz w:val="24"/>
    </w:rPr>
  </w:style>
  <w:style w:type="paragraph" w:customStyle="1" w:styleId="FooterRight">
    <w:name w:val="Footer Right"/>
    <w:next w:val="a"/>
    <w:rsid w:val="00DC0BB7"/>
    <w:pPr>
      <w:jc w:val="right"/>
    </w:pPr>
    <w:rPr>
      <w:rFonts w:ascii="Arial Narrow" w:hAnsi="Arial Narrow"/>
      <w:color w:val="4D4D4D"/>
      <w:sz w:val="16"/>
      <w:szCs w:val="18"/>
    </w:rPr>
  </w:style>
  <w:style w:type="paragraph" w:customStyle="1" w:styleId="ProprietaryNote">
    <w:name w:val="Proprietary Note"/>
    <w:rsid w:val="00817109"/>
    <w:pPr>
      <w:pBdr>
        <w:top w:val="dashSmallGap" w:sz="4" w:space="0" w:color="5F5F5F"/>
        <w:bottom w:val="dashSmallGap" w:sz="4" w:space="1" w:color="5F5F5F"/>
      </w:pBdr>
      <w:spacing w:before="320"/>
      <w:jc w:val="center"/>
    </w:pPr>
    <w:rPr>
      <w:rFonts w:ascii="Arial Narrow" w:hAnsi="Arial Narrow"/>
      <w:b/>
      <w:caps/>
      <w:color w:val="78787B"/>
      <w:sz w:val="18"/>
    </w:rPr>
  </w:style>
  <w:style w:type="paragraph" w:customStyle="1" w:styleId="FooterSpace">
    <w:name w:val="Footer Space"/>
    <w:rsid w:val="00DC0BB7"/>
    <w:rPr>
      <w:rFonts w:ascii="Arial Narrow" w:hAnsi="Arial Narrow"/>
      <w:color w:val="333333"/>
      <w:sz w:val="8"/>
      <w:szCs w:val="8"/>
    </w:rPr>
  </w:style>
  <w:style w:type="paragraph" w:customStyle="1" w:styleId="ad">
    <w:name w:val="表格标题"/>
    <w:basedOn w:val="a"/>
    <w:autoRedefine/>
    <w:rsid w:val="008D3C51"/>
    <w:pPr>
      <w:snapToGrid w:val="0"/>
      <w:spacing w:line="360" w:lineRule="auto"/>
      <w:jc w:val="center"/>
    </w:pPr>
    <w:rPr>
      <w:b/>
      <w:color w:val="FFFFFF"/>
      <w:sz w:val="24"/>
      <w:szCs w:val="20"/>
    </w:rPr>
  </w:style>
  <w:style w:type="paragraph" w:customStyle="1" w:styleId="ae">
    <w:name w:val="表格文字"/>
    <w:basedOn w:val="a"/>
    <w:next w:val="a0"/>
    <w:autoRedefine/>
    <w:rsid w:val="00EF5A04"/>
    <w:pPr>
      <w:snapToGrid w:val="0"/>
      <w:spacing w:line="288" w:lineRule="auto"/>
    </w:pPr>
    <w:rPr>
      <w:rFonts w:ascii="Arial Unicode MS" w:hAnsi="Arial Unicode MS" w:cs="Arial Unicode MS"/>
      <w:color w:val="595959"/>
    </w:rPr>
  </w:style>
  <w:style w:type="table" w:styleId="31">
    <w:name w:val="Table Web 3"/>
    <w:basedOn w:val="a2"/>
    <w:rsid w:val="00D96EF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DD">
    <w:name w:val="SDD正文"/>
    <w:basedOn w:val="a"/>
    <w:link w:val="SDDChar"/>
    <w:qFormat/>
    <w:rsid w:val="00563A70"/>
    <w:pPr>
      <w:spacing w:after="60" w:line="360" w:lineRule="auto"/>
      <w:ind w:leftChars="64" w:left="141" w:firstLine="442"/>
    </w:pPr>
    <w:rPr>
      <w:rFonts w:ascii="Times New Roman" w:hAnsi="Times New Roman"/>
      <w:szCs w:val="22"/>
    </w:rPr>
  </w:style>
  <w:style w:type="character" w:customStyle="1" w:styleId="SDDChar">
    <w:name w:val="SDD正文 Char"/>
    <w:link w:val="SDD"/>
    <w:rsid w:val="00563A70"/>
    <w:rPr>
      <w:rFonts w:ascii="Times New Roman" w:eastAsia="宋体" w:hAnsi="Times New Roman" w:cs="Times New Roman"/>
      <w:sz w:val="21"/>
      <w:szCs w:val="22"/>
      <w:lang w:eastAsia="zh-CN"/>
    </w:rPr>
  </w:style>
  <w:style w:type="paragraph" w:styleId="af">
    <w:name w:val="Document Map"/>
    <w:basedOn w:val="a"/>
    <w:link w:val="af0"/>
    <w:rsid w:val="00093E6D"/>
    <w:rPr>
      <w:rFonts w:ascii="宋体"/>
      <w:sz w:val="18"/>
      <w:szCs w:val="18"/>
    </w:rPr>
  </w:style>
  <w:style w:type="character" w:customStyle="1" w:styleId="af0">
    <w:name w:val="文档结构图 字符"/>
    <w:link w:val="af"/>
    <w:rsid w:val="00093E6D"/>
    <w:rPr>
      <w:rFonts w:ascii="宋体" w:eastAsia="宋体" w:hAnsi="Arial"/>
      <w:sz w:val="18"/>
      <w:szCs w:val="18"/>
    </w:rPr>
  </w:style>
  <w:style w:type="paragraph" w:customStyle="1" w:styleId="TableBodyText">
    <w:name w:val="Table Body Text"/>
    <w:basedOn w:val="a"/>
    <w:next w:val="a0"/>
    <w:autoRedefine/>
    <w:rsid w:val="00177C4F"/>
    <w:pPr>
      <w:snapToGrid w:val="0"/>
      <w:spacing w:before="6" w:after="6"/>
      <w:jc w:val="center"/>
    </w:pPr>
    <w:rPr>
      <w:color w:val="78787B"/>
      <w:sz w:val="20"/>
      <w:szCs w:val="18"/>
    </w:rPr>
  </w:style>
  <w:style w:type="paragraph" w:styleId="af1">
    <w:name w:val="Body Text"/>
    <w:basedOn w:val="a"/>
    <w:link w:val="af2"/>
    <w:autoRedefine/>
    <w:rsid w:val="00321177"/>
    <w:pPr>
      <w:tabs>
        <w:tab w:val="left" w:pos="776"/>
      </w:tabs>
      <w:spacing w:before="120" w:after="120"/>
      <w:jc w:val="center"/>
    </w:pPr>
    <w:rPr>
      <w:rFonts w:ascii="Book Antiqua" w:hAnsi="Book Antiqua"/>
      <w:sz w:val="20"/>
      <w:szCs w:val="20"/>
    </w:rPr>
  </w:style>
  <w:style w:type="character" w:customStyle="1" w:styleId="af2">
    <w:name w:val="正文文本 字符"/>
    <w:link w:val="af1"/>
    <w:rsid w:val="00321177"/>
    <w:rPr>
      <w:rFonts w:ascii="Book Antiqua" w:eastAsia="宋体" w:hAnsi="Book Antiqua" w:cs="Times New Roman"/>
      <w:sz w:val="20"/>
      <w:szCs w:val="20"/>
      <w:lang w:eastAsia="zh-CN"/>
    </w:rPr>
  </w:style>
  <w:style w:type="paragraph" w:customStyle="1" w:styleId="PTC-">
    <w:name w:val="PTC - 正文"/>
    <w:basedOn w:val="a"/>
    <w:rsid w:val="00683FFA"/>
    <w:pPr>
      <w:widowControl w:val="0"/>
      <w:spacing w:beforeLines="50" w:line="300" w:lineRule="auto"/>
      <w:ind w:firstLineChars="200" w:firstLine="480"/>
      <w:jc w:val="both"/>
    </w:pPr>
    <w:rPr>
      <w:rFonts w:ascii="Calibri" w:hAnsi="Calibri"/>
      <w:kern w:val="2"/>
      <w:sz w:val="24"/>
      <w:szCs w:val="22"/>
    </w:rPr>
  </w:style>
  <w:style w:type="paragraph" w:styleId="af3">
    <w:name w:val="No Spacing"/>
    <w:link w:val="af4"/>
    <w:uiPriority w:val="1"/>
    <w:rsid w:val="009C290C"/>
    <w:rPr>
      <w:sz w:val="22"/>
      <w:szCs w:val="22"/>
    </w:rPr>
  </w:style>
  <w:style w:type="character" w:customStyle="1" w:styleId="af4">
    <w:name w:val="无间隔 字符"/>
    <w:link w:val="af3"/>
    <w:uiPriority w:val="1"/>
    <w:rsid w:val="009C290C"/>
    <w:rPr>
      <w:sz w:val="22"/>
      <w:szCs w:val="22"/>
      <w:lang w:eastAsia="zh-CN"/>
    </w:rPr>
  </w:style>
  <w:style w:type="paragraph" w:styleId="32">
    <w:name w:val="Body Text Indent 3"/>
    <w:basedOn w:val="a"/>
    <w:link w:val="33"/>
    <w:rsid w:val="009D7EC5"/>
    <w:pPr>
      <w:spacing w:after="120"/>
      <w:ind w:leftChars="200" w:left="420"/>
    </w:pPr>
    <w:rPr>
      <w:sz w:val="16"/>
      <w:szCs w:val="16"/>
    </w:rPr>
  </w:style>
  <w:style w:type="character" w:customStyle="1" w:styleId="33">
    <w:name w:val="正文文本缩进 3 字符"/>
    <w:link w:val="32"/>
    <w:rsid w:val="009D7EC5"/>
    <w:rPr>
      <w:rFonts w:ascii="Arial" w:hAnsi="Arial"/>
      <w:sz w:val="16"/>
      <w:szCs w:val="16"/>
    </w:rPr>
  </w:style>
  <w:style w:type="paragraph" w:customStyle="1" w:styleId="af5">
    <w:name w:val="表内容"/>
    <w:basedOn w:val="a"/>
    <w:rsid w:val="009D7EC5"/>
    <w:pPr>
      <w:adjustRightInd w:val="0"/>
      <w:snapToGrid w:val="0"/>
      <w:spacing w:line="300" w:lineRule="auto"/>
      <w:ind w:firstLineChars="200" w:firstLine="200"/>
      <w:jc w:val="center"/>
    </w:pPr>
    <w:rPr>
      <w:rFonts w:ascii="宋体" w:hAnsi="宋体" w:hint="eastAsia"/>
      <w:bCs/>
      <w:color w:val="000000"/>
      <w:szCs w:val="20"/>
    </w:rPr>
  </w:style>
  <w:style w:type="character" w:styleId="af6">
    <w:name w:val="annotation reference"/>
    <w:rsid w:val="00036E43"/>
    <w:rPr>
      <w:sz w:val="21"/>
      <w:szCs w:val="21"/>
    </w:rPr>
  </w:style>
  <w:style w:type="paragraph" w:styleId="af7">
    <w:name w:val="annotation text"/>
    <w:basedOn w:val="a"/>
    <w:link w:val="af8"/>
    <w:rsid w:val="00036E43"/>
  </w:style>
  <w:style w:type="character" w:customStyle="1" w:styleId="af8">
    <w:name w:val="批注文字 字符"/>
    <w:link w:val="af7"/>
    <w:rsid w:val="00036E43"/>
    <w:rPr>
      <w:rFonts w:ascii="Arial" w:hAnsi="Arial"/>
      <w:sz w:val="22"/>
    </w:rPr>
  </w:style>
  <w:style w:type="paragraph" w:styleId="af9">
    <w:name w:val="annotation subject"/>
    <w:basedOn w:val="af7"/>
    <w:next w:val="af7"/>
    <w:link w:val="afa"/>
    <w:rsid w:val="00036E43"/>
    <w:rPr>
      <w:b/>
      <w:bCs/>
    </w:rPr>
  </w:style>
  <w:style w:type="character" w:customStyle="1" w:styleId="afa">
    <w:name w:val="批注主题 字符"/>
    <w:link w:val="af9"/>
    <w:rsid w:val="00036E43"/>
    <w:rPr>
      <w:rFonts w:ascii="Arial" w:hAnsi="Arial"/>
      <w:b/>
      <w:bCs/>
      <w:sz w:val="22"/>
    </w:rPr>
  </w:style>
  <w:style w:type="paragraph" w:styleId="afb">
    <w:name w:val="Revision"/>
    <w:hidden/>
    <w:rsid w:val="00036E43"/>
    <w:rPr>
      <w:sz w:val="22"/>
      <w:szCs w:val="24"/>
      <w:lang w:eastAsia="en-US"/>
    </w:rPr>
  </w:style>
  <w:style w:type="paragraph" w:customStyle="1" w:styleId="TableHeading">
    <w:name w:val="Table Heading"/>
    <w:basedOn w:val="a"/>
    <w:rsid w:val="00604A35"/>
    <w:pPr>
      <w:keepLines/>
      <w:spacing w:before="120" w:after="120"/>
    </w:pPr>
    <w:rPr>
      <w:rFonts w:ascii="Book Antiqua" w:hAnsi="Book Antiqua"/>
      <w:b/>
      <w:sz w:val="16"/>
      <w:szCs w:val="20"/>
    </w:rPr>
  </w:style>
  <w:style w:type="paragraph" w:styleId="afc">
    <w:name w:val="List Paragraph"/>
    <w:basedOn w:val="a"/>
    <w:uiPriority w:val="34"/>
    <w:qFormat/>
    <w:rsid w:val="002E3C23"/>
    <w:pPr>
      <w:ind w:firstLineChars="200" w:firstLine="420"/>
    </w:pPr>
  </w:style>
  <w:style w:type="paragraph" w:customStyle="1" w:styleId="14">
    <w:name w:val="14正文"/>
    <w:basedOn w:val="a"/>
    <w:rsid w:val="00E96999"/>
    <w:pPr>
      <w:widowControl w:val="0"/>
      <w:jc w:val="both"/>
    </w:pPr>
    <w:rPr>
      <w:rFonts w:ascii="宋体" w:hAnsi="宋体"/>
      <w:kern w:val="2"/>
      <w:sz w:val="28"/>
      <w:szCs w:val="28"/>
    </w:rPr>
  </w:style>
  <w:style w:type="numbering" w:styleId="111111">
    <w:name w:val="Outline List 1"/>
    <w:basedOn w:val="a3"/>
    <w:rsid w:val="00C230BF"/>
    <w:pPr>
      <w:numPr>
        <w:numId w:val="5"/>
      </w:numPr>
    </w:pPr>
  </w:style>
  <w:style w:type="paragraph" w:styleId="afd">
    <w:name w:val="Normal (Web)"/>
    <w:basedOn w:val="a"/>
    <w:uiPriority w:val="99"/>
    <w:unhideWhenUsed/>
    <w:rsid w:val="00D05B6C"/>
    <w:pPr>
      <w:spacing w:before="100" w:beforeAutospacing="1" w:after="100" w:afterAutospacing="1"/>
    </w:pPr>
    <w:rPr>
      <w:rFonts w:ascii="宋体" w:hAnsi="宋体" w:cs="宋体"/>
      <w:sz w:val="24"/>
    </w:rPr>
  </w:style>
  <w:style w:type="paragraph" w:customStyle="1" w:styleId="1100">
    <w:name w:val="样式 (复杂文种)11 磅 段前: 0 磅 段后: 0 磅 行距: 单倍行距"/>
    <w:basedOn w:val="a"/>
    <w:rsid w:val="007276E2"/>
    <w:pPr>
      <w:spacing w:beforeLines="50" w:afterLines="100"/>
      <w:ind w:firstLine="454"/>
    </w:pPr>
    <w:rPr>
      <w:szCs w:val="22"/>
      <w:lang w:val="en-GB"/>
    </w:rPr>
  </w:style>
  <w:style w:type="paragraph" w:customStyle="1" w:styleId="TableText">
    <w:name w:val="Table Text"/>
    <w:basedOn w:val="a"/>
    <w:rsid w:val="007276E2"/>
    <w:pPr>
      <w:keepLines/>
    </w:pPr>
    <w:rPr>
      <w:rFonts w:ascii="Book Antiqua" w:hAnsi="Book Antiqua"/>
      <w:sz w:val="16"/>
      <w:szCs w:val="20"/>
    </w:rPr>
  </w:style>
  <w:style w:type="paragraph" w:customStyle="1" w:styleId="0">
    <w:name w:val="0 正文"/>
    <w:basedOn w:val="a"/>
    <w:rsid w:val="00971B26"/>
    <w:pPr>
      <w:spacing w:beforeLines="50" w:after="120" w:line="312" w:lineRule="auto"/>
      <w:ind w:firstLineChars="200" w:firstLine="200"/>
      <w:jc w:val="both"/>
    </w:pPr>
    <w:rPr>
      <w:rFonts w:cs="Arial"/>
      <w:sz w:val="24"/>
      <w:lang w:val="en-GB"/>
    </w:rPr>
  </w:style>
  <w:style w:type="paragraph" w:customStyle="1" w:styleId="afe">
    <w:name w:val="标准文件_标准正文"/>
    <w:basedOn w:val="a"/>
    <w:link w:val="Char0"/>
    <w:rsid w:val="005E4487"/>
    <w:pPr>
      <w:adjustRightInd w:val="0"/>
      <w:snapToGrid w:val="0"/>
      <w:spacing w:line="300" w:lineRule="auto"/>
      <w:ind w:firstLineChars="200" w:firstLine="568"/>
    </w:pPr>
    <w:rPr>
      <w:rFonts w:ascii="宋体" w:hAnsi="宋体"/>
      <w:bCs/>
      <w:color w:val="000000"/>
      <w:spacing w:val="2"/>
      <w:sz w:val="28"/>
      <w:szCs w:val="20"/>
    </w:rPr>
  </w:style>
  <w:style w:type="character" w:customStyle="1" w:styleId="Char0">
    <w:name w:val="标准文件_标准正文 Char"/>
    <w:link w:val="afe"/>
    <w:locked/>
    <w:rsid w:val="005E4487"/>
    <w:rPr>
      <w:rFonts w:ascii="宋体" w:eastAsia="宋体" w:hAnsi="宋体" w:cs="Times New Roman"/>
      <w:bCs/>
      <w:color w:val="000000"/>
      <w:spacing w:val="2"/>
      <w:sz w:val="28"/>
      <w:szCs w:val="20"/>
      <w:lang w:eastAsia="zh-CN"/>
    </w:rPr>
  </w:style>
  <w:style w:type="paragraph" w:styleId="aff">
    <w:name w:val="Normal Indent"/>
    <w:aliases w:val="正文（首行缩进两字）,正文（首行缩进两字） Char Char Char,正文（首行缩进两字） Char Char Char Char,正文（首行缩进两字） Char Char,表正文,正文非缩进,段1,特点,正文不缩进"/>
    <w:basedOn w:val="a"/>
    <w:rsid w:val="003134D2"/>
    <w:pPr>
      <w:widowControl w:val="0"/>
      <w:autoSpaceDE w:val="0"/>
      <w:autoSpaceDN w:val="0"/>
      <w:adjustRightInd w:val="0"/>
      <w:spacing w:afterLines="50"/>
      <w:ind w:firstLine="420"/>
      <w:jc w:val="both"/>
    </w:pPr>
    <w:rPr>
      <w:rFonts w:ascii="宋体" w:hAnsi="Tms Rmn" w:cs="宋体"/>
      <w:sz w:val="24"/>
    </w:rPr>
  </w:style>
  <w:style w:type="paragraph" w:styleId="TOC4">
    <w:name w:val="toc 4"/>
    <w:basedOn w:val="a"/>
    <w:next w:val="a"/>
    <w:autoRedefine/>
    <w:uiPriority w:val="39"/>
    <w:unhideWhenUsed/>
    <w:rsid w:val="008143F2"/>
    <w:pPr>
      <w:widowControl w:val="0"/>
      <w:ind w:leftChars="600" w:left="1260"/>
      <w:jc w:val="both"/>
    </w:pPr>
    <w:rPr>
      <w:kern w:val="2"/>
      <w:szCs w:val="22"/>
    </w:rPr>
  </w:style>
  <w:style w:type="paragraph" w:styleId="TOC5">
    <w:name w:val="toc 5"/>
    <w:basedOn w:val="a"/>
    <w:next w:val="a"/>
    <w:autoRedefine/>
    <w:uiPriority w:val="39"/>
    <w:unhideWhenUsed/>
    <w:rsid w:val="008143F2"/>
    <w:pPr>
      <w:widowControl w:val="0"/>
      <w:ind w:leftChars="800" w:left="1680"/>
      <w:jc w:val="both"/>
    </w:pPr>
    <w:rPr>
      <w:kern w:val="2"/>
      <w:szCs w:val="22"/>
    </w:rPr>
  </w:style>
  <w:style w:type="paragraph" w:styleId="TOC6">
    <w:name w:val="toc 6"/>
    <w:basedOn w:val="a"/>
    <w:next w:val="a"/>
    <w:autoRedefine/>
    <w:uiPriority w:val="39"/>
    <w:unhideWhenUsed/>
    <w:rsid w:val="008143F2"/>
    <w:pPr>
      <w:widowControl w:val="0"/>
      <w:ind w:leftChars="1000" w:left="2100"/>
      <w:jc w:val="both"/>
    </w:pPr>
    <w:rPr>
      <w:kern w:val="2"/>
      <w:szCs w:val="22"/>
    </w:rPr>
  </w:style>
  <w:style w:type="paragraph" w:styleId="TOC7">
    <w:name w:val="toc 7"/>
    <w:basedOn w:val="a"/>
    <w:next w:val="a"/>
    <w:autoRedefine/>
    <w:uiPriority w:val="39"/>
    <w:unhideWhenUsed/>
    <w:rsid w:val="008143F2"/>
    <w:pPr>
      <w:widowControl w:val="0"/>
      <w:ind w:leftChars="1200" w:left="2520"/>
      <w:jc w:val="both"/>
    </w:pPr>
    <w:rPr>
      <w:kern w:val="2"/>
      <w:szCs w:val="22"/>
    </w:rPr>
  </w:style>
  <w:style w:type="paragraph" w:styleId="TOC8">
    <w:name w:val="toc 8"/>
    <w:basedOn w:val="a"/>
    <w:next w:val="a"/>
    <w:autoRedefine/>
    <w:uiPriority w:val="39"/>
    <w:unhideWhenUsed/>
    <w:rsid w:val="008143F2"/>
    <w:pPr>
      <w:widowControl w:val="0"/>
      <w:ind w:leftChars="1400" w:left="2940"/>
      <w:jc w:val="both"/>
    </w:pPr>
    <w:rPr>
      <w:kern w:val="2"/>
      <w:szCs w:val="22"/>
    </w:rPr>
  </w:style>
  <w:style w:type="paragraph" w:styleId="TOC9">
    <w:name w:val="toc 9"/>
    <w:basedOn w:val="a"/>
    <w:next w:val="a"/>
    <w:autoRedefine/>
    <w:uiPriority w:val="39"/>
    <w:unhideWhenUsed/>
    <w:rsid w:val="008143F2"/>
    <w:pPr>
      <w:widowControl w:val="0"/>
      <w:ind w:leftChars="1600" w:left="3360"/>
      <w:jc w:val="both"/>
    </w:pPr>
    <w:rPr>
      <w:kern w:val="2"/>
      <w:szCs w:val="22"/>
    </w:rPr>
  </w:style>
  <w:style w:type="table" w:customStyle="1" w:styleId="11">
    <w:name w:val="网格型1"/>
    <w:basedOn w:val="a2"/>
    <w:rsid w:val="00186041"/>
    <w:pPr>
      <w:snapToGrid w:val="0"/>
      <w:jc w:val="both"/>
    </w:pPr>
    <w:rPr>
      <w:color w:val="808080"/>
      <w:sz w:val="22"/>
      <w:szCs w:val="18"/>
    </w:rPr>
    <w:tblPr>
      <w:tblStyleRowBandSize w:val="1"/>
      <w:tblStyleColBandSize w:val="1"/>
      <w:jc w:val="center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29" w:type="dxa"/>
        <w:left w:w="43" w:type="dxa"/>
        <w:bottom w:w="29" w:type="dxa"/>
        <w:right w:w="43" w:type="dxa"/>
      </w:tblCellMar>
    </w:tblPr>
    <w:trPr>
      <w:jc w:val="center"/>
    </w:trPr>
    <w:tcPr>
      <w:shd w:val="clear" w:color="auto" w:fill="auto"/>
      <w:vAlign w:val="center"/>
    </w:tcPr>
    <w:tblStylePr w:type="firstRow">
      <w:pPr>
        <w:jc w:val="left"/>
      </w:pPr>
      <w:rPr>
        <w:rFonts w:ascii="Arial" w:eastAsia="Arial Narrow" w:hAnsi="Arial"/>
        <w:b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position w:val="0"/>
        <w:sz w:val="24"/>
        <w:szCs w:val="20"/>
        <w:u w:val="none"/>
        <w:vertAlign w:val="baseline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  <w:tl2br w:val="nil"/>
          <w:tr2bl w:val="nil"/>
        </w:tcBorders>
        <w:shd w:val="clear" w:color="auto" w:fill="808080"/>
      </w:tcPr>
    </w:tblStylePr>
    <w:tblStylePr w:type="firstCol">
      <w:rPr>
        <w:rFonts w:ascii="Arial" w:hAnsi="Arial"/>
        <w:b w:val="0"/>
        <w:sz w:val="18"/>
      </w:rPr>
    </w:tblStylePr>
    <w:tblStylePr w:type="lastCol">
      <w:rPr>
        <w:rFonts w:ascii="Arial" w:hAnsi="Arial"/>
        <w:sz w:val="18"/>
      </w:rPr>
    </w:tblStylePr>
  </w:style>
  <w:style w:type="table" w:customStyle="1" w:styleId="aff0">
    <w:name w:val="表格样式"/>
    <w:basedOn w:val="a2"/>
    <w:uiPriority w:val="99"/>
    <w:rsid w:val="008434E7"/>
    <w:pPr>
      <w:spacing w:line="288" w:lineRule="auto"/>
      <w:jc w:val="both"/>
    </w:pPr>
    <w:rPr>
      <w:color w:val="80808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vAlign w:val="center"/>
    </w:tcPr>
    <w:tblStylePr w:type="firstRow">
      <w:rPr>
        <w:rFonts w:eastAsia="Arial Narrow"/>
        <w:color w:val="FFFFFF"/>
        <w:sz w:val="24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  <w:tl2br w:val="nil"/>
          <w:tr2bl w:val="nil"/>
        </w:tcBorders>
        <w:shd w:val="clear" w:color="auto" w:fill="215868"/>
      </w:tcPr>
    </w:tblStylePr>
  </w:style>
  <w:style w:type="paragraph" w:styleId="aff1">
    <w:name w:val="Block Text"/>
    <w:basedOn w:val="a"/>
    <w:rsid w:val="00913BC2"/>
    <w:pPr>
      <w:widowControl w:val="0"/>
      <w:autoSpaceDE w:val="0"/>
      <w:autoSpaceDN w:val="0"/>
      <w:spacing w:line="360" w:lineRule="auto"/>
      <w:ind w:left="180" w:right="212" w:firstLine="360"/>
      <w:jc w:val="both"/>
    </w:pPr>
    <w:rPr>
      <w:rFonts w:ascii="宋体" w:hAnsi="Times New Roman" w:hint="eastAsia"/>
      <w:kern w:val="2"/>
      <w:sz w:val="24"/>
      <w:szCs w:val="20"/>
    </w:rPr>
  </w:style>
  <w:style w:type="paragraph" w:styleId="aff2">
    <w:name w:val="Body Text Indent"/>
    <w:basedOn w:val="a"/>
    <w:link w:val="aff3"/>
    <w:rsid w:val="00AA1206"/>
    <w:pPr>
      <w:spacing w:after="120"/>
      <w:ind w:leftChars="200" w:left="420"/>
    </w:pPr>
  </w:style>
  <w:style w:type="character" w:customStyle="1" w:styleId="aff3">
    <w:name w:val="正文文本缩进 字符"/>
    <w:link w:val="aff2"/>
    <w:rsid w:val="00AA1206"/>
    <w:rPr>
      <w:sz w:val="22"/>
      <w:szCs w:val="24"/>
      <w:lang w:eastAsia="en-US"/>
    </w:rPr>
  </w:style>
  <w:style w:type="paragraph" w:customStyle="1" w:styleId="aff4">
    <w:name w:val="表格"/>
    <w:basedOn w:val="a0"/>
    <w:link w:val="Char1"/>
    <w:qFormat/>
    <w:rsid w:val="00186041"/>
    <w:pPr>
      <w:spacing w:line="288" w:lineRule="auto"/>
      <w:ind w:firstLineChars="0" w:firstLine="0"/>
    </w:pPr>
    <w:rPr>
      <w:sz w:val="22"/>
    </w:rPr>
  </w:style>
  <w:style w:type="paragraph" w:customStyle="1" w:styleId="Body">
    <w:name w:val="Body"/>
    <w:basedOn w:val="a"/>
    <w:link w:val="BodyChar"/>
    <w:qFormat/>
    <w:rsid w:val="009407DB"/>
    <w:pPr>
      <w:spacing w:before="60" w:after="60"/>
      <w:ind w:left="576"/>
    </w:pPr>
    <w:rPr>
      <w:color w:val="000000"/>
      <w:sz w:val="20"/>
    </w:rPr>
  </w:style>
  <w:style w:type="character" w:customStyle="1" w:styleId="Char1">
    <w:name w:val="表格 Char"/>
    <w:link w:val="aff4"/>
    <w:rsid w:val="00186041"/>
    <w:rPr>
      <w:rFonts w:eastAsia="宋体"/>
      <w:color w:val="595959"/>
      <w:sz w:val="22"/>
      <w:szCs w:val="24"/>
    </w:rPr>
  </w:style>
  <w:style w:type="character" w:customStyle="1" w:styleId="BodyChar">
    <w:name w:val="Body Char"/>
    <w:link w:val="Body"/>
    <w:rsid w:val="009407DB"/>
    <w:rPr>
      <w:rFonts w:eastAsia="宋体"/>
      <w:color w:val="000000"/>
      <w:szCs w:val="24"/>
    </w:rPr>
  </w:style>
  <w:style w:type="character" w:customStyle="1" w:styleId="detailobjname">
    <w:name w:val="detailobjname"/>
    <w:basedOn w:val="a1"/>
    <w:rsid w:val="008305E8"/>
  </w:style>
  <w:style w:type="paragraph" w:customStyle="1" w:styleId="TableBody">
    <w:name w:val="Table Body"/>
    <w:qFormat/>
    <w:rsid w:val="005B58B3"/>
    <w:rPr>
      <w:color w:val="000000"/>
      <w:sz w:val="18"/>
      <w:szCs w:val="18"/>
    </w:rPr>
  </w:style>
  <w:style w:type="table" w:styleId="aff5">
    <w:name w:val="Table Elegant"/>
    <w:basedOn w:val="a2"/>
    <w:rsid w:val="00C46F6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MMI">
    <w:name w:val="CMMI表格内正文"/>
    <w:basedOn w:val="a"/>
    <w:rsid w:val="000C4B82"/>
    <w:pPr>
      <w:widowControl w:val="0"/>
      <w:spacing w:beforeLines="50" w:before="50" w:line="360" w:lineRule="auto"/>
      <w:jc w:val="both"/>
    </w:pPr>
    <w:rPr>
      <w:rFonts w:ascii="Times New Roman" w:hAnsi="宋体"/>
      <w:kern w:val="2"/>
      <w:sz w:val="18"/>
    </w:rPr>
  </w:style>
  <w:style w:type="paragraph" w:customStyle="1" w:styleId="aff6">
    <w:name w:val="表格正文"/>
    <w:basedOn w:val="a"/>
    <w:link w:val="Char2"/>
    <w:qFormat/>
    <w:rsid w:val="009E473E"/>
    <w:pPr>
      <w:widowControl w:val="0"/>
      <w:adjustRightInd w:val="0"/>
      <w:spacing w:line="360" w:lineRule="auto"/>
      <w:jc w:val="both"/>
    </w:pPr>
    <w:rPr>
      <w:rFonts w:ascii="Times New Roman" w:hAnsi="Times New Roman"/>
      <w:snapToGrid w:val="0"/>
      <w:sz w:val="24"/>
      <w:szCs w:val="22"/>
    </w:rPr>
  </w:style>
  <w:style w:type="character" w:customStyle="1" w:styleId="Char2">
    <w:name w:val="表格正文 Char"/>
    <w:link w:val="aff6"/>
    <w:rsid w:val="009E473E"/>
    <w:rPr>
      <w:rFonts w:ascii="Times New Roman" w:eastAsia="宋体" w:hAnsi="Times New Roman"/>
      <w:snapToGrid w:val="0"/>
      <w:sz w:val="24"/>
      <w:szCs w:val="22"/>
    </w:rPr>
  </w:style>
  <w:style w:type="paragraph" w:customStyle="1" w:styleId="aff7">
    <w:name w:val="_正文"/>
    <w:basedOn w:val="Body"/>
    <w:qFormat/>
    <w:rsid w:val="000F4089"/>
    <w:pPr>
      <w:snapToGrid w:val="0"/>
      <w:spacing w:before="120" w:after="120"/>
      <w:ind w:left="0" w:firstLineChars="200" w:firstLine="200"/>
    </w:pPr>
    <w:rPr>
      <w:sz w:val="21"/>
    </w:rPr>
  </w:style>
  <w:style w:type="paragraph" w:styleId="HTML">
    <w:name w:val="HTML Preformatted"/>
    <w:basedOn w:val="a"/>
    <w:link w:val="HTML0"/>
    <w:uiPriority w:val="99"/>
    <w:unhideWhenUsed/>
    <w:rsid w:val="00816C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sz w:val="24"/>
    </w:rPr>
  </w:style>
  <w:style w:type="character" w:customStyle="1" w:styleId="HTML0">
    <w:name w:val="HTML 预设格式 字符"/>
    <w:basedOn w:val="a1"/>
    <w:link w:val="HTML"/>
    <w:uiPriority w:val="99"/>
    <w:rsid w:val="00816C1A"/>
    <w:rPr>
      <w:rFonts w:ascii="宋体" w:eastAsia="宋体" w:hAnsi="宋体" w:cs="宋体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F839F5"/>
    <w:pPr>
      <w:keepLines/>
      <w:numPr>
        <w:numId w:val="0"/>
      </w:numPr>
      <w:pBdr>
        <w:bottom w:val="none" w:sz="0" w:space="0" w:color="auto"/>
      </w:pBdr>
      <w:tabs>
        <w:tab w:val="clear" w:pos="440"/>
      </w:tabs>
      <w:snapToGrid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</w:rPr>
  </w:style>
  <w:style w:type="paragraph" w:customStyle="1" w:styleId="aff8">
    <w:name w:val="设计文档正文"/>
    <w:basedOn w:val="Body"/>
    <w:link w:val="aff9"/>
    <w:qFormat/>
    <w:rsid w:val="0055515A"/>
    <w:pPr>
      <w:spacing w:line="360" w:lineRule="auto"/>
      <w:ind w:left="0" w:firstLineChars="200" w:firstLine="480"/>
    </w:pPr>
    <w:rPr>
      <w:rFonts w:ascii="Times New Roman" w:eastAsiaTheme="minorEastAsia" w:hAnsi="Times New Roman"/>
      <w:color w:val="595959"/>
      <w:sz w:val="24"/>
    </w:rPr>
  </w:style>
  <w:style w:type="character" w:styleId="affa">
    <w:name w:val="Unresolved Mention"/>
    <w:basedOn w:val="a1"/>
    <w:uiPriority w:val="99"/>
    <w:semiHidden/>
    <w:unhideWhenUsed/>
    <w:rsid w:val="002717F9"/>
    <w:rPr>
      <w:color w:val="605E5C"/>
      <w:shd w:val="clear" w:color="auto" w:fill="E1DFDD"/>
    </w:rPr>
  </w:style>
  <w:style w:type="character" w:customStyle="1" w:styleId="aff9">
    <w:name w:val="设计文档正文 字符"/>
    <w:basedOn w:val="BodyChar"/>
    <w:link w:val="aff8"/>
    <w:rsid w:val="0055515A"/>
    <w:rPr>
      <w:rFonts w:ascii="Times New Roman" w:eastAsiaTheme="minorEastAsia" w:hAnsi="Times New Roman"/>
      <w:color w:val="595959"/>
      <w:sz w:val="24"/>
      <w:szCs w:val="24"/>
    </w:rPr>
  </w:style>
  <w:style w:type="character" w:styleId="affb">
    <w:name w:val="FollowedHyperlink"/>
    <w:basedOn w:val="a1"/>
    <w:semiHidden/>
    <w:unhideWhenUsed/>
    <w:rsid w:val="002717F9"/>
    <w:rPr>
      <w:color w:val="800080" w:themeColor="followedHyperlink"/>
      <w:u w:val="single"/>
    </w:rPr>
  </w:style>
  <w:style w:type="paragraph" w:customStyle="1" w:styleId="21">
    <w:name w:val="设计文档标题2"/>
    <w:basedOn w:val="2"/>
    <w:link w:val="22"/>
    <w:qFormat/>
    <w:rsid w:val="00AC414C"/>
    <w:pPr>
      <w:ind w:left="0"/>
    </w:pPr>
    <w:rPr>
      <w:rFonts w:ascii="Times New Roman" w:eastAsiaTheme="minorEastAsia" w:hAnsi="Times New Roman" w:cs="Times New Roman"/>
    </w:rPr>
  </w:style>
  <w:style w:type="character" w:customStyle="1" w:styleId="22">
    <w:name w:val="设计文档标题2 字符"/>
    <w:basedOn w:val="20"/>
    <w:link w:val="21"/>
    <w:rsid w:val="00AC414C"/>
    <w:rPr>
      <w:rFonts w:ascii="Times New Roman" w:eastAsiaTheme="minorEastAsia" w:hAnsi="Times New Roman" w:cs="Arial"/>
      <w:b/>
      <w:bCs/>
      <w:iCs/>
      <w:color w:val="78787B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5623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01126">
          <w:marLeft w:val="1253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9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275">
          <w:marLeft w:val="1166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5206">
          <w:marLeft w:val="1166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4548">
          <w:marLeft w:val="1166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19314">
          <w:marLeft w:val="446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41204">
          <w:marLeft w:val="1166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18404">
          <w:marLeft w:val="1166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67162">
          <w:marLeft w:val="1166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15871">
          <w:marLeft w:val="1166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14268">
          <w:marLeft w:val="446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22538">
          <w:marLeft w:val="446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5269">
          <w:marLeft w:val="1166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6577">
          <w:marLeft w:val="1166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8685">
          <w:marLeft w:val="1166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6457">
          <w:marLeft w:val="1166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7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834">
          <w:marLeft w:val="446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9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300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611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5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9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276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2759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7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897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97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668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595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5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3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4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9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724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5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2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99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90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06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99623">
          <w:marLeft w:val="274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73955">
          <w:marLeft w:val="274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6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4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7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3177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1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2790">
          <w:marLeft w:val="108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2758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7911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3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2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947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7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1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3107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1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62421">
          <w:marLeft w:val="274"/>
          <w:marRight w:val="0"/>
          <w:marTop w:val="13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5.png"/><Relationship Id="rId1" Type="http://schemas.openxmlformats.org/officeDocument/2006/relationships/image" Target="media/image1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01%20Projects\01%20&#26041;&#26696;&#36164;&#26009;\06%20&#39033;&#30446;&#27169;&#26495;\&#23458;&#25143;&#21517;&#31216;_&#39033;&#30446;&#21517;&#31216;_&#25991;&#26723;&#21517;&#31216;_&#26085;&#26399;_&#29256;&#26412;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D9FA01189074B5694454B3F9129FFB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0A019B0-A823-4B05-8142-B8E6F0F00FED}"/>
      </w:docPartPr>
      <w:docPartBody>
        <w:p w:rsidR="005052D2" w:rsidRDefault="005052D2" w:rsidP="005052D2">
          <w:pPr>
            <w:pStyle w:val="3D9FA01189074B5694454B3F9129FFB4"/>
          </w:pPr>
          <w:r w:rsidRPr="002A5F6D">
            <w:rPr>
              <w:rStyle w:val="a3"/>
              <w:rFonts w:hint="eastAsia"/>
            </w:rPr>
            <w:t>[标题]</w:t>
          </w:r>
        </w:p>
      </w:docPartBody>
    </w:docPart>
    <w:docPart>
      <w:docPartPr>
        <w:name w:val="3EB0B9266824435FB533D49E06CB758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2142783-E3A1-4808-B36B-67B7964512FC}"/>
      </w:docPartPr>
      <w:docPartBody>
        <w:p w:rsidR="005052D2" w:rsidRDefault="005052D2" w:rsidP="005052D2">
          <w:pPr>
            <w:pStyle w:val="3EB0B9266824435FB533D49E06CB7581"/>
          </w:pPr>
          <w:r w:rsidRPr="002A5F6D">
            <w:rPr>
              <w:rStyle w:val="a3"/>
              <w:rFonts w:hint="eastAsia"/>
            </w:rPr>
            <w:t>[标题]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2D2"/>
    <w:rsid w:val="00042208"/>
    <w:rsid w:val="00044ECC"/>
    <w:rsid w:val="00052C7F"/>
    <w:rsid w:val="000655FC"/>
    <w:rsid w:val="00085FF8"/>
    <w:rsid w:val="000C60B3"/>
    <w:rsid w:val="001A1B0E"/>
    <w:rsid w:val="001B59C2"/>
    <w:rsid w:val="00254231"/>
    <w:rsid w:val="002B0656"/>
    <w:rsid w:val="002E0896"/>
    <w:rsid w:val="002E438A"/>
    <w:rsid w:val="002F6138"/>
    <w:rsid w:val="003136CE"/>
    <w:rsid w:val="00343111"/>
    <w:rsid w:val="00367778"/>
    <w:rsid w:val="00395CD0"/>
    <w:rsid w:val="003E2B4C"/>
    <w:rsid w:val="00447639"/>
    <w:rsid w:val="00451312"/>
    <w:rsid w:val="00455BB0"/>
    <w:rsid w:val="00484B96"/>
    <w:rsid w:val="00497C00"/>
    <w:rsid w:val="004B6AA1"/>
    <w:rsid w:val="005052D2"/>
    <w:rsid w:val="005125CB"/>
    <w:rsid w:val="00536341"/>
    <w:rsid w:val="00545DBC"/>
    <w:rsid w:val="00553EB5"/>
    <w:rsid w:val="00582369"/>
    <w:rsid w:val="00592251"/>
    <w:rsid w:val="005C6766"/>
    <w:rsid w:val="00655AF6"/>
    <w:rsid w:val="006C3FCB"/>
    <w:rsid w:val="007D4EEB"/>
    <w:rsid w:val="00851455"/>
    <w:rsid w:val="008818B4"/>
    <w:rsid w:val="008B0537"/>
    <w:rsid w:val="009419BB"/>
    <w:rsid w:val="0099380A"/>
    <w:rsid w:val="009F11A9"/>
    <w:rsid w:val="009F7980"/>
    <w:rsid w:val="00A577BE"/>
    <w:rsid w:val="00AB2D32"/>
    <w:rsid w:val="00AB5ECE"/>
    <w:rsid w:val="00AD0CB6"/>
    <w:rsid w:val="00C02A67"/>
    <w:rsid w:val="00CE16A6"/>
    <w:rsid w:val="00D7154E"/>
    <w:rsid w:val="00D73B9D"/>
    <w:rsid w:val="00D93042"/>
    <w:rsid w:val="00DC563B"/>
    <w:rsid w:val="00E71C20"/>
    <w:rsid w:val="00EB4EEF"/>
    <w:rsid w:val="00ED488F"/>
    <w:rsid w:val="00F17538"/>
    <w:rsid w:val="00F17E85"/>
    <w:rsid w:val="00F35DEC"/>
    <w:rsid w:val="00F6204A"/>
    <w:rsid w:val="00FB0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rsid w:val="005052D2"/>
    <w:rPr>
      <w:color w:val="808080"/>
    </w:rPr>
  </w:style>
  <w:style w:type="paragraph" w:customStyle="1" w:styleId="62559724359E4DBFBF702A242B4F5F0A">
    <w:name w:val="62559724359E4DBFBF702A242B4F5F0A"/>
    <w:rsid w:val="005052D2"/>
    <w:pPr>
      <w:widowControl w:val="0"/>
      <w:jc w:val="both"/>
    </w:pPr>
  </w:style>
  <w:style w:type="paragraph" w:customStyle="1" w:styleId="6426415EB88A44C68CE2F275D4E5E6A6">
    <w:name w:val="6426415EB88A44C68CE2F275D4E5E6A6"/>
    <w:rsid w:val="005052D2"/>
    <w:pPr>
      <w:widowControl w:val="0"/>
      <w:jc w:val="both"/>
    </w:pPr>
  </w:style>
  <w:style w:type="paragraph" w:customStyle="1" w:styleId="E145D00A57D14B2F958AAA1F56DD7DB0">
    <w:name w:val="E145D00A57D14B2F958AAA1F56DD7DB0"/>
    <w:rsid w:val="005052D2"/>
    <w:pPr>
      <w:widowControl w:val="0"/>
      <w:jc w:val="both"/>
    </w:pPr>
  </w:style>
  <w:style w:type="paragraph" w:customStyle="1" w:styleId="637BA30B538E4E1DB5404DC509FDD831">
    <w:name w:val="637BA30B538E4E1DB5404DC509FDD831"/>
    <w:rsid w:val="005052D2"/>
    <w:pPr>
      <w:widowControl w:val="0"/>
      <w:jc w:val="both"/>
    </w:pPr>
  </w:style>
  <w:style w:type="paragraph" w:customStyle="1" w:styleId="458DDE59C4224871BB851890BAA21159">
    <w:name w:val="458DDE59C4224871BB851890BAA21159"/>
    <w:rsid w:val="005052D2"/>
    <w:pPr>
      <w:widowControl w:val="0"/>
      <w:jc w:val="both"/>
    </w:pPr>
  </w:style>
  <w:style w:type="paragraph" w:customStyle="1" w:styleId="3D9FA01189074B5694454B3F9129FFB4">
    <w:name w:val="3D9FA01189074B5694454B3F9129FFB4"/>
    <w:rsid w:val="005052D2"/>
    <w:pPr>
      <w:widowControl w:val="0"/>
      <w:jc w:val="both"/>
    </w:pPr>
  </w:style>
  <w:style w:type="paragraph" w:customStyle="1" w:styleId="3EB0B9266824435FB533D49E06CB7581">
    <w:name w:val="3EB0B9266824435FB533D49E06CB7581"/>
    <w:rsid w:val="005052D2"/>
    <w:pPr>
      <w:widowControl w:val="0"/>
      <w:jc w:val="both"/>
    </w:pPr>
  </w:style>
  <w:style w:type="paragraph" w:customStyle="1" w:styleId="A10A841573B347BFA9E82BDAB5B83510">
    <w:name w:val="A10A841573B347BFA9E82BDAB5B83510"/>
    <w:rsid w:val="005052D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9AF03B-24F4-4BBB-9A4B-020058D66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客户名称_项目名称_文档名称_日期_版本.dot</Template>
  <TotalTime>7218</TotalTime>
  <Pages>15</Pages>
  <Words>1141</Words>
  <Characters>6506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PTC</Company>
  <LinksUpToDate>false</LinksUpToDate>
  <CharactersWithSpaces>7632</CharactersWithSpaces>
  <SharedDoc>false</SharedDoc>
  <HLinks>
    <vt:vector size="96" baseType="variant">
      <vt:variant>
        <vt:i4>1245236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_Toc323235711</vt:lpwstr>
      </vt:variant>
      <vt:variant>
        <vt:i4>1245236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_Toc323235710</vt:lpwstr>
      </vt:variant>
      <vt:variant>
        <vt:i4>1179700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_Toc323235709</vt:lpwstr>
      </vt:variant>
      <vt:variant>
        <vt:i4>1179700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_Toc323235708</vt:lpwstr>
      </vt:variant>
      <vt:variant>
        <vt:i4>1179700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_Toc323235707</vt:lpwstr>
      </vt:variant>
      <vt:variant>
        <vt:i4>1179700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_Toc323235706</vt:lpwstr>
      </vt:variant>
      <vt:variant>
        <vt:i4>1179700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_Toc323235705</vt:lpwstr>
      </vt:variant>
      <vt:variant>
        <vt:i4>1179700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_Toc323235704</vt:lpwstr>
      </vt:variant>
      <vt:variant>
        <vt:i4>1179700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_Toc323235703</vt:lpwstr>
      </vt:variant>
      <vt:variant>
        <vt:i4>1179700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_Toc323235702</vt:lpwstr>
      </vt:variant>
      <vt:variant>
        <vt:i4>1179700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_Toc323235701</vt:lpwstr>
      </vt:variant>
      <vt:variant>
        <vt:i4>1179700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_Toc323235700</vt:lpwstr>
      </vt:variant>
      <vt:variant>
        <vt:i4>1769525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_Toc323235699</vt:lpwstr>
      </vt:variant>
      <vt:variant>
        <vt:i4>1769525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_Toc323235698</vt:lpwstr>
      </vt:variant>
      <vt:variant>
        <vt:i4>1769525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_Toc323235697</vt:lpwstr>
      </vt:variant>
      <vt:variant>
        <vt:i4>1769525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_Toc323235696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上海龙旗PLM项目详细设计文档</dc:title>
  <dc:subject/>
  <dc:creator>clli</dc:creator>
  <cp:keywords>上海海马</cp:keywords>
  <dc:description/>
  <cp:lastModifiedBy>zhang allen</cp:lastModifiedBy>
  <cp:revision>213</cp:revision>
  <cp:lastPrinted>2010-10-04T20:31:00Z</cp:lastPrinted>
  <dcterms:created xsi:type="dcterms:W3CDTF">2019-01-30T07:07:00Z</dcterms:created>
  <dcterms:modified xsi:type="dcterms:W3CDTF">2019-05-08T03:12:00Z</dcterms:modified>
</cp:coreProperties>
</file>